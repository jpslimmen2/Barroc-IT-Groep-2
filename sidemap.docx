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60730C" w:rsidRDefault="0060730C"/>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60730C" w:rsidRPr="007F4FA0">
            <w:tc>
              <w:tcPr>
                <w:tcW w:w="9576" w:type="dxa"/>
              </w:tcPr>
              <w:sdt>
                <w:sdtPr>
                  <w:rPr>
                    <w:sz w:val="96"/>
                  </w:rPr>
                  <w:alias w:val="Titel"/>
                  <w:id w:val="-308007970"/>
                  <w:placeholder>
                    <w:docPart w:val="915AD7A109604E19B3EA088B45639F1F"/>
                  </w:placeholder>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5B35B0" w:rsidP="005B35B0">
                    <w:pPr>
                      <w:pStyle w:val="Titel"/>
                      <w:jc w:val="center"/>
                      <w:rPr>
                        <w:sz w:val="96"/>
                      </w:rPr>
                    </w:pPr>
                    <w:r>
                      <w:rPr>
                        <w:sz w:val="96"/>
                      </w:rPr>
                      <w:t>Sidemap</w:t>
                    </w:r>
                  </w:p>
                </w:sdtContent>
              </w:sdt>
            </w:tc>
          </w:tr>
          <w:tr w:rsidR="0060730C" w:rsidRPr="005B35B0">
            <w:tc>
              <w:tcPr>
                <w:tcW w:w="0" w:type="auto"/>
                <w:vAlign w:val="bottom"/>
              </w:tcPr>
              <w:sdt>
                <w:sdtPr>
                  <w:rPr>
                    <w:sz w:val="36"/>
                    <w:szCs w:val="36"/>
                  </w:rPr>
                  <w:alias w:val="Ondertitel"/>
                  <w:id w:val="758173203"/>
                  <w:placeholder>
                    <w:docPart w:val="60388604D0FB476E926C17E2EFC9999C"/>
                  </w:placeholder>
                  <w:dataBinding w:prefixMappings="xmlns:ns0='http://schemas.openxmlformats.org/package/2006/metadata/core-properties' xmlns:ns1='http://purl.org/dc/elements/1.1/'" w:xpath="/ns0:coreProperties[1]/ns1:subject[1]" w:storeItemID="{6C3C8BC8-F283-45AE-878A-BAB7291924A1}"/>
                  <w:text/>
                </w:sdtPr>
                <w:sdtEndPr/>
                <w:sdtContent>
                  <w:p w:rsidR="0060730C" w:rsidRPr="00830D72" w:rsidRDefault="005B35B0" w:rsidP="005B35B0">
                    <w:pPr>
                      <w:pStyle w:val="Ondertitel"/>
                      <w:jc w:val="center"/>
                      <w:rPr>
                        <w:sz w:val="36"/>
                        <w:szCs w:val="36"/>
                      </w:rPr>
                    </w:pPr>
                    <w:r>
                      <w:rPr>
                        <w:sz w:val="36"/>
                        <w:szCs w:val="36"/>
                      </w:rPr>
                      <w:t>Uitleg over de mappenstructuur</w:t>
                    </w:r>
                  </w:p>
                </w:sdtContent>
              </w:sdt>
            </w:tc>
          </w:tr>
          <w:tr w:rsidR="0060730C" w:rsidRPr="005B35B0">
            <w:tc>
              <w:tcPr>
                <w:tcW w:w="0" w:type="auto"/>
                <w:vAlign w:val="bottom"/>
              </w:tcPr>
              <w:p w:rsidR="0060730C" w:rsidRPr="00830D72" w:rsidRDefault="0060730C"/>
            </w:tc>
          </w:tr>
          <w:tr w:rsidR="0060730C" w:rsidRPr="005B35B0">
            <w:tc>
              <w:tcPr>
                <w:tcW w:w="0" w:type="auto"/>
                <w:vAlign w:val="bottom"/>
              </w:tcPr>
              <w:sdt>
                <w:sdtPr>
                  <w:alias w:val="Samenvatting"/>
                  <w:id w:val="553592755"/>
                  <w:placeholder>
                    <w:docPart w:val="58B80891B25041A88D5F2597BFB8656A"/>
                  </w:placeholder>
                  <w:dataBinding w:prefixMappings="xmlns:ns0='http://schemas.microsoft.com/office/2006/coverPageProps'" w:xpath="/ns0:CoverPageProperties[1]/ns0:Abstract[1]" w:storeItemID="{55AF091B-3C7A-41E3-B477-F2FDAA23CFDA}"/>
                  <w:text/>
                </w:sdtPr>
                <w:sdtEndPr/>
                <w:sdtContent>
                  <w:p w:rsidR="0060730C" w:rsidRPr="007F4FA0" w:rsidRDefault="007F4FA0">
                    <w:pPr>
                      <w:jc w:val="center"/>
                    </w:pPr>
                    <w:r w:rsidRPr="007F4FA0">
                      <w:t xml:space="preserve">Groep 2: Jean-Pierre / Lukasz / Youssef </w:t>
                    </w:r>
                  </w:p>
                </w:sdtContent>
              </w:sdt>
            </w:tc>
          </w:tr>
          <w:tr w:rsidR="0060730C" w:rsidRPr="005B35B0">
            <w:tc>
              <w:tcPr>
                <w:tcW w:w="0" w:type="auto"/>
                <w:vAlign w:val="bottom"/>
              </w:tcPr>
              <w:p w:rsidR="0060730C" w:rsidRPr="007F4FA0" w:rsidRDefault="0060730C">
                <w:pPr>
                  <w:jc w:val="center"/>
                </w:pPr>
              </w:p>
            </w:tc>
          </w:tr>
        </w:tbl>
        <w:p w:rsidR="0060730C" w:rsidRDefault="003751D4">
          <w:pPr>
            <w:rPr>
              <w:rFonts w:asciiTheme="majorHAnsi" w:eastAsiaTheme="majorEastAsia" w:hAnsiTheme="majorHAnsi" w:cstheme="majorBidi"/>
              <w:color w:val="2F5897" w:themeColor="text2"/>
              <w:spacing w:val="5"/>
              <w:kern w:val="28"/>
              <w:sz w:val="96"/>
              <w:szCs w:val="56"/>
              <w14:ligatures w14:val="standardContextual"/>
              <w14:cntxtAlts/>
            </w:rPr>
          </w:pPr>
        </w:p>
      </w:sdtContent>
    </w:sdt>
    <w:p w:rsidR="005B35B0" w:rsidRDefault="005B35B0">
      <w:pPr>
        <w:rPr>
          <w:rFonts w:asciiTheme="majorHAnsi" w:eastAsiaTheme="majorEastAsia" w:hAnsiTheme="majorHAnsi" w:cstheme="majorBidi"/>
          <w:color w:val="2F5897" w:themeColor="text2"/>
          <w:spacing w:val="5"/>
          <w:kern w:val="28"/>
          <w:sz w:val="96"/>
          <w:szCs w:val="56"/>
          <w14:ligatures w14:val="standardContextual"/>
          <w14:cntxtAlts/>
        </w:rPr>
      </w:pPr>
    </w:p>
    <w:p w:rsidR="005B35B0" w:rsidRDefault="005B35B0">
      <w:pPr>
        <w:rPr>
          <w:rFonts w:asciiTheme="majorHAnsi" w:eastAsiaTheme="majorEastAsia" w:hAnsiTheme="majorHAnsi" w:cstheme="majorBidi"/>
          <w:color w:val="2F5897" w:themeColor="text2"/>
          <w:spacing w:val="5"/>
          <w:kern w:val="28"/>
          <w:sz w:val="96"/>
          <w:szCs w:val="56"/>
          <w14:ligatures w14:val="standardContextual"/>
          <w14:cntxtAlts/>
        </w:rPr>
      </w:pPr>
    </w:p>
    <w:p w:rsidR="005B35B0" w:rsidRDefault="005B35B0">
      <w:pPr>
        <w:rPr>
          <w:rFonts w:asciiTheme="majorHAnsi" w:eastAsiaTheme="majorEastAsia" w:hAnsiTheme="majorHAnsi" w:cstheme="majorBidi"/>
          <w:color w:val="2F5897" w:themeColor="text2"/>
          <w:spacing w:val="5"/>
          <w:kern w:val="28"/>
          <w:sz w:val="96"/>
          <w:szCs w:val="56"/>
          <w14:ligatures w14:val="standardContextual"/>
          <w14:cntxtAlts/>
        </w:rPr>
      </w:pPr>
    </w:p>
    <w:p w:rsidR="005B35B0" w:rsidRDefault="005B35B0">
      <w:pPr>
        <w:rPr>
          <w:rFonts w:eastAsiaTheme="majorEastAsia" w:cstheme="majorBidi"/>
          <w:color w:val="2F5897" w:themeColor="text2"/>
          <w:spacing w:val="5"/>
          <w:kern w:val="28"/>
          <w:sz w:val="24"/>
          <w:szCs w:val="56"/>
          <w14:ligatures w14:val="standardContextual"/>
          <w14:cntxtAlts/>
        </w:rPr>
      </w:pPr>
    </w:p>
    <w:p w:rsidR="005B35B0" w:rsidRDefault="005B35B0">
      <w:pPr>
        <w:rPr>
          <w:rFonts w:eastAsiaTheme="majorEastAsia" w:cstheme="majorBidi"/>
          <w:color w:val="2F5897" w:themeColor="text2"/>
          <w:spacing w:val="5"/>
          <w:kern w:val="28"/>
          <w:sz w:val="24"/>
          <w:szCs w:val="56"/>
          <w14:ligatures w14:val="standardContextual"/>
          <w14:cntxtAlts/>
        </w:rPr>
      </w:pPr>
    </w:p>
    <w:p w:rsidR="005B35B0" w:rsidRDefault="005B35B0">
      <w:pPr>
        <w:rPr>
          <w:rFonts w:eastAsiaTheme="majorEastAsia" w:cstheme="majorBidi"/>
          <w:color w:val="2F5897" w:themeColor="text2"/>
          <w:spacing w:val="5"/>
          <w:kern w:val="28"/>
          <w:sz w:val="24"/>
          <w:szCs w:val="56"/>
          <w14:ligatures w14:val="standardContextual"/>
          <w14:cntxtAlts/>
        </w:rPr>
      </w:pPr>
    </w:p>
    <w:p w:rsidR="005B35B0" w:rsidRDefault="005B35B0">
      <w:pPr>
        <w:rPr>
          <w:rFonts w:eastAsiaTheme="majorEastAsia" w:cstheme="majorBidi"/>
          <w:color w:val="2F5897" w:themeColor="text2"/>
          <w:spacing w:val="5"/>
          <w:kern w:val="28"/>
          <w:sz w:val="24"/>
          <w:szCs w:val="56"/>
          <w14:ligatures w14:val="standardContextual"/>
          <w14:cntxtAlts/>
        </w:rPr>
      </w:pPr>
    </w:p>
    <w:p w:rsidR="005B35B0" w:rsidRDefault="005B35B0" w:rsidP="005B35B0">
      <w:pPr>
        <w:pStyle w:val="Kop1"/>
      </w:pPr>
      <w:r>
        <w:lastRenderedPageBreak/>
        <w:t>Mappenstructuur</w:t>
      </w:r>
    </w:p>
    <w:p w:rsidR="005B35B0" w:rsidRDefault="005B35B0" w:rsidP="005B35B0"/>
    <w:p w:rsidR="006A1D50" w:rsidRDefault="006A1D50" w:rsidP="006A1D50">
      <w:pPr>
        <w:pStyle w:val="Kop2"/>
      </w:pPr>
      <w:r>
        <w:t>Project_documentatie</w:t>
      </w:r>
    </w:p>
    <w:p w:rsidR="005B35B0" w:rsidRDefault="005B35B0" w:rsidP="005B35B0">
      <w:r w:rsidRPr="005B35B0">
        <w:t>Er zijn 2 mappen genaamd documentatie en project_documenten in onze repo.</w:t>
      </w:r>
      <w:r>
        <w:t xml:space="preserve"> In project_documentatie kun je alle de gegeven documenten vinden die van ons belang zijn om bepaalde dingen te maken/te kunnen doen. </w:t>
      </w:r>
    </w:p>
    <w:p w:rsidR="005B35B0" w:rsidRDefault="005B35B0" w:rsidP="005B35B0">
      <w:r>
        <w:rPr>
          <w:noProof/>
        </w:rPr>
        <w:drawing>
          <wp:inline distT="0" distB="0" distL="0" distR="0" wp14:anchorId="03E7FD61" wp14:editId="59F7AB16">
            <wp:extent cx="6400800" cy="36004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3600450"/>
                    </a:xfrm>
                    <a:prstGeom prst="rect">
                      <a:avLst/>
                    </a:prstGeom>
                  </pic:spPr>
                </pic:pic>
              </a:graphicData>
            </a:graphic>
          </wp:inline>
        </w:drawing>
      </w:r>
    </w:p>
    <w:p w:rsidR="003E26ED" w:rsidRDefault="003E26ED" w:rsidP="005B35B0">
      <w:r>
        <w:t>Deze documenten worden bijgewerkt als er nieuwe documenten te vinden zijn op mysite.</w:t>
      </w:r>
    </w:p>
    <w:p w:rsidR="003E26ED" w:rsidRDefault="003E26ED" w:rsidP="005B35B0"/>
    <w:p w:rsidR="003E26ED" w:rsidRDefault="003E26ED" w:rsidP="005B35B0"/>
    <w:p w:rsidR="003E26ED" w:rsidRDefault="003E26ED" w:rsidP="005B35B0"/>
    <w:p w:rsidR="003E26ED" w:rsidRDefault="003E26ED" w:rsidP="005B35B0"/>
    <w:p w:rsidR="003E26ED" w:rsidRDefault="003E26ED" w:rsidP="005B35B0"/>
    <w:p w:rsidR="003E26ED" w:rsidRDefault="003E26ED" w:rsidP="005B35B0"/>
    <w:p w:rsidR="003E26ED" w:rsidRDefault="003E26ED" w:rsidP="005B35B0"/>
    <w:p w:rsidR="003E26ED" w:rsidRDefault="003E26ED" w:rsidP="005B35B0"/>
    <w:p w:rsidR="003E26ED" w:rsidRDefault="003E26ED" w:rsidP="005B35B0">
      <w:r>
        <w:t>In het mapje documentatie zitten het volgende:</w:t>
      </w:r>
    </w:p>
    <w:p w:rsidR="003E26ED" w:rsidRDefault="003E26ED" w:rsidP="005B35B0">
      <w:r>
        <w:rPr>
          <w:noProof/>
        </w:rPr>
        <w:drawing>
          <wp:inline distT="0" distB="0" distL="0" distR="0" wp14:anchorId="066DF274" wp14:editId="002AA709">
            <wp:extent cx="6400800" cy="36004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3600450"/>
                    </a:xfrm>
                    <a:prstGeom prst="rect">
                      <a:avLst/>
                    </a:prstGeom>
                  </pic:spPr>
                </pic:pic>
              </a:graphicData>
            </a:graphic>
          </wp:inline>
        </w:drawing>
      </w:r>
    </w:p>
    <w:p w:rsidR="00C24CF9" w:rsidRDefault="003E26ED" w:rsidP="005B35B0">
      <w:r>
        <w:t>Hier kun je het logboek vinden, een mapje vergaderingen met de dingen die te maken hebben met onze vergaderingen, een mapje notulen met de gemaakte notulen, een mapje interview met dingen die te maken hebben met onze interviews, ten slotte een mapje met documenten met daarin alle benodigde documenten die we h</w:t>
      </w:r>
      <w:r w:rsidR="00C24CF9">
        <w:t>ebben gemaakt voor dit project.</w:t>
      </w:r>
    </w:p>
    <w:p w:rsidR="006A1D50" w:rsidRDefault="006A1D50" w:rsidP="005B35B0"/>
    <w:p w:rsidR="006A1D50" w:rsidRDefault="006A1D50" w:rsidP="005B35B0"/>
    <w:p w:rsidR="006A1D50" w:rsidRDefault="006A1D50" w:rsidP="005B35B0"/>
    <w:p w:rsidR="006A1D50" w:rsidRDefault="006A1D50" w:rsidP="005B35B0"/>
    <w:p w:rsidR="006A1D50" w:rsidRDefault="006A1D50" w:rsidP="005B35B0"/>
    <w:p w:rsidR="006A1D50" w:rsidRDefault="006A1D50" w:rsidP="005B35B0"/>
    <w:p w:rsidR="006A1D50" w:rsidRDefault="006A1D50" w:rsidP="005B35B0"/>
    <w:p w:rsidR="006A1D50" w:rsidRDefault="006A1D50" w:rsidP="005B35B0"/>
    <w:p w:rsidR="006A1D50" w:rsidRDefault="002E0D01" w:rsidP="006A1D50">
      <w:pPr>
        <w:pStyle w:val="Kop2"/>
      </w:pPr>
      <w:r>
        <w:lastRenderedPageBreak/>
        <w:t>Documentatie</w:t>
      </w:r>
    </w:p>
    <w:p w:rsidR="002E0D01" w:rsidRPr="002E0D01" w:rsidRDefault="002E0D01" w:rsidP="002E0D01"/>
    <w:p w:rsidR="00C24CF9" w:rsidRDefault="00C24CF9" w:rsidP="005B35B0">
      <w:r>
        <w:rPr>
          <w:noProof/>
        </w:rPr>
        <w:drawing>
          <wp:inline distT="0" distB="0" distL="0" distR="0" wp14:anchorId="5317C91B" wp14:editId="25899F5E">
            <wp:extent cx="6400800" cy="360045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3600450"/>
                    </a:xfrm>
                    <a:prstGeom prst="rect">
                      <a:avLst/>
                    </a:prstGeom>
                  </pic:spPr>
                </pic:pic>
              </a:graphicData>
            </a:graphic>
          </wp:inline>
        </w:drawing>
      </w:r>
    </w:p>
    <w:p w:rsidR="003E26ED" w:rsidRDefault="003E26ED" w:rsidP="005B35B0">
      <w:r>
        <w:t>Het mapje documenten bestaat uit meerdere mappen:</w:t>
      </w:r>
    </w:p>
    <w:p w:rsidR="003E26ED" w:rsidRDefault="003E26ED" w:rsidP="003E26ED">
      <w:pPr>
        <w:pStyle w:val="Lijstalinea"/>
        <w:numPr>
          <w:ilvl w:val="0"/>
          <w:numId w:val="1"/>
        </w:numPr>
      </w:pPr>
      <w:r>
        <w:t>Ingescande_documenten</w:t>
      </w:r>
    </w:p>
    <w:p w:rsidR="003E26ED" w:rsidRDefault="003E26ED" w:rsidP="003E26ED">
      <w:pPr>
        <w:pStyle w:val="Lijstalinea"/>
        <w:numPr>
          <w:ilvl w:val="0"/>
          <w:numId w:val="1"/>
        </w:numPr>
      </w:pPr>
      <w:r>
        <w:t>Vastgestelde_documenten</w:t>
      </w:r>
    </w:p>
    <w:p w:rsidR="003E26ED" w:rsidRDefault="003E26ED" w:rsidP="003E26ED">
      <w:pPr>
        <w:pStyle w:val="Lijstalinea"/>
        <w:numPr>
          <w:ilvl w:val="0"/>
          <w:numId w:val="1"/>
        </w:numPr>
      </w:pPr>
      <w:r>
        <w:t>Vastgestelde_documenten</w:t>
      </w:r>
      <w:r>
        <w:t>_over_de_groep</w:t>
      </w:r>
    </w:p>
    <w:p w:rsidR="003E26ED" w:rsidRDefault="003E26ED" w:rsidP="003E26ED">
      <w:pPr>
        <w:pStyle w:val="Lijstalinea"/>
        <w:numPr>
          <w:ilvl w:val="0"/>
          <w:numId w:val="1"/>
        </w:numPr>
      </w:pPr>
      <w:r>
        <w:t>Vastgestelde_documenten</w:t>
      </w:r>
      <w:r>
        <w:t>_voor_de_opdrachtgever</w:t>
      </w:r>
    </w:p>
    <w:p w:rsidR="003E26ED" w:rsidRDefault="003E26ED" w:rsidP="003E26ED">
      <w:r>
        <w:t>Tevens zitten er in het mapje documenten nog een bestand over de verzonden mails.</w:t>
      </w:r>
    </w:p>
    <w:p w:rsidR="00574385" w:rsidRDefault="00574385" w:rsidP="003E26ED"/>
    <w:p w:rsidR="00574385" w:rsidRDefault="00574385" w:rsidP="003E26ED">
      <w:r>
        <w:t>In het mapje gescande_documenten komen alle gescande documenten. Zoals bijvoorbeeld de prototypes, etc.</w:t>
      </w:r>
    </w:p>
    <w:p w:rsidR="00574385" w:rsidRDefault="00574385" w:rsidP="003E26ED"/>
    <w:p w:rsidR="00574385" w:rsidRDefault="00574385" w:rsidP="003E26ED">
      <w:r>
        <w:t>In het mapje opdrachtgever komen alle documenten die belangrijk zijn voor de opdrachtgever zoals bijvoorbeeld de PvA en de PvE.</w:t>
      </w:r>
    </w:p>
    <w:p w:rsidR="00574385" w:rsidRDefault="00574385" w:rsidP="003E26ED">
      <w:r>
        <w:t xml:space="preserve">In het mapje vastgestelde_documenten komen alle documenten zijn die vastgesteld zijn door ons (Groep 2). Een voorbeeld is hiervan de huisstijl, codeconventie, planning en de vooronderzoek. Ik heb </w:t>
      </w:r>
      <w:r>
        <w:lastRenderedPageBreak/>
        <w:t>het zo genoemd omdat er hier dingen staat die we samen hebben gesproken die niet belangrijk is voor de opdrachtgever (dit gaat niet over gegevens, maar over ons takenverdeling en aanpak).</w:t>
      </w:r>
    </w:p>
    <w:p w:rsidR="00C24CF9" w:rsidRPr="003E26ED" w:rsidRDefault="00574385" w:rsidP="00574385">
      <w:r>
        <w:t xml:space="preserve">Tenslotte het mapje </w:t>
      </w:r>
      <w:r>
        <w:t>vastgestelde_documenten</w:t>
      </w:r>
      <w:r>
        <w:t>_over_ons, hierin komen alle documenten die met ons hebben te maken, onze afspraken en onze gegevens.</w:t>
      </w:r>
      <w:bookmarkStart w:id="0" w:name="_GoBack"/>
      <w:bookmarkEnd w:id="0"/>
    </w:p>
    <w:sectPr w:rsidR="00C24CF9" w:rsidRPr="003E26ED">
      <w:headerReference w:type="default" r:id="rId14"/>
      <w:footerReference w:type="even" r:id="rId15"/>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1D4" w:rsidRDefault="003751D4">
      <w:pPr>
        <w:spacing w:after="0" w:line="240" w:lineRule="auto"/>
      </w:pPr>
      <w:r>
        <w:separator/>
      </w:r>
    </w:p>
  </w:endnote>
  <w:endnote w:type="continuationSeparator" w:id="0">
    <w:p w:rsidR="003751D4" w:rsidRDefault="00375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30C" w:rsidRDefault="0060730C">
    <w:pPr>
      <w:jc w:val="right"/>
    </w:pPr>
  </w:p>
  <w:p w:rsidR="0060730C" w:rsidRDefault="005B6A43">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60730C" w:rsidRDefault="005B6A43">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2139D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60730C" w:rsidRDefault="0060730C">
    <w:pPr>
      <w:pStyle w:val="Geenafstand"/>
      <w:rPr>
        <w:sz w:val="2"/>
        <w:szCs w:val="2"/>
      </w:rPr>
    </w:pPr>
  </w:p>
  <w:p w:rsidR="0060730C" w:rsidRDefault="0060730C"/>
  <w:p w:rsidR="0060730C" w:rsidRDefault="0060730C"/>
  <w:p w:rsidR="0060730C" w:rsidRDefault="0060730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1D4" w:rsidRDefault="003751D4">
      <w:pPr>
        <w:spacing w:after="0" w:line="240" w:lineRule="auto"/>
      </w:pPr>
      <w:r>
        <w:separator/>
      </w:r>
    </w:p>
  </w:footnote>
  <w:footnote w:type="continuationSeparator" w:id="0">
    <w:p w:rsidR="003751D4" w:rsidRDefault="003751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5B35B0">
        <w:pPr>
          <w:spacing w:after="0"/>
          <w:jc w:val="center"/>
          <w:rPr>
            <w:color w:val="E4E9EF" w:themeColor="background2"/>
          </w:rPr>
        </w:pPr>
        <w:r>
          <w:rPr>
            <w:color w:val="6076B4" w:themeColor="accent1"/>
          </w:rPr>
          <w:t>Sidemap</w:t>
        </w:r>
      </w:p>
    </w:sdtContent>
  </w:sdt>
  <w:p w:rsidR="0060730C" w:rsidRDefault="005B6A43">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553D66"/>
    <w:multiLevelType w:val="hybridMultilevel"/>
    <w:tmpl w:val="423446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D72"/>
    <w:rsid w:val="002706A3"/>
    <w:rsid w:val="002E0D01"/>
    <w:rsid w:val="00330AAB"/>
    <w:rsid w:val="003751D4"/>
    <w:rsid w:val="003E26ED"/>
    <w:rsid w:val="00574385"/>
    <w:rsid w:val="005B35B0"/>
    <w:rsid w:val="005B6A43"/>
    <w:rsid w:val="0060730C"/>
    <w:rsid w:val="006A1D50"/>
    <w:rsid w:val="007F4FA0"/>
    <w:rsid w:val="00830D72"/>
    <w:rsid w:val="008F640E"/>
    <w:rsid w:val="009521C0"/>
    <w:rsid w:val="009E67DF"/>
    <w:rsid w:val="00C24CF9"/>
    <w:rsid w:val="00DE69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6DC02"/>
  <w15:docId w15:val="{0C60046B-515B-4CEC-A124-CE5F1153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5AD7A109604E19B3EA088B45639F1F"/>
        <w:category>
          <w:name w:val="Algemeen"/>
          <w:gallery w:val="placeholder"/>
        </w:category>
        <w:types>
          <w:type w:val="bbPlcHdr"/>
        </w:types>
        <w:behaviors>
          <w:behavior w:val="content"/>
        </w:behaviors>
        <w:guid w:val="{2113ABBC-B4FB-4A60-AACD-E652468C24DD}"/>
      </w:docPartPr>
      <w:docPartBody>
        <w:p w:rsidR="00B571FE" w:rsidRDefault="00E13BA8">
          <w:pPr>
            <w:pStyle w:val="915AD7A109604E19B3EA088B45639F1F"/>
          </w:pPr>
          <w:r>
            <w:rPr>
              <w:rFonts w:asciiTheme="majorHAnsi" w:eastAsiaTheme="majorEastAsia" w:hAnsiTheme="majorHAnsi" w:cstheme="majorBidi"/>
              <w:sz w:val="80"/>
              <w:szCs w:val="80"/>
            </w:rPr>
            <w:t>[Geef de titel van het document op]</w:t>
          </w:r>
        </w:p>
      </w:docPartBody>
    </w:docPart>
    <w:docPart>
      <w:docPartPr>
        <w:name w:val="60388604D0FB476E926C17E2EFC9999C"/>
        <w:category>
          <w:name w:val="Algemeen"/>
          <w:gallery w:val="placeholder"/>
        </w:category>
        <w:types>
          <w:type w:val="bbPlcHdr"/>
        </w:types>
        <w:behaviors>
          <w:behavior w:val="content"/>
        </w:behaviors>
        <w:guid w:val="{83A6054A-8ACC-4DDF-9B50-282919D77BE6}"/>
      </w:docPartPr>
      <w:docPartBody>
        <w:p w:rsidR="00B571FE" w:rsidRDefault="00E13BA8">
          <w:pPr>
            <w:pStyle w:val="60388604D0FB476E926C17E2EFC9999C"/>
          </w:pPr>
          <w:r>
            <w:rPr>
              <w:rFonts w:asciiTheme="majorHAnsi" w:eastAsiaTheme="majorEastAsia" w:hAnsiTheme="majorHAnsi" w:cstheme="majorBidi"/>
              <w:sz w:val="44"/>
              <w:szCs w:val="44"/>
            </w:rPr>
            <w:t>[Geef de ondertitel van het document op]</w:t>
          </w:r>
        </w:p>
      </w:docPartBody>
    </w:docPart>
    <w:docPart>
      <w:docPartPr>
        <w:name w:val="58B80891B25041A88D5F2597BFB8656A"/>
        <w:category>
          <w:name w:val="Algemeen"/>
          <w:gallery w:val="placeholder"/>
        </w:category>
        <w:types>
          <w:type w:val="bbPlcHdr"/>
        </w:types>
        <w:behaviors>
          <w:behavior w:val="content"/>
        </w:behaviors>
        <w:guid w:val="{F6F6E94D-C3FA-4058-AD95-9899DA93D2C2}"/>
      </w:docPartPr>
      <w:docPartBody>
        <w:p w:rsidR="00B571FE" w:rsidRDefault="00E13BA8">
          <w:pPr>
            <w:pStyle w:val="58B80891B25041A88D5F2597BFB8656A"/>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A8"/>
    <w:rsid w:val="001108EE"/>
    <w:rsid w:val="0098693E"/>
    <w:rsid w:val="00B571FE"/>
    <w:rsid w:val="00E13B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15AD7A109604E19B3EA088B45639F1F">
    <w:name w:val="915AD7A109604E19B3EA088B45639F1F"/>
  </w:style>
  <w:style w:type="paragraph" w:customStyle="1" w:styleId="60388604D0FB476E926C17E2EFC9999C">
    <w:name w:val="60388604D0FB476E926C17E2EFC9999C"/>
  </w:style>
  <w:style w:type="paragraph" w:customStyle="1" w:styleId="58B80891B25041A88D5F2597BFB8656A">
    <w:name w:val="58B80891B25041A88D5F2597BFB8656A"/>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D1A0A895E8C24BD7ADB8994196D30D75">
    <w:name w:val="D1A0A895E8C24BD7ADB8994196D3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Groep 2: Jean-Pierre / Lukasz / Youssef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4.xml><?xml version="1.0" encoding="utf-8"?>
<ds:datastoreItem xmlns:ds="http://schemas.openxmlformats.org/officeDocument/2006/customXml" ds:itemID="{05997255-FB1F-4D62-87CA-F6497DA27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274</TotalTime>
  <Pages>5</Pages>
  <Words>290</Words>
  <Characters>1595</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Sidemap</dc:title>
  <dc:subject>Uitleg over de mappenstructuur</dc:subject>
  <dc:creator>Windows-gebruiker</dc:creator>
  <cp:keywords/>
  <cp:lastModifiedBy>Youssef El Jaddaoui</cp:lastModifiedBy>
  <cp:revision>10</cp:revision>
  <cp:lastPrinted>2009-08-05T20:41:00Z</cp:lastPrinted>
  <dcterms:created xsi:type="dcterms:W3CDTF">2017-09-11T16:51:00Z</dcterms:created>
  <dcterms:modified xsi:type="dcterms:W3CDTF">2017-09-21T14:05:00Z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