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w:rsidR="00B04094" w:rsidRDefault="00B04094"/>
        <w:tbl>
          <w:tblPr>
            <w:tblpPr w:leftFromText="187" w:rightFromText="187" w:bottomFromText="720" w:horzAnchor="page" w:tblpXSpec="center" w:tblpYSpec="bottom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w:rsidR="00B04094">
            <w:tc>
              <w:tcPr>
                <w:tcW w:w="9576" w:type="dxa"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2DCC430CD842445E8B2DEC51B4537D7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B04094" w:rsidRDefault="007A23CE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>
                      <w:rPr>
                        <w:sz w:val="96"/>
                      </w:rPr>
                      <w:t>Technische test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B08DF0EEB30748C1A5DE2B778C1D71AD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B04094" w:rsidRDefault="00D0585F" w:rsidP="00D0585F">
                    <w:pPr>
                      <w:pStyle w:val="Ondertitel"/>
                      <w:jc w:val="center"/>
                      <w:rPr>
                        <w:sz w:val="36"/>
                        <w:szCs w:val="36"/>
                      </w:rPr>
                    </w:pPr>
                    <w:r>
                      <w:rPr>
                        <w:sz w:val="36"/>
                        <w:szCs w:val="36"/>
                      </w:rPr>
                      <w:t xml:space="preserve">Technische test gebaseerd op de </w:t>
                    </w:r>
                    <w:proofErr w:type="spellStart"/>
                    <w:r>
                      <w:rPr>
                        <w:sz w:val="36"/>
                        <w:szCs w:val="36"/>
                      </w:rPr>
                      <w:t>usecase</w:t>
                    </w:r>
                    <w:proofErr w:type="spellEnd"/>
                    <w:r>
                      <w:rPr>
                        <w:sz w:val="36"/>
                        <w:szCs w:val="36"/>
                      </w:rPr>
                      <w:t xml:space="preserve"> templates (.nl)</w:t>
                    </w:r>
                  </w:p>
                </w:sdtContent>
              </w:sdt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/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  <w:tr w:rsidR="00B04094">
            <w:tc>
              <w:tcPr>
                <w:tcW w:w="0" w:type="auto"/>
                <w:vAlign w:val="bottom"/>
              </w:tcPr>
              <w:p w:rsidR="00B04094" w:rsidRDefault="00B04094">
                <w:pPr>
                  <w:jc w:val="center"/>
                </w:pPr>
              </w:p>
            </w:tc>
          </w:tr>
        </w:tbl>
        <w:p w:rsidR="00DC10CC" w:rsidRPr="00D0585F" w:rsidRDefault="00206E0F" w:rsidP="00DC10CC">
          <w:pP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eastAsiaTheme="majorEastAsia" w:hAnsiTheme="majorHAnsi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w:rsidR="00DC10CC" w:rsidRDefault="009854D2" w:rsidP="00DC10CC">
      <w:pPr>
        <w:pStyle w:val="Kop1"/>
        <w:rPr>
          <w:lang w:val="en-US"/>
        </w:rPr>
      </w:pPr>
      <w:proofErr w:type="spellStart"/>
      <w:r>
        <w:rPr>
          <w:lang w:val="en-US"/>
        </w:rPr>
        <w:lastRenderedPageBreak/>
        <w:t>Technische</w:t>
      </w:r>
      <w:proofErr w:type="spellEnd"/>
      <w:r>
        <w:rPr>
          <w:lang w:val="en-US"/>
        </w:rPr>
        <w:t xml:space="preserve"> </w:t>
      </w:r>
      <w:r w:rsidR="00DC10CC">
        <w:rPr>
          <w:lang w:val="en-US"/>
        </w:rPr>
        <w:t xml:space="preserve">test </w:t>
      </w:r>
    </w:p>
    <w:p w:rsidR="00DC10CC" w:rsidRDefault="00DC10CC" w:rsidP="00DC10CC">
      <w:pPr>
        <w:rPr>
          <w:lang w:val="en-US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241"/>
        <w:gridCol w:w="2021"/>
        <w:gridCol w:w="1904"/>
        <w:gridCol w:w="1904"/>
      </w:tblGrid>
      <w:tr w:rsidR="009854D2" w:rsidTr="009854D2">
        <w:tc>
          <w:tcPr>
            <w:tcW w:w="424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>
              <w:rPr>
                <w:b/>
                <w:sz w:val="28"/>
                <w:lang w:val="en-US"/>
              </w:rPr>
              <w:t>V</w:t>
            </w:r>
            <w:r w:rsidRPr="007B386D">
              <w:rPr>
                <w:b/>
                <w:sz w:val="28"/>
                <w:lang w:val="en-US"/>
              </w:rPr>
              <w:t>ragen</w:t>
            </w:r>
            <w:proofErr w:type="spellEnd"/>
          </w:p>
        </w:tc>
        <w:tc>
          <w:tcPr>
            <w:tcW w:w="2021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Opmerkingen</w:t>
            </w:r>
            <w:proofErr w:type="spellEnd"/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r>
              <w:rPr>
                <w:b/>
                <w:sz w:val="28"/>
              </w:rPr>
              <w:t>Antwoord (ja)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  <w:tc>
          <w:tcPr>
            <w:tcW w:w="1904" w:type="dxa"/>
          </w:tcPr>
          <w:p w:rsidR="009854D2" w:rsidRPr="007B386D" w:rsidRDefault="009854D2" w:rsidP="009854D2">
            <w:pPr>
              <w:rPr>
                <w:b/>
                <w:sz w:val="28"/>
                <w:lang w:val="en-US"/>
              </w:rPr>
            </w:pPr>
            <w:proofErr w:type="spellStart"/>
            <w:r w:rsidRPr="007B386D">
              <w:rPr>
                <w:b/>
                <w:sz w:val="28"/>
                <w:lang w:val="en-US"/>
              </w:rPr>
              <w:t>A</w:t>
            </w:r>
            <w:r>
              <w:rPr>
                <w:b/>
                <w:sz w:val="28"/>
                <w:lang w:val="en-US"/>
              </w:rPr>
              <w:t>nt</w:t>
            </w:r>
            <w:r w:rsidRPr="007B386D">
              <w:rPr>
                <w:b/>
                <w:sz w:val="28"/>
                <w:lang w:val="en-US"/>
              </w:rPr>
              <w:t>w</w:t>
            </w:r>
            <w:r>
              <w:rPr>
                <w:b/>
                <w:sz w:val="28"/>
                <w:lang w:val="en-US"/>
              </w:rPr>
              <w:t>oord</w:t>
            </w:r>
            <w:proofErr w:type="spellEnd"/>
            <w:r>
              <w:rPr>
                <w:b/>
                <w:sz w:val="28"/>
                <w:lang w:val="en-US"/>
              </w:rPr>
              <w:t xml:space="preserve"> (nee)</w:t>
            </w:r>
            <w:r w:rsidRPr="007B386D">
              <w:rPr>
                <w:b/>
                <w:sz w:val="28"/>
                <w:lang w:val="en-US"/>
              </w:rPr>
              <w:t>:</w:t>
            </w:r>
          </w:p>
        </w:tc>
      </w:tr>
      <w:tr w:rsidR="009854D2" w:rsidRPr="00DC10CC" w:rsidTr="009854D2">
        <w:tc>
          <w:tcPr>
            <w:tcW w:w="4241" w:type="dxa"/>
          </w:tcPr>
          <w:p w:rsidR="009854D2" w:rsidRPr="00DC10CC" w:rsidRDefault="009854D2" w:rsidP="009854D2">
            <w:r>
              <w:t>Is er op de juiste manier connectie met de database gemaakt?</w:t>
            </w:r>
          </w:p>
        </w:tc>
        <w:tc>
          <w:tcPr>
            <w:tcW w:w="2021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  <w:tc>
          <w:tcPr>
            <w:tcW w:w="1904" w:type="dxa"/>
          </w:tcPr>
          <w:p w:rsidR="009854D2" w:rsidRPr="00DC10CC" w:rsidRDefault="009854D2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Wordt er gebruik gemaakt van classes?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Is de code geschreven aan de hand van de afgesproken conventies?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Zijn er logische class namen gebruikt?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>Is er overbodige code aanwezig?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 xml:space="preserve">Zijn er </w:t>
            </w:r>
            <w:proofErr w:type="spellStart"/>
            <w:r>
              <w:t>comments</w:t>
            </w:r>
            <w:proofErr w:type="spellEnd"/>
            <w:r>
              <w:t xml:space="preserve"> terug te vinden in de code?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1476D" w:rsidP="009854D2">
            <w:r>
              <w:t xml:space="preserve">Zijn de </w:t>
            </w:r>
            <w:proofErr w:type="spellStart"/>
            <w:r>
              <w:t>comments</w:t>
            </w:r>
            <w:proofErr w:type="spellEnd"/>
            <w:r>
              <w:t xml:space="preserve"> duidelijk en begrijpelijk voor de lezer?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F41BB5" w:rsidP="009854D2">
            <w:r>
              <w:t>Zijn de classnamen camel case geschreven?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F41BB5" w:rsidP="009854D2">
            <w:r>
              <w:t xml:space="preserve">Zijn er functies </w:t>
            </w:r>
            <w:proofErr w:type="spellStart"/>
            <w:r w:rsidR="006049C1">
              <w:t>camelCase</w:t>
            </w:r>
            <w:proofErr w:type="spellEnd"/>
            <w:r>
              <w:t xml:space="preserve"> geschreven?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Zijn de </w:t>
            </w:r>
            <w:proofErr w:type="spellStart"/>
            <w:r>
              <w:t>curly</w:t>
            </w:r>
            <w:proofErr w:type="spellEnd"/>
            <w:r>
              <w:t xml:space="preserve"> </w:t>
            </w:r>
            <w:proofErr w:type="spellStart"/>
            <w:r>
              <w:t>brackets</w:t>
            </w:r>
            <w:proofErr w:type="spellEnd"/>
            <w:r>
              <w:t xml:space="preserve"> op de juiste plek neergezet?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Wordt er gebruikt gemaakt van </w:t>
            </w:r>
            <w:proofErr w:type="spellStart"/>
            <w:r>
              <w:t>MySql</w:t>
            </w:r>
            <w:proofErr w:type="spellEnd"/>
            <w:r w:rsidR="00A6569E">
              <w:t>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71476D" w:rsidRPr="00DC10CC" w:rsidTr="009854D2">
        <w:tc>
          <w:tcPr>
            <w:tcW w:w="4241" w:type="dxa"/>
          </w:tcPr>
          <w:p w:rsidR="0071476D" w:rsidRDefault="00736899" w:rsidP="009854D2">
            <w:r>
              <w:t xml:space="preserve">Wordt </w:t>
            </w:r>
            <w:r w:rsidR="008E2110">
              <w:t>er op de juiste manier gebruik gemaakt van PHP</w:t>
            </w:r>
            <w:r w:rsidR="00A6569E">
              <w:t>?</w:t>
            </w:r>
          </w:p>
        </w:tc>
        <w:tc>
          <w:tcPr>
            <w:tcW w:w="2021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  <w:tc>
          <w:tcPr>
            <w:tcW w:w="1904" w:type="dxa"/>
          </w:tcPr>
          <w:p w:rsidR="0071476D" w:rsidRPr="00DC10CC" w:rsidRDefault="0071476D" w:rsidP="009854D2"/>
        </w:tc>
      </w:tr>
      <w:tr w:rsidR="009116CF" w:rsidRPr="00DC10CC" w:rsidTr="009854D2">
        <w:tc>
          <w:tcPr>
            <w:tcW w:w="4241" w:type="dxa"/>
          </w:tcPr>
          <w:p w:rsidR="009116CF" w:rsidRDefault="006D16C4" w:rsidP="009854D2">
            <w:r>
              <w:t>Wordt gevoelige date geencrypt in de database?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0A0CD4" w:rsidP="009854D2">
            <w:r>
              <w:t>Wordt de gevoelige informatie via een Post verstuurt?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9E6815" w:rsidP="009854D2">
            <w:r>
              <w:t>Worden afspraken op de juiste manier in de database gezet?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116CF" w:rsidRPr="00DC10CC" w:rsidTr="009854D2">
        <w:tc>
          <w:tcPr>
            <w:tcW w:w="4241" w:type="dxa"/>
          </w:tcPr>
          <w:p w:rsidR="009116CF" w:rsidRDefault="009E6815" w:rsidP="009854D2">
            <w:r>
              <w:t xml:space="preserve">Worden de gegevens van de klant op de juiste manier geverifieert? </w:t>
            </w:r>
          </w:p>
        </w:tc>
        <w:tc>
          <w:tcPr>
            <w:tcW w:w="2021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  <w:tc>
          <w:tcPr>
            <w:tcW w:w="1904" w:type="dxa"/>
          </w:tcPr>
          <w:p w:rsidR="009116CF" w:rsidRPr="00DC10CC" w:rsidRDefault="009116CF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Worden projecten op de juiste status gezet indien nodig?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Krijgt iedere afdeling te zien wat hij hoort te zien?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 xml:space="preserve">Heeft het </w:t>
            </w:r>
            <w:proofErr w:type="spellStart"/>
            <w:r>
              <w:t>admin</w:t>
            </w:r>
            <w:proofErr w:type="spellEnd"/>
            <w:r>
              <w:t xml:space="preserve"> account rechten tot alle gegevens en functies?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>worden de gegevens van de klant bewerkt als dat gewijzigd wordt?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9E6815" w:rsidRPr="00DC10CC" w:rsidTr="009854D2">
        <w:tc>
          <w:tcPr>
            <w:tcW w:w="4241" w:type="dxa"/>
          </w:tcPr>
          <w:p w:rsidR="009E6815" w:rsidRDefault="00A6569E" w:rsidP="009854D2">
            <w:r>
              <w:t xml:space="preserve">Is er een rechten systeem van toepassing en werkt het na </w:t>
            </w:r>
            <w:r w:rsidR="00480174">
              <w:t>toebehorende</w:t>
            </w:r>
            <w:r>
              <w:t>?</w:t>
            </w:r>
          </w:p>
        </w:tc>
        <w:tc>
          <w:tcPr>
            <w:tcW w:w="2021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  <w:tc>
          <w:tcPr>
            <w:tcW w:w="1904" w:type="dxa"/>
          </w:tcPr>
          <w:p w:rsidR="009E6815" w:rsidRPr="00DC10CC" w:rsidRDefault="009E6815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lastRenderedPageBreak/>
              <w:t>Wordt de informatie op de juiste manier in de database gezet?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Is er  geen dubbele data in de database te vinden?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Is de data op de juiste manier gearchiveerd?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  <w:tr w:rsidR="00F134E0" w:rsidRPr="00DC10CC" w:rsidTr="009854D2">
        <w:tc>
          <w:tcPr>
            <w:tcW w:w="4241" w:type="dxa"/>
          </w:tcPr>
          <w:p w:rsidR="00F134E0" w:rsidRDefault="00F134E0" w:rsidP="009854D2">
            <w:r>
              <w:t>Wordt er op de juiste manier gebruikt gemaakt van routers?</w:t>
            </w:r>
          </w:p>
        </w:tc>
        <w:tc>
          <w:tcPr>
            <w:tcW w:w="2021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  <w:tc>
          <w:tcPr>
            <w:tcW w:w="1904" w:type="dxa"/>
          </w:tcPr>
          <w:p w:rsidR="00F134E0" w:rsidRPr="00DC10CC" w:rsidRDefault="00F134E0" w:rsidP="009854D2"/>
        </w:tc>
      </w:tr>
    </w:tbl>
    <w:p w:rsidR="008E2110" w:rsidRDefault="008E2110" w:rsidP="00DC10CC"/>
    <w:p w:rsidR="00DC10CC" w:rsidRDefault="007B386D" w:rsidP="00DC10CC">
      <w:r>
        <w:t xml:space="preserve">Indien alle antwoorden ja </w:t>
      </w:r>
      <w:r w:rsidR="00D0585F">
        <w:t>zijn</w:t>
      </w:r>
      <w:r w:rsidR="000E0F84">
        <w:t>,</w:t>
      </w:r>
      <w:r>
        <w:t xml:space="preserve"> is de test geslaagd!</w:t>
      </w:r>
    </w:p>
    <w:p w:rsidR="007B386D" w:rsidRDefault="007B386D" w:rsidP="00DC10CC">
      <w:r>
        <w:t>Als dat niet zo is,</w:t>
      </w:r>
      <w:r w:rsidR="009854D2">
        <w:t xml:space="preserve"> </w:t>
      </w:r>
      <w:r>
        <w:t xml:space="preserve">geef </w:t>
      </w:r>
      <w:r w:rsidR="00043E0E">
        <w:t>het</w:t>
      </w:r>
      <w:r>
        <w:t xml:space="preserve"> aan bij de programmeurs.</w:t>
      </w:r>
    </w:p>
    <w:p w:rsidR="007B386D" w:rsidRDefault="007B386D" w:rsidP="00DC10CC"/>
    <w:p w:rsidR="007B386D" w:rsidRDefault="007B386D" w:rsidP="00DC10CC">
      <w:r>
        <w:t>Uitvoerder:</w:t>
      </w:r>
      <w:r w:rsidR="002E4E33">
        <w:t xml:space="preserve"> </w:t>
      </w:r>
      <w:r>
        <w:t>…………………………</w:t>
      </w:r>
    </w:p>
    <w:p w:rsidR="007B386D" w:rsidRDefault="007B386D" w:rsidP="00DC10CC">
      <w:r>
        <w:t>Datum:</w:t>
      </w:r>
      <w:r w:rsidR="002E4E33">
        <w:t xml:space="preserve"> </w:t>
      </w:r>
      <w:r>
        <w:t>…./……/…..</w:t>
      </w:r>
    </w:p>
    <w:p w:rsidR="007B386D" w:rsidRDefault="007B386D" w:rsidP="00DC10CC"/>
    <w:p w:rsidR="007B386D" w:rsidRDefault="009A248C" w:rsidP="00DC10CC">
      <w:r>
        <w:t>Handtekening controleur:</w:t>
      </w:r>
      <w:r w:rsidR="00C74414">
        <w:tab/>
      </w:r>
      <w:r w:rsidR="00C74414">
        <w:tab/>
      </w:r>
      <w:r w:rsidR="00C74414">
        <w:tab/>
        <w:t>H</w:t>
      </w:r>
      <w:r>
        <w:t>andtekening programmeur:</w:t>
      </w:r>
    </w:p>
    <w:p w:rsidR="007B386D" w:rsidRDefault="007B386D" w:rsidP="00DC10CC"/>
    <w:p w:rsidR="007B386D" w:rsidRPr="00DC10CC" w:rsidRDefault="007B386D" w:rsidP="00DC10CC">
      <w:r>
        <w:t>……………………………………</w:t>
      </w:r>
      <w:r>
        <w:tab/>
      </w:r>
      <w:r>
        <w:tab/>
        <w:t>………………………………………….</w:t>
      </w:r>
    </w:p>
    <w:sectPr w:rsidR="007B386D" w:rsidRPr="00DC10C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0515" w:rsidRDefault="004B0515">
      <w:pPr>
        <w:spacing w:after="0" w:line="240" w:lineRule="auto"/>
      </w:pPr>
      <w:r>
        <w:separator/>
      </w:r>
    </w:p>
  </w:endnote>
  <w:endnote w:type="continuationSeparator" w:id="0">
    <w:p w:rsidR="004B0515" w:rsidRDefault="004B05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04094" w:rsidRDefault="00B04094">
    <w:pPr>
      <w:jc w:val="right"/>
    </w:pPr>
  </w:p>
  <w:p w:rsidR="00B04094" w:rsidRDefault="00206E0F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color w:val="E68422" w:themeColor="accent3"/>
      </w:rPr>
      <w:sym w:font="Wingdings 2" w:char="F097"/>
    </w:r>
    <w:r>
      <w:t xml:space="preserve"> </w:t>
    </w:r>
  </w:p>
  <w:p w:rsidR="00B04094" w:rsidRDefault="00206E0F">
    <w:pPr>
      <w:jc w:val="right"/>
    </w:pPr>
    <w:r>
      <w:rPr>
        <w:noProof/>
      </w:rPr>
      <mc:AlternateContent>
        <mc:Choice Requires="wpg">
          <w:drawing>
            <wp:inline distT="0" distB="0" distL="0" distR="0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530561D5" id="Groep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 strokecolor="#438086" strokeweight=".25pt"/>
              <w10:anchorlock/>
            </v:group>
          </w:pict>
        </mc:Fallback>
      </mc:AlternateContent>
    </w:r>
  </w:p>
  <w:p w:rsidR="00B04094" w:rsidRDefault="00B04094">
    <w:pPr>
      <w:pStyle w:val="Geenafstand"/>
      <w:rPr>
        <w:sz w:val="2"/>
        <w:szCs w:val="2"/>
      </w:rPr>
    </w:pPr>
  </w:p>
  <w:p w:rsidR="00B04094" w:rsidRDefault="00B04094"/>
  <w:p w:rsidR="00B04094" w:rsidRDefault="00B04094"/>
  <w:p w:rsidR="00B04094" w:rsidRDefault="00B0409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8678475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2E7196" w:rsidRDefault="002E719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B04094" w:rsidRDefault="00B04094">
    <w:pPr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96" w:rsidRDefault="002E719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0515" w:rsidRDefault="004B0515">
      <w:pPr>
        <w:spacing w:after="0" w:line="240" w:lineRule="auto"/>
      </w:pPr>
      <w:r>
        <w:separator/>
      </w:r>
    </w:p>
  </w:footnote>
  <w:footnote w:type="continuationSeparator" w:id="0">
    <w:p w:rsidR="004B0515" w:rsidRDefault="004B05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96" w:rsidRDefault="002E7196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6076B4" w:themeColor="accent1"/>
      </w:rPr>
      <w:alias w:val="Titel"/>
      <w:id w:val="-139649923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04094" w:rsidRDefault="007A23CE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>Technische test</w:t>
        </w:r>
      </w:p>
    </w:sdtContent>
  </w:sdt>
  <w:p w:rsidR="00B04094" w:rsidRDefault="00206E0F">
    <w:pPr>
      <w:jc w:val="center"/>
      <w:rPr>
        <w:color w:val="6076B4" w:themeColor="accent1"/>
      </w:rPr>
    </w:pP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  <w:r>
      <w:rPr>
        <w:color w:val="6076B4" w:themeColor="accent1"/>
      </w:rPr>
      <w:t xml:space="preserve"> </w:t>
    </w:r>
    <w:r>
      <w:rPr>
        <w:color w:val="6076B4" w:themeColor="accent1"/>
      </w:rPr>
      <w:sym w:font="Symbol" w:char="F0B7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E7196" w:rsidRDefault="002E7196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9F2"/>
    <w:rsid w:val="00001ADE"/>
    <w:rsid w:val="00043E0E"/>
    <w:rsid w:val="000A0CD4"/>
    <w:rsid w:val="000E0F84"/>
    <w:rsid w:val="00163CC7"/>
    <w:rsid w:val="00206E0F"/>
    <w:rsid w:val="00217CC4"/>
    <w:rsid w:val="00270B28"/>
    <w:rsid w:val="002D30BB"/>
    <w:rsid w:val="002D4D7C"/>
    <w:rsid w:val="002E4E33"/>
    <w:rsid w:val="002E7196"/>
    <w:rsid w:val="003344EC"/>
    <w:rsid w:val="003F0D3D"/>
    <w:rsid w:val="003F16FA"/>
    <w:rsid w:val="00480174"/>
    <w:rsid w:val="00481D21"/>
    <w:rsid w:val="004B0515"/>
    <w:rsid w:val="006049C1"/>
    <w:rsid w:val="006D16C4"/>
    <w:rsid w:val="0071476D"/>
    <w:rsid w:val="00736899"/>
    <w:rsid w:val="007A23CE"/>
    <w:rsid w:val="007B386D"/>
    <w:rsid w:val="007D0119"/>
    <w:rsid w:val="008A12CB"/>
    <w:rsid w:val="008E2110"/>
    <w:rsid w:val="009116CF"/>
    <w:rsid w:val="009522CA"/>
    <w:rsid w:val="009854D2"/>
    <w:rsid w:val="00994762"/>
    <w:rsid w:val="009A248C"/>
    <w:rsid w:val="009E6815"/>
    <w:rsid w:val="00A50AB3"/>
    <w:rsid w:val="00A6569E"/>
    <w:rsid w:val="00B04094"/>
    <w:rsid w:val="00B07582"/>
    <w:rsid w:val="00BE49F2"/>
    <w:rsid w:val="00C74414"/>
    <w:rsid w:val="00CE7813"/>
    <w:rsid w:val="00D0585F"/>
    <w:rsid w:val="00DC10CC"/>
    <w:rsid w:val="00DF3C5C"/>
    <w:rsid w:val="00F134E0"/>
    <w:rsid w:val="00F4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E5756A"/>
  <w15:docId w15:val="{9AADFB98-00F1-49E1-A9E1-977DA240D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asciiTheme="majorHAnsi" w:eastAsiaTheme="majorEastAsia" w:hAnsiTheme="majorHAnsi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KoptekstChar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Kop4Char">
    <w:name w:val="Kop 4 Char"/>
    <w:basedOn w:val="Standaardalinea-lettertype"/>
    <w:link w:val="Kop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Kop6Char">
    <w:name w:val="Kop 6 Char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Kop8Char">
    <w:name w:val="Kop 8 Char"/>
    <w:basedOn w:val="Standaardalinea-lettertype"/>
    <w:link w:val="Kop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atChar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</w:style>
  <w:style w:type="table" w:styleId="Tabelraster">
    <w:name w:val="Table Grid"/>
    <w:basedOn w:val="Standaardtabel"/>
    <w:uiPriority w:val="59"/>
    <w:unhideWhenUsed/>
    <w:rsid w:val="00DC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oussef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CC430CD842445E8B2DEC51B4537D7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22AEFAD-DD57-4CC2-A449-6F4BA499F415}"/>
      </w:docPartPr>
      <w:docPartBody>
        <w:p w:rsidR="00092ADE" w:rsidRDefault="009E4D1C">
          <w:pPr>
            <w:pStyle w:val="2DCC430CD842445E8B2DEC51B4537D7B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B08DF0EEB30748C1A5DE2B778C1D71A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3F7C46F-FBDA-4333-B62D-79A4748C49BC}"/>
      </w:docPartPr>
      <w:docPartBody>
        <w:p w:rsidR="00092ADE" w:rsidRDefault="009E4D1C">
          <w:pPr>
            <w:pStyle w:val="B08DF0EEB30748C1A5DE2B778C1D71AD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  <w:font w:name="HGSMinchoE">
    <w:altName w:val="MS Gothic"/>
    <w:charset w:val="80"/>
    <w:family w:val="roman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4D1C"/>
    <w:rsid w:val="00092ADE"/>
    <w:rsid w:val="001B5ADF"/>
    <w:rsid w:val="003C6ECE"/>
    <w:rsid w:val="00713D6C"/>
    <w:rsid w:val="00727B99"/>
    <w:rsid w:val="00847FF6"/>
    <w:rsid w:val="009E4D1C"/>
    <w:rsid w:val="00CC48C1"/>
    <w:rsid w:val="00F03B75"/>
    <w:rsid w:val="00F42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2DCC430CD842445E8B2DEC51B4537D7B">
    <w:name w:val="2DCC430CD842445E8B2DEC51B4537D7B"/>
  </w:style>
  <w:style w:type="paragraph" w:customStyle="1" w:styleId="B08DF0EEB30748C1A5DE2B778C1D71AD">
    <w:name w:val="B08DF0EEB30748C1A5DE2B778C1D71AD"/>
  </w:style>
  <w:style w:type="paragraph" w:customStyle="1" w:styleId="32C65AEA8FDC41409E46C2A2EAB35FFF">
    <w:name w:val="32C65AEA8FDC41409E46C2A2EAB35FFF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4472C4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6D6658DBE210409E96C4F21D7AA7D34C">
    <w:name w:val="6D6658DBE210409E96C4F21D7AA7D34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885D1BBB-8059-4CDC-A75E-FC1465C8F1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(ontwerp Executive).dotx</Template>
  <TotalTime>228</TotalTime>
  <Pages>3</Pages>
  <Words>278</Words>
  <Characters>1534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Technische test</vt:lpstr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Technische test</dc:title>
  <dc:subject>Technische test gebaseerd op de usecase templates (.nl)</dc:subject>
  <dc:creator>jean-pierre slimmen</dc:creator>
  <cp:keywords/>
  <cp:lastModifiedBy>Tatarczyk, Lukasz  (student)</cp:lastModifiedBy>
  <cp:revision>30</cp:revision>
  <cp:lastPrinted>2009-08-05T20:41:00Z</cp:lastPrinted>
  <dcterms:created xsi:type="dcterms:W3CDTF">2017-09-29T08:33:00Z</dcterms:created>
  <dcterms:modified xsi:type="dcterms:W3CDTF">2017-10-27T09:04:00Z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