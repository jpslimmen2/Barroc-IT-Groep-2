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1" w:name="_Toc492834458"/>
      <w:bookmarkStart w:id="2" w:name="OLE_LINK1"/>
      <w:bookmarkStart w:id="3" w:name="OLE_LINK2"/>
      <w:r>
        <w:rPr>
          <w:rStyle w:val="Kop1Char"/>
          <w:sz w:val="80"/>
          <w:szCs w:val="80"/>
        </w:rPr>
        <w:lastRenderedPageBreak/>
        <w:t>Plan of a</w:t>
      </w:r>
      <w:bookmarkEnd w:id="1"/>
      <w:r w:rsidR="005D47D9">
        <w:rPr>
          <w:rStyle w:val="Kop1Char"/>
          <w:sz w:val="80"/>
          <w:szCs w:val="80"/>
        </w:rPr>
        <w:t>ttack</w:t>
      </w:r>
    </w:p>
    <w:bookmarkEnd w:id="2"/>
    <w:bookmarkEnd w:id="3"/>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83316E">
          <w:pPr>
            <w:pStyle w:val="Inhopg1"/>
            <w:tabs>
              <w:tab w:val="right" w:leader="dot" w:pos="10070"/>
            </w:tabs>
            <w:rPr>
              <w:noProof/>
            </w:rPr>
          </w:pPr>
          <w:r>
            <w:t xml:space="preserve">1. </w:t>
          </w:r>
          <w:r w:rsidR="006A22CE">
            <w:fldChar w:fldCharType="begin"/>
          </w:r>
          <w:r w:rsidR="006A22CE">
            <w:instrText xml:space="preserve"> TOC \o "1-3" \h \z \u </w:instrText>
          </w:r>
          <w:r w:rsidR="006A22CE">
            <w:fldChar w:fldCharType="separate"/>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31582B">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0031582B">
              <w:rPr>
                <w:noProof/>
                <w:webHidden/>
              </w:rPr>
              <w:t>3</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0031582B">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0031582B">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0031582B">
              <w:rPr>
                <w:noProof/>
                <w:webHidden/>
              </w:rPr>
              <w:t>9</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4" w:name="_Toc492834460"/>
      <w:r>
        <w:rPr>
          <w:sz w:val="52"/>
        </w:rPr>
        <w:lastRenderedPageBreak/>
        <w:t>Our b</w:t>
      </w:r>
      <w:r w:rsidR="006A22CE" w:rsidRPr="006A22CE">
        <w:rPr>
          <w:sz w:val="52"/>
        </w:rPr>
        <w:t>ackground</w:t>
      </w:r>
      <w:bookmarkEnd w:id="4"/>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p>
    <w:p w:rsidR="00297ED7" w:rsidRDefault="00297ED7" w:rsidP="00297ED7"/>
    <w:p w:rsidR="001E69DD" w:rsidRPr="00BD173B" w:rsidRDefault="001E69DD" w:rsidP="00297ED7"/>
    <w:p w:rsidR="006A22CE" w:rsidRDefault="006A22CE" w:rsidP="006A22CE">
      <w:pPr>
        <w:pStyle w:val="Kop1"/>
        <w:rPr>
          <w:sz w:val="52"/>
        </w:rPr>
      </w:pPr>
      <w:bookmarkStart w:id="5" w:name="_Toc492834461"/>
      <w:r w:rsidRPr="00E72D81">
        <w:rPr>
          <w:sz w:val="52"/>
          <w:lang w:val="en-GB"/>
        </w:rPr>
        <w:t>Our</w:t>
      </w:r>
      <w:r w:rsidRPr="006A22CE">
        <w:rPr>
          <w:sz w:val="52"/>
        </w:rPr>
        <w:t xml:space="preserve"> goals</w:t>
      </w:r>
      <w:bookmarkEnd w:id="5"/>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2F6F7B" w:rsidRPr="00BD173B" w:rsidRDefault="002F6F7B" w:rsidP="00B66883">
      <w:r>
        <w:t xml:space="preserve">It’s difficult to choose the right </w:t>
      </w:r>
      <w:r w:rsidR="00EF03C4">
        <w:t>company</w:t>
      </w:r>
      <w:r>
        <w:t xml:space="preserve"> to fulfil your expectations, that’s why we appreciate your interest in our company.</w:t>
      </w:r>
    </w:p>
    <w:p w:rsidR="006A22CE" w:rsidRPr="006A22CE" w:rsidRDefault="006A22CE" w:rsidP="006A22CE">
      <w:pPr>
        <w:rPr>
          <w:sz w:val="40"/>
        </w:rPr>
      </w:pPr>
    </w:p>
    <w:p w:rsidR="00743B1D" w:rsidRPr="00191DC3" w:rsidRDefault="006A22CE" w:rsidP="00191DC3">
      <w:pPr>
        <w:pStyle w:val="Kop1"/>
        <w:rPr>
          <w:sz w:val="52"/>
        </w:rPr>
      </w:pPr>
      <w:bookmarkStart w:id="6" w:name="_Toc492834462"/>
      <w:r w:rsidRPr="006A22CE">
        <w:rPr>
          <w:sz w:val="52"/>
        </w:rPr>
        <w:lastRenderedPageBreak/>
        <w:t>Project</w:t>
      </w:r>
      <w:r w:rsidRPr="00E72D81">
        <w:rPr>
          <w:sz w:val="52"/>
          <w:lang w:val="en-GB"/>
        </w:rPr>
        <w:t xml:space="preserve"> assignments</w:t>
      </w:r>
      <w:bookmarkEnd w:id="6"/>
    </w:p>
    <w:p w:rsidR="006A22CE" w:rsidRDefault="00743B1D" w:rsidP="00743B1D">
      <w:pPr>
        <w:pStyle w:val="Kop2"/>
        <w:rPr>
          <w:shd w:val="clear" w:color="auto" w:fill="FFFFFF"/>
        </w:rPr>
      </w:pPr>
      <w:r>
        <w:rPr>
          <w:shd w:val="clear" w:color="auto" w:fill="FFFFFF"/>
        </w:rPr>
        <w:t>Communication problem</w:t>
      </w:r>
    </w:p>
    <w:p w:rsidR="00743B1D" w:rsidRPr="00743B1D" w:rsidRDefault="00743B1D" w:rsidP="00743B1D"/>
    <w:p w:rsidR="00743B1D" w:rsidRDefault="00743B1D" w:rsidP="00743B1D">
      <w:r>
        <w:t xml:space="preserve">Mr. van Bueren is our </w:t>
      </w:r>
      <w:r w:rsidR="002D15C9">
        <w:t>employer, he told us what’s going wrong.</w:t>
      </w:r>
      <w:r w:rsidR="00191DC3">
        <w:t xml:space="preserve"> Also his colleague Mr. Vorselaars told us more about the situation. Mr. van Bueren’s </w:t>
      </w:r>
      <w:r w:rsidR="002D15C9">
        <w:t>departments don’t communicate with each other very well.  Jean-Pierre, Lukasz and Youssef are going to fix this problem. We’re going to do it as follows:</w:t>
      </w:r>
    </w:p>
    <w:p w:rsidR="008B4A63" w:rsidRDefault="002D15C9" w:rsidP="00743B1D">
      <w:r>
        <w:t>We’re going to make space in our server to store all Mr. van Bueren’s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6A22CE" w:rsidRPr="006A22CE" w:rsidRDefault="006A22CE" w:rsidP="006A22CE">
      <w:pPr>
        <w:rPr>
          <w:sz w:val="40"/>
        </w:rPr>
      </w:pPr>
    </w:p>
    <w:p w:rsidR="006A22CE" w:rsidRPr="006A22CE" w:rsidRDefault="006A22CE" w:rsidP="006A22CE">
      <w:pPr>
        <w:pStyle w:val="Kop1"/>
        <w:rPr>
          <w:sz w:val="52"/>
        </w:rPr>
      </w:pPr>
      <w:bookmarkStart w:id="7" w:name="_Toc492834463"/>
      <w:r w:rsidRPr="006A22CE">
        <w:rPr>
          <w:sz w:val="52"/>
        </w:rPr>
        <w:t>Project activities</w:t>
      </w:r>
      <w:bookmarkEnd w:id="7"/>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8" w:name="_Toc492834464"/>
      <w:r w:rsidRPr="006A22CE">
        <w:rPr>
          <w:sz w:val="52"/>
        </w:rPr>
        <w:lastRenderedPageBreak/>
        <w:t>Project confines</w:t>
      </w:r>
      <w:bookmarkEnd w:id="8"/>
    </w:p>
    <w:p w:rsidR="006A22CE" w:rsidRPr="006A22CE" w:rsidRDefault="006A22CE" w:rsidP="006A22CE">
      <w:pPr>
        <w:rPr>
          <w:sz w:val="40"/>
        </w:rPr>
      </w:pPr>
    </w:p>
    <w:p w:rsidR="006A22CE" w:rsidRDefault="00792BAC" w:rsidP="00BD1091">
      <w:r>
        <w:t>Aft</w:t>
      </w:r>
      <w:r w:rsidR="00BD1091">
        <w:t xml:space="preserve">er our </w:t>
      </w:r>
      <w:r w:rsidR="00922723">
        <w:t xml:space="preserve">conversation with the CEO of </w:t>
      </w:r>
      <w:r w:rsidR="00BD1091">
        <w:t>Barroc</w:t>
      </w:r>
      <w:r w:rsidR="00922723">
        <w:t>-IT</w:t>
      </w:r>
      <w:r w:rsidR="00BD1091">
        <w:t xml:space="preserve"> things were </w:t>
      </w:r>
      <w:r>
        <w:t>really</w:t>
      </w:r>
      <w:r w:rsidR="00BD1091">
        <w:t xml:space="preserve"> clear to us a</w:t>
      </w:r>
      <w:r w:rsidR="0056682B">
        <w:t>bout what the application must</w:t>
      </w:r>
      <w:r w:rsidR="00BD1091">
        <w:t xml:space="preserve"> have and what not. </w:t>
      </w:r>
      <w:r>
        <w:t>Now</w:t>
      </w:r>
      <w:r w:rsidR="00BD1091">
        <w:t xml:space="preserve"> the following information is what we know:</w:t>
      </w:r>
    </w:p>
    <w:p w:rsidR="00BD1091" w:rsidRDefault="00BD1091" w:rsidP="00BD1091">
      <w:pPr>
        <w:pStyle w:val="Lijstalinea"/>
        <w:numPr>
          <w:ilvl w:val="0"/>
          <w:numId w:val="4"/>
        </w:numPr>
      </w:pPr>
      <w:r>
        <w:t xml:space="preserve">Start/end date: start date 4 September 2017 with </w:t>
      </w:r>
      <w:r w:rsidR="00BD75BF">
        <w:t>the</w:t>
      </w:r>
      <w:r>
        <w:t xml:space="preserve"> end date of: 3 </w:t>
      </w:r>
      <w:r w:rsidR="00BD75BF">
        <w:t>November 2017</w:t>
      </w:r>
    </w:p>
    <w:p w:rsidR="00BD1091" w:rsidRDefault="00BD75BF" w:rsidP="00BD1091">
      <w:pPr>
        <w:pStyle w:val="Lijstalinea"/>
        <w:numPr>
          <w:ilvl w:val="0"/>
          <w:numId w:val="4"/>
        </w:numPr>
      </w:pPr>
      <w:r>
        <w:t>A login system for only the administrator and the different departments with only one username / password for each. This means we don’t want to make account for each employee on the different departments.</w:t>
      </w:r>
    </w:p>
    <w:p w:rsidR="00BD75BF" w:rsidRDefault="00BD75BF" w:rsidP="00BD1091">
      <w:pPr>
        <w:pStyle w:val="Lijstalinea"/>
        <w:numPr>
          <w:ilvl w:val="0"/>
          <w:numId w:val="4"/>
        </w:numPr>
      </w:pPr>
      <w:r>
        <w:t>We</w:t>
      </w:r>
      <w:r w:rsidR="00792BAC">
        <w:t xml:space="preserve"> must</w:t>
      </w:r>
      <w:r>
        <w:t xml:space="preserve"> make a databa</w:t>
      </w:r>
      <w:r w:rsidR="000B6377">
        <w:t>se for all of the custo</w:t>
      </w:r>
      <w:r>
        <w:t>mer’s information. That means we don’t have to use external databases to get to that information.</w:t>
      </w:r>
    </w:p>
    <w:p w:rsidR="00BD75BF" w:rsidRDefault="00BD75BF" w:rsidP="00BD75BF">
      <w:pPr>
        <w:pStyle w:val="Lijstalinea"/>
        <w:numPr>
          <w:ilvl w:val="0"/>
          <w:numId w:val="4"/>
        </w:numPr>
      </w:pPr>
      <w:r>
        <w:t>The help function only needs to be in Dutch/</w:t>
      </w:r>
      <w:r w:rsidR="000B6377">
        <w:t xml:space="preserve">English </w:t>
      </w:r>
      <w:r>
        <w:t xml:space="preserve">and not in other </w:t>
      </w:r>
      <w:r w:rsidRPr="00BD75BF">
        <w:t>languages</w:t>
      </w:r>
      <w:r>
        <w:t>.</w:t>
      </w:r>
    </w:p>
    <w:p w:rsidR="00BD75BF" w:rsidRDefault="00BD75BF" w:rsidP="00BD75BF">
      <w:pPr>
        <w:pStyle w:val="Lijstalinea"/>
        <w:numPr>
          <w:ilvl w:val="0"/>
          <w:numId w:val="4"/>
        </w:numPr>
      </w:pPr>
      <w:r>
        <w:t>A alert function in the application which will only appear when customer info is changed or update and about payments that are not in time, and not for other sort of information</w:t>
      </w:r>
    </w:p>
    <w:p w:rsidR="00BD75BF" w:rsidRDefault="00BD75BF" w:rsidP="00BD75BF">
      <w:pPr>
        <w:pStyle w:val="Lijstalinea"/>
        <w:numPr>
          <w:ilvl w:val="0"/>
          <w:numId w:val="4"/>
        </w:numPr>
      </w:pPr>
      <w:r>
        <w:t>The application also needs to have permission which mains the different dep</w:t>
      </w:r>
      <w:r w:rsidR="0056682B">
        <w:t>art</w:t>
      </w:r>
      <w:r w:rsidR="00922723">
        <w:t>ments won’t be able to change custo</w:t>
      </w:r>
      <w:r w:rsidR="0056682B">
        <w:t xml:space="preserve">mer information or be able </w:t>
      </w:r>
      <w:r w:rsidR="00922723">
        <w:t>to view al information of the custo</w:t>
      </w:r>
      <w:r w:rsidR="0056682B">
        <w:t>mer. So, we don’t have to and won’t include everything about it</w:t>
      </w:r>
    </w:p>
    <w:p w:rsidR="0056682B" w:rsidRDefault="0056682B" w:rsidP="0056682B">
      <w:pPr>
        <w:pStyle w:val="Lijstalinea"/>
        <w:numPr>
          <w:ilvl w:val="0"/>
          <w:numId w:val="4"/>
        </w:numPr>
      </w:pPr>
      <w:r>
        <w:t xml:space="preserve">The </w:t>
      </w:r>
      <w:r w:rsidRPr="0056682B">
        <w:t>Debtors administration</w:t>
      </w:r>
      <w:r>
        <w:t xml:space="preserve"> information must be in there, we won’t have to make it for all the costumers the company has.</w:t>
      </w:r>
    </w:p>
    <w:p w:rsidR="00792BAC" w:rsidRDefault="00792BAC" w:rsidP="00792BAC">
      <w:r>
        <w:t>the following information is what we really don’t want to get our hand on in terms of project realization and time:</w:t>
      </w:r>
    </w:p>
    <w:p w:rsidR="00792BAC" w:rsidRDefault="00792BAC" w:rsidP="00792BAC">
      <w:pPr>
        <w:pStyle w:val="Lijstalinea"/>
        <w:numPr>
          <w:ilvl w:val="0"/>
          <w:numId w:val="5"/>
        </w:numPr>
      </w:pPr>
      <w:r>
        <w:t>A log file about update’s / or added items.</w:t>
      </w:r>
    </w:p>
    <w:p w:rsidR="00792BAC" w:rsidRDefault="00792BAC" w:rsidP="00792BAC">
      <w:pPr>
        <w:pStyle w:val="Lijstalinea"/>
        <w:numPr>
          <w:ilvl w:val="0"/>
          <w:numId w:val="5"/>
        </w:numPr>
      </w:pPr>
      <w:r>
        <w:t>A live chat between the different apartments to communicate with each other during work.</w:t>
      </w:r>
    </w:p>
    <w:p w:rsidR="00792BAC" w:rsidRDefault="00792BAC" w:rsidP="00792BAC">
      <w:pPr>
        <w:pStyle w:val="Lijstalinea"/>
        <w:numPr>
          <w:ilvl w:val="0"/>
          <w:numId w:val="5"/>
        </w:numPr>
      </w:pPr>
      <w:r>
        <w:t>A responsive design because the application will only be for personal computers and not for mobile phones.</w:t>
      </w:r>
    </w:p>
    <w:p w:rsidR="00792BAC" w:rsidRDefault="00060429" w:rsidP="00060429">
      <w:r>
        <w:t>The following information is a about budget and project realization:</w:t>
      </w:r>
    </w:p>
    <w:p w:rsidR="00060429" w:rsidRDefault="00060429" w:rsidP="00060429">
      <w:pPr>
        <w:ind w:left="720"/>
      </w:pPr>
      <w:r>
        <w:t>The budget for this project is: € 2420,00. This is for the time and the size of the project and off course the size of our team at this moment.</w:t>
      </w:r>
    </w:p>
    <w:p w:rsidR="00060429" w:rsidRPr="006A22CE" w:rsidRDefault="00060429" w:rsidP="00060429">
      <w:pPr>
        <w:ind w:left="720"/>
      </w:pPr>
      <w:r>
        <w:t>This project is do</w:t>
      </w:r>
      <w:r w:rsidR="00C66B8F">
        <w:t xml:space="preserve"> </w:t>
      </w:r>
      <w:r>
        <w:t xml:space="preserve">able in the follow time span: </w:t>
      </w:r>
      <w:r w:rsidRPr="00060429">
        <w:t>4 September 2017 with the end date of: 3 November 2017</w:t>
      </w:r>
      <w:r>
        <w:t xml:space="preserve">, between this time we have to consider the downtime we have due </w:t>
      </w:r>
      <w:r w:rsidR="00C66B8F">
        <w:t>to vacation/holi</w:t>
      </w:r>
      <w:r w:rsidR="00AB2A7C">
        <w:t xml:space="preserve">days and group member who will not always be available because of illness. </w:t>
      </w:r>
    </w:p>
    <w:p w:rsidR="0056682B" w:rsidRDefault="0056682B" w:rsidP="0056682B">
      <w:pPr>
        <w:pStyle w:val="Lijstalinea"/>
        <w:ind w:left="720" w:firstLine="0"/>
      </w:pPr>
    </w:p>
    <w:p w:rsidR="006A22CE" w:rsidRPr="006A22CE" w:rsidRDefault="006A22CE" w:rsidP="006A22CE">
      <w:pPr>
        <w:rPr>
          <w:sz w:val="40"/>
        </w:rPr>
      </w:pPr>
    </w:p>
    <w:p w:rsidR="006A22CE" w:rsidRPr="006A22CE" w:rsidRDefault="006A22CE" w:rsidP="006A22CE">
      <w:pPr>
        <w:pStyle w:val="Kop1"/>
        <w:rPr>
          <w:sz w:val="52"/>
        </w:rPr>
      </w:pPr>
      <w:bookmarkStart w:id="9" w:name="_Toc492834465"/>
      <w:r w:rsidRPr="006A22CE">
        <w:rPr>
          <w:sz w:val="52"/>
        </w:rPr>
        <w:lastRenderedPageBreak/>
        <w:t>Products</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0" w:name="_Toc492834466"/>
      <w:r w:rsidRPr="006A22CE">
        <w:rPr>
          <w:sz w:val="52"/>
        </w:rPr>
        <w:t>Quality</w:t>
      </w:r>
      <w:bookmarkEnd w:id="10"/>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Default="006A22CE" w:rsidP="006A22CE">
      <w:pPr>
        <w:pStyle w:val="Kop1"/>
        <w:rPr>
          <w:sz w:val="52"/>
        </w:rPr>
      </w:pPr>
      <w:bookmarkStart w:id="11" w:name="_Toc492834467"/>
      <w:r w:rsidRPr="006A22CE">
        <w:rPr>
          <w:sz w:val="52"/>
        </w:rPr>
        <w:lastRenderedPageBreak/>
        <w:t>Project organization</w:t>
      </w:r>
      <w:bookmarkEnd w:id="11"/>
    </w:p>
    <w:p w:rsidR="00571419" w:rsidRPr="00571419" w:rsidRDefault="00571419" w:rsidP="00571419"/>
    <w:p w:rsidR="00571419" w:rsidRDefault="00571419" w:rsidP="00571419">
      <w:r>
        <w:t xml:space="preserve">Jean-Pierre </w:t>
      </w:r>
      <w:r w:rsidR="0031582B">
        <w:t xml:space="preserve">Slimmen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Youssef is responsible for almost every document. Jean-Pierre is responsible for the interview, PvA, schedule and the program.  Lukasz is responsible for the code convention, PvE, PvA advise rapport and the program.</w:t>
      </w:r>
    </w:p>
    <w:p w:rsidR="00DF537C" w:rsidRDefault="003E0635" w:rsidP="00571419">
      <w:r>
        <w:t xml:space="preserve">We’re keeping an eye on each other to make sure that everyone is doing their task, because there is </w:t>
      </w:r>
      <w:r w:rsidR="0031582B">
        <w:t xml:space="preserve">an off </w:t>
      </w:r>
      <w:r w:rsidR="000B6377">
        <w:t>work to</w:t>
      </w:r>
      <w:r>
        <w:t xml:space="preserve"> do. We have a logbook and hours list for us to know what we did and for how long. We trying to contact our </w:t>
      </w:r>
      <w:r w:rsidR="00062D33">
        <w:t xml:space="preserve">employer in the beginning stage as much as possible to get the most results. We’re keeping </w:t>
      </w:r>
      <w:r w:rsidR="000B6377">
        <w:t>every</w:t>
      </w:r>
      <w:r w:rsidR="00062D33">
        <w:t xml:space="preserve"> Monday/Friday a meeting to keep each other up to date. Every meeting starts </w:t>
      </w:r>
      <w:r w:rsidR="00CF7292">
        <w:t>at 10:45 AM. Youssef makes a notule form each meeting.</w:t>
      </w: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2" w:name="_Toc492834468"/>
      <w:r w:rsidRPr="006A22CE">
        <w:rPr>
          <w:sz w:val="52"/>
        </w:rPr>
        <w:t>Schedule</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3" w:name="_Toc492834469"/>
      <w:r w:rsidRPr="006A22CE">
        <w:rPr>
          <w:sz w:val="52"/>
        </w:rPr>
        <w:t>Costs and benefits</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4" w:name="_Toc492834470"/>
      <w:r w:rsidRPr="006A22CE">
        <w:rPr>
          <w:sz w:val="52"/>
        </w:rPr>
        <w:t>Risks</w:t>
      </w:r>
      <w:bookmarkEnd w:id="14"/>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544" w:rsidRDefault="00963544">
      <w:pPr>
        <w:spacing w:after="0" w:line="240" w:lineRule="auto"/>
      </w:pPr>
      <w:r>
        <w:separator/>
      </w:r>
    </w:p>
  </w:endnote>
  <w:endnote w:type="continuationSeparator" w:id="0">
    <w:p w:rsidR="00963544" w:rsidRDefault="0096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5BF" w:rsidRDefault="00BD75BF">
    <w:pPr>
      <w:jc w:val="right"/>
    </w:pPr>
  </w:p>
  <w:p w:rsidR="00BD75BF" w:rsidRDefault="00BD75BF">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BD75BF" w:rsidRDefault="00BD75BF">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5BF" w:rsidRDefault="00BD75BF">
    <w:pPr>
      <w:pStyle w:val="Geenafstand"/>
      <w:rPr>
        <w:sz w:val="2"/>
        <w:szCs w:val="2"/>
      </w:rPr>
    </w:pPr>
  </w:p>
  <w:p w:rsidR="00BD75BF" w:rsidRDefault="00BD75BF"/>
  <w:p w:rsidR="00BD75BF" w:rsidRDefault="00BD75BF"/>
  <w:p w:rsidR="00BD75BF" w:rsidRDefault="00BD75B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BD75BF" w:rsidRDefault="00BD75BF">
        <w:pPr>
          <w:pStyle w:val="Voettekst"/>
          <w:jc w:val="right"/>
        </w:pPr>
        <w:r>
          <w:fldChar w:fldCharType="begin"/>
        </w:r>
        <w:r>
          <w:instrText>PAGE   \* MERGEFORMAT</w:instrText>
        </w:r>
        <w:r>
          <w:fldChar w:fldCharType="separate"/>
        </w:r>
        <w:r w:rsidR="0054206F">
          <w:rPr>
            <w:noProof/>
          </w:rPr>
          <w:t>7</w:t>
        </w:r>
        <w:r>
          <w:fldChar w:fldCharType="end"/>
        </w:r>
      </w:p>
    </w:sdtContent>
  </w:sdt>
  <w:p w:rsidR="00BD75BF" w:rsidRDefault="00BD75BF"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544" w:rsidRDefault="00963544">
      <w:pPr>
        <w:spacing w:after="0" w:line="240" w:lineRule="auto"/>
      </w:pPr>
      <w:r>
        <w:separator/>
      </w:r>
    </w:p>
  </w:footnote>
  <w:footnote w:type="continuationSeparator" w:id="0">
    <w:p w:rsidR="00963544" w:rsidRDefault="00963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BD75BF" w:rsidRDefault="00BD75BF">
        <w:pPr>
          <w:spacing w:after="0"/>
          <w:jc w:val="center"/>
          <w:rPr>
            <w:color w:val="E4E9EF" w:themeColor="background2"/>
          </w:rPr>
        </w:pPr>
        <w:r>
          <w:rPr>
            <w:color w:val="6076B4" w:themeColor="accent1"/>
            <w:lang w:val="nl-NL"/>
          </w:rPr>
          <w:t>Plan of attack</w:t>
        </w:r>
      </w:p>
    </w:sdtContent>
  </w:sdt>
  <w:p w:rsidR="00BD75BF" w:rsidRDefault="00BD75BF">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73A91"/>
    <w:rsid w:val="000B6377"/>
    <w:rsid w:val="000C7206"/>
    <w:rsid w:val="00145567"/>
    <w:rsid w:val="00191DC3"/>
    <w:rsid w:val="001A3E65"/>
    <w:rsid w:val="001A7866"/>
    <w:rsid w:val="001D741D"/>
    <w:rsid w:val="001E5946"/>
    <w:rsid w:val="001E69DD"/>
    <w:rsid w:val="002257E0"/>
    <w:rsid w:val="00266CCE"/>
    <w:rsid w:val="00297ED7"/>
    <w:rsid w:val="002B69E5"/>
    <w:rsid w:val="002D15C9"/>
    <w:rsid w:val="002F14FD"/>
    <w:rsid w:val="002F6F7B"/>
    <w:rsid w:val="00302771"/>
    <w:rsid w:val="0031582B"/>
    <w:rsid w:val="003E0635"/>
    <w:rsid w:val="003E184A"/>
    <w:rsid w:val="003E1A23"/>
    <w:rsid w:val="0040097B"/>
    <w:rsid w:val="00413B89"/>
    <w:rsid w:val="00447BE1"/>
    <w:rsid w:val="00474A81"/>
    <w:rsid w:val="00476CB2"/>
    <w:rsid w:val="00497640"/>
    <w:rsid w:val="004A56DE"/>
    <w:rsid w:val="004D0F14"/>
    <w:rsid w:val="004F75F6"/>
    <w:rsid w:val="0054206F"/>
    <w:rsid w:val="00561FB4"/>
    <w:rsid w:val="0056682B"/>
    <w:rsid w:val="00571419"/>
    <w:rsid w:val="005D47D9"/>
    <w:rsid w:val="00691242"/>
    <w:rsid w:val="006A22CE"/>
    <w:rsid w:val="006B2A52"/>
    <w:rsid w:val="006C3923"/>
    <w:rsid w:val="006D358C"/>
    <w:rsid w:val="006D5E3B"/>
    <w:rsid w:val="00721F90"/>
    <w:rsid w:val="00743B1D"/>
    <w:rsid w:val="00777838"/>
    <w:rsid w:val="00792BAC"/>
    <w:rsid w:val="007B173F"/>
    <w:rsid w:val="0083316E"/>
    <w:rsid w:val="00884A90"/>
    <w:rsid w:val="008B4A63"/>
    <w:rsid w:val="008F2F4B"/>
    <w:rsid w:val="00922723"/>
    <w:rsid w:val="00961340"/>
    <w:rsid w:val="00963544"/>
    <w:rsid w:val="00964CE3"/>
    <w:rsid w:val="009F7DF6"/>
    <w:rsid w:val="00A462C3"/>
    <w:rsid w:val="00A6797F"/>
    <w:rsid w:val="00A7083A"/>
    <w:rsid w:val="00A87B6E"/>
    <w:rsid w:val="00AB2A7C"/>
    <w:rsid w:val="00AD35A2"/>
    <w:rsid w:val="00B26122"/>
    <w:rsid w:val="00B43719"/>
    <w:rsid w:val="00B66883"/>
    <w:rsid w:val="00B947A3"/>
    <w:rsid w:val="00B947D2"/>
    <w:rsid w:val="00BD1091"/>
    <w:rsid w:val="00BD173B"/>
    <w:rsid w:val="00BD75BF"/>
    <w:rsid w:val="00C027E7"/>
    <w:rsid w:val="00C52D42"/>
    <w:rsid w:val="00C66B8F"/>
    <w:rsid w:val="00CC4ACD"/>
    <w:rsid w:val="00CC7D1C"/>
    <w:rsid w:val="00CD142B"/>
    <w:rsid w:val="00CE6FCD"/>
    <w:rsid w:val="00CF1380"/>
    <w:rsid w:val="00CF7292"/>
    <w:rsid w:val="00DF537C"/>
    <w:rsid w:val="00E72D81"/>
    <w:rsid w:val="00EC5A11"/>
    <w:rsid w:val="00EF03C4"/>
    <w:rsid w:val="00F043F7"/>
    <w:rsid w:val="00F41BE9"/>
    <w:rsid w:val="00F537F2"/>
    <w:rsid w:val="00F70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1A4631"/>
    <w:rsid w:val="003218B5"/>
    <w:rsid w:val="004C71D2"/>
    <w:rsid w:val="00532FC1"/>
    <w:rsid w:val="00575C8E"/>
    <w:rsid w:val="005763AB"/>
    <w:rsid w:val="00734823"/>
    <w:rsid w:val="0073594C"/>
    <w:rsid w:val="007F7C1A"/>
    <w:rsid w:val="00920FC5"/>
    <w:rsid w:val="00964B04"/>
    <w:rsid w:val="00A26344"/>
    <w:rsid w:val="00B2554F"/>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7836716-3562-4E7A-8E10-3449B3DD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0</TotalTime>
  <Pages>10</Pages>
  <Words>1069</Words>
  <Characters>5884</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Youssef El Jaddaoui</cp:lastModifiedBy>
  <cp:revision>2</cp:revision>
  <cp:lastPrinted>2009-08-05T20:41:00Z</cp:lastPrinted>
  <dcterms:created xsi:type="dcterms:W3CDTF">2017-09-15T09:03:00Z</dcterms:created>
  <dcterms:modified xsi:type="dcterms:W3CDTF">2017-09-15T09:03:00Z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