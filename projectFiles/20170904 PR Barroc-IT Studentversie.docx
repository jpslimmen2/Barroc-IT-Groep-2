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Tabel"/>
        <w:tblW w:w="0" w:type="auto"/>
        <w:tblLook w:val="04A0" w:firstRow="1" w:lastRow="0" w:firstColumn="1" w:lastColumn="0" w:noHBand="0" w:noVBand="1"/>
      </w:tblPr>
      <w:tblGrid>
        <w:gridCol w:w="1941"/>
        <w:gridCol w:w="7637"/>
      </w:tblGrid>
      <w:tr w:rsidR="00AC69B3" w:rsidRPr="00BF77B6" w:rsidTr="00AD6359">
        <w:trPr>
          <w:cantSplit/>
        </w:trPr>
        <w:tc>
          <w:tcPr>
            <w:tcW w:w="2026" w:type="dxa"/>
            <w:vAlign w:val="center"/>
          </w:tcPr>
          <w:p w:rsidR="00AC69B3" w:rsidRPr="006F7BCB" w:rsidRDefault="00AC69B3" w:rsidP="00AD6359">
            <w:pPr>
              <w:pStyle w:val="RCTitel"/>
            </w:pPr>
            <w:r w:rsidRPr="006F7BCB">
              <w:t>Titel</w:t>
            </w:r>
          </w:p>
        </w:tc>
        <w:sdt>
          <w:sdtPr>
            <w:id w:val="-1177883943"/>
            <w:lock w:val="sdtLocked"/>
            <w:placeholder>
              <w:docPart w:val="B148E3EF49594C07AEFEBD1B66254096"/>
            </w:placeholder>
            <w:dataBinding w:prefixMappings="xmlns:ns0='http://schemas.eformity.nl/radiuscollege/onderwijsvorm/2015/04/algemeen' " w:xpath="/ns0:algemeen[1]/ns0:titel[1]" w:storeItemID="{9DEA5D1F-888C-4373-8CBD-BCBF9A837B36}"/>
            <w:text/>
          </w:sdtPr>
          <w:sdtContent>
            <w:tc>
              <w:tcPr>
                <w:tcW w:w="8110" w:type="dxa"/>
                <w:vAlign w:val="center"/>
              </w:tcPr>
              <w:p w:rsidR="00AC69B3" w:rsidRPr="00BF77B6" w:rsidRDefault="009858F5" w:rsidP="00AD6359">
                <w:pPr>
                  <w:pStyle w:val="RCTitel"/>
                </w:pPr>
                <w:proofErr w:type="spellStart"/>
                <w:r>
                  <w:t>Barroc</w:t>
                </w:r>
                <w:proofErr w:type="spellEnd"/>
                <w:r>
                  <w:t xml:space="preserve"> IT</w:t>
                </w:r>
              </w:p>
            </w:tc>
          </w:sdtContent>
        </w:sdt>
      </w:tr>
    </w:tbl>
    <w:p w:rsidR="004353FF" w:rsidRDefault="004353FF" w:rsidP="00F73DFE"/>
    <w:tbl>
      <w:tblPr>
        <w:tblStyle w:val="RCTabel"/>
        <w:tblW w:w="0" w:type="auto"/>
        <w:tblLook w:val="04A0" w:firstRow="1" w:lastRow="0" w:firstColumn="1" w:lastColumn="0" w:noHBand="0" w:noVBand="1"/>
      </w:tblPr>
      <w:tblGrid>
        <w:gridCol w:w="2448"/>
        <w:gridCol w:w="7130"/>
      </w:tblGrid>
      <w:tr w:rsidR="00B71C0A" w:rsidRPr="00954EDF" w:rsidTr="00AD6359">
        <w:tc>
          <w:tcPr>
            <w:tcW w:w="2484" w:type="dxa"/>
          </w:tcPr>
          <w:p w:rsidR="00B71C0A" w:rsidRPr="00954EDF" w:rsidRDefault="005112B2" w:rsidP="009E692A">
            <w:pPr>
              <w:pStyle w:val="RCMetagegevens"/>
            </w:pPr>
            <w:r>
              <w:t>Tijd totaal</w:t>
            </w:r>
            <w:r w:rsidR="009E692A">
              <w:t xml:space="preserve"> </w:t>
            </w:r>
            <w:r>
              <w:t>project</w:t>
            </w:r>
            <w:r w:rsidR="009E692A">
              <w:t>/</w:t>
            </w:r>
            <w:proofErr w:type="spellStart"/>
            <w:r w:rsidR="009E692A">
              <w:t>projectdag</w:t>
            </w:r>
            <w:proofErr w:type="spellEnd"/>
          </w:p>
        </w:tc>
        <w:tc>
          <w:tcPr>
            <w:tcW w:w="7380" w:type="dxa"/>
          </w:tcPr>
          <w:p w:rsidR="00B71C0A" w:rsidRPr="00954EDF" w:rsidRDefault="00495B79" w:rsidP="00AD6359">
            <w:pPr>
              <w:pStyle w:val="RCMetagegevens"/>
            </w:pPr>
            <w:r>
              <w:t>32</w:t>
            </w:r>
            <w:r w:rsidR="002B4C24">
              <w:t xml:space="preserve"> lesdagen</w:t>
            </w:r>
          </w:p>
        </w:tc>
      </w:tr>
      <w:tr w:rsidR="00B71C0A" w:rsidRPr="00954EDF" w:rsidTr="00AD6359">
        <w:tc>
          <w:tcPr>
            <w:tcW w:w="2484" w:type="dxa"/>
          </w:tcPr>
          <w:p w:rsidR="00B71C0A" w:rsidRPr="00954EDF" w:rsidRDefault="00B71C0A" w:rsidP="00AD6359">
            <w:pPr>
              <w:pStyle w:val="RCMetagegevens"/>
            </w:pPr>
            <w:r w:rsidRPr="00954EDF">
              <w:t>Kerntaak/kerntaken</w:t>
            </w:r>
          </w:p>
        </w:tc>
        <w:tc>
          <w:tcPr>
            <w:tcW w:w="7380" w:type="dxa"/>
          </w:tcPr>
          <w:p w:rsidR="00B71C0A" w:rsidRDefault="00DA7FB0" w:rsidP="00AD6359">
            <w:pPr>
              <w:pStyle w:val="RCMetagegevens"/>
            </w:pPr>
            <w:r>
              <w:t>B1-K1 Levert een bijdrage aan het ontwikkelproject</w:t>
            </w:r>
          </w:p>
          <w:p w:rsidR="00DA7FB0" w:rsidRDefault="00DA7FB0" w:rsidP="00AD6359">
            <w:pPr>
              <w:pStyle w:val="RCMetagegevens"/>
            </w:pPr>
            <w:r>
              <w:t>B1-K2 Realiseert en test (onderdelen van) een product</w:t>
            </w:r>
          </w:p>
          <w:p w:rsidR="00DA7FB0" w:rsidRPr="00954EDF" w:rsidRDefault="00DA7FB0" w:rsidP="00AD6359">
            <w:pPr>
              <w:pStyle w:val="RCMetagegevens"/>
            </w:pPr>
            <w:r>
              <w:t>B1-K3 Levert een product op</w:t>
            </w:r>
          </w:p>
        </w:tc>
      </w:tr>
      <w:tr w:rsidR="00B71C0A" w:rsidRPr="00954EDF" w:rsidTr="00AD6359">
        <w:tc>
          <w:tcPr>
            <w:tcW w:w="2484" w:type="dxa"/>
          </w:tcPr>
          <w:p w:rsidR="00B71C0A" w:rsidRPr="00954EDF" w:rsidRDefault="00B71C0A" w:rsidP="00AD6359">
            <w:pPr>
              <w:pStyle w:val="RCMetagegevens"/>
            </w:pPr>
            <w:r w:rsidRPr="00954EDF">
              <w:t>Werkproces(sen)</w:t>
            </w:r>
          </w:p>
        </w:tc>
        <w:tc>
          <w:tcPr>
            <w:tcW w:w="7380" w:type="dxa"/>
          </w:tcPr>
          <w:p w:rsidR="00B71C0A" w:rsidRDefault="005A3DB5" w:rsidP="00AD6359">
            <w:pPr>
              <w:pStyle w:val="RCMetagegevens"/>
            </w:pPr>
            <w:r>
              <w:t>B1-K1-W1 Stelt de opdracht vast</w:t>
            </w:r>
          </w:p>
          <w:p w:rsidR="005A3DB5" w:rsidRDefault="005A3DB5" w:rsidP="00AD6359">
            <w:pPr>
              <w:pStyle w:val="RCMetagegevens"/>
            </w:pPr>
            <w:r>
              <w:t>B1-K1-W2 Levert een bijdrage aan het projectplan</w:t>
            </w:r>
          </w:p>
          <w:p w:rsidR="005A3DB5" w:rsidRDefault="005A3DB5" w:rsidP="00AD6359">
            <w:pPr>
              <w:pStyle w:val="RCMetagegevens"/>
            </w:pPr>
            <w:r>
              <w:t>B1-K1-W3 Levert een bijdrage aan het ontwerp</w:t>
            </w:r>
          </w:p>
          <w:p w:rsidR="005A3DB5" w:rsidRDefault="005A3DB5" w:rsidP="00AD6359">
            <w:pPr>
              <w:pStyle w:val="RCMetagegevens"/>
            </w:pPr>
            <w:r>
              <w:t>B1-K1-W4 Bereidt de realisatie voor</w:t>
            </w:r>
          </w:p>
          <w:p w:rsidR="005A3DB5" w:rsidRDefault="005A3DB5" w:rsidP="00AD6359">
            <w:pPr>
              <w:pStyle w:val="RCMetagegevens"/>
            </w:pPr>
            <w:r>
              <w:t>B2-K1-W1 Realiseert (onderdelen van) een product</w:t>
            </w:r>
          </w:p>
          <w:p w:rsidR="005A3DB5" w:rsidRDefault="005A3DB5" w:rsidP="00AD6359">
            <w:pPr>
              <w:pStyle w:val="RCMetagegevens"/>
            </w:pPr>
            <w:r>
              <w:t>B2-K1-W2 Test het ontwikkelde product</w:t>
            </w:r>
          </w:p>
          <w:p w:rsidR="005A3DB5" w:rsidRDefault="005A3DB5" w:rsidP="00AD6359">
            <w:pPr>
              <w:pStyle w:val="RCMetagegevens"/>
            </w:pPr>
            <w:r>
              <w:t>B3-K1-W1 Optimaliseert het product</w:t>
            </w:r>
          </w:p>
          <w:p w:rsidR="005A3DB5" w:rsidRDefault="005A3DB5" w:rsidP="00AD6359">
            <w:pPr>
              <w:pStyle w:val="RCMetagegevens"/>
            </w:pPr>
            <w:r>
              <w:t>B3-K1-W2 Levert het product op</w:t>
            </w:r>
          </w:p>
          <w:p w:rsidR="005A3DB5" w:rsidRPr="00954EDF" w:rsidRDefault="005A3DB5" w:rsidP="00AD6359">
            <w:pPr>
              <w:pStyle w:val="RCMetagegevens"/>
            </w:pPr>
            <w:r>
              <w:t>B3-K1-W3 Evalueert het opgeleverde product</w:t>
            </w:r>
          </w:p>
        </w:tc>
      </w:tr>
      <w:tr w:rsidR="00B71C0A" w:rsidRPr="00954EDF" w:rsidTr="00AD6359">
        <w:tc>
          <w:tcPr>
            <w:tcW w:w="2484" w:type="dxa"/>
          </w:tcPr>
          <w:p w:rsidR="00B71C0A" w:rsidRPr="00954EDF" w:rsidRDefault="00B71C0A" w:rsidP="00AD6359">
            <w:pPr>
              <w:pStyle w:val="RCMetagegevens"/>
            </w:pPr>
            <w:r w:rsidRPr="00954EDF">
              <w:t>Tijdsverdeling</w:t>
            </w:r>
            <w:r w:rsidR="005112B2">
              <w:t xml:space="preserve"> PR per lesdag</w:t>
            </w:r>
          </w:p>
        </w:tc>
        <w:tc>
          <w:tcPr>
            <w:tcW w:w="7380" w:type="dxa"/>
          </w:tcPr>
          <w:p w:rsidR="003144DC" w:rsidRDefault="00BF1CD6" w:rsidP="00757490">
            <w:pPr>
              <w:pStyle w:val="RCMetagegevens"/>
              <w:tabs>
                <w:tab w:val="left" w:pos="2652"/>
              </w:tabs>
            </w:pPr>
            <w:r>
              <w:t>Vier</w:t>
            </w:r>
            <w:r w:rsidR="003144DC">
              <w:t xml:space="preserve"> dag</w:t>
            </w:r>
            <w:r w:rsidR="00495B79">
              <w:t>del</w:t>
            </w:r>
            <w:r w:rsidR="003144DC">
              <w:t>en per week:</w:t>
            </w:r>
          </w:p>
          <w:p w:rsidR="00B71C0A" w:rsidRPr="00954EDF" w:rsidRDefault="003144DC" w:rsidP="00757490">
            <w:pPr>
              <w:pStyle w:val="RCMetagegevens"/>
              <w:tabs>
                <w:tab w:val="left" w:pos="2652"/>
              </w:tabs>
            </w:pPr>
            <w:r>
              <w:t>Zelfstandig trainen (ZT):</w:t>
            </w:r>
            <w:r w:rsidR="00495B79">
              <w:t xml:space="preserve"> </w:t>
            </w:r>
            <w:r>
              <w:t>195 minuten</w:t>
            </w:r>
          </w:p>
        </w:tc>
      </w:tr>
      <w:tr w:rsidR="005112B2" w:rsidRPr="00954EDF" w:rsidTr="00AD6359">
        <w:tc>
          <w:tcPr>
            <w:tcW w:w="2484" w:type="dxa"/>
          </w:tcPr>
          <w:p w:rsidR="005112B2" w:rsidRPr="005112B2" w:rsidRDefault="005112B2" w:rsidP="00AD6359">
            <w:pPr>
              <w:pStyle w:val="RCMetagegevens"/>
            </w:pPr>
            <w:bookmarkStart w:id="0" w:name="rc_bo_rolprocesbegeleider_1"/>
            <w:r w:rsidRPr="005112B2">
              <w:t>Rol procesbegeleider</w:t>
            </w:r>
          </w:p>
        </w:tc>
        <w:tc>
          <w:tcPr>
            <w:tcW w:w="7380" w:type="dxa"/>
          </w:tcPr>
          <w:p w:rsidR="002A547D" w:rsidRDefault="002A547D" w:rsidP="00AD6359">
            <w:pPr>
              <w:pStyle w:val="RCMetagegevens"/>
            </w:pPr>
            <w:r>
              <w:t>Begeleider</w:t>
            </w:r>
          </w:p>
          <w:p w:rsidR="002A547D" w:rsidRDefault="002A547D" w:rsidP="00AD6359">
            <w:pPr>
              <w:pStyle w:val="RCMetagegevens"/>
            </w:pPr>
            <w:r>
              <w:t>Vragensteller</w:t>
            </w:r>
          </w:p>
          <w:p w:rsidR="002A547D" w:rsidRDefault="002A547D" w:rsidP="00AD6359">
            <w:pPr>
              <w:pStyle w:val="RCMetagegevens"/>
            </w:pPr>
            <w:r>
              <w:t>Feedbackgever</w:t>
            </w:r>
          </w:p>
          <w:p w:rsidR="002A547D" w:rsidRPr="00954EDF" w:rsidRDefault="002A547D" w:rsidP="00AD6359">
            <w:pPr>
              <w:pStyle w:val="RCMetagegevens"/>
            </w:pPr>
            <w:r>
              <w:t>Beoordelaar</w:t>
            </w:r>
          </w:p>
        </w:tc>
      </w:tr>
      <w:tr w:rsidR="005112B2" w:rsidRPr="00954EDF" w:rsidTr="00AD6359">
        <w:tc>
          <w:tcPr>
            <w:tcW w:w="2484" w:type="dxa"/>
          </w:tcPr>
          <w:p w:rsidR="005112B2" w:rsidRPr="005112B2" w:rsidRDefault="005112B2" w:rsidP="00AD6359">
            <w:pPr>
              <w:pStyle w:val="RCMetagegevens"/>
            </w:pPr>
            <w:bookmarkStart w:id="1" w:name="rc_bo_rolopdrachtgever_1"/>
            <w:bookmarkEnd w:id="0"/>
            <w:r w:rsidRPr="005112B2">
              <w:t>Rol opdrachtgever</w:t>
            </w:r>
          </w:p>
        </w:tc>
        <w:tc>
          <w:tcPr>
            <w:tcW w:w="7380" w:type="dxa"/>
          </w:tcPr>
          <w:p w:rsidR="005112B2" w:rsidRPr="00954EDF" w:rsidRDefault="002A547D" w:rsidP="00AD6359">
            <w:pPr>
              <w:pStyle w:val="RCMetagegevens"/>
            </w:pPr>
            <w:r>
              <w:t>Informatieverstrekker m.b.t. interview specificaties</w:t>
            </w:r>
          </w:p>
        </w:tc>
      </w:tr>
      <w:tr w:rsidR="005112B2" w:rsidRPr="00954EDF" w:rsidTr="00AD6359">
        <w:tc>
          <w:tcPr>
            <w:tcW w:w="2484" w:type="dxa"/>
          </w:tcPr>
          <w:p w:rsidR="005112B2" w:rsidRPr="005112B2" w:rsidRDefault="005112B2" w:rsidP="00AD6359">
            <w:pPr>
              <w:pStyle w:val="RCMetagegevens"/>
            </w:pPr>
            <w:bookmarkStart w:id="2" w:name="rc_bo_rolexpert_1"/>
            <w:bookmarkEnd w:id="1"/>
            <w:r w:rsidRPr="005112B2">
              <w:t>Rol expert</w:t>
            </w:r>
          </w:p>
        </w:tc>
        <w:tc>
          <w:tcPr>
            <w:tcW w:w="7380" w:type="dxa"/>
          </w:tcPr>
          <w:p w:rsidR="005112B2" w:rsidRPr="00954EDF" w:rsidRDefault="002A547D" w:rsidP="00AD6359">
            <w:pPr>
              <w:pStyle w:val="RCMetagegevens"/>
            </w:pPr>
            <w:r>
              <w:t>Informatieverstrekker m.b.t. technische inhoud</w:t>
            </w:r>
          </w:p>
        </w:tc>
      </w:tr>
      <w:tr w:rsidR="00B71C0A" w:rsidRPr="00954EDF" w:rsidTr="00AD6359">
        <w:tc>
          <w:tcPr>
            <w:tcW w:w="2484" w:type="dxa"/>
          </w:tcPr>
          <w:p w:rsidR="00B71C0A" w:rsidRPr="005112B2" w:rsidRDefault="005112B2" w:rsidP="00AD6359">
            <w:pPr>
              <w:pStyle w:val="RCMetagegevens"/>
            </w:pPr>
            <w:bookmarkStart w:id="3" w:name="rc_bo_rolinstructeur_1"/>
            <w:bookmarkEnd w:id="2"/>
            <w:r w:rsidRPr="005112B2">
              <w:t>Rol instructeur</w:t>
            </w:r>
          </w:p>
        </w:tc>
        <w:tc>
          <w:tcPr>
            <w:tcW w:w="7380" w:type="dxa"/>
          </w:tcPr>
          <w:p w:rsidR="00B71C0A" w:rsidRDefault="002A547D" w:rsidP="00AD6359">
            <w:pPr>
              <w:pStyle w:val="RCMetagegevens"/>
            </w:pPr>
            <w:r>
              <w:t>Begeleider</w:t>
            </w:r>
          </w:p>
          <w:p w:rsidR="002A547D" w:rsidRDefault="002A547D" w:rsidP="00AD6359">
            <w:pPr>
              <w:pStyle w:val="RCMetagegevens"/>
            </w:pPr>
            <w:r>
              <w:t>Vragensteller</w:t>
            </w:r>
          </w:p>
          <w:p w:rsidR="002A547D" w:rsidRPr="00954EDF" w:rsidRDefault="002A547D" w:rsidP="00AD6359">
            <w:pPr>
              <w:pStyle w:val="RCMetagegevens"/>
            </w:pPr>
            <w:r>
              <w:t>Feedbackgever</w:t>
            </w:r>
          </w:p>
        </w:tc>
      </w:tr>
      <w:bookmarkEnd w:id="3"/>
      <w:tr w:rsidR="00B71C0A" w:rsidRPr="00954EDF" w:rsidTr="00AD6359">
        <w:tc>
          <w:tcPr>
            <w:tcW w:w="2484" w:type="dxa"/>
          </w:tcPr>
          <w:p w:rsidR="00B71C0A" w:rsidRPr="00954EDF" w:rsidRDefault="005112B2" w:rsidP="00AD6359">
            <w:pPr>
              <w:pStyle w:val="RCMetagegevens"/>
            </w:pPr>
            <w:r>
              <w:t>Extra bijlagen bij dit project</w:t>
            </w:r>
          </w:p>
        </w:tc>
        <w:tc>
          <w:tcPr>
            <w:tcW w:w="7380" w:type="dxa"/>
          </w:tcPr>
          <w:p w:rsidR="001E0A57" w:rsidRDefault="001E0A57" w:rsidP="001E0A57">
            <w:pPr>
              <w:pStyle w:val="RCMetagegevens"/>
              <w:numPr>
                <w:ilvl w:val="0"/>
                <w:numId w:val="17"/>
              </w:numPr>
            </w:pPr>
            <w:r>
              <w:t>Brief van leerling aan directeur</w:t>
            </w:r>
          </w:p>
          <w:p w:rsidR="00E74C09" w:rsidRDefault="00DF57FD" w:rsidP="00E74C09">
            <w:pPr>
              <w:pStyle w:val="RCMetagegevens"/>
              <w:numPr>
                <w:ilvl w:val="0"/>
                <w:numId w:val="17"/>
              </w:numPr>
            </w:pPr>
            <w:r>
              <w:t>Plan van aanpak</w:t>
            </w:r>
          </w:p>
          <w:p w:rsidR="00EA5AD1" w:rsidRDefault="00DF57FD" w:rsidP="00EA5AD1">
            <w:pPr>
              <w:pStyle w:val="RCMetagegevens"/>
              <w:numPr>
                <w:ilvl w:val="0"/>
                <w:numId w:val="17"/>
              </w:numPr>
            </w:pPr>
            <w:r>
              <w:t>Offerte maken</w:t>
            </w:r>
          </w:p>
          <w:p w:rsidR="00E74C09" w:rsidRDefault="009D412E" w:rsidP="00EA5AD1">
            <w:pPr>
              <w:pStyle w:val="RCMetagegevens"/>
              <w:numPr>
                <w:ilvl w:val="0"/>
                <w:numId w:val="17"/>
              </w:numPr>
            </w:pPr>
            <w:r>
              <w:t>Checklist voor testen</w:t>
            </w:r>
          </w:p>
          <w:p w:rsidR="00EA5AD1" w:rsidRPr="00954EDF" w:rsidRDefault="00255ED7" w:rsidP="009D412E">
            <w:pPr>
              <w:pStyle w:val="RCMetagegevens"/>
              <w:numPr>
                <w:ilvl w:val="0"/>
                <w:numId w:val="17"/>
              </w:numPr>
            </w:pPr>
            <w:r>
              <w:t>Te versturen informatie voor de interviews (ALLEEN VOOR DOCENTEN)</w:t>
            </w:r>
          </w:p>
        </w:tc>
      </w:tr>
      <w:tr w:rsidR="00B71C0A" w:rsidRPr="00954EDF" w:rsidTr="00AD6359">
        <w:tc>
          <w:tcPr>
            <w:tcW w:w="2484" w:type="dxa"/>
          </w:tcPr>
          <w:p w:rsidR="00B71C0A" w:rsidRPr="00954EDF" w:rsidRDefault="00B71C0A" w:rsidP="00AD6359">
            <w:pPr>
              <w:pStyle w:val="RCMetagegevens"/>
            </w:pPr>
            <w:r w:rsidRPr="00954EDF">
              <w:t>Leermiddelen en materialen</w:t>
            </w:r>
          </w:p>
        </w:tc>
        <w:tc>
          <w:tcPr>
            <w:tcW w:w="7380" w:type="dxa"/>
          </w:tcPr>
          <w:p w:rsidR="00B71C0A" w:rsidRPr="00954EDF" w:rsidRDefault="00B71C0A" w:rsidP="00B71C0A">
            <w:pPr>
              <w:pStyle w:val="RCMetagegevens"/>
              <w:numPr>
                <w:ilvl w:val="0"/>
                <w:numId w:val="18"/>
              </w:numPr>
            </w:pPr>
          </w:p>
        </w:tc>
      </w:tr>
      <w:tr w:rsidR="00B71C0A" w:rsidRPr="00954EDF" w:rsidTr="00AD6359">
        <w:tc>
          <w:tcPr>
            <w:tcW w:w="2484" w:type="dxa"/>
          </w:tcPr>
          <w:p w:rsidR="00B71C0A" w:rsidRPr="00954EDF" w:rsidRDefault="00B71C0A" w:rsidP="00AD6359">
            <w:pPr>
              <w:pStyle w:val="RCMetagegevens"/>
            </w:pPr>
            <w:r w:rsidRPr="00954EDF">
              <w:t>Literatuur en bronnen</w:t>
            </w:r>
          </w:p>
        </w:tc>
        <w:tc>
          <w:tcPr>
            <w:tcW w:w="7380" w:type="dxa"/>
          </w:tcPr>
          <w:p w:rsidR="00B71C0A" w:rsidRPr="00954EDF" w:rsidRDefault="00B71C0A" w:rsidP="00AD6359">
            <w:pPr>
              <w:pStyle w:val="RCMetagegevens"/>
            </w:pPr>
            <w:r w:rsidRPr="00954EDF">
              <w:t>Boeken</w:t>
            </w:r>
          </w:p>
          <w:sdt>
            <w:sdtPr>
              <w:id w:val="-799081363"/>
              <w:placeholder>
                <w:docPart w:val="2A300096765D4E83BF866E05A79C1568"/>
              </w:placeholder>
              <w:temporary/>
              <w:showingPlcHdr/>
              <w:text/>
            </w:sdtPr>
            <w:sdtContent>
              <w:p w:rsidR="00B71C0A" w:rsidRPr="00954EDF" w:rsidRDefault="00B71C0A" w:rsidP="00B71C0A">
                <w:pPr>
                  <w:pStyle w:val="RCMetagegevens"/>
                  <w:numPr>
                    <w:ilvl w:val="0"/>
                    <w:numId w:val="14"/>
                  </w:numPr>
                </w:pPr>
                <w:r w:rsidRPr="00954EDF">
                  <w:rPr>
                    <w:rStyle w:val="Tekstvantijdelijkeaanduiding"/>
                  </w:rPr>
                  <w:t>Vermeld hier de benodigde bronnen.</w:t>
                </w:r>
              </w:p>
            </w:sdtContent>
          </w:sdt>
          <w:p w:rsidR="00B71C0A" w:rsidRPr="00954EDF" w:rsidRDefault="00B71C0A" w:rsidP="00AD6359">
            <w:pPr>
              <w:pStyle w:val="RCMetagegevens"/>
            </w:pPr>
            <w:r w:rsidRPr="00954EDF">
              <w:t>Internet</w:t>
            </w:r>
          </w:p>
          <w:sdt>
            <w:sdtPr>
              <w:id w:val="1560905984"/>
              <w:placeholder>
                <w:docPart w:val="9A1F14F002F84EEBA14EA45B7D9DC37E"/>
              </w:placeholder>
              <w:temporary/>
              <w:showingPlcHdr/>
              <w:text/>
            </w:sdtPr>
            <w:sdtContent>
              <w:p w:rsidR="00B71C0A" w:rsidRPr="00954EDF" w:rsidRDefault="00B71C0A" w:rsidP="00B71C0A">
                <w:pPr>
                  <w:pStyle w:val="RCMetagegevens"/>
                  <w:numPr>
                    <w:ilvl w:val="0"/>
                    <w:numId w:val="15"/>
                  </w:numPr>
                </w:pPr>
                <w:r w:rsidRPr="00954EDF">
                  <w:rPr>
                    <w:rStyle w:val="Tekstvantijdelijkeaanduiding"/>
                  </w:rPr>
                  <w:t>Vermeld hier de benodigde bronnen.</w:t>
                </w:r>
              </w:p>
            </w:sdtContent>
          </w:sdt>
          <w:p w:rsidR="00B71C0A" w:rsidRPr="00954EDF" w:rsidRDefault="00B71C0A" w:rsidP="00AD6359">
            <w:pPr>
              <w:pStyle w:val="RCMetagegevens"/>
            </w:pPr>
            <w:r w:rsidRPr="00954EDF">
              <w:t>Overig</w:t>
            </w:r>
          </w:p>
          <w:sdt>
            <w:sdtPr>
              <w:id w:val="1809817089"/>
              <w:placeholder>
                <w:docPart w:val="01C4BD406D1344018BA5CD1C5BA99D19"/>
              </w:placeholder>
              <w:temporary/>
              <w:showingPlcHdr/>
              <w:text/>
            </w:sdtPr>
            <w:sdtContent>
              <w:p w:rsidR="00B71C0A" w:rsidRPr="00954EDF" w:rsidRDefault="00B71C0A" w:rsidP="00B71C0A">
                <w:pPr>
                  <w:pStyle w:val="RCMetagegevens"/>
                  <w:numPr>
                    <w:ilvl w:val="0"/>
                    <w:numId w:val="16"/>
                  </w:numPr>
                </w:pPr>
                <w:r w:rsidRPr="00954EDF">
                  <w:rPr>
                    <w:rStyle w:val="Tekstvantijdelijkeaanduiding"/>
                  </w:rPr>
                  <w:t>Vermeld hier de benodigde bronnen.</w:t>
                </w:r>
              </w:p>
            </w:sdtContent>
          </w:sdt>
        </w:tc>
      </w:tr>
    </w:tbl>
    <w:p w:rsidR="004353FF" w:rsidRDefault="004353FF" w:rsidP="004353FF">
      <w:bookmarkStart w:id="4" w:name="rc_bo_projectelement_1"/>
    </w:p>
    <w:tbl>
      <w:tblPr>
        <w:tblStyle w:val="RCTabel"/>
        <w:tblW w:w="0" w:type="auto"/>
        <w:tblLook w:val="04A0" w:firstRow="1" w:lastRow="0" w:firstColumn="1" w:lastColumn="0" w:noHBand="0" w:noVBand="1"/>
      </w:tblPr>
      <w:tblGrid>
        <w:gridCol w:w="2386"/>
        <w:gridCol w:w="2406"/>
        <w:gridCol w:w="2405"/>
        <w:gridCol w:w="2381"/>
      </w:tblGrid>
      <w:tr w:rsidR="00573831" w:rsidTr="002B4C24">
        <w:tc>
          <w:tcPr>
            <w:tcW w:w="2487" w:type="dxa"/>
          </w:tcPr>
          <w:p w:rsidR="00AA356E" w:rsidRDefault="00AA356E" w:rsidP="00573831">
            <w:pPr>
              <w:pStyle w:val="RCMetagegevens"/>
            </w:pPr>
            <w:r w:rsidRPr="001D120E">
              <w:t>Eindproduct</w:t>
            </w:r>
          </w:p>
        </w:tc>
        <w:sdt>
          <w:sdtPr>
            <w:id w:val="-1561480525"/>
            <w:lock w:val="sdtLocked"/>
            <w:placeholder>
              <w:docPart w:val="BA4EDC0DC3994E7D9E32FA53B8551041"/>
            </w:placeholder>
            <w:dropDownList>
              <w:listItem w:displayText="Bekend" w:value="Bekend"/>
              <w:listItem w:displayText="Deels bekend" w:value="Deels bekend"/>
              <w:listItem w:displayText="Open" w:value="Open"/>
            </w:dropDownList>
          </w:sdtPr>
          <w:sdtContent>
            <w:tc>
              <w:tcPr>
                <w:tcW w:w="2487" w:type="dxa"/>
              </w:tcPr>
              <w:p w:rsidR="00AA356E" w:rsidRPr="001D120E" w:rsidRDefault="00E53E3F" w:rsidP="00573831">
                <w:pPr>
                  <w:pStyle w:val="RCMetagegevens"/>
                </w:pPr>
                <w:r>
                  <w:t>Bekend</w:t>
                </w:r>
              </w:p>
            </w:tc>
          </w:sdtContent>
        </w:sdt>
        <w:tc>
          <w:tcPr>
            <w:tcW w:w="2487" w:type="dxa"/>
          </w:tcPr>
          <w:p w:rsidR="00AA356E" w:rsidRDefault="00AA356E" w:rsidP="00573831">
            <w:pPr>
              <w:pStyle w:val="RCMetagegevens"/>
            </w:pPr>
            <w:r w:rsidRPr="001D120E">
              <w:t>Opdrachtgever</w:t>
            </w:r>
          </w:p>
        </w:tc>
        <w:sdt>
          <w:sdtPr>
            <w:id w:val="368652733"/>
            <w:lock w:val="sdtLocked"/>
            <w:placeholder>
              <w:docPart w:val="FA5F96CEF57C46679607C4D1AD0EFE37"/>
            </w:placeholder>
            <w:dropDownList>
              <w:listItem w:displayText="Geen" w:value="Geen"/>
              <w:listItem w:displayText="Begeleider school" w:value="Begeleider school"/>
              <w:listItem w:displayText="Werkveld" w:value="Werkveld"/>
            </w:dropDownList>
          </w:sdtPr>
          <w:sdtContent>
            <w:tc>
              <w:tcPr>
                <w:tcW w:w="2487" w:type="dxa"/>
              </w:tcPr>
              <w:p w:rsidR="00AA356E" w:rsidRPr="001D120E" w:rsidRDefault="00475923" w:rsidP="00573831">
                <w:pPr>
                  <w:pStyle w:val="RCMetagegevens"/>
                </w:pPr>
                <w:r>
                  <w:t>Begeleider school</w:t>
                </w:r>
              </w:p>
            </w:tc>
          </w:sdtContent>
        </w:sdt>
      </w:tr>
      <w:tr w:rsidR="00573831" w:rsidTr="002B4C24">
        <w:tc>
          <w:tcPr>
            <w:tcW w:w="2487" w:type="dxa"/>
          </w:tcPr>
          <w:p w:rsidR="00AA356E" w:rsidRDefault="00AA356E" w:rsidP="00573831">
            <w:pPr>
              <w:pStyle w:val="RCMetagegevens"/>
            </w:pPr>
            <w:r w:rsidRPr="001D120E">
              <w:t>Begeleiding</w:t>
            </w:r>
          </w:p>
        </w:tc>
        <w:sdt>
          <w:sdtPr>
            <w:id w:val="-2064623283"/>
            <w:lock w:val="sdtLocked"/>
            <w:placeholder>
              <w:docPart w:val="711782DCBCAB476693526B2A10BA7CE2"/>
            </w:placeholder>
            <w:dropDownList>
              <w:listItem w:displayText="Gestuurd" w:value="Gestuurd"/>
              <w:listItem w:displayText="Begeleid" w:value="Begeleid"/>
              <w:listItem w:displayText="Zelfstandig" w:value="Zelfstandig"/>
            </w:dropDownList>
          </w:sdtPr>
          <w:sdtContent>
            <w:tc>
              <w:tcPr>
                <w:tcW w:w="2487" w:type="dxa"/>
              </w:tcPr>
              <w:p w:rsidR="00AA356E" w:rsidRPr="001D120E" w:rsidRDefault="00475923" w:rsidP="00573831">
                <w:pPr>
                  <w:pStyle w:val="RCMetagegevens"/>
                </w:pPr>
                <w:r>
                  <w:t>Begeleid</w:t>
                </w:r>
              </w:p>
            </w:tc>
          </w:sdtContent>
        </w:sdt>
        <w:tc>
          <w:tcPr>
            <w:tcW w:w="2487" w:type="dxa"/>
          </w:tcPr>
          <w:p w:rsidR="00AA356E" w:rsidRDefault="00AA356E" w:rsidP="00573831">
            <w:pPr>
              <w:pStyle w:val="RCMetagegevens"/>
            </w:pPr>
            <w:r w:rsidRPr="001D120E">
              <w:t>Tijdsduur</w:t>
            </w:r>
          </w:p>
        </w:tc>
        <w:sdt>
          <w:sdtPr>
            <w:id w:val="2141227230"/>
            <w:lock w:val="sdtLocked"/>
            <w:placeholder>
              <w:docPart w:val="B6B1C1C558F346C0A7CDA47646D4AABB"/>
            </w:placeholder>
            <w:dropDownList>
              <w:listItem w:displayText="1-2 weken" w:value="1-2 weken"/>
              <w:listItem w:displayText="4-8 weken" w:value="4-8 weken"/>
              <w:listItem w:displayText="16 weken" w:value="16 weken"/>
            </w:dropDownList>
          </w:sdtPr>
          <w:sdtContent>
            <w:tc>
              <w:tcPr>
                <w:tcW w:w="2487" w:type="dxa"/>
              </w:tcPr>
              <w:p w:rsidR="00AA356E" w:rsidRPr="001D120E" w:rsidRDefault="00475923" w:rsidP="00573831">
                <w:pPr>
                  <w:pStyle w:val="RCMetagegevens"/>
                </w:pPr>
                <w:r>
                  <w:t>4-8 weken</w:t>
                </w:r>
              </w:p>
            </w:tc>
          </w:sdtContent>
        </w:sdt>
      </w:tr>
      <w:tr w:rsidR="00573831" w:rsidTr="002B4C24">
        <w:tc>
          <w:tcPr>
            <w:tcW w:w="2487" w:type="dxa"/>
          </w:tcPr>
          <w:p w:rsidR="00AA356E" w:rsidRDefault="00AA356E" w:rsidP="00573831">
            <w:pPr>
              <w:pStyle w:val="RCMetagegevens"/>
            </w:pPr>
            <w:r w:rsidRPr="001D120E">
              <w:t>Methode/ aanpak</w:t>
            </w:r>
          </w:p>
        </w:tc>
        <w:sdt>
          <w:sdtPr>
            <w:id w:val="828799089"/>
            <w:lock w:val="sdtLocked"/>
            <w:placeholder>
              <w:docPart w:val="ED80A0A2DBFE49D6BC8A2A9892EBC7E6"/>
            </w:placeholder>
            <w:dropDownList>
              <w:listItem w:displayText="Aangegeven in project" w:value="Aangegeven in project"/>
              <w:listItem w:displayText="Deels aangegeven" w:value="Deels aangegeven"/>
              <w:listItem w:displayText="Keuzes maken" w:value="Keuzes maken"/>
            </w:dropDownList>
          </w:sdtPr>
          <w:sdtContent>
            <w:tc>
              <w:tcPr>
                <w:tcW w:w="2487" w:type="dxa"/>
              </w:tcPr>
              <w:p w:rsidR="00AA356E" w:rsidRPr="001D120E" w:rsidRDefault="00475923" w:rsidP="00573831">
                <w:pPr>
                  <w:pStyle w:val="RCMetagegevens"/>
                </w:pPr>
                <w:r>
                  <w:t>Aangegeven in project</w:t>
                </w:r>
              </w:p>
            </w:tc>
          </w:sdtContent>
        </w:sdt>
        <w:tc>
          <w:tcPr>
            <w:tcW w:w="2487" w:type="dxa"/>
          </w:tcPr>
          <w:p w:rsidR="00AA356E" w:rsidRDefault="00AA356E" w:rsidP="00573831">
            <w:pPr>
              <w:pStyle w:val="RCMetagegevens"/>
            </w:pPr>
            <w:r w:rsidRPr="001D120E">
              <w:t>Beoordeling</w:t>
            </w:r>
          </w:p>
        </w:tc>
        <w:sdt>
          <w:sdtPr>
            <w:id w:val="-123549278"/>
            <w:lock w:val="sdtLocked"/>
            <w:placeholder>
              <w:docPart w:val="ED3D534CFEF445EC8D28745B72105837"/>
            </w:placeholder>
            <w:dropDownList>
              <w:listItem w:displayText="Voornamelijk product" w:value="Voornamelijk product"/>
              <w:listItem w:displayText="Voornamelijk proces" w:value="Voornamelijk proces"/>
              <w:listItem w:displayText="Product en proces" w:value="Product en proces"/>
              <w:listItem w:displayText="Individueel" w:value="Individueel"/>
              <w:listItem w:displayText="Groep" w:value="Groep"/>
              <w:listItem w:displayText="Proces, product groep en product individueel" w:value="Proces, product groep en product individueel"/>
            </w:dropDownList>
          </w:sdtPr>
          <w:sdtContent>
            <w:tc>
              <w:tcPr>
                <w:tcW w:w="2487" w:type="dxa"/>
              </w:tcPr>
              <w:p w:rsidR="00AA356E" w:rsidRPr="001D120E" w:rsidRDefault="00475923" w:rsidP="00573831">
                <w:pPr>
                  <w:pStyle w:val="RCMetagegevens"/>
                </w:pPr>
                <w:r>
                  <w:t>Product en proces</w:t>
                </w:r>
              </w:p>
            </w:tc>
          </w:sdtContent>
        </w:sdt>
      </w:tr>
      <w:tr w:rsidR="00573831" w:rsidTr="002B4C24">
        <w:tc>
          <w:tcPr>
            <w:tcW w:w="2487" w:type="dxa"/>
          </w:tcPr>
          <w:p w:rsidR="00AA356E" w:rsidRDefault="00AA356E" w:rsidP="00573831">
            <w:pPr>
              <w:pStyle w:val="RCMetagegevens"/>
            </w:pPr>
            <w:r w:rsidRPr="001D120E">
              <w:t>Beoordeling vindt plaats door</w:t>
            </w:r>
          </w:p>
        </w:tc>
        <w:sdt>
          <w:sdtPr>
            <w:id w:val="-773241675"/>
            <w:lock w:val="sdtLocked"/>
            <w:placeholder>
              <w:docPart w:val="BC888F41649B462ABB0ECA44F2D2296F"/>
            </w:placeholder>
            <w:dropDownList>
              <w:listItem w:displayText="Procesbegeleider" w:value="Procesbegeleider"/>
              <w:listItem w:displayText="Procesbegeleider + Opdrachtgever" w:value="Procesbegeleider + Opdrachtgever"/>
              <w:listItem w:displayText="Procesbegeleider + Opdrachtgever + Projectgroep" w:value="Procesbegeleider + Opdrachtgever + Projectgroep"/>
            </w:dropDownList>
          </w:sdtPr>
          <w:sdtContent>
            <w:tc>
              <w:tcPr>
                <w:tcW w:w="2487" w:type="dxa"/>
              </w:tcPr>
              <w:p w:rsidR="00AA356E" w:rsidRPr="001D120E" w:rsidRDefault="00475923" w:rsidP="00573831">
                <w:pPr>
                  <w:pStyle w:val="RCMetagegevens"/>
                </w:pPr>
                <w:r>
                  <w:t>Procesbegeleider</w:t>
                </w:r>
              </w:p>
            </w:tc>
          </w:sdtContent>
        </w:sdt>
        <w:tc>
          <w:tcPr>
            <w:tcW w:w="2487" w:type="dxa"/>
          </w:tcPr>
          <w:p w:rsidR="00AA356E" w:rsidRDefault="00AA356E" w:rsidP="00573831">
            <w:pPr>
              <w:pStyle w:val="RCMetagegevens"/>
            </w:pPr>
            <w:r w:rsidRPr="001D120E">
              <w:t>Opleveren product</w:t>
            </w:r>
          </w:p>
          <w:p w:rsidR="00AA356E" w:rsidRDefault="00AA356E" w:rsidP="00573831">
            <w:pPr>
              <w:pStyle w:val="RCMetagegevens"/>
            </w:pPr>
            <w:r w:rsidRPr="001D120E">
              <w:t>(eisen aan protocol)</w:t>
            </w:r>
          </w:p>
        </w:tc>
        <w:sdt>
          <w:sdtPr>
            <w:id w:val="-1098090185"/>
            <w:lock w:val="sdtLocked"/>
            <w:placeholder>
              <w:docPart w:val="8B9491B1033943C2BDB41AAF320273EC"/>
            </w:placeholder>
            <w:dropDownList>
              <w:listItem w:displayText="Product af" w:value="Product af"/>
              <w:listItem w:displayText="Inwerking treden product" w:value="Inwerking treden product"/>
              <w:listItem w:displayText="Presentatie, demonstratie, rapportage" w:value="Presentatie, demonstratie, rapportage"/>
            </w:dropDownList>
          </w:sdtPr>
          <w:sdtContent>
            <w:tc>
              <w:tcPr>
                <w:tcW w:w="2487" w:type="dxa"/>
              </w:tcPr>
              <w:p w:rsidR="00AA356E" w:rsidRPr="001D120E" w:rsidRDefault="00475923" w:rsidP="00573831">
                <w:pPr>
                  <w:pStyle w:val="RCMetagegevens"/>
                </w:pPr>
                <w:r>
                  <w:t>Product af</w:t>
                </w:r>
              </w:p>
            </w:tc>
          </w:sdtContent>
        </w:sdt>
      </w:tr>
      <w:tr w:rsidR="00573831" w:rsidTr="002B4C24">
        <w:tc>
          <w:tcPr>
            <w:tcW w:w="2487" w:type="dxa"/>
          </w:tcPr>
          <w:p w:rsidR="00AA356E" w:rsidRDefault="00AA356E" w:rsidP="00573831">
            <w:pPr>
              <w:pStyle w:val="RCMetagegevens"/>
            </w:pPr>
            <w:r w:rsidRPr="001D120E">
              <w:t>Vrijheid van plannen</w:t>
            </w:r>
          </w:p>
        </w:tc>
        <w:sdt>
          <w:sdtPr>
            <w:id w:val="689111083"/>
            <w:lock w:val="sdtLocked"/>
            <w:placeholder>
              <w:docPart w:val="5ECE593D5B0F424CA71AADC4FBEC0B85"/>
            </w:placeholder>
            <w:dropDownList>
              <w:listItem w:displayText="Krijgt plannen" w:value="Krijgt plannen"/>
              <w:listItem w:displayText="Deels zelf plannen" w:value="Deels zelf plannen"/>
              <w:listItem w:displayText="Vrijheid in plannen" w:value="Vrijheid in plannen"/>
            </w:dropDownList>
          </w:sdtPr>
          <w:sdtContent>
            <w:tc>
              <w:tcPr>
                <w:tcW w:w="2487" w:type="dxa"/>
              </w:tcPr>
              <w:p w:rsidR="00AA356E" w:rsidRPr="001D120E" w:rsidRDefault="00475923" w:rsidP="00573831">
                <w:pPr>
                  <w:pStyle w:val="RCMetagegevens"/>
                </w:pPr>
                <w:r>
                  <w:t>Deels zelf plannen</w:t>
                </w:r>
              </w:p>
            </w:tc>
          </w:sdtContent>
        </w:sdt>
        <w:tc>
          <w:tcPr>
            <w:tcW w:w="2487" w:type="dxa"/>
          </w:tcPr>
          <w:p w:rsidR="00AA356E" w:rsidRDefault="00BF59FC" w:rsidP="00573831">
            <w:pPr>
              <w:pStyle w:val="RCMetagegevens"/>
            </w:pPr>
            <w:r>
              <w:t>Literatuur</w:t>
            </w:r>
            <w:r w:rsidR="00AA356E" w:rsidRPr="001D120E">
              <w:t>studie</w:t>
            </w:r>
          </w:p>
        </w:tc>
        <w:sdt>
          <w:sdtPr>
            <w:id w:val="-2142262167"/>
            <w:lock w:val="sdtLocked"/>
            <w:placeholder>
              <w:docPart w:val="C58FFDC5E547410F8BA1948FD1DE674B"/>
            </w:placeholder>
            <w:dropDownList>
              <w:listItem w:displayText="Aangeboden" w:value="Aangeboden"/>
              <w:listItem w:displayText="Deels aangeboden, Deels zelf gezocht" w:value="Deels aangeboden, Deels zelf gezocht"/>
              <w:listItem w:displayText="Zelf gezocht" w:value="Zelf gezocht"/>
            </w:dropDownList>
          </w:sdtPr>
          <w:sdtContent>
            <w:tc>
              <w:tcPr>
                <w:tcW w:w="2487" w:type="dxa"/>
              </w:tcPr>
              <w:p w:rsidR="00AA356E" w:rsidRPr="001D120E" w:rsidRDefault="00475923" w:rsidP="00573831">
                <w:pPr>
                  <w:pStyle w:val="RCMetagegevens"/>
                </w:pPr>
                <w:r>
                  <w:t>Deels aangeboden, Deels zelf gezocht</w:t>
                </w:r>
              </w:p>
            </w:tc>
          </w:sdtContent>
        </w:sdt>
      </w:tr>
      <w:tr w:rsidR="00573831" w:rsidTr="002B4C24">
        <w:tc>
          <w:tcPr>
            <w:tcW w:w="2487" w:type="dxa"/>
          </w:tcPr>
          <w:p w:rsidR="00AA356E" w:rsidRPr="001D120E" w:rsidRDefault="00AA356E" w:rsidP="00573831">
            <w:pPr>
              <w:pStyle w:val="RCMetagegevens"/>
            </w:pPr>
            <w:r w:rsidRPr="001D120E">
              <w:t>Ruimte</w:t>
            </w:r>
          </w:p>
        </w:tc>
        <w:sdt>
          <w:sdtPr>
            <w:id w:val="-1465657146"/>
            <w:lock w:val="sdtLocked"/>
            <w:placeholder>
              <w:docPart w:val="2AA630B98F8A4367A9600B0CB1B60A35"/>
            </w:placeholder>
            <w:dropDownList>
              <w:listItem w:displayText="Lokaal volgens rooster" w:value="Lokaal volgens rooster"/>
              <w:listItem w:displayText="Keuze tussen lokalen" w:value="Keuze tussen lokalen"/>
              <w:listItem w:displayText="Vrije inloop" w:value="Vrije inloop"/>
            </w:dropDownList>
          </w:sdtPr>
          <w:sdtContent>
            <w:tc>
              <w:tcPr>
                <w:tcW w:w="2487" w:type="dxa"/>
              </w:tcPr>
              <w:p w:rsidR="00AA356E" w:rsidRPr="001D120E" w:rsidRDefault="00475923" w:rsidP="00573831">
                <w:pPr>
                  <w:pStyle w:val="RCMetagegevens"/>
                </w:pPr>
                <w:r>
                  <w:t>Lokaal volgens rooster</w:t>
                </w:r>
              </w:p>
            </w:tc>
          </w:sdtContent>
        </w:sdt>
        <w:tc>
          <w:tcPr>
            <w:tcW w:w="2487" w:type="dxa"/>
          </w:tcPr>
          <w:p w:rsidR="00AA356E" w:rsidRPr="001D120E" w:rsidRDefault="00AA356E" w:rsidP="00573831">
            <w:pPr>
              <w:pStyle w:val="RCMetagegevens"/>
            </w:pPr>
            <w:r w:rsidRPr="001D120E">
              <w:t>Werkbezoek</w:t>
            </w:r>
          </w:p>
        </w:tc>
        <w:sdt>
          <w:sdtPr>
            <w:id w:val="-1457318370"/>
            <w:lock w:val="sdtLocked"/>
            <w:placeholder>
              <w:docPart w:val="E40F7D6012E34A2B9F453473A24F7BA7"/>
            </w:placeholder>
            <w:showingPlcHdr/>
            <w:dropDownList>
              <w:listItem w:displayText="Op school in de vorm van gastles" w:value="Op school in de vorm van gastles"/>
              <w:listItem w:displayText="Bij het bedrijf" w:value="Bij het bedrijf"/>
              <w:listItem w:displayText="Meerdere bedrijven" w:value="Meerdere bedrijven"/>
            </w:dropDownList>
          </w:sdtPr>
          <w:sdtContent>
            <w:tc>
              <w:tcPr>
                <w:tcW w:w="2487" w:type="dxa"/>
              </w:tcPr>
              <w:p w:rsidR="00AA356E" w:rsidRPr="001D120E" w:rsidRDefault="00573831" w:rsidP="00573831">
                <w:pPr>
                  <w:pStyle w:val="RCMetagegevens"/>
                </w:pPr>
                <w:r>
                  <w:rPr>
                    <w:rStyle w:val="Tekstvantijdelijkeaanduiding"/>
                  </w:rPr>
                  <w:t>Maak hier een keuze</w:t>
                </w:r>
              </w:p>
            </w:tc>
          </w:sdtContent>
        </w:sdt>
      </w:tr>
      <w:tr w:rsidR="00573831" w:rsidTr="002B4C24">
        <w:tc>
          <w:tcPr>
            <w:tcW w:w="2487" w:type="dxa"/>
          </w:tcPr>
          <w:p w:rsidR="00AA356E" w:rsidRPr="001D120E" w:rsidRDefault="00AA356E" w:rsidP="00573831">
            <w:pPr>
              <w:pStyle w:val="RCMetagegevens"/>
            </w:pPr>
            <w:r w:rsidRPr="001D120E">
              <w:t>Soort project</w:t>
            </w:r>
          </w:p>
        </w:tc>
        <w:sdt>
          <w:sdtPr>
            <w:id w:val="-1949386799"/>
            <w:lock w:val="sdtLocked"/>
            <w:placeholder>
              <w:docPart w:val="5882824CA6C742C2BEEE3F7B607E09F9"/>
            </w:placeholder>
            <w:dropDownList>
              <w:listItem w:displayText="Krijgt een project" w:value="Krijgt een project"/>
              <w:listItem w:displayText="Keuze tussen een aantal projecten" w:value="Keuze tussen een aantal projecten"/>
              <w:listItem w:displayText="Zelf werven" w:value="Zelf werven"/>
            </w:dropDownList>
          </w:sdtPr>
          <w:sdtContent>
            <w:tc>
              <w:tcPr>
                <w:tcW w:w="2487" w:type="dxa"/>
              </w:tcPr>
              <w:p w:rsidR="00AA356E" w:rsidRPr="001D120E" w:rsidRDefault="00475923" w:rsidP="00573831">
                <w:pPr>
                  <w:pStyle w:val="RCMetagegevens"/>
                </w:pPr>
                <w:r>
                  <w:t>Krijgt een project</w:t>
                </w:r>
              </w:p>
            </w:tc>
          </w:sdtContent>
        </w:sdt>
        <w:tc>
          <w:tcPr>
            <w:tcW w:w="2487" w:type="dxa"/>
          </w:tcPr>
          <w:p w:rsidR="00AA356E" w:rsidRPr="001D120E" w:rsidRDefault="00AA356E" w:rsidP="00573831">
            <w:pPr>
              <w:pStyle w:val="RCMetagegevens"/>
            </w:pPr>
            <w:r w:rsidRPr="001D120E">
              <w:t>Verslaglegging</w:t>
            </w:r>
          </w:p>
        </w:tc>
        <w:sdt>
          <w:sdtPr>
            <w:id w:val="-1029717866"/>
            <w:lock w:val="sdtLocked"/>
            <w:placeholder>
              <w:docPart w:val="ACCD0787E6C14751984872D163D9DC5D"/>
            </w:placeholder>
            <w:dropDownList>
              <w:listItem w:displayText="Notulen" w:value="Notulen"/>
              <w:listItem w:displayText="Projectplan" w:value="Projectplan"/>
              <w:listItem w:displayText="Projectplan en projectontwerp" w:value="Projectplan en projectontwerp"/>
            </w:dropDownList>
          </w:sdtPr>
          <w:sdtContent>
            <w:tc>
              <w:tcPr>
                <w:tcW w:w="2487" w:type="dxa"/>
              </w:tcPr>
              <w:p w:rsidR="00AA356E" w:rsidRPr="001D120E" w:rsidRDefault="00475923" w:rsidP="00573831">
                <w:pPr>
                  <w:pStyle w:val="RCMetagegevens"/>
                </w:pPr>
                <w:r>
                  <w:t>Notulen</w:t>
                </w:r>
              </w:p>
            </w:tc>
          </w:sdtContent>
        </w:sdt>
      </w:tr>
      <w:tr w:rsidR="00573831" w:rsidTr="002B4C24">
        <w:tc>
          <w:tcPr>
            <w:tcW w:w="2487" w:type="dxa"/>
          </w:tcPr>
          <w:p w:rsidR="00AA356E" w:rsidRPr="001D120E" w:rsidRDefault="00AA356E" w:rsidP="00573831">
            <w:pPr>
              <w:pStyle w:val="RCMetagegevens"/>
            </w:pPr>
            <w:r w:rsidRPr="001D120E">
              <w:t>Samenstelling groep</w:t>
            </w:r>
          </w:p>
        </w:tc>
        <w:sdt>
          <w:sdtPr>
            <w:id w:val="681322765"/>
            <w:lock w:val="sdtLocked"/>
            <w:placeholder>
              <w:docPart w:val="912ACEDBCB5C4F5E9E620DE184EE25A3"/>
            </w:placeholder>
            <w:dropDownList>
              <w:listItem w:displayText="1-2" w:value="1-2"/>
              <w:listItem w:displayText="3-4" w:value="3-4"/>
              <w:listItem w:displayText="5 of meer" w:value="5 of meer"/>
            </w:dropDownList>
          </w:sdtPr>
          <w:sdtContent>
            <w:tc>
              <w:tcPr>
                <w:tcW w:w="2487" w:type="dxa"/>
              </w:tcPr>
              <w:p w:rsidR="00AA356E" w:rsidRPr="001D120E" w:rsidRDefault="00475923" w:rsidP="00573831">
                <w:pPr>
                  <w:pStyle w:val="RCMetagegevens"/>
                </w:pPr>
                <w:r>
                  <w:t>3-4</w:t>
                </w:r>
              </w:p>
            </w:tc>
          </w:sdtContent>
        </w:sdt>
        <w:tc>
          <w:tcPr>
            <w:tcW w:w="2487" w:type="dxa"/>
          </w:tcPr>
          <w:p w:rsidR="00AA356E" w:rsidRPr="001D120E" w:rsidRDefault="00AA356E" w:rsidP="00573831">
            <w:pPr>
              <w:pStyle w:val="RCMetagegevens"/>
            </w:pPr>
            <w:proofErr w:type="spellStart"/>
            <w:r w:rsidRPr="001D120E">
              <w:t>Beheersaspecten</w:t>
            </w:r>
            <w:proofErr w:type="spellEnd"/>
            <w:r w:rsidRPr="001D120E">
              <w:t xml:space="preserve"> project</w:t>
            </w:r>
          </w:p>
        </w:tc>
        <w:sdt>
          <w:sdtPr>
            <w:id w:val="-1287196824"/>
            <w:lock w:val="sdtLocked"/>
            <w:placeholder>
              <w:docPart w:val="8C065B136D8A45BCB978FD5D941EB10C"/>
            </w:placeholder>
            <w:dropDownList>
              <w:listItem w:displayText="Alles staat vast (bijv. budget, planning, oplevering)" w:value="Alles staat vast (bijv. budget, planning, oplevering)"/>
              <w:listItem w:displayText="Tijdens project verandering in eisen (vb. budget vast, maar inzichten, oplossingen, ideeën, materialen, besluiten veranderen)" w:value="Tijdens project verandering in eisen (vb. budget vast, maar inzichten, oplossingen, ideeën, materialen, besluiten veranderen)"/>
              <w:listItem w:displayText="Bijna niets staat vast, alles is dynamisch" w:value="Bijna niets staat vast, alles is dynamisch"/>
            </w:dropDownList>
          </w:sdtPr>
          <w:sdtContent>
            <w:tc>
              <w:tcPr>
                <w:tcW w:w="2487" w:type="dxa"/>
              </w:tcPr>
              <w:p w:rsidR="00AA356E" w:rsidRPr="001D120E" w:rsidRDefault="00475923" w:rsidP="00573831">
                <w:pPr>
                  <w:pStyle w:val="RCMetagegevens"/>
                </w:pPr>
                <w:r>
                  <w:t>Alles staat vast (bijv. budget, planning, oplevering)</w:t>
                </w:r>
              </w:p>
            </w:tc>
          </w:sdtContent>
        </w:sdt>
      </w:tr>
      <w:bookmarkEnd w:id="4"/>
    </w:tbl>
    <w:p w:rsidR="00AA356E" w:rsidRDefault="00AA356E" w:rsidP="004353FF"/>
    <w:tbl>
      <w:tblPr>
        <w:tblStyle w:val="RCTabel"/>
        <w:tblW w:w="0" w:type="auto"/>
        <w:tblLayout w:type="fixed"/>
        <w:tblLook w:val="04A0" w:firstRow="1" w:lastRow="0" w:firstColumn="1" w:lastColumn="0" w:noHBand="0" w:noVBand="1"/>
      </w:tblPr>
      <w:tblGrid>
        <w:gridCol w:w="9864"/>
      </w:tblGrid>
      <w:tr w:rsidR="00BE34D8" w:rsidTr="002B4C24">
        <w:trPr>
          <w:cantSplit/>
        </w:trPr>
        <w:tc>
          <w:tcPr>
            <w:tcW w:w="9864" w:type="dxa"/>
          </w:tcPr>
          <w:p w:rsidR="00BE34D8" w:rsidRDefault="00BE34D8" w:rsidP="002B4C24">
            <w:pPr>
              <w:pStyle w:val="RCLeerbreinprincipeLegenda"/>
            </w:pPr>
            <w:r>
              <w:tab/>
            </w:r>
            <w:r>
              <w:rPr>
                <w:noProof/>
              </w:rPr>
              <w:drawing>
                <wp:inline distT="0" distB="0" distL="0" distR="0" wp14:anchorId="415CBA7F" wp14:editId="415CBA80">
                  <wp:extent cx="324000" cy="324000"/>
                  <wp:effectExtent l="0" t="0" r="0" b="0"/>
                  <wp:docPr id="3" name="Picture 3"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1" wp14:editId="415CBA82">
                  <wp:extent cx="324000" cy="324000"/>
                  <wp:effectExtent l="0" t="0" r="0" b="0"/>
                  <wp:docPr id="4" name="Picture 4" descr="Icon_L_Nieuwsgier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3" wp14:editId="415CBA84">
                  <wp:extent cx="324000" cy="324000"/>
                  <wp:effectExtent l="0" t="0" r="0" b="0"/>
                  <wp:docPr id="5" name="Picture 5"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5" wp14:editId="415CBA86">
                  <wp:extent cx="324000" cy="324000"/>
                  <wp:effectExtent l="0" t="0" r="0" b="0"/>
                  <wp:docPr id="6" name="Picture 6"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7" wp14:editId="415CBA88">
                  <wp:extent cx="324000" cy="324000"/>
                  <wp:effectExtent l="0" t="0" r="0" b="0"/>
                  <wp:docPr id="7" name="Picture 7"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9" wp14:editId="415CBA8A">
                  <wp:extent cx="324000" cy="324000"/>
                  <wp:effectExtent l="0" t="0" r="0" b="0"/>
                  <wp:docPr id="8" name="Picture 8"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B" wp14:editId="415CBA8C">
                  <wp:extent cx="324000" cy="324000"/>
                  <wp:effectExtent l="0" t="0" r="0" b="0"/>
                  <wp:docPr id="9" name="Picture 9"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D" wp14:editId="415CBA8E">
                  <wp:extent cx="324000" cy="324000"/>
                  <wp:effectExtent l="0" t="0" r="0" b="0"/>
                  <wp:docPr id="10" name="Picture 10" descr="Icon_L_Voortbouw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8F" wp14:editId="415CBA90">
                  <wp:extent cx="324000" cy="324000"/>
                  <wp:effectExtent l="0" t="0" r="0" b="0"/>
                  <wp:docPr id="11" name="Picture 11" descr="Icon_L_Feedbac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tab/>
            </w:r>
            <w:r>
              <w:rPr>
                <w:noProof/>
              </w:rPr>
              <w:drawing>
                <wp:inline distT="0" distB="0" distL="0" distR="0" wp14:anchorId="415CBA91" wp14:editId="415CBA92">
                  <wp:extent cx="324000" cy="324000"/>
                  <wp:effectExtent l="0" t="0" r="0" b="0"/>
                  <wp:docPr id="12" name="Picture 12" descr="Icon_L_Structuur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p w:rsidR="00BE34D8" w:rsidRPr="00154CC4" w:rsidRDefault="00BE34D8" w:rsidP="002B4C24">
            <w:pPr>
              <w:pStyle w:val="RCLeerbreinprincipeLegenda"/>
            </w:pPr>
            <w:r w:rsidRPr="005714F2">
              <w:tab/>
            </w:r>
            <w:r w:rsidRPr="005714F2">
              <w:rPr>
                <w:noProof/>
              </w:rPr>
              <w:t>Veiligheid</w:t>
            </w:r>
            <w:r w:rsidRPr="005714F2">
              <w:rPr>
                <w:noProof/>
              </w:rPr>
              <w:tab/>
              <w:t>Nieuwsgierigheid</w:t>
            </w:r>
            <w:r w:rsidRPr="005714F2">
              <w:rPr>
                <w:noProof/>
              </w:rPr>
              <w:tab/>
              <w:t>Leeromgeving</w:t>
            </w:r>
            <w:r w:rsidRPr="005714F2">
              <w:rPr>
                <w:noProof/>
              </w:rPr>
              <w:tab/>
              <w:t>Herhalen</w:t>
            </w:r>
            <w:r w:rsidRPr="005714F2">
              <w:rPr>
                <w:noProof/>
              </w:rPr>
              <w:tab/>
              <w:t>Samenwerking</w:t>
            </w:r>
            <w:r w:rsidRPr="005714F2">
              <w:rPr>
                <w:noProof/>
              </w:rPr>
              <w:tab/>
              <w:t>Focus</w:t>
            </w:r>
            <w:r w:rsidRPr="005714F2">
              <w:rPr>
                <w:noProof/>
              </w:rPr>
              <w:tab/>
              <w:t>Zintuigen</w:t>
            </w:r>
            <w:r w:rsidRPr="005714F2">
              <w:rPr>
                <w:noProof/>
              </w:rPr>
              <w:tab/>
              <w:t>Voortbouwen</w:t>
            </w:r>
            <w:r w:rsidRPr="005714F2">
              <w:rPr>
                <w:noProof/>
              </w:rPr>
              <w:tab/>
              <w:t>Feedback</w:t>
            </w:r>
            <w:r w:rsidRPr="005714F2">
              <w:rPr>
                <w:noProof/>
              </w:rPr>
              <w:tab/>
              <w:t>Structuur</w:t>
            </w:r>
          </w:p>
        </w:tc>
      </w:tr>
    </w:tbl>
    <w:p w:rsidR="004353FF" w:rsidRPr="00954EDF" w:rsidRDefault="004353FF" w:rsidP="004353FF">
      <w:pPr>
        <w:pStyle w:val="RCKop"/>
      </w:pPr>
      <w:r w:rsidRPr="00954EDF">
        <w:t>Aansturing: 40 minuten</w:t>
      </w:r>
    </w:p>
    <w:tbl>
      <w:tblPr>
        <w:tblStyle w:val="RCTabel"/>
        <w:tblW w:w="9864" w:type="dxa"/>
        <w:tblLayout w:type="fixed"/>
        <w:tblLook w:val="04A0" w:firstRow="1" w:lastRow="0" w:firstColumn="1" w:lastColumn="0" w:noHBand="0" w:noVBand="1"/>
      </w:tblPr>
      <w:tblGrid>
        <w:gridCol w:w="936"/>
        <w:gridCol w:w="1984"/>
        <w:gridCol w:w="2126"/>
        <w:gridCol w:w="4818"/>
      </w:tblGrid>
      <w:tr w:rsidR="004353FF" w:rsidRPr="00954EDF" w:rsidTr="00404F60">
        <w:trPr>
          <w:tblHeader/>
        </w:trPr>
        <w:tc>
          <w:tcPr>
            <w:tcW w:w="936" w:type="dxa"/>
            <w:shd w:val="clear" w:color="auto" w:fill="D3D3D3" w:themeFill="accent3"/>
          </w:tcPr>
          <w:p w:rsidR="004353FF" w:rsidRPr="00954EDF" w:rsidRDefault="004353FF" w:rsidP="004353FF">
            <w:pPr>
              <w:pStyle w:val="RCTabelkop"/>
            </w:pPr>
            <w:r w:rsidRPr="00954EDF">
              <w:lastRenderedPageBreak/>
              <w:t>TIJD</w:t>
            </w:r>
          </w:p>
        </w:tc>
        <w:tc>
          <w:tcPr>
            <w:tcW w:w="1984" w:type="dxa"/>
            <w:shd w:val="clear" w:color="auto" w:fill="D3D3D3" w:themeFill="accent3"/>
          </w:tcPr>
          <w:p w:rsidR="004353FF" w:rsidRPr="00954EDF" w:rsidRDefault="004353FF" w:rsidP="002B4C24">
            <w:pPr>
              <w:pStyle w:val="RCTabelkop"/>
            </w:pPr>
            <w:r w:rsidRPr="00954EDF">
              <w:t>VORM</w:t>
            </w:r>
          </w:p>
        </w:tc>
        <w:tc>
          <w:tcPr>
            <w:tcW w:w="6944" w:type="dxa"/>
            <w:gridSpan w:val="2"/>
            <w:shd w:val="clear" w:color="auto" w:fill="D3D3D3" w:themeFill="accent3"/>
          </w:tcPr>
          <w:p w:rsidR="004353FF" w:rsidRPr="00954EDF" w:rsidRDefault="004353FF" w:rsidP="002B4C24">
            <w:pPr>
              <w:pStyle w:val="RCTabelkop"/>
            </w:pPr>
            <w:r w:rsidRPr="00954EDF">
              <w:t xml:space="preserve">BESCHRIJVING OEFENING OF ONDERDEEL </w:t>
            </w:r>
          </w:p>
        </w:tc>
      </w:tr>
      <w:tr w:rsidR="004353FF" w:rsidRPr="00954EDF" w:rsidTr="00404F60">
        <w:tc>
          <w:tcPr>
            <w:tcW w:w="936" w:type="dxa"/>
          </w:tcPr>
          <w:p w:rsidR="004353FF" w:rsidRPr="00954EDF" w:rsidRDefault="004353FF" w:rsidP="002B4C24">
            <w:r w:rsidRPr="00954EDF">
              <w:t>5 min</w:t>
            </w:r>
          </w:p>
        </w:tc>
        <w:tc>
          <w:tcPr>
            <w:tcW w:w="1984" w:type="dxa"/>
          </w:tcPr>
          <w:p w:rsidR="004353FF" w:rsidRPr="00954EDF" w:rsidRDefault="004353FF" w:rsidP="002B4C24">
            <w:r w:rsidRPr="00954EDF">
              <w:t>Opstart</w:t>
            </w:r>
          </w:p>
          <w:p w:rsidR="004353FF" w:rsidRPr="00954EDF" w:rsidRDefault="004353FF" w:rsidP="002B4C24">
            <w:pPr>
              <w:pStyle w:val="RCLeerbreinprincipeHandmatig"/>
            </w:pPr>
            <w:r w:rsidRPr="00954EDF">
              <w:rPr>
                <w:noProof/>
              </w:rPr>
              <w:drawing>
                <wp:inline distT="0" distB="0" distL="0" distR="0" wp14:anchorId="415CBA93" wp14:editId="415CBA94">
                  <wp:extent cx="324000" cy="324000"/>
                  <wp:effectExtent l="0" t="0" r="0" b="0"/>
                  <wp:docPr id="27" name="Picture 27"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5CBA95" wp14:editId="415CBA96">
                  <wp:extent cx="324000" cy="324000"/>
                  <wp:effectExtent l="0" t="0" r="0" b="0"/>
                  <wp:docPr id="28" name="Picture 28"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353FF" w:rsidRPr="00954EDF" w:rsidRDefault="004353FF" w:rsidP="002B4C24">
            <w:pPr>
              <w:numPr>
                <w:ilvl w:val="0"/>
                <w:numId w:val="2"/>
              </w:numPr>
            </w:pPr>
            <w:r w:rsidRPr="00954EDF">
              <w:t>Welkom heten</w:t>
            </w:r>
          </w:p>
          <w:p w:rsidR="004353FF" w:rsidRDefault="004353FF" w:rsidP="004353FF">
            <w:pPr>
              <w:numPr>
                <w:ilvl w:val="0"/>
                <w:numId w:val="2"/>
              </w:numPr>
            </w:pPr>
            <w:r w:rsidRPr="00954EDF">
              <w:t xml:space="preserve">Eventueel terug komen op zaken van vorige </w:t>
            </w:r>
            <w:proofErr w:type="spellStart"/>
            <w:r>
              <w:t>projectdag</w:t>
            </w:r>
            <w:proofErr w:type="spellEnd"/>
          </w:p>
          <w:p w:rsidR="002157C2" w:rsidRPr="00954EDF" w:rsidRDefault="00BA7942" w:rsidP="002157C2">
            <w:pPr>
              <w:numPr>
                <w:ilvl w:val="0"/>
                <w:numId w:val="2"/>
              </w:numPr>
            </w:pPr>
            <w:r>
              <w:t>Neem onderstaande informatie door met de projectgroep</w:t>
            </w:r>
          </w:p>
        </w:tc>
      </w:tr>
      <w:tr w:rsidR="004353FF" w:rsidRPr="00954EDF" w:rsidTr="00404F60">
        <w:tc>
          <w:tcPr>
            <w:tcW w:w="936" w:type="dxa"/>
            <w:vMerge w:val="restart"/>
          </w:tcPr>
          <w:p w:rsidR="004353FF" w:rsidRPr="00954EDF" w:rsidRDefault="00F176E0" w:rsidP="002B4C24">
            <w:r>
              <w:t>15</w:t>
            </w:r>
            <w:r w:rsidR="004353FF" w:rsidRPr="00954EDF">
              <w:t xml:space="preserve"> min</w:t>
            </w:r>
          </w:p>
        </w:tc>
        <w:tc>
          <w:tcPr>
            <w:tcW w:w="8928" w:type="dxa"/>
            <w:gridSpan w:val="3"/>
            <w:shd w:val="clear" w:color="auto" w:fill="F4F4F4" w:themeFill="accent4"/>
          </w:tcPr>
          <w:p w:rsidR="004353FF" w:rsidRPr="00954EDF" w:rsidRDefault="004353FF" w:rsidP="002B4C24">
            <w:pPr>
              <w:pStyle w:val="RCTabelonderdeel"/>
            </w:pPr>
            <w:r>
              <w:t>Casus voor de projectgroep</w:t>
            </w:r>
          </w:p>
        </w:tc>
      </w:tr>
      <w:tr w:rsidR="004353FF" w:rsidRPr="00954EDF" w:rsidTr="00404F60">
        <w:tc>
          <w:tcPr>
            <w:tcW w:w="936" w:type="dxa"/>
            <w:vMerge/>
          </w:tcPr>
          <w:p w:rsidR="004353FF" w:rsidRPr="00954EDF" w:rsidRDefault="004353FF" w:rsidP="002B4C24"/>
        </w:tc>
        <w:tc>
          <w:tcPr>
            <w:tcW w:w="1984" w:type="dxa"/>
          </w:tcPr>
          <w:p w:rsidR="004353FF" w:rsidRPr="00954EDF" w:rsidRDefault="004353FF" w:rsidP="002B4C24">
            <w:pPr>
              <w:pStyle w:val="RCLeerbreinprincipeLinks"/>
            </w:pPr>
            <w:r w:rsidRPr="00954EDF">
              <w:rPr>
                <w:noProof/>
              </w:rPr>
              <w:drawing>
                <wp:inline distT="0" distB="0" distL="0" distR="0" wp14:anchorId="415CBA97" wp14:editId="415CBA98">
                  <wp:extent cx="324000" cy="324000"/>
                  <wp:effectExtent l="0" t="0" r="0" b="0"/>
                  <wp:docPr id="42"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5CBA99" wp14:editId="415CBA9A">
                  <wp:extent cx="324000" cy="324000"/>
                  <wp:effectExtent l="0" t="0" r="0" b="0"/>
                  <wp:docPr id="44"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5CBA9B" wp14:editId="415CBA9C">
                  <wp:extent cx="324000" cy="324000"/>
                  <wp:effectExtent l="0" t="0" r="0" b="0"/>
                  <wp:docPr id="45"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4353FF" w:rsidRPr="00954EDF" w:rsidRDefault="004353FF" w:rsidP="002B4C24">
            <w:pPr>
              <w:pStyle w:val="RCTabelkop"/>
            </w:pPr>
            <w:r w:rsidRPr="00954EDF">
              <w:t>DIDACTISCHE VORM</w:t>
            </w:r>
          </w:p>
          <w:sdt>
            <w:sdtPr>
              <w:id w:val="132762360"/>
              <w:placeholder>
                <w:docPart w:val="D4C3679E7B374F44968AD76DCB5A1CFB"/>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Content>
              <w:p w:rsidR="004353FF" w:rsidRPr="00954EDF" w:rsidRDefault="003A4DED" w:rsidP="002B4C24">
                <w:r>
                  <w:t>Instructie</w:t>
                </w:r>
              </w:p>
            </w:sdtContent>
          </w:sdt>
        </w:tc>
        <w:tc>
          <w:tcPr>
            <w:tcW w:w="4818" w:type="dxa"/>
            <w:vAlign w:val="center"/>
          </w:tcPr>
          <w:p w:rsidR="004353FF" w:rsidRPr="00954EDF" w:rsidRDefault="004353FF" w:rsidP="002B4C24">
            <w:pPr>
              <w:pStyle w:val="RCVaardigheidsdoel"/>
            </w:pPr>
          </w:p>
        </w:tc>
      </w:tr>
      <w:tr w:rsidR="004353FF" w:rsidRPr="00954EDF" w:rsidTr="00404F60">
        <w:tc>
          <w:tcPr>
            <w:tcW w:w="936" w:type="dxa"/>
            <w:vMerge/>
          </w:tcPr>
          <w:p w:rsidR="004353FF" w:rsidRPr="00954EDF" w:rsidRDefault="004353FF" w:rsidP="002B4C24"/>
        </w:tc>
        <w:tc>
          <w:tcPr>
            <w:tcW w:w="8928" w:type="dxa"/>
            <w:gridSpan w:val="3"/>
          </w:tcPr>
          <w:p w:rsidR="000B3CF3" w:rsidRPr="000B3CF3" w:rsidRDefault="000B3CF3" w:rsidP="00715284">
            <w:pPr>
              <w:rPr>
                <w:b/>
              </w:rPr>
            </w:pPr>
            <w:r>
              <w:rPr>
                <w:b/>
              </w:rPr>
              <w:t>Casus</w:t>
            </w:r>
          </w:p>
          <w:p w:rsidR="00715284" w:rsidRDefault="00715284" w:rsidP="00715284">
            <w:r>
              <w:t xml:space="preserve">Een leerling van onze school is op BPV geweest bij het softwarebedrijf </w:t>
            </w:r>
            <w:proofErr w:type="spellStart"/>
            <w:r>
              <w:t>Barroc</w:t>
            </w:r>
            <w:proofErr w:type="spellEnd"/>
            <w:r>
              <w:t xml:space="preserve">-IT. In de periode dat hij daar gewerkt heeft, is hij er een paar keer tegenaan gelopen, dat de verschillende afdelingen niet adequaat met elkaar samenwerken. </w:t>
            </w:r>
          </w:p>
          <w:p w:rsidR="00715284" w:rsidRDefault="00715284" w:rsidP="00715284">
            <w:r>
              <w:t xml:space="preserve"> </w:t>
            </w:r>
          </w:p>
          <w:p w:rsidR="00715284" w:rsidRDefault="00715284" w:rsidP="00715284">
            <w:r>
              <w:t xml:space="preserve">Na overleg met de directeur is besloten dat onze school hiervoor een oplossing mag aandragen. In bijlage 3 vind je het verslag van dat gesprek tussen de leerling en de directeur. Verder vind je ook alvast wat achtergrondinformatie van de verschillende afdelingen die met dit probleem te maken hebben. </w:t>
            </w:r>
          </w:p>
          <w:p w:rsidR="00715284" w:rsidRDefault="00715284" w:rsidP="00715284">
            <w:r>
              <w:t xml:space="preserve"> </w:t>
            </w:r>
          </w:p>
          <w:p w:rsidR="00715284" w:rsidRDefault="00715284" w:rsidP="00715284">
            <w:r w:rsidRPr="004F6A57">
              <w:rPr>
                <w:highlight w:val="yellow"/>
              </w:rPr>
              <w:t xml:space="preserve">Complicerende factor is dat enkele afdelingsdirecteuren Engelstalig zijn. Je zult een interview gaan houden met het </w:t>
            </w:r>
            <w:proofErr w:type="spellStart"/>
            <w:r w:rsidRPr="004F6A57">
              <w:rPr>
                <w:highlight w:val="yellow"/>
              </w:rPr>
              <w:t>engelstalig</w:t>
            </w:r>
            <w:proofErr w:type="spellEnd"/>
            <w:r w:rsidRPr="004F6A57">
              <w:rPr>
                <w:highlight w:val="yellow"/>
              </w:rPr>
              <w:t xml:space="preserve"> afdelingshoofd van de afdeling Sales. Ook dient een gedeelte van de documentatie in het Engels opgesteld te zijn. De eindpresentatie van het product gaat ook in het Engels.</w:t>
            </w:r>
          </w:p>
          <w:p w:rsidR="000B3CF3" w:rsidRDefault="000B3CF3" w:rsidP="00715284"/>
          <w:p w:rsidR="000B3CF3" w:rsidRDefault="000B3CF3" w:rsidP="00715284">
            <w:pPr>
              <w:rPr>
                <w:b/>
              </w:rPr>
            </w:pPr>
            <w:r>
              <w:rPr>
                <w:b/>
              </w:rPr>
              <w:t>Indeling project</w:t>
            </w:r>
          </w:p>
          <w:p w:rsidR="000B3CF3" w:rsidRPr="002C79C8" w:rsidRDefault="00062B29" w:rsidP="00715284">
            <w:r>
              <w:t>Vier</w:t>
            </w:r>
            <w:r w:rsidR="00321A90">
              <w:t xml:space="preserve"> dagdelen per week </w:t>
            </w:r>
            <w:r>
              <w:t xml:space="preserve">werk je </w:t>
            </w:r>
            <w:r w:rsidR="00EA1567">
              <w:t>1</w:t>
            </w:r>
            <w:r>
              <w:t>80</w:t>
            </w:r>
            <w:r w:rsidR="00321A90">
              <w:t xml:space="preserve"> minuten zelfstandig aan het project. Kennis over de technieken die je moet gebruiken en de documenten die je moet opleveren heb je voor een groot deel al. Informatie die je nog niet hebt wordt of meegeleverd, of er is een incidenteel hoorcollege van maximaal</w:t>
            </w:r>
            <w:r w:rsidR="0039208E">
              <w:t xml:space="preserve"> </w:t>
            </w:r>
            <w:r w:rsidR="00321A90">
              <w:t>40 minuten waarin uitleg wordt gegeven.</w:t>
            </w:r>
          </w:p>
          <w:p w:rsidR="000B3CF3" w:rsidRDefault="000B3CF3" w:rsidP="00715284">
            <w:pPr>
              <w:rPr>
                <w:b/>
              </w:rPr>
            </w:pPr>
          </w:p>
          <w:p w:rsidR="000B3CF3" w:rsidRDefault="000B3CF3" w:rsidP="00715284">
            <w:pPr>
              <w:rPr>
                <w:b/>
              </w:rPr>
            </w:pPr>
            <w:r>
              <w:rPr>
                <w:b/>
              </w:rPr>
              <w:t>Beoordeling</w:t>
            </w:r>
            <w:r w:rsidR="00F33A93">
              <w:rPr>
                <w:b/>
              </w:rPr>
              <w:t>en</w:t>
            </w:r>
          </w:p>
          <w:p w:rsidR="000B3CF3" w:rsidRDefault="00F33A93" w:rsidP="00715284">
            <w:r>
              <w:t xml:space="preserve">Het project is opgedeeld in de kerntaken die ook terug zullen komen bij jouw </w:t>
            </w:r>
            <w:r>
              <w:rPr>
                <w:i/>
              </w:rPr>
              <w:t>Proeve van Bekwaamheid</w:t>
            </w:r>
            <w:r w:rsidR="00213791">
              <w:rPr>
                <w:i/>
              </w:rPr>
              <w:t xml:space="preserve"> </w:t>
            </w:r>
            <w:r w:rsidR="00213791">
              <w:t>(eindexamen)</w:t>
            </w:r>
            <w:r>
              <w:t>. De kerntaken 1 t/m 3 zullen aan bod komen. Dit zijn:</w:t>
            </w:r>
          </w:p>
          <w:p w:rsidR="00F33A93" w:rsidRDefault="008877C1" w:rsidP="00F33A93">
            <w:pPr>
              <w:pStyle w:val="Lijstalinea"/>
              <w:numPr>
                <w:ilvl w:val="3"/>
                <w:numId w:val="18"/>
              </w:numPr>
            </w:pPr>
            <w:r>
              <w:t>“Levert een bijdrage aan het ontwikkeltraject”</w:t>
            </w:r>
          </w:p>
          <w:p w:rsidR="00F33A93" w:rsidRDefault="008877C1" w:rsidP="00F33A93">
            <w:pPr>
              <w:pStyle w:val="Lijstalinea"/>
              <w:numPr>
                <w:ilvl w:val="3"/>
                <w:numId w:val="18"/>
              </w:numPr>
            </w:pPr>
            <w:r>
              <w:t>“Realiseert en test (onderdelen van) een product”</w:t>
            </w:r>
          </w:p>
          <w:p w:rsidR="008877C1" w:rsidRDefault="008877C1" w:rsidP="00F33A93">
            <w:pPr>
              <w:pStyle w:val="Lijstalinea"/>
              <w:numPr>
                <w:ilvl w:val="3"/>
                <w:numId w:val="18"/>
              </w:numPr>
            </w:pPr>
            <w:r>
              <w:t>“Levert een product op</w:t>
            </w:r>
            <w:r w:rsidR="00B729A6">
              <w:t>”</w:t>
            </w:r>
          </w:p>
          <w:p w:rsidR="00B729A6" w:rsidRDefault="00B729A6" w:rsidP="00B729A6">
            <w:r>
              <w:t>Gedurende het project lever je om de zoveel weken je producten in en worden deze kort daarna beoordeeld. De deadlines en geplande beoordelingsmomenten zijn vastgelegd in het document “</w:t>
            </w:r>
            <w:r w:rsidRPr="00B729A6">
              <w:t xml:space="preserve">20170629 PR </w:t>
            </w:r>
            <w:proofErr w:type="spellStart"/>
            <w:r w:rsidRPr="00B729A6">
              <w:t>Barroc</w:t>
            </w:r>
            <w:proofErr w:type="spellEnd"/>
            <w:r w:rsidRPr="00B729A6">
              <w:t>-IT Agenda_rooster</w:t>
            </w:r>
            <w:r>
              <w:t>.xlsx”</w:t>
            </w:r>
            <w:r w:rsidR="00213791">
              <w:t xml:space="preserve"> (zie “</w:t>
            </w:r>
            <w:r w:rsidR="00213791">
              <w:rPr>
                <w:b/>
              </w:rPr>
              <w:t>Toelichting rooster</w:t>
            </w:r>
            <w:r w:rsidR="00213791">
              <w:t>” voor meer informatie)</w:t>
            </w:r>
            <w:r>
              <w:t>.</w:t>
            </w:r>
          </w:p>
          <w:p w:rsidR="00B729A6" w:rsidRDefault="00B729A6" w:rsidP="00B729A6"/>
          <w:p w:rsidR="00B729A6" w:rsidRDefault="00B729A6" w:rsidP="00B729A6">
            <w:r>
              <w:t xml:space="preserve">Je </w:t>
            </w:r>
            <w:r>
              <w:rPr>
                <w:u w:val="single"/>
              </w:rPr>
              <w:t>mag</w:t>
            </w:r>
            <w:r>
              <w:t xml:space="preserve"> producten inleveren vóór de deadlines en deze kunnen dan ook eerder beoordeeld worden (buiten de vastgestelde beoordelingsmomenten), mits de beoordelaar hier tijd voor heeft.</w:t>
            </w:r>
          </w:p>
          <w:p w:rsidR="00213791" w:rsidRDefault="00213791" w:rsidP="00B729A6"/>
          <w:p w:rsidR="00213791" w:rsidRDefault="00213791" w:rsidP="00B729A6">
            <w:r>
              <w:t>Bij de beoordeling laat je aan de beoordelaar zien wat je gemaakt hebt. Deze stelt hier dan vragen over en bekijkt of alles voldoet aan de door ons gestelde eisen.</w:t>
            </w:r>
          </w:p>
          <w:p w:rsidR="00213791" w:rsidRDefault="00213791" w:rsidP="00B729A6">
            <w:r>
              <w:t xml:space="preserve">Tijdens jouw </w:t>
            </w:r>
            <w:r>
              <w:rPr>
                <w:i/>
              </w:rPr>
              <w:t>Proeve van Bekwaamheid</w:t>
            </w:r>
            <w:r>
              <w:t xml:space="preserve"> zal de beoordeling ongeveer hetzelfde zijn. Belangrijke verschillen zijn dan:</w:t>
            </w:r>
          </w:p>
          <w:p w:rsidR="00213791" w:rsidRDefault="00213791" w:rsidP="00213791">
            <w:pPr>
              <w:pStyle w:val="Lijstalinea"/>
              <w:numPr>
                <w:ilvl w:val="1"/>
                <w:numId w:val="2"/>
              </w:numPr>
            </w:pPr>
            <w:r>
              <w:t>2 beoordelaars i.p.v. 1</w:t>
            </w:r>
            <w:r w:rsidR="00692E67">
              <w:t>;</w:t>
            </w:r>
          </w:p>
          <w:p w:rsidR="00213791" w:rsidRDefault="00213791" w:rsidP="00213791">
            <w:pPr>
              <w:pStyle w:val="Lijstalinea"/>
              <w:numPr>
                <w:ilvl w:val="1"/>
                <w:numId w:val="2"/>
              </w:numPr>
            </w:pPr>
            <w:r>
              <w:t>Je krijgt geen tips/verbeterpunten, er</w:t>
            </w:r>
            <w:r w:rsidR="00692E67">
              <w:t xml:space="preserve"> wordt enkel gezegd wat fout is;</w:t>
            </w:r>
          </w:p>
          <w:p w:rsidR="00213791" w:rsidRDefault="00213791" w:rsidP="00213791">
            <w:pPr>
              <w:pStyle w:val="Lijstalinea"/>
              <w:numPr>
                <w:ilvl w:val="1"/>
                <w:numId w:val="2"/>
              </w:numPr>
            </w:pPr>
            <w:r>
              <w:t>Je krijgt meer tijd tijdens de beoordeling</w:t>
            </w:r>
            <w:r w:rsidR="00692E67">
              <w:t>;</w:t>
            </w:r>
          </w:p>
          <w:p w:rsidR="00692E67" w:rsidRDefault="00692E67" w:rsidP="00213791">
            <w:pPr>
              <w:pStyle w:val="Lijstalinea"/>
              <w:numPr>
                <w:ilvl w:val="1"/>
                <w:numId w:val="2"/>
              </w:numPr>
            </w:pPr>
            <w:r>
              <w:t>Individueel terwijl het nu per groep is.</w:t>
            </w:r>
          </w:p>
          <w:p w:rsidR="00F07FCA" w:rsidRDefault="00F07FCA" w:rsidP="00F07FCA"/>
          <w:p w:rsidR="00A46E56" w:rsidRDefault="00692E67" w:rsidP="00F07FCA">
            <w:r>
              <w:t>Voor dit project geldt dat d</w:t>
            </w:r>
            <w:r w:rsidR="00A46E56">
              <w:t xml:space="preserve">e opleveringen </w:t>
            </w:r>
            <w:r>
              <w:t xml:space="preserve">per kerntaak </w:t>
            </w:r>
            <w:r w:rsidR="00A46E56">
              <w:t>verschillen:</w:t>
            </w:r>
          </w:p>
          <w:p w:rsidR="00F07FCA" w:rsidRPr="00A46E56" w:rsidRDefault="00F07FCA" w:rsidP="00A46E56">
            <w:pPr>
              <w:pStyle w:val="Lijstalinea"/>
              <w:numPr>
                <w:ilvl w:val="0"/>
                <w:numId w:val="34"/>
              </w:numPr>
            </w:pPr>
            <w:r w:rsidRPr="00A46E56">
              <w:lastRenderedPageBreak/>
              <w:t>Bij de oplevering van KT1 krijg je een productbeoordeling waarbij gekeken gaat worden naar jullie technisch ontwerp van de applicatie.</w:t>
            </w:r>
          </w:p>
          <w:p w:rsidR="00F07FCA" w:rsidRDefault="00F07FCA" w:rsidP="00A46E56">
            <w:pPr>
              <w:pStyle w:val="Lijstalinea"/>
              <w:numPr>
                <w:ilvl w:val="0"/>
                <w:numId w:val="34"/>
              </w:numPr>
            </w:pPr>
            <w:r w:rsidRPr="00A46E56">
              <w:t>Bij de oplevering van KT2 krijg je een technische oplevering</w:t>
            </w:r>
            <w:r w:rsidR="00A46E56" w:rsidRPr="00A46E56">
              <w:t xml:space="preserve"> waarbij gekeken wordt naar de achterkant van jullie applicatie. Er zullen vragen gesteld worden om te achterhalen of iedereen de code</w:t>
            </w:r>
            <w:r w:rsidR="00A46E56">
              <w:t xml:space="preserve"> snapt en iedereen een gelijke bijdrage heeft geleverd.</w:t>
            </w:r>
          </w:p>
          <w:p w:rsidR="00A46E56" w:rsidRDefault="00A46E56" w:rsidP="00A46E56">
            <w:pPr>
              <w:pStyle w:val="Lijstalinea"/>
              <w:numPr>
                <w:ilvl w:val="0"/>
                <w:numId w:val="34"/>
              </w:numPr>
            </w:pPr>
            <w:r>
              <w:t>Bij de oplevering van KT3 krijg je een productbeoordeling met betrekking t</w:t>
            </w:r>
            <w:r w:rsidR="00A37BF9">
              <w:t>ot alle producten die in het ontwikkelproces zijn gemaakt. Bij deze productbeoordeling geef je een presentatie voor de beoordelaar waarin je jullie werkproces toelicht</w:t>
            </w:r>
            <w:r w:rsidR="00692E67">
              <w:t>, beslissingen onderbouwt</w:t>
            </w:r>
            <w:r w:rsidR="00A37BF9">
              <w:t xml:space="preserve"> en alle voor de klant belangrijke producten laat zien.</w:t>
            </w:r>
          </w:p>
          <w:p w:rsidR="00213791" w:rsidRDefault="00213791" w:rsidP="00213791"/>
          <w:p w:rsidR="000B3CF3" w:rsidRDefault="00BB1E30" w:rsidP="00715284">
            <w:pPr>
              <w:rPr>
                <w:b/>
              </w:rPr>
            </w:pPr>
            <w:r>
              <w:rPr>
                <w:b/>
              </w:rPr>
              <w:t>Toelichting rooster</w:t>
            </w:r>
          </w:p>
          <w:p w:rsidR="000B3CF3" w:rsidRDefault="00F07FCA" w:rsidP="00715284">
            <w:r>
              <w:t>Op het rooster zie je de periode onderverdeeld in 8 weken + 1 evaluatieweek. Gedurende deze weken ga je aan de slag met:</w:t>
            </w:r>
          </w:p>
          <w:p w:rsidR="00F07FCA" w:rsidRDefault="00F07FCA" w:rsidP="00715284">
            <w:r>
              <w:t xml:space="preserve">HC = </w:t>
            </w:r>
            <w:r w:rsidR="00D74C1A">
              <w:t>Hoorcollege</w:t>
            </w:r>
          </w:p>
          <w:p w:rsidR="00F07FCA" w:rsidRPr="002C79C8" w:rsidRDefault="00F07FCA" w:rsidP="00715284">
            <w:r>
              <w:t>ZT = Zelfstandig Trainen</w:t>
            </w:r>
          </w:p>
          <w:p w:rsidR="000B3CF3" w:rsidRDefault="000B3CF3" w:rsidP="00715284">
            <w:pPr>
              <w:rPr>
                <w:b/>
              </w:rPr>
            </w:pPr>
          </w:p>
          <w:p w:rsidR="000B3CF3" w:rsidRDefault="00513300" w:rsidP="00715284">
            <w:pPr>
              <w:rPr>
                <w:b/>
              </w:rPr>
            </w:pPr>
            <w:r>
              <w:rPr>
                <w:b/>
              </w:rPr>
              <w:t>Aan de slag</w:t>
            </w:r>
          </w:p>
          <w:p w:rsidR="004353FF" w:rsidRDefault="000B3CF3" w:rsidP="006D5FB4">
            <w:r>
              <w:t xml:space="preserve">Lees de brief van de leerling aan de </w:t>
            </w:r>
            <w:r w:rsidR="00EB394C">
              <w:t xml:space="preserve">directeur van </w:t>
            </w:r>
            <w:proofErr w:type="spellStart"/>
            <w:r w:rsidR="00EB394C">
              <w:t>Barroc</w:t>
            </w:r>
            <w:proofErr w:type="spellEnd"/>
            <w:r w:rsidR="00EB394C">
              <w:t>-IT (</w:t>
            </w:r>
            <w:r w:rsidR="00EB394C" w:rsidRPr="00EB394C">
              <w:rPr>
                <w:b/>
              </w:rPr>
              <w:t>Bijlage 1</w:t>
            </w:r>
            <w:r w:rsidR="00EB394C">
              <w:t>)</w:t>
            </w:r>
            <w:r>
              <w:t xml:space="preserve"> en </w:t>
            </w:r>
            <w:r w:rsidR="00EB394C">
              <w:t xml:space="preserve">bereid met jouw groep interviews voor. Je zult moeten achterhalen wat de precieze wensen zijn van </w:t>
            </w:r>
            <w:proofErr w:type="spellStart"/>
            <w:r w:rsidR="00EB394C">
              <w:t>Barroc</w:t>
            </w:r>
            <w:proofErr w:type="spellEnd"/>
            <w:r w:rsidR="00EB394C">
              <w:t>-IT. Maak op tijd een afspraak met de opdrachtgever door een nette mail te schrijven met voldoende informatie</w:t>
            </w:r>
            <w:r w:rsidR="006D5FB4">
              <w:t xml:space="preserve"> voor de ontvanger. S</w:t>
            </w:r>
            <w:r w:rsidR="00EB394C">
              <w:t>tuur zoals gewoonlijk enkel mails vanaf je schoolmail</w:t>
            </w:r>
            <w:r w:rsidR="006D5FB4">
              <w:t>!</w:t>
            </w:r>
          </w:p>
          <w:p w:rsidR="00807686" w:rsidRDefault="00807686" w:rsidP="006D5FB4"/>
          <w:p w:rsidR="00807686" w:rsidRPr="009E692A" w:rsidRDefault="00807686" w:rsidP="006D5FB4">
            <w:r>
              <w:t>Let op dat je alle producten levert welke verwacht worden. Z</w:t>
            </w:r>
            <w:r w:rsidR="00EC0686">
              <w:t>ie document “&lt;20180903</w:t>
            </w:r>
            <w:r w:rsidR="00692E67">
              <w:t>_beoordeling_</w:t>
            </w:r>
            <w:r w:rsidR="002F76BC">
              <w:t>bit</w:t>
            </w:r>
            <w:r>
              <w:t>&gt;” voor de lijst met producten.</w:t>
            </w:r>
          </w:p>
        </w:tc>
      </w:tr>
    </w:tbl>
    <w:p w:rsidR="008C2AB3" w:rsidRDefault="008C2AB3" w:rsidP="008C2AB3">
      <w:bookmarkStart w:id="5" w:name="rc_bo_infoprocesbegeleider_1"/>
    </w:p>
    <w:tbl>
      <w:tblPr>
        <w:tblStyle w:val="RCTabel"/>
        <w:tblW w:w="0" w:type="auto"/>
        <w:tblLayout w:type="fixed"/>
        <w:tblLook w:val="04A0" w:firstRow="1" w:lastRow="0" w:firstColumn="1" w:lastColumn="0" w:noHBand="0" w:noVBand="1"/>
      </w:tblPr>
      <w:tblGrid>
        <w:gridCol w:w="9864"/>
      </w:tblGrid>
      <w:tr w:rsidR="008C2AB3" w:rsidTr="002B4C24">
        <w:tc>
          <w:tcPr>
            <w:tcW w:w="9864" w:type="dxa"/>
            <w:shd w:val="clear" w:color="auto" w:fill="D3D3D3" w:themeFill="accent3"/>
          </w:tcPr>
          <w:p w:rsidR="008C2AB3" w:rsidRDefault="008C2AB3" w:rsidP="008C2AB3">
            <w:pPr>
              <w:pStyle w:val="RCTabelkop"/>
            </w:pPr>
            <w:bookmarkStart w:id="6" w:name="_Hlk492241875"/>
            <w:r>
              <w:t>Informatie voor de procesbegeleider</w:t>
            </w:r>
          </w:p>
          <w:p w:rsidR="008C2AB3" w:rsidRPr="008C2AB3" w:rsidRDefault="008C2AB3" w:rsidP="008C2AB3">
            <w:r>
              <w:t>Niet zichtbaar voor de student</w:t>
            </w:r>
          </w:p>
        </w:tc>
      </w:tr>
      <w:tr w:rsidR="008C2AB3" w:rsidTr="002B4C24">
        <w:tc>
          <w:tcPr>
            <w:tcW w:w="9864" w:type="dxa"/>
          </w:tcPr>
          <w:p w:rsidR="008C2AB3" w:rsidRDefault="001B4BE8" w:rsidP="008C2AB3">
            <w:pPr>
              <w:numPr>
                <w:ilvl w:val="0"/>
                <w:numId w:val="14"/>
              </w:numPr>
            </w:pPr>
            <w:r>
              <w:t>Iedere docent die op het project staat zal voor een aantal groepen procesbegeleider zijn, naar rato van het aantal dagdelen dat hij op het project is ingeroosterd.</w:t>
            </w:r>
          </w:p>
          <w:p w:rsidR="001B4BE8" w:rsidRDefault="001B4BE8" w:rsidP="008C2AB3">
            <w:pPr>
              <w:numPr>
                <w:ilvl w:val="0"/>
                <w:numId w:val="14"/>
              </w:numPr>
            </w:pPr>
            <w:r>
              <w:t>Je bent in principe het eerste aanspreekpunt voor een groep voor alle niet-technische vragen.</w:t>
            </w:r>
          </w:p>
          <w:p w:rsidR="001B4BE8" w:rsidRDefault="001B4BE8" w:rsidP="008C2AB3">
            <w:pPr>
              <w:numPr>
                <w:ilvl w:val="0"/>
                <w:numId w:val="14"/>
              </w:numPr>
            </w:pPr>
            <w:r>
              <w:t>Als procesbegeleider spreek je je eigen groepen minstens één keer per week. Je schuift bijvoorbeeld even aan bij de groep om te vragen hoe het gaat, of er vragen zijn, hoe de samenwerking loopt, etc. Dit hoeft geen formele vergadering te zijn. Naar aanleiding van deze gesprekken kun je notities bijhouden om later een gefundeerde beoordeling te geven.</w:t>
            </w:r>
          </w:p>
          <w:p w:rsidR="001B4BE8" w:rsidRDefault="001B4BE8" w:rsidP="008C2AB3">
            <w:pPr>
              <w:numPr>
                <w:ilvl w:val="0"/>
                <w:numId w:val="14"/>
              </w:numPr>
            </w:pPr>
            <w:r>
              <w:t>Idealiter neem je deel aan de technische oplevering voor jouw groepen.</w:t>
            </w:r>
          </w:p>
        </w:tc>
      </w:tr>
    </w:tbl>
    <w:p w:rsidR="008C2AB3" w:rsidRDefault="008C2AB3" w:rsidP="008C2AB3">
      <w:bookmarkStart w:id="7" w:name="rc_bo_infoinstructeur_1"/>
      <w:bookmarkEnd w:id="5"/>
      <w:bookmarkEnd w:id="6"/>
    </w:p>
    <w:p w:rsidR="00613B68" w:rsidRDefault="00613B68" w:rsidP="00613B68">
      <w:bookmarkStart w:id="8" w:name="rc_bo_infoopdrachtgegever_1"/>
      <w:bookmarkStart w:id="9" w:name="rc_bo_projectbeoordeling_1"/>
      <w:bookmarkEnd w:id="7"/>
    </w:p>
    <w:tbl>
      <w:tblPr>
        <w:tblStyle w:val="RCTabel"/>
        <w:tblW w:w="0" w:type="auto"/>
        <w:tblLayout w:type="fixed"/>
        <w:tblLook w:val="04A0" w:firstRow="1" w:lastRow="0" w:firstColumn="1" w:lastColumn="0" w:noHBand="0" w:noVBand="1"/>
      </w:tblPr>
      <w:tblGrid>
        <w:gridCol w:w="9864"/>
      </w:tblGrid>
      <w:tr w:rsidR="00613B68" w:rsidTr="006661AB">
        <w:tc>
          <w:tcPr>
            <w:tcW w:w="9864" w:type="dxa"/>
            <w:shd w:val="clear" w:color="auto" w:fill="D3D3D3" w:themeFill="accent3"/>
          </w:tcPr>
          <w:p w:rsidR="00613B68" w:rsidRDefault="00613B68" w:rsidP="006661AB">
            <w:pPr>
              <w:pStyle w:val="RCTabelkop"/>
            </w:pPr>
            <w:r>
              <w:t>Informatie voor de opdrachtgever</w:t>
            </w:r>
          </w:p>
          <w:p w:rsidR="00613B68" w:rsidRPr="008C2AB3" w:rsidRDefault="00613B68" w:rsidP="006661AB">
            <w:r>
              <w:t>Niet zichtbaar voor de student</w:t>
            </w:r>
          </w:p>
        </w:tc>
      </w:tr>
      <w:tr w:rsidR="00613B68" w:rsidTr="006661AB">
        <w:tc>
          <w:tcPr>
            <w:tcW w:w="9864" w:type="dxa"/>
          </w:tcPr>
          <w:p w:rsidR="00613B68" w:rsidRDefault="00613B68" w:rsidP="006661AB">
            <w:pPr>
              <w:numPr>
                <w:ilvl w:val="0"/>
                <w:numId w:val="14"/>
              </w:numPr>
            </w:pPr>
            <w:r>
              <w:t xml:space="preserve">2 docenten zullen opdrachtgever zijn en de rol van “directeur” of “afdelingshoofd </w:t>
            </w:r>
            <w:proofErr w:type="spellStart"/>
            <w:r w:rsidR="00692E67">
              <w:t>Financien</w:t>
            </w:r>
            <w:proofErr w:type="spellEnd"/>
            <w:r>
              <w:t xml:space="preserve">” van </w:t>
            </w:r>
            <w:proofErr w:type="spellStart"/>
            <w:r>
              <w:t>Barroc</w:t>
            </w:r>
            <w:proofErr w:type="spellEnd"/>
            <w:r>
              <w:t>-IT aannemen.</w:t>
            </w:r>
          </w:p>
          <w:p w:rsidR="00613B68" w:rsidRDefault="00613B68" w:rsidP="006661AB">
            <w:pPr>
              <w:numPr>
                <w:ilvl w:val="0"/>
                <w:numId w:val="14"/>
              </w:numPr>
            </w:pPr>
            <w:r>
              <w:t>De groepen houden in de eerste week een interview met hun opdrachtgevers</w:t>
            </w:r>
          </w:p>
          <w:p w:rsidR="00613B68" w:rsidRDefault="00613B68" w:rsidP="006661AB">
            <w:pPr>
              <w:numPr>
                <w:ilvl w:val="0"/>
                <w:numId w:val="14"/>
              </w:numPr>
            </w:pPr>
            <w:r>
              <w:t>Je bent hun eerste aanspreekpunt voor vragen over het product.</w:t>
            </w:r>
          </w:p>
          <w:p w:rsidR="00613B68" w:rsidRDefault="00613B68" w:rsidP="006661AB">
            <w:pPr>
              <w:numPr>
                <w:ilvl w:val="0"/>
                <w:numId w:val="14"/>
              </w:numPr>
            </w:pPr>
            <w:r>
              <w:t>Idealiter neem je deel aan de technische oplevering.</w:t>
            </w:r>
          </w:p>
        </w:tc>
      </w:tr>
    </w:tbl>
    <w:p w:rsidR="00613B68" w:rsidRDefault="00613B68" w:rsidP="00613B68">
      <w:bookmarkStart w:id="10" w:name="rc_bo_infoklant_1"/>
      <w:bookmarkEnd w:id="8"/>
    </w:p>
    <w:bookmarkEnd w:id="10"/>
    <w:p w:rsidR="00613B68" w:rsidRDefault="00613B68" w:rsidP="00613B68"/>
    <w:tbl>
      <w:tblPr>
        <w:tblStyle w:val="RCTabel"/>
        <w:tblW w:w="0" w:type="auto"/>
        <w:tblLayout w:type="fixed"/>
        <w:tblLook w:val="04A0" w:firstRow="1" w:lastRow="0" w:firstColumn="1" w:lastColumn="0" w:noHBand="0" w:noVBand="1"/>
      </w:tblPr>
      <w:tblGrid>
        <w:gridCol w:w="9864"/>
      </w:tblGrid>
      <w:tr w:rsidR="00613B68" w:rsidTr="006661AB">
        <w:tc>
          <w:tcPr>
            <w:tcW w:w="9864" w:type="dxa"/>
            <w:shd w:val="clear" w:color="auto" w:fill="D3D3D3" w:themeFill="accent3"/>
          </w:tcPr>
          <w:p w:rsidR="00613B68" w:rsidRDefault="00613B68" w:rsidP="006661AB">
            <w:pPr>
              <w:pStyle w:val="RCTabelkop"/>
            </w:pPr>
            <w:r>
              <w:t>Informatie voor de DOCENT</w:t>
            </w:r>
          </w:p>
          <w:p w:rsidR="00613B68" w:rsidRPr="008C2AB3" w:rsidRDefault="00613B68" w:rsidP="006661AB">
            <w:r>
              <w:t>Niet zichtbaar voor de student</w:t>
            </w:r>
          </w:p>
        </w:tc>
      </w:tr>
      <w:tr w:rsidR="00613B68" w:rsidTr="006661AB">
        <w:tc>
          <w:tcPr>
            <w:tcW w:w="9864" w:type="dxa"/>
          </w:tcPr>
          <w:p w:rsidR="00613B68" w:rsidRDefault="00613B68" w:rsidP="006661AB">
            <w:pPr>
              <w:numPr>
                <w:ilvl w:val="0"/>
                <w:numId w:val="14"/>
              </w:numPr>
            </w:pPr>
            <w:r>
              <w:lastRenderedPageBreak/>
              <w:t>Tijdens het project zullen er vragen over producten gesteld worden. Let bij het geven van antwoorden en/of feedback er op dat de uiteindelijke beoordelaa</w:t>
            </w:r>
            <w:r w:rsidR="00692E67">
              <w:t>r bepaalt</w:t>
            </w:r>
            <w:r>
              <w:t xml:space="preserve"> of een product aan de eisen voldoet!</w:t>
            </w:r>
          </w:p>
          <w:p w:rsidR="00613B68" w:rsidRPr="00105535" w:rsidRDefault="00613B68" w:rsidP="00613B68">
            <w:pPr>
              <w:numPr>
                <w:ilvl w:val="0"/>
                <w:numId w:val="14"/>
              </w:numPr>
            </w:pPr>
            <w:r>
              <w:t xml:space="preserve">(KT1 + KT2 + KT3 + procesbeoordeling) / 4 = uiteindelijke cijfer. </w:t>
            </w:r>
            <w:r>
              <w:rPr>
                <w:i/>
              </w:rPr>
              <w:t>[Mogelijk wordt de weging van deze beoordelingen nog gewijzigd]</w:t>
            </w:r>
          </w:p>
          <w:p w:rsidR="00105535" w:rsidRDefault="00105535" w:rsidP="00613B68">
            <w:pPr>
              <w:numPr>
                <w:ilvl w:val="0"/>
                <w:numId w:val="14"/>
              </w:numPr>
            </w:pPr>
            <w:r>
              <w:t>Eerder inleveren is mogelijk en beoordelen buiten de vastgestelde beoordelingsmomenten ook, mits de beoordelaar hier tijd voor heeft.</w:t>
            </w:r>
          </w:p>
        </w:tc>
      </w:tr>
    </w:tbl>
    <w:p w:rsidR="00613B68" w:rsidRDefault="00613B68" w:rsidP="00613B68"/>
    <w:p w:rsidR="002F2E50" w:rsidRDefault="002F2E50">
      <w:pPr>
        <w:spacing w:after="200" w:line="276" w:lineRule="auto"/>
        <w:rPr>
          <w:b/>
          <w:sz w:val="28"/>
        </w:rPr>
      </w:pPr>
      <w:r>
        <w:br w:type="page"/>
      </w:r>
    </w:p>
    <w:p w:rsidR="007F4A3D" w:rsidRDefault="007F4A3D" w:rsidP="00DA793A">
      <w:pPr>
        <w:pStyle w:val="RCKop"/>
      </w:pPr>
      <w:r>
        <w:lastRenderedPageBreak/>
        <w:t>Projectbeoordeling</w:t>
      </w:r>
    </w:p>
    <w:tbl>
      <w:tblPr>
        <w:tblStyle w:val="RCTabel"/>
        <w:tblW w:w="9866" w:type="dxa"/>
        <w:tblLook w:val="04A0" w:firstRow="1" w:lastRow="0" w:firstColumn="1" w:lastColumn="0" w:noHBand="0" w:noVBand="1"/>
      </w:tblPr>
      <w:tblGrid>
        <w:gridCol w:w="2484"/>
        <w:gridCol w:w="3691"/>
        <w:gridCol w:w="3691"/>
      </w:tblGrid>
      <w:tr w:rsidR="007F4A3D" w:rsidTr="007F4A3D">
        <w:tc>
          <w:tcPr>
            <w:tcW w:w="2484" w:type="dxa"/>
          </w:tcPr>
          <w:p w:rsidR="007F4A3D" w:rsidRDefault="007F4A3D" w:rsidP="007F4A3D">
            <w:r>
              <w:t>Naam student</w:t>
            </w:r>
          </w:p>
        </w:tc>
        <w:sdt>
          <w:sdtPr>
            <w:id w:val="1531149805"/>
            <w:placeholder>
              <w:docPart w:val="6C9DD1E15CB442EA8DAEB3F49584C55A"/>
            </w:placeholder>
            <w:temporary/>
            <w:showingPlcHdr/>
            <w:text/>
          </w:sdtPr>
          <w:sdtContent>
            <w:tc>
              <w:tcPr>
                <w:tcW w:w="7382" w:type="dxa"/>
                <w:gridSpan w:val="2"/>
              </w:tcPr>
              <w:p w:rsidR="007F4A3D" w:rsidRDefault="001B00CA" w:rsidP="001B00CA">
                <w:r>
                  <w:rPr>
                    <w:rStyle w:val="Tekstvantijdelijkeaanduiding"/>
                  </w:rPr>
                  <w:t>Naam student</w:t>
                </w:r>
              </w:p>
            </w:tc>
          </w:sdtContent>
        </w:sdt>
      </w:tr>
      <w:tr w:rsidR="007F4A3D" w:rsidTr="007F4A3D">
        <w:tc>
          <w:tcPr>
            <w:tcW w:w="2484" w:type="dxa"/>
            <w:vMerge w:val="restart"/>
          </w:tcPr>
          <w:p w:rsidR="007F4A3D" w:rsidRDefault="007F4A3D" w:rsidP="007F4A3D">
            <w:r>
              <w:t>Projectgroep</w:t>
            </w:r>
          </w:p>
        </w:tc>
        <w:tc>
          <w:tcPr>
            <w:tcW w:w="3691" w:type="dxa"/>
          </w:tcPr>
          <w:p w:rsidR="007F4A3D" w:rsidRDefault="001B00CA" w:rsidP="00841377">
            <w:pPr>
              <w:pStyle w:val="RCOpsommingHandmatig"/>
            </w:pPr>
            <w:r w:rsidRPr="001B00CA">
              <w:rPr>
                <w:rStyle w:val="RCRood"/>
              </w:rPr>
              <w:t>1.</w:t>
            </w:r>
            <w:r>
              <w:tab/>
            </w:r>
            <w:sdt>
              <w:sdtPr>
                <w:id w:val="-1244325383"/>
                <w:placeholder>
                  <w:docPart w:val="AD461FC9CCBE417AAF43B68B3475E317"/>
                </w:placeholder>
                <w:temporary/>
                <w:showingPlcHdr/>
                <w:text/>
              </w:sdtPr>
              <w:sdtContent>
                <w:r>
                  <w:rPr>
                    <w:rStyle w:val="Tekstvantijdelijkeaanduiding"/>
                  </w:rPr>
                  <w:t>Naam 1</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3.</w:t>
            </w:r>
            <w:r>
              <w:tab/>
            </w:r>
            <w:sdt>
              <w:sdtPr>
                <w:id w:val="-3292561"/>
                <w:placeholder>
                  <w:docPart w:val="BA8692CB956C4DF2B28082BA34DEAECB"/>
                </w:placeholder>
                <w:temporary/>
                <w:showingPlcHdr/>
                <w:text/>
              </w:sdtPr>
              <w:sdtContent>
                <w:r>
                  <w:rPr>
                    <w:rStyle w:val="Tekstvantijdelijkeaanduiding"/>
                  </w:rPr>
                  <w:t>Naam 3</w:t>
                </w:r>
                <w:r w:rsidRPr="001B00CA">
                  <w:rPr>
                    <w:rStyle w:val="Tekstvantijdelijkeaanduiding"/>
                    <w:vertAlign w:val="superscript"/>
                  </w:rPr>
                  <w:t>e</w:t>
                </w:r>
                <w:r>
                  <w:rPr>
                    <w:rStyle w:val="Tekstvantijdelijkeaanduiding"/>
                  </w:rPr>
                  <w:t xml:space="preserve"> student</w:t>
                </w:r>
              </w:sdtContent>
            </w:sdt>
          </w:p>
        </w:tc>
      </w:tr>
      <w:tr w:rsidR="007F4A3D" w:rsidTr="007F4A3D">
        <w:tc>
          <w:tcPr>
            <w:tcW w:w="2484" w:type="dxa"/>
            <w:vMerge/>
          </w:tcPr>
          <w:p w:rsidR="007F4A3D" w:rsidRDefault="007F4A3D" w:rsidP="007F4A3D"/>
        </w:tc>
        <w:tc>
          <w:tcPr>
            <w:tcW w:w="3691" w:type="dxa"/>
          </w:tcPr>
          <w:p w:rsidR="007F4A3D" w:rsidRDefault="001B00CA" w:rsidP="00841377">
            <w:pPr>
              <w:pStyle w:val="RCOpsommingHandmatig"/>
            </w:pPr>
            <w:r w:rsidRPr="001B00CA">
              <w:rPr>
                <w:rStyle w:val="RCRood"/>
              </w:rPr>
              <w:t>2.</w:t>
            </w:r>
            <w:r>
              <w:tab/>
            </w:r>
            <w:sdt>
              <w:sdtPr>
                <w:id w:val="1431856853"/>
                <w:placeholder>
                  <w:docPart w:val="49B384CD450F498CA24D8084472216EC"/>
                </w:placeholder>
                <w:temporary/>
                <w:showingPlcHdr/>
                <w:text/>
              </w:sdtPr>
              <w:sdtContent>
                <w:r>
                  <w:rPr>
                    <w:rStyle w:val="Tekstvantijdelijkeaanduiding"/>
                  </w:rPr>
                  <w:t>Naam 2</w:t>
                </w:r>
                <w:r w:rsidRPr="001B00CA">
                  <w:rPr>
                    <w:rStyle w:val="Tekstvantijdelijkeaanduiding"/>
                    <w:vertAlign w:val="superscript"/>
                  </w:rPr>
                  <w:t>e</w:t>
                </w:r>
                <w:r>
                  <w:rPr>
                    <w:rStyle w:val="Tekstvantijdelijkeaanduiding"/>
                  </w:rPr>
                  <w:t xml:space="preserve"> student</w:t>
                </w:r>
              </w:sdtContent>
            </w:sdt>
          </w:p>
        </w:tc>
        <w:tc>
          <w:tcPr>
            <w:tcW w:w="3691" w:type="dxa"/>
          </w:tcPr>
          <w:p w:rsidR="007F4A3D" w:rsidRDefault="001B00CA" w:rsidP="00841377">
            <w:pPr>
              <w:pStyle w:val="RCOpsommingHandmatig"/>
            </w:pPr>
            <w:r w:rsidRPr="001B00CA">
              <w:rPr>
                <w:rStyle w:val="RCRood"/>
              </w:rPr>
              <w:t>4.</w:t>
            </w:r>
            <w:r>
              <w:tab/>
            </w:r>
            <w:sdt>
              <w:sdtPr>
                <w:id w:val="-1748025516"/>
                <w:placeholder>
                  <w:docPart w:val="E1E9BC599B664D6BA785E3CBFC669393"/>
                </w:placeholder>
                <w:temporary/>
                <w:showingPlcHdr/>
                <w:text/>
              </w:sdtPr>
              <w:sdtContent>
                <w:r>
                  <w:rPr>
                    <w:rStyle w:val="Tekstvantijdelijkeaanduiding"/>
                  </w:rPr>
                  <w:t>Naam 4</w:t>
                </w:r>
                <w:r w:rsidRPr="001B00CA">
                  <w:rPr>
                    <w:rStyle w:val="Tekstvantijdelijkeaanduiding"/>
                    <w:vertAlign w:val="superscript"/>
                  </w:rPr>
                  <w:t>e</w:t>
                </w:r>
                <w:r>
                  <w:rPr>
                    <w:rStyle w:val="Tekstvantijdelijkeaanduiding"/>
                  </w:rPr>
                  <w:t xml:space="preserve"> student</w:t>
                </w:r>
              </w:sdtContent>
            </w:sdt>
          </w:p>
        </w:tc>
      </w:tr>
      <w:tr w:rsidR="007F4A3D" w:rsidTr="002B4C24">
        <w:tc>
          <w:tcPr>
            <w:tcW w:w="2484" w:type="dxa"/>
          </w:tcPr>
          <w:p w:rsidR="007F4A3D" w:rsidRDefault="007F4A3D" w:rsidP="007F4A3D">
            <w:r>
              <w:t>Datum beoordeling</w:t>
            </w:r>
          </w:p>
        </w:tc>
        <w:sdt>
          <w:sdtPr>
            <w:id w:val="-898832587"/>
            <w:placeholder>
              <w:docPart w:val="B6B12721F0C34E598F362DA001A304D7"/>
            </w:placeholder>
            <w:showingPlcHdr/>
            <w:date>
              <w:dateFormat w:val="d MMMM yyyy"/>
              <w:lid w:val="nl-NL"/>
              <w:storeMappedDataAs w:val="dateTime"/>
              <w:calendar w:val="gregorian"/>
            </w:date>
          </w:sdtPr>
          <w:sdtContent>
            <w:tc>
              <w:tcPr>
                <w:tcW w:w="7382" w:type="dxa"/>
                <w:gridSpan w:val="2"/>
              </w:tcPr>
              <w:p w:rsidR="007F4A3D" w:rsidRDefault="001B00CA" w:rsidP="001B00CA">
                <w:r>
                  <w:rPr>
                    <w:rStyle w:val="Tekstvantijdelijkeaanduiding"/>
                  </w:rPr>
                  <w:t>Datum beoordeling</w:t>
                </w:r>
              </w:p>
            </w:tc>
          </w:sdtContent>
        </w:sdt>
      </w:tr>
      <w:tr w:rsidR="007F4A3D" w:rsidTr="002B4C24">
        <w:tc>
          <w:tcPr>
            <w:tcW w:w="2484" w:type="dxa"/>
          </w:tcPr>
          <w:p w:rsidR="007F4A3D" w:rsidRDefault="007F4A3D" w:rsidP="007F4A3D">
            <w:r>
              <w:t>Projectnaam /-nummer</w:t>
            </w:r>
          </w:p>
        </w:tc>
        <w:tc>
          <w:tcPr>
            <w:tcW w:w="7382" w:type="dxa"/>
            <w:gridSpan w:val="2"/>
          </w:tcPr>
          <w:p w:rsidR="007F4A3D" w:rsidRDefault="0025254B" w:rsidP="001B00CA">
            <w:proofErr w:type="spellStart"/>
            <w:r>
              <w:t>Barroc</w:t>
            </w:r>
            <w:proofErr w:type="spellEnd"/>
            <w:r>
              <w:t>-IT</w:t>
            </w:r>
          </w:p>
        </w:tc>
      </w:tr>
      <w:tr w:rsidR="007F4A3D" w:rsidTr="007F4A3D">
        <w:tc>
          <w:tcPr>
            <w:tcW w:w="2484" w:type="dxa"/>
          </w:tcPr>
          <w:p w:rsidR="007F4A3D" w:rsidRDefault="007F4A3D" w:rsidP="007F4A3D">
            <w:r>
              <w:t>Periode en leerjaar</w:t>
            </w:r>
          </w:p>
        </w:tc>
        <w:sdt>
          <w:sdtPr>
            <w:id w:val="687490241"/>
            <w:placeholder>
              <w:docPart w:val="623D12558D3946FD8144D865047C1D3D"/>
            </w:placeholder>
            <w:dataBinding w:prefixMappings="xmlns:ns0='http://schemas.eformity.nl/radiuscollege/onderwijsvorm/2015/04/algemeen' " w:xpath="/ns0:algemeen[1]/ns0:periode[1]" w:storeItemID="{9DEA5D1F-888C-4373-8CBD-BCBF9A837B36}"/>
            <w:text/>
          </w:sdtPr>
          <w:sdtContent>
            <w:tc>
              <w:tcPr>
                <w:tcW w:w="3691" w:type="dxa"/>
              </w:tcPr>
              <w:p w:rsidR="007F4A3D" w:rsidRDefault="009858F5" w:rsidP="007F4A3D">
                <w:r>
                  <w:t>5</w:t>
                </w:r>
              </w:p>
            </w:tc>
          </w:sdtContent>
        </w:sdt>
        <w:sdt>
          <w:sdtPr>
            <w:id w:val="-71280460"/>
            <w:placeholder>
              <w:docPart w:val="25FD59BA28794DD2B1980EE2CFFBB078"/>
            </w:placeholder>
            <w:dataBinding w:prefixMappings="xmlns:ns0='http://schemas.eformity.nl/radiuscollege/onderwijsvorm/2015/04/algemeen' " w:xpath="/ns0:algemeen[1]/ns0:leerjaar[1]" w:storeItemID="{9DEA5D1F-888C-4373-8CBD-BCBF9A837B36}"/>
            <w:text/>
          </w:sdtPr>
          <w:sdtContent>
            <w:tc>
              <w:tcPr>
                <w:tcW w:w="3691" w:type="dxa"/>
              </w:tcPr>
              <w:p w:rsidR="007F4A3D" w:rsidRDefault="009858F5" w:rsidP="007F4A3D">
                <w:r>
                  <w:t>2</w:t>
                </w:r>
              </w:p>
            </w:tc>
          </w:sdtContent>
        </w:sdt>
      </w:tr>
      <w:tr w:rsidR="007F4A3D" w:rsidTr="002B4C24">
        <w:tc>
          <w:tcPr>
            <w:tcW w:w="2484" w:type="dxa"/>
          </w:tcPr>
          <w:p w:rsidR="007F4A3D" w:rsidRDefault="007F4A3D" w:rsidP="007F4A3D">
            <w:r>
              <w:t>Procesbegeleider</w:t>
            </w:r>
          </w:p>
        </w:tc>
        <w:tc>
          <w:tcPr>
            <w:tcW w:w="7382" w:type="dxa"/>
            <w:gridSpan w:val="2"/>
          </w:tcPr>
          <w:p w:rsidR="007F4A3D" w:rsidRDefault="007F4A3D" w:rsidP="007F4A3D"/>
        </w:tc>
      </w:tr>
      <w:tr w:rsidR="001B00CA" w:rsidTr="002B4C24">
        <w:tc>
          <w:tcPr>
            <w:tcW w:w="2484" w:type="dxa"/>
          </w:tcPr>
          <w:p w:rsidR="001B00CA" w:rsidRDefault="001B00CA" w:rsidP="007F4A3D">
            <w:r>
              <w:t>Afdeling</w:t>
            </w:r>
          </w:p>
        </w:tc>
        <w:sdt>
          <w:sdtPr>
            <w:id w:val="238295819"/>
            <w:lock w:val="sdtLocked"/>
            <w:placeholder>
              <w:docPart w:val="A3686CB15AC24A59A12F67527CEBE586"/>
            </w:placeholder>
            <w:text/>
          </w:sdtPr>
          <w:sdtContent>
            <w:tc>
              <w:tcPr>
                <w:tcW w:w="7382" w:type="dxa"/>
                <w:gridSpan w:val="2"/>
              </w:tcPr>
              <w:p w:rsidR="001B00CA" w:rsidRDefault="007F2861" w:rsidP="001B00CA">
                <w:r>
                  <w:t>ICO</w:t>
                </w:r>
              </w:p>
            </w:tc>
          </w:sdtContent>
        </w:sdt>
      </w:tr>
      <w:tr w:rsidR="007F4A3D" w:rsidTr="007F4A3D">
        <w:tc>
          <w:tcPr>
            <w:tcW w:w="2484" w:type="dxa"/>
          </w:tcPr>
          <w:p w:rsidR="007F4A3D" w:rsidRDefault="007F4A3D" w:rsidP="007F4A3D">
            <w:r>
              <w:t xml:space="preserve">Opleiding en </w:t>
            </w:r>
            <w:proofErr w:type="spellStart"/>
            <w:r>
              <w:t>crebo</w:t>
            </w:r>
            <w:proofErr w:type="spellEnd"/>
          </w:p>
        </w:tc>
        <w:sdt>
          <w:sdtPr>
            <w:id w:val="-1417557785"/>
            <w:lock w:val="sdtLocked"/>
            <w:placeholder>
              <w:docPart w:val="FA3AB9E5EDEC413B98D566D7CA3C131B"/>
            </w:placeholder>
            <w:dataBinding w:prefixMappings="xmlns:ns0='http://schemas.eformity.nl/radiuscollege/onderwijsvorm/2015/04/algemeen' " w:xpath="/ns0:algemeen[1]/ns0:opleiding[1]" w:storeItemID="{9DEA5D1F-888C-4373-8CBD-BCBF9A837B36}"/>
            <w:text/>
          </w:sdtPr>
          <w:sdtContent>
            <w:tc>
              <w:tcPr>
                <w:tcW w:w="3691" w:type="dxa"/>
              </w:tcPr>
              <w:p w:rsidR="007F4A3D" w:rsidRDefault="009858F5" w:rsidP="007F4A3D">
                <w:r>
                  <w:t>AMO</w:t>
                </w:r>
              </w:p>
            </w:tc>
          </w:sdtContent>
        </w:sdt>
        <w:sdt>
          <w:sdtPr>
            <w:id w:val="-1693908298"/>
            <w:lock w:val="sdtLocked"/>
            <w:placeholder>
              <w:docPart w:val="9909C0E7093A47A8A88AFE97FFA0371B"/>
            </w:placeholder>
            <w:dataBinding w:prefixMappings="xmlns:ns0='http://schemas.eformity.nl/radiuscollege/onderwijsvorm/2015/04/algemeen' " w:xpath="/ns0:algemeen[1]/ns0:crebo[1]" w:storeItemID="{9DEA5D1F-888C-4373-8CBD-BCBF9A837B36}"/>
            <w:text/>
          </w:sdtPr>
          <w:sdtContent>
            <w:tc>
              <w:tcPr>
                <w:tcW w:w="3691" w:type="dxa"/>
              </w:tcPr>
              <w:p w:rsidR="007F4A3D" w:rsidRDefault="009858F5" w:rsidP="007F4A3D">
                <w:r>
                  <w:t>25187</w:t>
                </w:r>
              </w:p>
            </w:tc>
          </w:sdtContent>
        </w:sdt>
      </w:tr>
    </w:tbl>
    <w:p w:rsidR="00DA793A" w:rsidRDefault="00DA793A" w:rsidP="00841377">
      <w:pPr>
        <w:rPr>
          <w:b/>
        </w:rPr>
      </w:pPr>
    </w:p>
    <w:tbl>
      <w:tblPr>
        <w:tblStyle w:val="RCTabel"/>
        <w:tblW w:w="9578" w:type="dxa"/>
        <w:tblLook w:val="04A0" w:firstRow="1" w:lastRow="0" w:firstColumn="1" w:lastColumn="0" w:noHBand="0" w:noVBand="1"/>
      </w:tblPr>
      <w:tblGrid>
        <w:gridCol w:w="2344"/>
        <w:gridCol w:w="1820"/>
        <w:gridCol w:w="1898"/>
        <w:gridCol w:w="1833"/>
        <w:gridCol w:w="1683"/>
      </w:tblGrid>
      <w:tr w:rsidR="003C1C3D" w:rsidTr="003C1C3D">
        <w:tc>
          <w:tcPr>
            <w:tcW w:w="2344" w:type="dxa"/>
          </w:tcPr>
          <w:p w:rsidR="003C1C3D" w:rsidRPr="003C1C3D" w:rsidRDefault="003C1C3D" w:rsidP="006661AB">
            <w:pPr>
              <w:rPr>
                <w:b/>
              </w:rPr>
            </w:pPr>
            <w:r>
              <w:rPr>
                <w:b/>
              </w:rPr>
              <w:t>Beoordeling</w:t>
            </w:r>
          </w:p>
        </w:tc>
        <w:tc>
          <w:tcPr>
            <w:tcW w:w="1820" w:type="dxa"/>
          </w:tcPr>
          <w:p w:rsidR="003C1C3D" w:rsidRPr="003C1C3D" w:rsidRDefault="003C1C3D" w:rsidP="006661AB">
            <w:pPr>
              <w:rPr>
                <w:b/>
              </w:rPr>
            </w:pPr>
            <w:r>
              <w:rPr>
                <w:b/>
              </w:rPr>
              <w:t>Type</w:t>
            </w:r>
          </w:p>
        </w:tc>
        <w:tc>
          <w:tcPr>
            <w:tcW w:w="1898" w:type="dxa"/>
          </w:tcPr>
          <w:p w:rsidR="003C1C3D" w:rsidRDefault="003C1C3D" w:rsidP="006661AB">
            <w:pPr>
              <w:rPr>
                <w:b/>
              </w:rPr>
            </w:pPr>
            <w:r>
              <w:rPr>
                <w:b/>
              </w:rPr>
              <w:t>Weging</w:t>
            </w:r>
          </w:p>
        </w:tc>
        <w:tc>
          <w:tcPr>
            <w:tcW w:w="1833" w:type="dxa"/>
          </w:tcPr>
          <w:p w:rsidR="003C1C3D" w:rsidRDefault="003C1C3D" w:rsidP="006661AB">
            <w:pPr>
              <w:rPr>
                <w:b/>
              </w:rPr>
            </w:pPr>
            <w:r>
              <w:rPr>
                <w:b/>
              </w:rPr>
              <w:t>Cijfer</w:t>
            </w:r>
          </w:p>
        </w:tc>
        <w:tc>
          <w:tcPr>
            <w:tcW w:w="1683" w:type="dxa"/>
          </w:tcPr>
          <w:p w:rsidR="003C1C3D" w:rsidRDefault="003C1C3D" w:rsidP="006661AB">
            <w:pPr>
              <w:rPr>
                <w:b/>
              </w:rPr>
            </w:pPr>
            <w:r>
              <w:rPr>
                <w:b/>
              </w:rPr>
              <w:t>Eindcijfer</w:t>
            </w:r>
          </w:p>
        </w:tc>
      </w:tr>
      <w:tr w:rsidR="003C1C3D" w:rsidTr="003C1C3D">
        <w:trPr>
          <w:trHeight w:val="1004"/>
        </w:trPr>
        <w:tc>
          <w:tcPr>
            <w:tcW w:w="2344" w:type="dxa"/>
          </w:tcPr>
          <w:p w:rsidR="003C1C3D" w:rsidRDefault="003C1C3D" w:rsidP="006661AB">
            <w:r>
              <w:t>Procesbeoordeling</w:t>
            </w:r>
          </w:p>
        </w:tc>
        <w:tc>
          <w:tcPr>
            <w:tcW w:w="1820" w:type="dxa"/>
          </w:tcPr>
          <w:p w:rsidR="003C1C3D" w:rsidRDefault="003C1C3D" w:rsidP="006661AB">
            <w:r>
              <w:t>Individueel</w:t>
            </w:r>
          </w:p>
        </w:tc>
        <w:tc>
          <w:tcPr>
            <w:tcW w:w="1898" w:type="dxa"/>
          </w:tcPr>
          <w:p w:rsidR="003C1C3D" w:rsidRDefault="003C1C3D" w:rsidP="006661AB">
            <w:r>
              <w:t>30%</w:t>
            </w:r>
          </w:p>
        </w:tc>
        <w:tc>
          <w:tcPr>
            <w:tcW w:w="1833" w:type="dxa"/>
          </w:tcPr>
          <w:p w:rsidR="003C1C3D" w:rsidRDefault="003C1C3D" w:rsidP="006661AB"/>
        </w:tc>
        <w:tc>
          <w:tcPr>
            <w:tcW w:w="1683" w:type="dxa"/>
            <w:vMerge w:val="restart"/>
          </w:tcPr>
          <w:p w:rsidR="003C1C3D" w:rsidRDefault="003C1C3D" w:rsidP="006661AB"/>
        </w:tc>
      </w:tr>
      <w:tr w:rsidR="003C1C3D" w:rsidTr="003C1C3D">
        <w:trPr>
          <w:trHeight w:val="866"/>
        </w:trPr>
        <w:tc>
          <w:tcPr>
            <w:tcW w:w="2344" w:type="dxa"/>
          </w:tcPr>
          <w:p w:rsidR="003C1C3D" w:rsidRDefault="003C1C3D" w:rsidP="006661AB">
            <w:r>
              <w:t>Functionele oplevering</w:t>
            </w:r>
          </w:p>
        </w:tc>
        <w:tc>
          <w:tcPr>
            <w:tcW w:w="1820" w:type="dxa"/>
          </w:tcPr>
          <w:p w:rsidR="003C1C3D" w:rsidRDefault="003C1C3D" w:rsidP="006661AB">
            <w:r>
              <w:t>Groep</w:t>
            </w:r>
          </w:p>
        </w:tc>
        <w:tc>
          <w:tcPr>
            <w:tcW w:w="1898" w:type="dxa"/>
          </w:tcPr>
          <w:p w:rsidR="003C1C3D" w:rsidRDefault="003C1C3D" w:rsidP="006661AB">
            <w:r>
              <w:t>30%</w:t>
            </w:r>
          </w:p>
        </w:tc>
        <w:tc>
          <w:tcPr>
            <w:tcW w:w="1833" w:type="dxa"/>
          </w:tcPr>
          <w:p w:rsidR="003C1C3D" w:rsidRDefault="003C1C3D" w:rsidP="006661AB"/>
        </w:tc>
        <w:tc>
          <w:tcPr>
            <w:tcW w:w="1683" w:type="dxa"/>
            <w:vMerge/>
          </w:tcPr>
          <w:p w:rsidR="003C1C3D" w:rsidRDefault="003C1C3D" w:rsidP="006661AB"/>
        </w:tc>
      </w:tr>
      <w:tr w:rsidR="003C1C3D" w:rsidTr="003C1C3D">
        <w:trPr>
          <w:trHeight w:val="1154"/>
        </w:trPr>
        <w:tc>
          <w:tcPr>
            <w:tcW w:w="2344" w:type="dxa"/>
          </w:tcPr>
          <w:p w:rsidR="003C1C3D" w:rsidRDefault="003C1C3D" w:rsidP="006661AB">
            <w:r>
              <w:t>Technische oplevering</w:t>
            </w:r>
          </w:p>
        </w:tc>
        <w:tc>
          <w:tcPr>
            <w:tcW w:w="1820" w:type="dxa"/>
          </w:tcPr>
          <w:p w:rsidR="003C1C3D" w:rsidRDefault="003C1C3D" w:rsidP="006661AB">
            <w:r>
              <w:t>Individueel</w:t>
            </w:r>
          </w:p>
        </w:tc>
        <w:tc>
          <w:tcPr>
            <w:tcW w:w="1898" w:type="dxa"/>
          </w:tcPr>
          <w:p w:rsidR="003C1C3D" w:rsidRDefault="003C1C3D" w:rsidP="006661AB">
            <w:r>
              <w:t>40%</w:t>
            </w:r>
          </w:p>
        </w:tc>
        <w:tc>
          <w:tcPr>
            <w:tcW w:w="1833" w:type="dxa"/>
          </w:tcPr>
          <w:p w:rsidR="003C1C3D" w:rsidRDefault="003C1C3D" w:rsidP="006661AB"/>
        </w:tc>
        <w:tc>
          <w:tcPr>
            <w:tcW w:w="1683" w:type="dxa"/>
            <w:vMerge/>
          </w:tcPr>
          <w:p w:rsidR="003C1C3D" w:rsidRDefault="003C1C3D" w:rsidP="006661AB"/>
        </w:tc>
      </w:tr>
    </w:tbl>
    <w:p w:rsidR="003E6087" w:rsidRDefault="003E6087" w:rsidP="00841377">
      <w:pPr>
        <w:rPr>
          <w:b/>
        </w:rPr>
      </w:pPr>
    </w:p>
    <w:p w:rsidR="003E6087" w:rsidRDefault="003E6087" w:rsidP="00841377">
      <w:pPr>
        <w:rPr>
          <w:b/>
        </w:rPr>
      </w:pPr>
    </w:p>
    <w:p w:rsidR="00DA1EB4" w:rsidRDefault="00DA793A" w:rsidP="00841377">
      <w:r>
        <w:rPr>
          <w:b/>
        </w:rPr>
        <w:t>Procesbeoordeling</w:t>
      </w:r>
    </w:p>
    <w:tbl>
      <w:tblPr>
        <w:tblStyle w:val="RCTabel"/>
        <w:tblW w:w="9866" w:type="dxa"/>
        <w:tblLayout w:type="fixed"/>
        <w:tblLook w:val="04A0" w:firstRow="1" w:lastRow="0" w:firstColumn="1" w:lastColumn="0" w:noHBand="0" w:noVBand="1"/>
      </w:tblPr>
      <w:tblGrid>
        <w:gridCol w:w="510"/>
        <w:gridCol w:w="1418"/>
        <w:gridCol w:w="850"/>
        <w:gridCol w:w="2155"/>
        <w:gridCol w:w="3799"/>
        <w:gridCol w:w="567"/>
        <w:gridCol w:w="567"/>
      </w:tblGrid>
      <w:tr w:rsidR="00841377" w:rsidRPr="00841377" w:rsidTr="00841377">
        <w:tc>
          <w:tcPr>
            <w:tcW w:w="510" w:type="dxa"/>
            <w:shd w:val="clear" w:color="auto" w:fill="D3D3D3" w:themeFill="accent3"/>
          </w:tcPr>
          <w:p w:rsidR="00841377" w:rsidRPr="00841377" w:rsidRDefault="00841377" w:rsidP="002B4C24">
            <w:pPr>
              <w:rPr>
                <w:rStyle w:val="RCRood"/>
                <w:b/>
                <w:color w:val="auto"/>
              </w:rPr>
            </w:pPr>
            <w:bookmarkStart w:id="11" w:name="_Hlk485024957"/>
            <w:bookmarkStart w:id="12" w:name="rc_ba_vaardigheidsdoel1_1"/>
            <w:r w:rsidRPr="00841377">
              <w:rPr>
                <w:rStyle w:val="RCRood"/>
                <w:b/>
                <w:color w:val="auto"/>
              </w:rPr>
              <w:t>#</w:t>
            </w:r>
          </w:p>
        </w:tc>
        <w:tc>
          <w:tcPr>
            <w:tcW w:w="1418" w:type="dxa"/>
            <w:shd w:val="clear" w:color="auto" w:fill="D3D3D3" w:themeFill="accent3"/>
          </w:tcPr>
          <w:p w:rsidR="00841377" w:rsidRPr="00841377" w:rsidRDefault="00841377" w:rsidP="002B4C24">
            <w:pPr>
              <w:rPr>
                <w:b/>
              </w:rPr>
            </w:pPr>
            <w:r>
              <w:rPr>
                <w:b/>
              </w:rPr>
              <w:t>WP</w:t>
            </w:r>
          </w:p>
        </w:tc>
        <w:tc>
          <w:tcPr>
            <w:tcW w:w="850" w:type="dxa"/>
            <w:shd w:val="clear" w:color="auto" w:fill="D3D3D3" w:themeFill="accent3"/>
            <w:tcMar>
              <w:right w:w="0" w:type="dxa"/>
            </w:tcMar>
          </w:tcPr>
          <w:p w:rsidR="00841377" w:rsidRPr="00841377" w:rsidRDefault="00841377" w:rsidP="002B4C24">
            <w:pPr>
              <w:rPr>
                <w:b/>
              </w:rPr>
            </w:pPr>
            <w:r>
              <w:rPr>
                <w:b/>
              </w:rPr>
              <w:t>Niveau</w:t>
            </w:r>
          </w:p>
        </w:tc>
        <w:tc>
          <w:tcPr>
            <w:tcW w:w="5954" w:type="dxa"/>
            <w:gridSpan w:val="2"/>
            <w:shd w:val="clear" w:color="auto" w:fill="D3D3D3" w:themeFill="accent3"/>
          </w:tcPr>
          <w:p w:rsidR="00841377" w:rsidRPr="00841377" w:rsidRDefault="00841377" w:rsidP="002B4C24">
            <w:pPr>
              <w:rPr>
                <w:b/>
              </w:rPr>
            </w:pPr>
            <w:r>
              <w:rPr>
                <w:b/>
              </w:rPr>
              <w:t>Productcriteria</w:t>
            </w:r>
          </w:p>
        </w:tc>
        <w:tc>
          <w:tcPr>
            <w:tcW w:w="567" w:type="dxa"/>
            <w:shd w:val="clear" w:color="auto" w:fill="D3D3D3" w:themeFill="accent3"/>
          </w:tcPr>
          <w:p w:rsidR="00841377" w:rsidRDefault="00841377" w:rsidP="00841377">
            <w:pPr>
              <w:jc w:val="center"/>
              <w:rPr>
                <w:b/>
              </w:rPr>
            </w:pPr>
            <w:r>
              <w:rPr>
                <w:b/>
              </w:rPr>
              <w:t>0</w:t>
            </w:r>
          </w:p>
        </w:tc>
        <w:tc>
          <w:tcPr>
            <w:tcW w:w="567" w:type="dxa"/>
            <w:shd w:val="clear" w:color="auto" w:fill="D3D3D3" w:themeFill="accent3"/>
          </w:tcPr>
          <w:p w:rsidR="00841377" w:rsidRDefault="00841377" w:rsidP="00841377">
            <w:pPr>
              <w:jc w:val="center"/>
              <w:rPr>
                <w:b/>
              </w:rPr>
            </w:pPr>
            <w:r>
              <w:rPr>
                <w:b/>
              </w:rPr>
              <w:t>1</w:t>
            </w:r>
          </w:p>
        </w:tc>
      </w:tr>
      <w:bookmarkEnd w:id="11"/>
      <w:tr w:rsidR="00841377" w:rsidRPr="00954EDF" w:rsidTr="00841377">
        <w:tc>
          <w:tcPr>
            <w:tcW w:w="510" w:type="dxa"/>
          </w:tcPr>
          <w:p w:rsidR="00841377" w:rsidRPr="00954EDF" w:rsidRDefault="00841377" w:rsidP="002B4C24">
            <w:pPr>
              <w:rPr>
                <w:rStyle w:val="RCRood"/>
              </w:rPr>
            </w:pPr>
            <w:r w:rsidRPr="00954EDF">
              <w:rPr>
                <w:rStyle w:val="RCRood"/>
              </w:rPr>
              <w:t>1.</w:t>
            </w:r>
          </w:p>
        </w:tc>
        <w:sdt>
          <w:sdtPr>
            <w:id w:val="-630173262"/>
            <w:placeholder>
              <w:docPart w:val="8CF1CDC6E5D5408DB17D1334DCD08F06"/>
            </w:placeholder>
            <w:dataBinding w:prefixMappings="xmlns:ns0='http://schemas.eformity.nl/radiuscollege/onderwijsvorm/2015/04/vaardigheidsdoelen' " w:xpath="/ns0:vaardigheidsdoelen[1]/ns0:vaardigheidsdoel1[1]/ns0:kruispunt[1]" w:storeItemID="{BB253B17-4894-4177-9EB3-CAF52E3F5447}"/>
            <w:text/>
          </w:sdtPr>
          <w:sdtContent>
            <w:tc>
              <w:tcPr>
                <w:tcW w:w="1418" w:type="dxa"/>
              </w:tcPr>
              <w:p w:rsidR="00841377" w:rsidRPr="00954EDF" w:rsidRDefault="00EE4494" w:rsidP="002B4C24">
                <w:r>
                  <w:t>B1-K1-W2-</w:t>
                </w:r>
                <w:r w:rsidR="00B429F4">
                  <w:t>E</w:t>
                </w:r>
              </w:p>
            </w:tc>
          </w:sdtContent>
        </w:sdt>
        <w:sdt>
          <w:sdtPr>
            <w:id w:val="651020031"/>
            <w:placeholder>
              <w:docPart w:val="D083CA020B4E480D8918EA336F42BA4F"/>
            </w:placeholder>
            <w:dataBinding w:prefixMappings="xmlns:ns0='http://schemas.eformity.nl/radiuscollege/onderwijsvorm/2015/04/vaardigheidsdoelen' " w:xpath="/ns0:vaardigheidsdoelen[1]/ns0:vaardigheidsdoel1[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773696" w:rsidP="002B4C24">
                <w:r>
                  <w:t>G</w:t>
                </w:r>
              </w:p>
            </w:tc>
          </w:sdtContent>
        </w:sdt>
        <w:sdt>
          <w:sdtPr>
            <w:id w:val="-2094386996"/>
            <w:placeholder>
              <w:docPart w:val="DF0297A2012D454DBB1706FC2D4841BE"/>
            </w:placeholder>
            <w:dataBinding w:prefixMappings="xmlns:ns0='http://schemas.eformity.nl/radiuscollege/onderwijsvorm/2015/04/vaardigheidsdoelen' " w:xpath="/ns0:vaardigheidsdoelen[1]/ns0:vaardigheidsdoel1[1]/ns0:omschrijving[1]" w:storeItemID="{BB253B17-4894-4177-9EB3-CAF52E3F5447}"/>
            <w:text/>
          </w:sdtPr>
          <w:sdtContent>
            <w:tc>
              <w:tcPr>
                <w:tcW w:w="5954" w:type="dxa"/>
                <w:gridSpan w:val="2"/>
              </w:tcPr>
              <w:p w:rsidR="00841377" w:rsidRPr="00954EDF" w:rsidRDefault="00B429F4" w:rsidP="002B4C24">
                <w:r>
                  <w:t>Samenwerking is professioneel: werkt nauwgezet samen aan planning en projectdoelstelling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3" w:name="rc_ba_vaardigheidsdoel2_1"/>
            <w:bookmarkEnd w:id="12"/>
            <w:r w:rsidRPr="00954EDF">
              <w:rPr>
                <w:rStyle w:val="RCRood"/>
              </w:rPr>
              <w:t>2.</w:t>
            </w:r>
          </w:p>
        </w:tc>
        <w:sdt>
          <w:sdtPr>
            <w:id w:val="1364557176"/>
            <w:placeholder>
              <w:docPart w:val="A79D6D926806455EB581C5AC338DBCCC"/>
            </w:placeholder>
            <w:dataBinding w:prefixMappings="xmlns:ns0='http://schemas.eformity.nl/radiuscollege/onderwijsvorm/2015/04/vaardigheidsdoelen' " w:xpath="/ns0:vaardigheidsdoelen[1]/ns0:vaardigheidsdoel2[1]/ns0:kruispunt[1]" w:storeItemID="{BB253B17-4894-4177-9EB3-CAF52E3F5447}"/>
            <w:text/>
          </w:sdtPr>
          <w:sdtContent>
            <w:tc>
              <w:tcPr>
                <w:tcW w:w="1418" w:type="dxa"/>
              </w:tcPr>
              <w:p w:rsidR="00841377" w:rsidRPr="00954EDF" w:rsidRDefault="00206088" w:rsidP="002B4C24">
                <w:r>
                  <w:t>B1-K1-W2-J</w:t>
                </w:r>
              </w:p>
            </w:tc>
          </w:sdtContent>
        </w:sdt>
        <w:sdt>
          <w:sdtPr>
            <w:id w:val="1472554721"/>
            <w:placeholder>
              <w:docPart w:val="816A6D8248A9483EBB7902C8D3B14B9A"/>
            </w:placeholder>
            <w:dataBinding w:prefixMappings="xmlns:ns0='http://schemas.eformity.nl/radiuscollege/onderwijsvorm/2015/04/vaardigheidsdoelen' " w:xpath="/ns0:vaardigheidsdoelen[1]/ns0:vaardigheidsdoel2[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B429F4" w:rsidP="002B4C24">
                <w:r>
                  <w:t>G</w:t>
                </w:r>
              </w:p>
            </w:tc>
          </w:sdtContent>
        </w:sdt>
        <w:sdt>
          <w:sdtPr>
            <w:id w:val="1368254853"/>
            <w:placeholder>
              <w:docPart w:val="F00C78F4EFEC41B1BA32BB8D4C998298"/>
            </w:placeholder>
            <w:dataBinding w:prefixMappings="xmlns:ns0='http://schemas.eformity.nl/radiuscollege/onderwijsvorm/2015/04/vaardigheidsdoelen' " w:xpath="/ns0:vaardigheidsdoelen[1]/ns0:vaardigheidsdoel2[1]/ns0:omschrijving[1]" w:storeItemID="{BB253B17-4894-4177-9EB3-CAF52E3F5447}"/>
            <w:text/>
          </w:sdtPr>
          <w:sdtContent>
            <w:tc>
              <w:tcPr>
                <w:tcW w:w="5954" w:type="dxa"/>
                <w:gridSpan w:val="2"/>
              </w:tcPr>
              <w:p w:rsidR="00841377" w:rsidRPr="00954EDF" w:rsidRDefault="001508C4" w:rsidP="002B4C24">
                <w:r>
                  <w:t>Maakt gestructureerd</w:t>
                </w:r>
                <w:r w:rsidR="00B429F4">
                  <w:t xml:space="preserve"> plan van aanpak</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4" w:name="rc_ba_vaardigheidsdoel3_1"/>
            <w:bookmarkEnd w:id="13"/>
            <w:r w:rsidRPr="00954EDF">
              <w:rPr>
                <w:rStyle w:val="RCRood"/>
              </w:rPr>
              <w:t>3.</w:t>
            </w:r>
          </w:p>
        </w:tc>
        <w:sdt>
          <w:sdtPr>
            <w:id w:val="98686211"/>
            <w:placeholder>
              <w:docPart w:val="FD8DC1D31E2E4196804AEB82B33AE666"/>
            </w:placeholder>
            <w:dataBinding w:prefixMappings="xmlns:ns0='http://schemas.eformity.nl/radiuscollege/onderwijsvorm/2015/04/vaardigheidsdoelen' " w:xpath="/ns0:vaardigheidsdoelen[1]/ns0:vaardigheidsdoel3[1]/ns0:kruispunt[1]" w:storeItemID="{BB253B17-4894-4177-9EB3-CAF52E3F5447}"/>
            <w:text/>
          </w:sdtPr>
          <w:sdtContent>
            <w:tc>
              <w:tcPr>
                <w:tcW w:w="1418" w:type="dxa"/>
              </w:tcPr>
              <w:p w:rsidR="00841377" w:rsidRPr="00954EDF" w:rsidRDefault="00206088" w:rsidP="002B4C24">
                <w:r>
                  <w:t>B1-K1-W2-Q</w:t>
                </w:r>
              </w:p>
            </w:tc>
          </w:sdtContent>
        </w:sdt>
        <w:sdt>
          <w:sdtPr>
            <w:id w:val="-1919091030"/>
            <w:placeholder>
              <w:docPart w:val="D57B637A7B8B46EC9DE79A8A6E33DC99"/>
            </w:placeholder>
            <w:dataBinding w:prefixMappings="xmlns:ns0='http://schemas.eformity.nl/radiuscollege/onderwijsvorm/2015/04/vaardigheidsdoelen' " w:xpath="/ns0:vaardigheidsdoelen[1]/ns0:vaardigheidsdoel3[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206088" w:rsidP="002B4C24">
                <w:r>
                  <w:t>G</w:t>
                </w:r>
              </w:p>
            </w:tc>
          </w:sdtContent>
        </w:sdt>
        <w:sdt>
          <w:sdtPr>
            <w:id w:val="-1619294280"/>
            <w:placeholder>
              <w:docPart w:val="2995CA1EB2A84CBD8510B0006FEA3FFF"/>
            </w:placeholder>
            <w:dataBinding w:prefixMappings="xmlns:ns0='http://schemas.eformity.nl/radiuscollege/onderwijsvorm/2015/04/vaardigheidsdoelen' " w:xpath="/ns0:vaardigheidsdoelen[1]/ns0:vaardigheidsdoel3[1]/ns0:omschrijving[1]" w:storeItemID="{BB253B17-4894-4177-9EB3-CAF52E3F5447}"/>
            <w:text/>
          </w:sdtPr>
          <w:sdtContent>
            <w:tc>
              <w:tcPr>
                <w:tcW w:w="5954" w:type="dxa"/>
                <w:gridSpan w:val="2"/>
              </w:tcPr>
              <w:p w:rsidR="00841377" w:rsidRPr="00954EDF" w:rsidRDefault="00206088" w:rsidP="002B4C24">
                <w:r>
                  <w:t>Plan van aanpak bevat planning en taakverdeling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5" w:name="rc_ba_vaardigheidsdoel4_1"/>
            <w:bookmarkEnd w:id="14"/>
            <w:r w:rsidRPr="00954EDF">
              <w:rPr>
                <w:rStyle w:val="RCRood"/>
              </w:rPr>
              <w:t>4.</w:t>
            </w:r>
          </w:p>
        </w:tc>
        <w:sdt>
          <w:sdtPr>
            <w:id w:val="-205729524"/>
            <w:placeholder>
              <w:docPart w:val="16EBA534AFA845FA9EE538BDD2D67493"/>
            </w:placeholder>
            <w:dataBinding w:prefixMappings="xmlns:ns0='http://schemas.eformity.nl/radiuscollege/onderwijsvorm/2015/04/vaardigheidsdoelen' " w:xpath="/ns0:vaardigheidsdoelen[1]/ns0:vaardigheidsdoel4[1]/ns0:kruispunt[1]" w:storeItemID="{BB253B17-4894-4177-9EB3-CAF52E3F5447}"/>
            <w:text/>
          </w:sdtPr>
          <w:sdtContent>
            <w:tc>
              <w:tcPr>
                <w:tcW w:w="1418" w:type="dxa"/>
              </w:tcPr>
              <w:p w:rsidR="00841377" w:rsidRPr="00954EDF" w:rsidRDefault="00455615" w:rsidP="002B4C24">
                <w:r>
                  <w:t>B1-K1-W4-L</w:t>
                </w:r>
              </w:p>
            </w:tc>
          </w:sdtContent>
        </w:sdt>
        <w:sdt>
          <w:sdtPr>
            <w:id w:val="523375178"/>
            <w:placeholder>
              <w:docPart w:val="FC79BE59F1A44CDBA99FE8320C996093"/>
            </w:placeholder>
            <w:dataBinding w:prefixMappings="xmlns:ns0='http://schemas.eformity.nl/radiuscollege/onderwijsvorm/2015/04/vaardigheidsdoelen' " w:xpath="/ns0:vaardigheidsdoelen[1]/ns0:vaardigheidsdoel4[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455615" w:rsidP="002B4C24">
                <w:r>
                  <w:t>G</w:t>
                </w:r>
              </w:p>
            </w:tc>
          </w:sdtContent>
        </w:sdt>
        <w:sdt>
          <w:sdtPr>
            <w:id w:val="1993667181"/>
            <w:placeholder>
              <w:docPart w:val="88EC26963E7848BA87D7F2618FC22136"/>
            </w:placeholder>
            <w:dataBinding w:prefixMappings="xmlns:ns0='http://schemas.eformity.nl/radiuscollege/onderwijsvorm/2015/04/vaardigheidsdoelen' " w:xpath="/ns0:vaardigheidsdoelen[1]/ns0:vaardigheidsdoel4[1]/ns0:omschrijving[1]" w:storeItemID="{BB253B17-4894-4177-9EB3-CAF52E3F5447}"/>
            <w:text/>
          </w:sdtPr>
          <w:sdtContent>
            <w:tc>
              <w:tcPr>
                <w:tcW w:w="5954" w:type="dxa"/>
                <w:gridSpan w:val="2"/>
              </w:tcPr>
              <w:p w:rsidR="00841377" w:rsidRPr="00954EDF" w:rsidRDefault="00455615" w:rsidP="002B4C24">
                <w:r>
                  <w:t>Ontwikkelomgeving ingericht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6" w:name="rc_ba_vaardigheidsdoel5_1"/>
            <w:bookmarkEnd w:id="15"/>
            <w:r w:rsidRPr="00954EDF">
              <w:rPr>
                <w:rStyle w:val="RCRood"/>
              </w:rPr>
              <w:t>5.</w:t>
            </w:r>
          </w:p>
        </w:tc>
        <w:sdt>
          <w:sdtPr>
            <w:id w:val="-1175032787"/>
            <w:placeholder>
              <w:docPart w:val="45431D90AD3F4052AAA95381BACC4D6B"/>
            </w:placeholder>
            <w:dataBinding w:prefixMappings="xmlns:ns0='http://schemas.eformity.nl/radiuscollege/onderwijsvorm/2015/04/vaardigheidsdoelen' " w:xpath="/ns0:vaardigheidsdoelen[1]/ns0:vaardigheidsdoel5[1]/ns0:kruispunt[1]" w:storeItemID="{BB253B17-4894-4177-9EB3-CAF52E3F5447}"/>
            <w:text/>
          </w:sdtPr>
          <w:sdtContent>
            <w:tc>
              <w:tcPr>
                <w:tcW w:w="1418" w:type="dxa"/>
              </w:tcPr>
              <w:p w:rsidR="00841377" w:rsidRPr="00954EDF" w:rsidRDefault="00455615" w:rsidP="002B4C24">
                <w:r>
                  <w:t>B1-K1-W4-J</w:t>
                </w:r>
              </w:p>
            </w:tc>
          </w:sdtContent>
        </w:sdt>
        <w:sdt>
          <w:sdtPr>
            <w:id w:val="1121349609"/>
            <w:placeholder>
              <w:docPart w:val="89FD04DE6E874C14BA8BEF1E0DACE026"/>
            </w:placeholder>
            <w:dataBinding w:prefixMappings="xmlns:ns0='http://schemas.eformity.nl/radiuscollege/onderwijsvorm/2015/04/vaardigheidsdoelen' " w:xpath="/ns0:vaardigheidsdoelen[1]/ns0:vaardigheidsdoel5[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455615" w:rsidP="002B4C24">
                <w:r>
                  <w:t>G</w:t>
                </w:r>
              </w:p>
            </w:tc>
          </w:sdtContent>
        </w:sdt>
        <w:sdt>
          <w:sdtPr>
            <w:id w:val="2040932408"/>
            <w:placeholder>
              <w:docPart w:val="5257F5CA049843E58A11961258A8DC48"/>
            </w:placeholder>
            <w:dataBinding w:prefixMappings="xmlns:ns0='http://schemas.eformity.nl/radiuscollege/onderwijsvorm/2015/04/vaardigheidsdoelen' " w:xpath="/ns0:vaardigheidsdoelen[1]/ns0:vaardigheidsdoel5[1]/ns0:omschrijving[1]" w:storeItemID="{BB253B17-4894-4177-9EB3-CAF52E3F5447}"/>
            <w:text/>
          </w:sdtPr>
          <w:sdtContent>
            <w:tc>
              <w:tcPr>
                <w:tcW w:w="5954" w:type="dxa"/>
                <w:gridSpan w:val="2"/>
              </w:tcPr>
              <w:p w:rsidR="00841377" w:rsidRPr="00954EDF" w:rsidRDefault="00455615" w:rsidP="002B4C24">
                <w:r>
                  <w:t>Logboek wordt dagelijks bijgewerkt</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7" w:name="rc_ba_vaardigheidsdoel6_1"/>
            <w:bookmarkEnd w:id="16"/>
            <w:r w:rsidRPr="00954EDF">
              <w:rPr>
                <w:rStyle w:val="RCRood"/>
              </w:rPr>
              <w:t>6.</w:t>
            </w:r>
          </w:p>
        </w:tc>
        <w:sdt>
          <w:sdtPr>
            <w:id w:val="711466554"/>
            <w:placeholder>
              <w:docPart w:val="2974E085AA20475D8FB3F6B113C4F0B5"/>
            </w:placeholder>
            <w:dataBinding w:prefixMappings="xmlns:ns0='http://schemas.eformity.nl/radiuscollege/onderwijsvorm/2015/04/vaardigheidsdoelen' " w:xpath="/ns0:vaardigheidsdoelen[1]/ns0:vaardigheidsdoel6[1]/ns0:kruispunt[1]" w:storeItemID="{BB253B17-4894-4177-9EB3-CAF52E3F5447}"/>
            <w:text/>
          </w:sdtPr>
          <w:sdtContent>
            <w:tc>
              <w:tcPr>
                <w:tcW w:w="1418" w:type="dxa"/>
              </w:tcPr>
              <w:p w:rsidR="00841377" w:rsidRPr="00954EDF" w:rsidRDefault="00455615" w:rsidP="002B4C24">
                <w:r>
                  <w:t>B1-K3-W2-P</w:t>
                </w:r>
              </w:p>
            </w:tc>
          </w:sdtContent>
        </w:sdt>
        <w:sdt>
          <w:sdtPr>
            <w:id w:val="-1613275830"/>
            <w:placeholder>
              <w:docPart w:val="8882A707E7544601AD5F13B93D7D7C56"/>
            </w:placeholder>
            <w:dataBinding w:prefixMappings="xmlns:ns0='http://schemas.eformity.nl/radiuscollege/onderwijsvorm/2015/04/vaardigheidsdoelen' " w:xpath="/ns0:vaardigheidsdoelen[1]/ns0:vaardigheidsdoel6[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455615" w:rsidP="002B4C24">
                <w:r>
                  <w:t>G</w:t>
                </w:r>
              </w:p>
            </w:tc>
          </w:sdtContent>
        </w:sdt>
        <w:sdt>
          <w:sdtPr>
            <w:id w:val="-274254125"/>
            <w:placeholder>
              <w:docPart w:val="E6AF2D3D2E314BF1B23416C31DB99719"/>
            </w:placeholder>
            <w:dataBinding w:prefixMappings="xmlns:ns0='http://schemas.eformity.nl/radiuscollege/onderwijsvorm/2015/04/vaardigheidsdoelen' " w:xpath="/ns0:vaardigheidsdoelen[1]/ns0:vaardigheidsdoel6[1]/ns0:omschrijving[1]" w:storeItemID="{BB253B17-4894-4177-9EB3-CAF52E3F5447}"/>
            <w:text/>
          </w:sdtPr>
          <w:sdtContent>
            <w:tc>
              <w:tcPr>
                <w:tcW w:w="5954" w:type="dxa"/>
                <w:gridSpan w:val="2"/>
              </w:tcPr>
              <w:p w:rsidR="00841377" w:rsidRPr="00954EDF" w:rsidRDefault="00455615" w:rsidP="002B4C24">
                <w:r>
                  <w:t>Geeft overtuigende presentatie in het Engels</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tr w:rsidR="00841377" w:rsidRPr="00954EDF" w:rsidTr="00841377">
        <w:tc>
          <w:tcPr>
            <w:tcW w:w="510" w:type="dxa"/>
          </w:tcPr>
          <w:p w:rsidR="00841377" w:rsidRPr="00954EDF" w:rsidRDefault="00841377" w:rsidP="002B4C24">
            <w:pPr>
              <w:rPr>
                <w:rStyle w:val="RCRood"/>
              </w:rPr>
            </w:pPr>
            <w:bookmarkStart w:id="18" w:name="rc_ba_vaardigheidsdoel7_1"/>
            <w:bookmarkEnd w:id="17"/>
            <w:r w:rsidRPr="00954EDF">
              <w:rPr>
                <w:rStyle w:val="RCRood"/>
              </w:rPr>
              <w:t>7.</w:t>
            </w:r>
          </w:p>
        </w:tc>
        <w:sdt>
          <w:sdtPr>
            <w:id w:val="-426808238"/>
            <w:placeholder>
              <w:docPart w:val="F1ED1AD620A9482DB441201CC7479A4D"/>
            </w:placeholder>
            <w:dataBinding w:prefixMappings="xmlns:ns0='http://schemas.eformity.nl/radiuscollege/onderwijsvorm/2015/04/vaardigheidsdoelen' " w:xpath="/ns0:vaardigheidsdoelen[1]/ns0:vaardigheidsdoel7[1]/ns0:kruispunt[1]" w:storeItemID="{BB253B17-4894-4177-9EB3-CAF52E3F5447}"/>
            <w:text/>
          </w:sdtPr>
          <w:sdtContent>
            <w:tc>
              <w:tcPr>
                <w:tcW w:w="1418" w:type="dxa"/>
              </w:tcPr>
              <w:p w:rsidR="00841377" w:rsidRPr="00954EDF" w:rsidRDefault="0063781C" w:rsidP="002B4C24">
                <w:r>
                  <w:t>B1-K3-W3-</w:t>
                </w:r>
                <w:r w:rsidR="00471DD0">
                  <w:t>S</w:t>
                </w:r>
              </w:p>
            </w:tc>
          </w:sdtContent>
        </w:sdt>
        <w:sdt>
          <w:sdtPr>
            <w:id w:val="-1843396874"/>
            <w:placeholder>
              <w:docPart w:val="F6025DEAEF0D49EA80A9A5D70B7742E3"/>
            </w:placeholder>
            <w:dataBinding w:prefixMappings="xmlns:ns0='http://schemas.eformity.nl/radiuscollege/onderwijsvorm/2015/04/vaardigheidsdoelen' " w:xpath="/ns0:vaardigheidsdoelen[1]/ns0:vaardigheidsdoel7[1]/ns0:niveau[1]" w:storeItemID="{BB253B17-4894-4177-9EB3-CAF52E3F5447}"/>
            <w:dropDownList w:lastValue="G">
              <w:listItem w:value="Niveau"/>
              <w:listItem w:displayText="BB" w:value="BB"/>
              <w:listItem w:displayText="G" w:value="G"/>
              <w:listItem w:displayText="B" w:value="B"/>
            </w:dropDownList>
          </w:sdtPr>
          <w:sdtContent>
            <w:tc>
              <w:tcPr>
                <w:tcW w:w="850" w:type="dxa"/>
              </w:tcPr>
              <w:p w:rsidR="00841377" w:rsidRPr="00954EDF" w:rsidRDefault="00471DD0" w:rsidP="002B4C24">
                <w:r>
                  <w:t>G</w:t>
                </w:r>
              </w:p>
            </w:tc>
          </w:sdtContent>
        </w:sdt>
        <w:sdt>
          <w:sdtPr>
            <w:id w:val="-1162924129"/>
            <w:placeholder>
              <w:docPart w:val="0E36BED3427E44919EBF79BC54FC308B"/>
            </w:placeholder>
            <w:dataBinding w:prefixMappings="xmlns:ns0='http://schemas.eformity.nl/radiuscollege/onderwijsvorm/2015/04/vaardigheidsdoelen' " w:xpath="/ns0:vaardigheidsdoelen[1]/ns0:vaardigheidsdoel7[1]/ns0:omschrijving[1]" w:storeItemID="{BB253B17-4894-4177-9EB3-CAF52E3F5447}"/>
            <w:text/>
          </w:sdtPr>
          <w:sdtContent>
            <w:tc>
              <w:tcPr>
                <w:tcW w:w="5954" w:type="dxa"/>
                <w:gridSpan w:val="2"/>
              </w:tcPr>
              <w:p w:rsidR="00841377" w:rsidRPr="00954EDF" w:rsidRDefault="00471DD0" w:rsidP="002B4C24">
                <w:r>
                  <w:t>Evalueert met opdrachtgever of doel is behaald en schrijft evaluatieverslag</w:t>
                </w:r>
              </w:p>
            </w:tc>
          </w:sdtContent>
        </w:sdt>
        <w:tc>
          <w:tcPr>
            <w:tcW w:w="567" w:type="dxa"/>
          </w:tcPr>
          <w:p w:rsidR="00841377" w:rsidRDefault="00841377" w:rsidP="00841377">
            <w:pPr>
              <w:jc w:val="center"/>
            </w:pPr>
          </w:p>
        </w:tc>
        <w:tc>
          <w:tcPr>
            <w:tcW w:w="567" w:type="dxa"/>
          </w:tcPr>
          <w:p w:rsidR="00841377" w:rsidRDefault="00841377" w:rsidP="00841377">
            <w:pPr>
              <w:jc w:val="center"/>
            </w:pPr>
          </w:p>
        </w:tc>
      </w:tr>
      <w:bookmarkEnd w:id="18"/>
      <w:tr w:rsidR="00841377" w:rsidRPr="00954EDF" w:rsidTr="00841377">
        <w:tc>
          <w:tcPr>
            <w:tcW w:w="8732" w:type="dxa"/>
            <w:gridSpan w:val="5"/>
            <w:tcBorders>
              <w:right w:val="single" w:sz="12" w:space="0" w:color="E30613" w:themeColor="accent1"/>
            </w:tcBorders>
            <w:shd w:val="clear" w:color="auto" w:fill="F4F4F4" w:themeFill="accent4"/>
          </w:tcPr>
          <w:p w:rsidR="00841377" w:rsidRDefault="00841377" w:rsidP="002B4C24">
            <w:r>
              <w:t>Pro</w:t>
            </w:r>
            <w:r w:rsidR="00206088">
              <w:t>ces</w:t>
            </w:r>
            <w:r>
              <w:t>resultaat over dit project:</w:t>
            </w:r>
          </w:p>
        </w:tc>
        <w:tc>
          <w:tcPr>
            <w:tcW w:w="1134" w:type="dxa"/>
            <w:gridSpan w:val="2"/>
            <w:tcBorders>
              <w:top w:val="single" w:sz="12" w:space="0" w:color="E30613" w:themeColor="accent1"/>
              <w:left w:val="single" w:sz="12" w:space="0" w:color="E30613" w:themeColor="accent1"/>
              <w:bottom w:val="single" w:sz="12" w:space="0" w:color="E30613" w:themeColor="accent1"/>
            </w:tcBorders>
            <w:shd w:val="clear" w:color="auto" w:fill="F4F4F4" w:themeFill="accent4"/>
          </w:tcPr>
          <w:p w:rsidR="00841377" w:rsidRDefault="00841377" w:rsidP="00841377">
            <w:pPr>
              <w:jc w:val="center"/>
            </w:pPr>
          </w:p>
        </w:tc>
      </w:tr>
      <w:tr w:rsidR="00841377" w:rsidRPr="00954EDF" w:rsidTr="00841377">
        <w:trPr>
          <w:trHeight w:val="1701"/>
        </w:trPr>
        <w:tc>
          <w:tcPr>
            <w:tcW w:w="4933" w:type="dxa"/>
            <w:gridSpan w:val="4"/>
          </w:tcPr>
          <w:p w:rsidR="00841377" w:rsidRDefault="00841377" w:rsidP="0044509C">
            <w:pPr>
              <w:pStyle w:val="RCMetagegevens"/>
            </w:pPr>
            <w:r w:rsidRPr="00841377">
              <w:t>Handtekening procesbegeleider/ opdrachtgever/ klant:</w:t>
            </w:r>
          </w:p>
        </w:tc>
        <w:tc>
          <w:tcPr>
            <w:tcW w:w="4933" w:type="dxa"/>
            <w:gridSpan w:val="3"/>
          </w:tcPr>
          <w:p w:rsidR="00841377" w:rsidRDefault="00841377" w:rsidP="0044509C">
            <w:pPr>
              <w:pStyle w:val="RCMetagegevens"/>
            </w:pPr>
            <w:r w:rsidRPr="00841377">
              <w:t>Handtekening voorzitter/ projectleider</w:t>
            </w:r>
            <w:r w:rsidR="00112613">
              <w:t>:</w:t>
            </w:r>
          </w:p>
        </w:tc>
      </w:tr>
    </w:tbl>
    <w:p w:rsidR="0044509C" w:rsidRDefault="0044509C" w:rsidP="00841377"/>
    <w:p w:rsidR="00E56389" w:rsidRDefault="00E56389" w:rsidP="00841377"/>
    <w:p w:rsidR="00E56389" w:rsidRDefault="00E56389" w:rsidP="00841377"/>
    <w:p w:rsidR="00DA793A" w:rsidRDefault="00DA793A" w:rsidP="00841377"/>
    <w:p w:rsidR="00DA793A" w:rsidRDefault="00DA793A" w:rsidP="00DA793A">
      <w:pPr>
        <w:rPr>
          <w:b/>
        </w:rPr>
      </w:pPr>
      <w:r>
        <w:rPr>
          <w:b/>
        </w:rPr>
        <w:t>Productbeoordeling/technische oplevering</w:t>
      </w:r>
    </w:p>
    <w:p w:rsidR="00E56389" w:rsidRDefault="00E56389" w:rsidP="00DA793A">
      <w:pPr>
        <w:rPr>
          <w:b/>
        </w:rPr>
      </w:pPr>
    </w:p>
    <w:tbl>
      <w:tblPr>
        <w:tblStyle w:val="RCTabel"/>
        <w:tblW w:w="9865" w:type="dxa"/>
        <w:tblLook w:val="04A0" w:firstRow="1" w:lastRow="0" w:firstColumn="1" w:lastColumn="0" w:noHBand="0" w:noVBand="1"/>
      </w:tblPr>
      <w:tblGrid>
        <w:gridCol w:w="509"/>
        <w:gridCol w:w="1418"/>
        <w:gridCol w:w="985"/>
        <w:gridCol w:w="1991"/>
        <w:gridCol w:w="3840"/>
        <w:gridCol w:w="561"/>
        <w:gridCol w:w="561"/>
      </w:tblGrid>
      <w:tr w:rsidR="00D814F4" w:rsidTr="00D814F4">
        <w:tc>
          <w:tcPr>
            <w:tcW w:w="509" w:type="dxa"/>
            <w:shd w:val="clear" w:color="auto" w:fill="BFBFBF" w:themeFill="background1" w:themeFillShade="BF"/>
          </w:tcPr>
          <w:p w:rsidR="00E56389" w:rsidRPr="00841377" w:rsidRDefault="00E56389" w:rsidP="00E56389">
            <w:pPr>
              <w:rPr>
                <w:rStyle w:val="RCRood"/>
                <w:b/>
                <w:color w:val="auto"/>
              </w:rPr>
            </w:pPr>
            <w:r w:rsidRPr="00841377">
              <w:rPr>
                <w:rStyle w:val="RCRood"/>
                <w:b/>
                <w:color w:val="auto"/>
              </w:rPr>
              <w:lastRenderedPageBreak/>
              <w:t>#</w:t>
            </w:r>
          </w:p>
        </w:tc>
        <w:tc>
          <w:tcPr>
            <w:tcW w:w="1418" w:type="dxa"/>
            <w:shd w:val="clear" w:color="auto" w:fill="BFBFBF" w:themeFill="background1" w:themeFillShade="BF"/>
          </w:tcPr>
          <w:p w:rsidR="00E56389" w:rsidRPr="00841377" w:rsidRDefault="00E56389" w:rsidP="00E56389">
            <w:pPr>
              <w:rPr>
                <w:b/>
              </w:rPr>
            </w:pPr>
            <w:r>
              <w:rPr>
                <w:b/>
              </w:rPr>
              <w:t>WP</w:t>
            </w:r>
          </w:p>
        </w:tc>
        <w:tc>
          <w:tcPr>
            <w:tcW w:w="985" w:type="dxa"/>
            <w:shd w:val="clear" w:color="auto" w:fill="BFBFBF" w:themeFill="background1" w:themeFillShade="BF"/>
          </w:tcPr>
          <w:p w:rsidR="00E56389" w:rsidRPr="00841377" w:rsidRDefault="00E56389" w:rsidP="00E56389">
            <w:pPr>
              <w:rPr>
                <w:b/>
              </w:rPr>
            </w:pPr>
            <w:r>
              <w:rPr>
                <w:b/>
              </w:rPr>
              <w:t>Niveau</w:t>
            </w:r>
          </w:p>
        </w:tc>
        <w:tc>
          <w:tcPr>
            <w:tcW w:w="5831" w:type="dxa"/>
            <w:gridSpan w:val="2"/>
            <w:shd w:val="clear" w:color="auto" w:fill="BFBFBF" w:themeFill="background1" w:themeFillShade="BF"/>
          </w:tcPr>
          <w:p w:rsidR="00E56389" w:rsidRPr="00841377" w:rsidRDefault="00E56389" w:rsidP="00E56389">
            <w:pPr>
              <w:rPr>
                <w:b/>
              </w:rPr>
            </w:pPr>
            <w:r>
              <w:rPr>
                <w:b/>
              </w:rPr>
              <w:t>Productcriteria</w:t>
            </w:r>
          </w:p>
        </w:tc>
        <w:tc>
          <w:tcPr>
            <w:tcW w:w="561" w:type="dxa"/>
            <w:shd w:val="clear" w:color="auto" w:fill="BFBFBF" w:themeFill="background1" w:themeFillShade="BF"/>
          </w:tcPr>
          <w:p w:rsidR="00E56389" w:rsidRDefault="00E56389" w:rsidP="00E56389">
            <w:pPr>
              <w:jc w:val="center"/>
              <w:rPr>
                <w:b/>
              </w:rPr>
            </w:pPr>
            <w:r>
              <w:rPr>
                <w:b/>
              </w:rPr>
              <w:t>0</w:t>
            </w:r>
          </w:p>
        </w:tc>
        <w:tc>
          <w:tcPr>
            <w:tcW w:w="561" w:type="dxa"/>
            <w:shd w:val="clear" w:color="auto" w:fill="BFBFBF" w:themeFill="background1" w:themeFillShade="BF"/>
          </w:tcPr>
          <w:p w:rsidR="00E56389" w:rsidRDefault="00E56389" w:rsidP="00E56389">
            <w:pPr>
              <w:jc w:val="center"/>
              <w:rPr>
                <w:b/>
              </w:rPr>
            </w:pPr>
            <w:r>
              <w:rPr>
                <w:b/>
              </w:rPr>
              <w:t>1</w:t>
            </w:r>
          </w:p>
        </w:tc>
      </w:tr>
      <w:tr w:rsidR="00D814F4" w:rsidTr="00D814F4">
        <w:trPr>
          <w:trHeight w:val="269"/>
        </w:trPr>
        <w:tc>
          <w:tcPr>
            <w:tcW w:w="509" w:type="dxa"/>
          </w:tcPr>
          <w:p w:rsidR="00E56389" w:rsidRPr="00CA0750" w:rsidRDefault="005E031E" w:rsidP="00E56389">
            <w:pPr>
              <w:rPr>
                <w:color w:val="FF0000"/>
              </w:rPr>
            </w:pPr>
            <w:r>
              <w:rPr>
                <w:color w:val="FF0000"/>
              </w:rPr>
              <w:t>8</w:t>
            </w:r>
            <w:r w:rsidR="00CA0750" w:rsidRPr="00CA0750">
              <w:rPr>
                <w:color w:val="FF0000"/>
              </w:rPr>
              <w:t>.</w:t>
            </w:r>
          </w:p>
        </w:tc>
        <w:tc>
          <w:tcPr>
            <w:tcW w:w="1418" w:type="dxa"/>
          </w:tcPr>
          <w:p w:rsidR="00E56389" w:rsidRDefault="00D814F4" w:rsidP="00E56389">
            <w:r>
              <w:t>B1-K1-W1-M</w:t>
            </w:r>
          </w:p>
        </w:tc>
        <w:tc>
          <w:tcPr>
            <w:tcW w:w="985" w:type="dxa"/>
          </w:tcPr>
          <w:p w:rsidR="00E56389" w:rsidRDefault="00D814F4" w:rsidP="00E56389">
            <w:r>
              <w:t>G</w:t>
            </w:r>
          </w:p>
        </w:tc>
        <w:tc>
          <w:tcPr>
            <w:tcW w:w="5831" w:type="dxa"/>
            <w:gridSpan w:val="2"/>
          </w:tcPr>
          <w:p w:rsidR="00E56389" w:rsidRDefault="00D814F4" w:rsidP="00E56389">
            <w:r>
              <w:t>De opdracht wordt vastgesteld</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5E031E" w:rsidRPr="00CA0750" w:rsidRDefault="005E031E" w:rsidP="00E56389">
            <w:pPr>
              <w:rPr>
                <w:color w:val="FF0000"/>
              </w:rPr>
            </w:pPr>
            <w:r>
              <w:rPr>
                <w:color w:val="FF0000"/>
              </w:rPr>
              <w:t>9.</w:t>
            </w:r>
          </w:p>
        </w:tc>
        <w:tc>
          <w:tcPr>
            <w:tcW w:w="1418" w:type="dxa"/>
          </w:tcPr>
          <w:p w:rsidR="00E56389" w:rsidRDefault="00D814F4" w:rsidP="00E56389">
            <w:r>
              <w:t>B1-K1-W3-M</w:t>
            </w:r>
          </w:p>
        </w:tc>
        <w:tc>
          <w:tcPr>
            <w:tcW w:w="985" w:type="dxa"/>
          </w:tcPr>
          <w:p w:rsidR="00E56389" w:rsidRDefault="00D814F4" w:rsidP="00E56389">
            <w:r>
              <w:t>G</w:t>
            </w:r>
          </w:p>
        </w:tc>
        <w:tc>
          <w:tcPr>
            <w:tcW w:w="5831" w:type="dxa"/>
            <w:gridSpan w:val="2"/>
          </w:tcPr>
          <w:p w:rsidR="00E56389" w:rsidRDefault="00D814F4" w:rsidP="00E56389">
            <w:r>
              <w:t>Er is een functioneel ontwerp gemaakt</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E56389" w:rsidRPr="00CA0750" w:rsidRDefault="00CA0750" w:rsidP="00E56389">
            <w:pPr>
              <w:rPr>
                <w:color w:val="FF0000"/>
              </w:rPr>
            </w:pPr>
            <w:r w:rsidRPr="00CA0750">
              <w:rPr>
                <w:color w:val="FF0000"/>
              </w:rPr>
              <w:t>1</w:t>
            </w:r>
            <w:r w:rsidR="005E031E">
              <w:rPr>
                <w:color w:val="FF0000"/>
              </w:rPr>
              <w:t>0</w:t>
            </w:r>
            <w:r w:rsidRPr="00CA0750">
              <w:rPr>
                <w:color w:val="FF0000"/>
              </w:rPr>
              <w:t>.</w:t>
            </w:r>
          </w:p>
        </w:tc>
        <w:tc>
          <w:tcPr>
            <w:tcW w:w="1418" w:type="dxa"/>
          </w:tcPr>
          <w:p w:rsidR="00E56389" w:rsidRDefault="00D814F4" w:rsidP="00E56389">
            <w:r>
              <w:t>B1-K1-W3-M</w:t>
            </w:r>
          </w:p>
        </w:tc>
        <w:tc>
          <w:tcPr>
            <w:tcW w:w="985" w:type="dxa"/>
          </w:tcPr>
          <w:p w:rsidR="00E56389" w:rsidRDefault="00D814F4" w:rsidP="00E56389">
            <w:r>
              <w:t>G</w:t>
            </w:r>
          </w:p>
        </w:tc>
        <w:tc>
          <w:tcPr>
            <w:tcW w:w="5831" w:type="dxa"/>
            <w:gridSpan w:val="2"/>
          </w:tcPr>
          <w:p w:rsidR="00E56389" w:rsidRDefault="00D814F4" w:rsidP="00E56389">
            <w:r>
              <w:t>Er is een technisch ontwerp gemaakt</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E56389" w:rsidRPr="00CA0750" w:rsidRDefault="00CA0750" w:rsidP="00E56389">
            <w:pPr>
              <w:rPr>
                <w:color w:val="FF0000"/>
              </w:rPr>
            </w:pPr>
            <w:r w:rsidRPr="00CA0750">
              <w:rPr>
                <w:color w:val="FF0000"/>
              </w:rPr>
              <w:t>1</w:t>
            </w:r>
            <w:r w:rsidR="00F76B28">
              <w:rPr>
                <w:color w:val="FF0000"/>
              </w:rPr>
              <w:t>1</w:t>
            </w:r>
            <w:r w:rsidRPr="00CA0750">
              <w:rPr>
                <w:color w:val="FF0000"/>
              </w:rPr>
              <w:t>.</w:t>
            </w:r>
          </w:p>
        </w:tc>
        <w:tc>
          <w:tcPr>
            <w:tcW w:w="1418" w:type="dxa"/>
          </w:tcPr>
          <w:p w:rsidR="00E56389" w:rsidRDefault="00D814F4" w:rsidP="00E56389">
            <w:r>
              <w:t>B1-K2-W2-M</w:t>
            </w:r>
          </w:p>
        </w:tc>
        <w:tc>
          <w:tcPr>
            <w:tcW w:w="985" w:type="dxa"/>
          </w:tcPr>
          <w:p w:rsidR="00E56389" w:rsidRDefault="00D814F4" w:rsidP="00E56389">
            <w:r>
              <w:t>G</w:t>
            </w:r>
          </w:p>
        </w:tc>
        <w:tc>
          <w:tcPr>
            <w:tcW w:w="5831" w:type="dxa"/>
            <w:gridSpan w:val="2"/>
          </w:tcPr>
          <w:p w:rsidR="00E56389" w:rsidRDefault="00D814F4" w:rsidP="00E56389">
            <w:r>
              <w:t>Er zijn een technische en functionele test opgesteld</w:t>
            </w:r>
          </w:p>
        </w:tc>
        <w:tc>
          <w:tcPr>
            <w:tcW w:w="561" w:type="dxa"/>
          </w:tcPr>
          <w:p w:rsidR="00E56389" w:rsidRDefault="00E56389" w:rsidP="00E56389"/>
        </w:tc>
        <w:tc>
          <w:tcPr>
            <w:tcW w:w="561" w:type="dxa"/>
          </w:tcPr>
          <w:p w:rsidR="00E56389" w:rsidRDefault="00E56389" w:rsidP="00E56389"/>
        </w:tc>
      </w:tr>
      <w:tr w:rsidR="00D814F4" w:rsidTr="00D814F4">
        <w:tc>
          <w:tcPr>
            <w:tcW w:w="509" w:type="dxa"/>
          </w:tcPr>
          <w:p w:rsidR="00D814F4" w:rsidRPr="00CA0750" w:rsidRDefault="00F76B28" w:rsidP="00E56389">
            <w:pPr>
              <w:rPr>
                <w:color w:val="FF0000"/>
              </w:rPr>
            </w:pPr>
            <w:r>
              <w:rPr>
                <w:color w:val="FF0000"/>
              </w:rPr>
              <w:t>12</w:t>
            </w:r>
            <w:r w:rsidR="00D814F4">
              <w:rPr>
                <w:color w:val="FF0000"/>
              </w:rPr>
              <w:t>.</w:t>
            </w:r>
          </w:p>
        </w:tc>
        <w:tc>
          <w:tcPr>
            <w:tcW w:w="1418" w:type="dxa"/>
          </w:tcPr>
          <w:p w:rsidR="00D814F4" w:rsidRDefault="00D814F4" w:rsidP="00E56389">
            <w:r>
              <w:t>B1-K2-W1-</w:t>
            </w:r>
            <w:r w:rsidR="00DF70FD">
              <w:t>L</w:t>
            </w:r>
          </w:p>
        </w:tc>
        <w:tc>
          <w:tcPr>
            <w:tcW w:w="985" w:type="dxa"/>
          </w:tcPr>
          <w:p w:rsidR="00D814F4" w:rsidRDefault="00D814F4" w:rsidP="00E56389">
            <w:r>
              <w:t>G</w:t>
            </w:r>
          </w:p>
        </w:tc>
        <w:tc>
          <w:tcPr>
            <w:tcW w:w="5831" w:type="dxa"/>
            <w:gridSpan w:val="2"/>
          </w:tcPr>
          <w:p w:rsidR="00D814F4" w:rsidRDefault="00DF70FD" w:rsidP="00E56389">
            <w:r>
              <w:t>Materialenlijst: hard- en software van de ontwikkelomgeving</w:t>
            </w:r>
          </w:p>
        </w:tc>
        <w:tc>
          <w:tcPr>
            <w:tcW w:w="561" w:type="dxa"/>
          </w:tcPr>
          <w:p w:rsidR="00D814F4" w:rsidRDefault="00D814F4" w:rsidP="00E56389"/>
        </w:tc>
        <w:tc>
          <w:tcPr>
            <w:tcW w:w="561" w:type="dxa"/>
          </w:tcPr>
          <w:p w:rsidR="00D814F4" w:rsidRDefault="00D814F4" w:rsidP="00E56389"/>
        </w:tc>
      </w:tr>
      <w:tr w:rsidR="00D814F4" w:rsidTr="00D814F4">
        <w:tc>
          <w:tcPr>
            <w:tcW w:w="509" w:type="dxa"/>
          </w:tcPr>
          <w:p w:rsidR="00D814F4" w:rsidRDefault="00F76B28" w:rsidP="00E56389">
            <w:pPr>
              <w:rPr>
                <w:color w:val="FF0000"/>
              </w:rPr>
            </w:pPr>
            <w:r>
              <w:rPr>
                <w:color w:val="FF0000"/>
              </w:rPr>
              <w:t>13</w:t>
            </w:r>
            <w:r w:rsidR="00D814F4">
              <w:rPr>
                <w:color w:val="FF0000"/>
              </w:rPr>
              <w:t>.</w:t>
            </w:r>
          </w:p>
        </w:tc>
        <w:tc>
          <w:tcPr>
            <w:tcW w:w="1418" w:type="dxa"/>
          </w:tcPr>
          <w:p w:rsidR="00D814F4" w:rsidRDefault="00D814F4" w:rsidP="00E56389"/>
        </w:tc>
        <w:tc>
          <w:tcPr>
            <w:tcW w:w="985" w:type="dxa"/>
          </w:tcPr>
          <w:p w:rsidR="00D814F4" w:rsidRDefault="00D814F4" w:rsidP="00E56389">
            <w:r>
              <w:t>G</w:t>
            </w:r>
          </w:p>
        </w:tc>
        <w:tc>
          <w:tcPr>
            <w:tcW w:w="5831" w:type="dxa"/>
            <w:gridSpan w:val="2"/>
          </w:tcPr>
          <w:p w:rsidR="00D814F4" w:rsidRDefault="00483F9E" w:rsidP="00E56389">
            <w:r>
              <w:t>Het product wordt live gezet</w:t>
            </w:r>
          </w:p>
        </w:tc>
        <w:tc>
          <w:tcPr>
            <w:tcW w:w="561" w:type="dxa"/>
          </w:tcPr>
          <w:p w:rsidR="00D814F4" w:rsidRDefault="00D814F4" w:rsidP="00E56389"/>
        </w:tc>
        <w:tc>
          <w:tcPr>
            <w:tcW w:w="561" w:type="dxa"/>
          </w:tcPr>
          <w:p w:rsidR="00D814F4" w:rsidRDefault="00D814F4" w:rsidP="00E56389"/>
        </w:tc>
      </w:tr>
      <w:tr w:rsidR="00112613" w:rsidTr="00112613">
        <w:tc>
          <w:tcPr>
            <w:tcW w:w="8743" w:type="dxa"/>
            <w:gridSpan w:val="5"/>
          </w:tcPr>
          <w:p w:rsidR="00112613" w:rsidRDefault="00112613" w:rsidP="00E56389">
            <w:r>
              <w:t>Procesresultaat over dit project:</w:t>
            </w:r>
          </w:p>
        </w:tc>
        <w:tc>
          <w:tcPr>
            <w:tcW w:w="1122" w:type="dxa"/>
            <w:gridSpan w:val="2"/>
            <w:shd w:val="clear" w:color="auto" w:fill="auto"/>
          </w:tcPr>
          <w:p w:rsidR="00112613" w:rsidRDefault="00112613" w:rsidP="00E56389"/>
        </w:tc>
      </w:tr>
      <w:tr w:rsidR="00112613" w:rsidTr="00112613">
        <w:trPr>
          <w:trHeight w:val="1533"/>
        </w:trPr>
        <w:tc>
          <w:tcPr>
            <w:tcW w:w="4903" w:type="dxa"/>
            <w:gridSpan w:val="4"/>
          </w:tcPr>
          <w:p w:rsidR="00112613" w:rsidRPr="00112613" w:rsidRDefault="00112613" w:rsidP="00E56389">
            <w:pPr>
              <w:rPr>
                <w:sz w:val="18"/>
              </w:rPr>
            </w:pPr>
            <w:r w:rsidRPr="00112613">
              <w:rPr>
                <w:sz w:val="18"/>
              </w:rPr>
              <w:softHyphen/>
            </w:r>
            <w:r w:rsidRPr="00112613">
              <w:rPr>
                <w:sz w:val="18"/>
              </w:rPr>
              <w:softHyphen/>
              <w:t xml:space="preserve"> Handtekening procesbegeleider/ opdrachtgever/ klant:</w:t>
            </w:r>
          </w:p>
        </w:tc>
        <w:tc>
          <w:tcPr>
            <w:tcW w:w="4962" w:type="dxa"/>
            <w:gridSpan w:val="3"/>
            <w:shd w:val="clear" w:color="auto" w:fill="auto"/>
          </w:tcPr>
          <w:p w:rsidR="00112613" w:rsidRDefault="00112613" w:rsidP="00E56389">
            <w:r w:rsidRPr="00112613">
              <w:rPr>
                <w:sz w:val="18"/>
              </w:rPr>
              <w:t>Handtekening voorzitter/ projectleider</w:t>
            </w:r>
            <w:r>
              <w:rPr>
                <w:sz w:val="18"/>
              </w:rPr>
              <w:t>:</w:t>
            </w:r>
          </w:p>
        </w:tc>
      </w:tr>
    </w:tbl>
    <w:p w:rsidR="00E56389" w:rsidRDefault="00E56389" w:rsidP="00DA793A"/>
    <w:p w:rsidR="00DA793A" w:rsidRDefault="00DA793A" w:rsidP="00841377"/>
    <w:p w:rsidR="00DA1EB4" w:rsidRDefault="004E3441" w:rsidP="0044509C">
      <w:pPr>
        <w:pStyle w:val="RCKop"/>
      </w:pPr>
      <w:bookmarkStart w:id="19" w:name="_Hlk492145829"/>
      <w:bookmarkStart w:id="20" w:name="rc_bo_operationalisatiebeoordeling_1"/>
      <w:bookmarkEnd w:id="9"/>
      <w:r>
        <w:t>O</w:t>
      </w:r>
      <w:r w:rsidR="0044509C" w:rsidRPr="0044509C">
        <w:t>PERATIONALISATIE BEOORDELING PROJECT (product/proces)</w:t>
      </w:r>
    </w:p>
    <w:tbl>
      <w:tblPr>
        <w:tblStyle w:val="RCTabel"/>
        <w:tblW w:w="0" w:type="auto"/>
        <w:tblLook w:val="04A0" w:firstRow="1" w:lastRow="0" w:firstColumn="1" w:lastColumn="0" w:noHBand="0" w:noVBand="1"/>
      </w:tblPr>
      <w:tblGrid>
        <w:gridCol w:w="1464"/>
        <w:gridCol w:w="8114"/>
      </w:tblGrid>
      <w:tr w:rsidR="0044509C" w:rsidTr="008677D8">
        <w:tc>
          <w:tcPr>
            <w:tcW w:w="1464" w:type="dxa"/>
            <w:vMerge w:val="restart"/>
          </w:tcPr>
          <w:bookmarkEnd w:id="19"/>
          <w:p w:rsidR="0044509C" w:rsidRPr="00075C29" w:rsidRDefault="00223DAF" w:rsidP="0044509C">
            <w:pPr>
              <w:rPr>
                <w:b/>
              </w:rPr>
            </w:pPr>
            <w:r w:rsidRPr="00075C29">
              <w:rPr>
                <w:b/>
              </w:rPr>
              <w:t>1</w:t>
            </w:r>
          </w:p>
          <w:sdt>
            <w:sdtPr>
              <w:rPr>
                <w:b/>
              </w:rPr>
              <w:id w:val="-262988753"/>
              <w:placeholder>
                <w:docPart w:val="99F1C69EA12F45D58DF54BFEB4433835"/>
              </w:placeholder>
              <w:dataBinding w:prefixMappings="xmlns:ns0='http://schemas.eformity.nl/radiuscollege/onderwijsvorm/2015/04/vaardigheidsdoelen' " w:xpath="/ns0:vaardigheidsdoelen[1]/ns0:vaardigheidsdoel1[1]/ns0:kruispunt[1]" w:storeItemID="{BB253B17-4894-4177-9EB3-CAF52E3F5447}"/>
              <w:text/>
            </w:sdtPr>
            <w:sdtContent>
              <w:p w:rsidR="00223DAF" w:rsidRPr="00075C29" w:rsidRDefault="00B429F4" w:rsidP="0044509C">
                <w:pPr>
                  <w:rPr>
                    <w:b/>
                  </w:rPr>
                </w:pPr>
                <w:r>
                  <w:rPr>
                    <w:b/>
                  </w:rPr>
                  <w:t>B1-K1-W2-E</w:t>
                </w:r>
              </w:p>
            </w:sdtContent>
          </w:sdt>
          <w:sdt>
            <w:sdtPr>
              <w:rPr>
                <w:b/>
              </w:rPr>
              <w:id w:val="1406730731"/>
              <w:placeholder>
                <w:docPart w:val="776D03BC8C094388B094899053C61A0E"/>
              </w:placeholder>
              <w:dataBinding w:prefixMappings="xmlns:ns0='http://schemas.eformity.nl/radiuscollege/onderwijsvorm/2015/04/vaardigheidsdoelen' " w:xpath="/ns0:vaardigheidsdoelen[1]/ns0:vaardigheidsdoel1[1]/ns0:niveau[1]" w:storeItemID="{BB253B17-4894-4177-9EB3-CAF52E3F5447}"/>
              <w:text/>
            </w:sdtPr>
            <w:sdtContent>
              <w:p w:rsidR="00223DAF" w:rsidRPr="00075C29" w:rsidRDefault="00773696" w:rsidP="00223DAF">
                <w:pPr>
                  <w:rPr>
                    <w:b/>
                  </w:rPr>
                </w:pPr>
                <w:r>
                  <w:rPr>
                    <w:b/>
                  </w:rPr>
                  <w:t>G</w:t>
                </w:r>
              </w:p>
            </w:sdtContent>
          </w:sdt>
        </w:tc>
        <w:tc>
          <w:tcPr>
            <w:tcW w:w="8114" w:type="dxa"/>
          </w:tcPr>
          <w:p w:rsidR="0044509C" w:rsidRDefault="00BF7F00" w:rsidP="00075C29">
            <w:sdt>
              <w:sdtPr>
                <w:id w:val="-911625447"/>
                <w:placeholder>
                  <w:docPart w:val="714AC49382DF4F17BE2286134022383C"/>
                </w:placeholder>
                <w:dataBinding w:prefixMappings="xmlns:ns0='http://schemas.eformity.nl/radiuscollege/onderwijsvorm/2015/04/vaardigheidsdoelen' " w:xpath="/ns0:vaardigheidsdoelen[1]/ns0:vaardigheidsdoel1[1]/ns0:omschrijving[1]" w:storeItemID="{BB253B17-4894-4177-9EB3-CAF52E3F5447}"/>
                <w:text/>
              </w:sdtPr>
              <w:sdtContent>
                <w:r w:rsidR="00B429F4">
                  <w:t>Samenwerking is professioneel: werkt nauwgezet samen aan planning en projectdoelstelling</w:t>
                </w:r>
              </w:sdtContent>
            </w:sdt>
          </w:p>
        </w:tc>
      </w:tr>
      <w:tr w:rsidR="0044509C" w:rsidTr="008677D8">
        <w:tc>
          <w:tcPr>
            <w:tcW w:w="1464" w:type="dxa"/>
            <w:vMerge/>
          </w:tcPr>
          <w:p w:rsidR="0044509C" w:rsidRPr="00075C29" w:rsidRDefault="0044509C" w:rsidP="0044509C">
            <w:pPr>
              <w:rPr>
                <w:b/>
              </w:rPr>
            </w:pPr>
          </w:p>
        </w:tc>
        <w:tc>
          <w:tcPr>
            <w:tcW w:w="8114" w:type="dxa"/>
          </w:tcPr>
          <w:p w:rsidR="0044509C" w:rsidRDefault="00075C29" w:rsidP="0044509C">
            <w:r>
              <w:t>Eisen:</w:t>
            </w:r>
          </w:p>
          <w:p w:rsidR="00075C29" w:rsidRDefault="001508C4" w:rsidP="00075C29">
            <w:pPr>
              <w:numPr>
                <w:ilvl w:val="0"/>
                <w:numId w:val="14"/>
              </w:numPr>
            </w:pPr>
            <w:r>
              <w:t>Samenwerkingscontract</w:t>
            </w:r>
          </w:p>
          <w:p w:rsidR="001508C4" w:rsidRDefault="001508C4" w:rsidP="00075C29">
            <w:pPr>
              <w:numPr>
                <w:ilvl w:val="0"/>
                <w:numId w:val="14"/>
              </w:numPr>
            </w:pPr>
            <w:r>
              <w:t>In het samenwerkingscontract zijn een projectleider en notulist vastgelegd</w:t>
            </w:r>
          </w:p>
          <w:p w:rsidR="001508C4" w:rsidRDefault="001508C4" w:rsidP="00075C29">
            <w:pPr>
              <w:numPr>
                <w:ilvl w:val="0"/>
                <w:numId w:val="14"/>
              </w:numPr>
            </w:pPr>
            <w:r>
              <w:t xml:space="preserve">Bereikbaarheidslijst </w:t>
            </w:r>
          </w:p>
          <w:p w:rsidR="001508C4" w:rsidRDefault="001508C4" w:rsidP="001508C4">
            <w:pPr>
              <w:numPr>
                <w:ilvl w:val="0"/>
                <w:numId w:val="14"/>
              </w:numPr>
            </w:pPr>
            <w:r>
              <w:t>Code-</w:t>
            </w:r>
            <w:proofErr w:type="spellStart"/>
            <w:r>
              <w:t>convention</w:t>
            </w:r>
            <w:proofErr w:type="spellEnd"/>
            <w:r>
              <w:t xml:space="preserve"> document</w:t>
            </w:r>
          </w:p>
        </w:tc>
      </w:tr>
      <w:tr w:rsidR="0044509C" w:rsidTr="008677D8">
        <w:tc>
          <w:tcPr>
            <w:tcW w:w="1464" w:type="dxa"/>
            <w:vMerge/>
          </w:tcPr>
          <w:p w:rsidR="0044509C" w:rsidRPr="00075C29" w:rsidRDefault="0044509C" w:rsidP="0044509C">
            <w:pPr>
              <w:rPr>
                <w:b/>
              </w:rPr>
            </w:pPr>
          </w:p>
        </w:tc>
        <w:tc>
          <w:tcPr>
            <w:tcW w:w="8114" w:type="dxa"/>
          </w:tcPr>
          <w:p w:rsidR="0044509C" w:rsidRPr="004A1853" w:rsidRDefault="001508C4" w:rsidP="00075C29">
            <w:pPr>
              <w:rPr>
                <w:highlight w:val="yellow"/>
              </w:rPr>
            </w:pPr>
            <w:r w:rsidRPr="001508C4">
              <w:t>1 = alle 4 behaald</w:t>
            </w:r>
          </w:p>
        </w:tc>
      </w:tr>
      <w:tr w:rsidR="0044509C" w:rsidTr="008677D8">
        <w:tc>
          <w:tcPr>
            <w:tcW w:w="1464" w:type="dxa"/>
            <w:vMerge w:val="restart"/>
          </w:tcPr>
          <w:p w:rsidR="0044509C" w:rsidRPr="00660DB2" w:rsidRDefault="00223DAF" w:rsidP="0044509C">
            <w:pPr>
              <w:rPr>
                <w:b/>
              </w:rPr>
            </w:pPr>
            <w:r w:rsidRPr="00660DB2">
              <w:rPr>
                <w:b/>
              </w:rPr>
              <w:t>2.</w:t>
            </w:r>
          </w:p>
          <w:sdt>
            <w:sdtPr>
              <w:rPr>
                <w:b/>
              </w:rPr>
              <w:id w:val="1303419605"/>
              <w:placeholder>
                <w:docPart w:val="657F07E589734128B387368F5776AB63"/>
              </w:placeholder>
              <w:dataBinding w:prefixMappings="xmlns:ns0='http://schemas.eformity.nl/radiuscollege/onderwijsvorm/2015/04/vaardigheidsdoelen' " w:xpath="/ns0:vaardigheidsdoelen[1]/ns0:vaardigheidsdoel2[1]/ns0:kruispunt[1]" w:storeItemID="{BB253B17-4894-4177-9EB3-CAF52E3F5447}"/>
              <w:text/>
            </w:sdtPr>
            <w:sdtContent>
              <w:p w:rsidR="00223DAF" w:rsidRPr="00660DB2" w:rsidRDefault="00206088" w:rsidP="0044509C">
                <w:pPr>
                  <w:rPr>
                    <w:b/>
                  </w:rPr>
                </w:pPr>
                <w:r w:rsidRPr="00660DB2">
                  <w:rPr>
                    <w:b/>
                  </w:rPr>
                  <w:t>B1-K1-W2-J</w:t>
                </w:r>
              </w:p>
            </w:sdtContent>
          </w:sdt>
          <w:sdt>
            <w:sdtPr>
              <w:rPr>
                <w:b/>
              </w:rPr>
              <w:id w:val="779843284"/>
              <w:placeholder>
                <w:docPart w:val="B6DA37D9A96D4B0CBF37EB2A7E834542"/>
              </w:placeholder>
              <w:dataBinding w:prefixMappings="xmlns:ns0='http://schemas.eformity.nl/radiuscollege/onderwijsvorm/2015/04/vaardigheidsdoelen' " w:xpath="/ns0:vaardigheidsdoelen[1]/ns0:vaardigheidsdoel2[1]/ns0:niveau[1]" w:storeItemID="{BB253B17-4894-4177-9EB3-CAF52E3F5447}"/>
              <w:text/>
            </w:sdtPr>
            <w:sdtContent>
              <w:p w:rsidR="00223DAF" w:rsidRPr="00660DB2" w:rsidRDefault="00B429F4" w:rsidP="00223DAF">
                <w:pPr>
                  <w:rPr>
                    <w:b/>
                  </w:rPr>
                </w:pPr>
                <w:r w:rsidRPr="00660DB2">
                  <w:rPr>
                    <w:b/>
                  </w:rPr>
                  <w:t>G</w:t>
                </w:r>
              </w:p>
            </w:sdtContent>
          </w:sdt>
        </w:tc>
        <w:tc>
          <w:tcPr>
            <w:tcW w:w="8114" w:type="dxa"/>
          </w:tcPr>
          <w:p w:rsidR="0044509C" w:rsidRPr="00660DB2" w:rsidRDefault="00BF7F00" w:rsidP="00075C29">
            <w:sdt>
              <w:sdtPr>
                <w:id w:val="706838638"/>
                <w:placeholder>
                  <w:docPart w:val="E509F93699EA4ACE9317034570355148"/>
                </w:placeholder>
                <w:dataBinding w:prefixMappings="xmlns:ns0='http://schemas.eformity.nl/radiuscollege/onderwijsvorm/2015/04/vaardigheidsdoelen' " w:xpath="/ns0:vaardigheidsdoelen[1]/ns0:vaardigheidsdoel2[1]/ns0:omschrijving[1]" w:storeItemID="{BB253B17-4894-4177-9EB3-CAF52E3F5447}"/>
                <w:text/>
              </w:sdtPr>
              <w:sdtContent>
                <w:r w:rsidR="001508C4" w:rsidRPr="00660DB2">
                  <w:t>Maakt gestructureerd plan van aanpak</w:t>
                </w:r>
              </w:sdtContent>
            </w:sdt>
          </w:p>
        </w:tc>
      </w:tr>
      <w:tr w:rsidR="00075C29" w:rsidTr="008677D8">
        <w:tc>
          <w:tcPr>
            <w:tcW w:w="1464" w:type="dxa"/>
            <w:vMerge/>
          </w:tcPr>
          <w:p w:rsidR="00075C29" w:rsidRPr="00660DB2" w:rsidRDefault="00075C29" w:rsidP="00075C29">
            <w:pPr>
              <w:rPr>
                <w:b/>
              </w:rPr>
            </w:pPr>
          </w:p>
        </w:tc>
        <w:tc>
          <w:tcPr>
            <w:tcW w:w="8114" w:type="dxa"/>
          </w:tcPr>
          <w:p w:rsidR="00075C29" w:rsidRPr="00660DB2" w:rsidRDefault="00075C29" w:rsidP="00075C29">
            <w:r w:rsidRPr="00660DB2">
              <w:t>Eisen:</w:t>
            </w:r>
          </w:p>
          <w:p w:rsidR="001508C4" w:rsidRPr="00660DB2" w:rsidRDefault="001508C4" w:rsidP="001508C4">
            <w:pPr>
              <w:numPr>
                <w:ilvl w:val="0"/>
                <w:numId w:val="14"/>
              </w:numPr>
            </w:pPr>
            <w:r w:rsidRPr="00660DB2">
              <w:t>Bevat alle hoofdstukken zoals beschreven in de bijlage “Plan van aanpak”</w:t>
            </w:r>
          </w:p>
        </w:tc>
      </w:tr>
      <w:tr w:rsidR="00075C29" w:rsidTr="008677D8">
        <w:tc>
          <w:tcPr>
            <w:tcW w:w="1464" w:type="dxa"/>
            <w:vMerge/>
          </w:tcPr>
          <w:p w:rsidR="00075C29" w:rsidRPr="00660DB2" w:rsidRDefault="00075C29" w:rsidP="00075C29">
            <w:pPr>
              <w:rPr>
                <w:b/>
              </w:rPr>
            </w:pPr>
          </w:p>
        </w:tc>
        <w:tc>
          <w:tcPr>
            <w:tcW w:w="8114" w:type="dxa"/>
          </w:tcPr>
          <w:p w:rsidR="00075C29" w:rsidRPr="00660DB2" w:rsidRDefault="00660DB2" w:rsidP="00075C29">
            <w:r w:rsidRPr="00660DB2">
              <w:t>1 = 1 behaald</w:t>
            </w:r>
          </w:p>
        </w:tc>
      </w:tr>
      <w:tr w:rsidR="00075C29" w:rsidTr="008677D8">
        <w:tc>
          <w:tcPr>
            <w:tcW w:w="1464" w:type="dxa"/>
            <w:vMerge w:val="restart"/>
          </w:tcPr>
          <w:p w:rsidR="00075C29" w:rsidRPr="00075C29" w:rsidRDefault="00075C29" w:rsidP="00075C29">
            <w:pPr>
              <w:rPr>
                <w:b/>
              </w:rPr>
            </w:pPr>
            <w:r w:rsidRPr="00075C29">
              <w:rPr>
                <w:b/>
              </w:rPr>
              <w:t>3.</w:t>
            </w:r>
          </w:p>
          <w:sdt>
            <w:sdtPr>
              <w:rPr>
                <w:b/>
              </w:rPr>
              <w:id w:val="-244110000"/>
              <w:placeholder>
                <w:docPart w:val="08B96F5B3AA34531B8A352E4BABF95BE"/>
              </w:placeholder>
              <w:dataBinding w:prefixMappings="xmlns:ns0='http://schemas.eformity.nl/radiuscollege/onderwijsvorm/2015/04/vaardigheidsdoelen' " w:xpath="/ns0:vaardigheidsdoelen[1]/ns0:vaardigheidsdoel3[1]/ns0:kruispunt[1]" w:storeItemID="{BB253B17-4894-4177-9EB3-CAF52E3F5447}"/>
              <w:text/>
            </w:sdtPr>
            <w:sdtContent>
              <w:p w:rsidR="00075C29" w:rsidRPr="00075C29" w:rsidRDefault="00206088" w:rsidP="00075C29">
                <w:pPr>
                  <w:rPr>
                    <w:b/>
                  </w:rPr>
                </w:pPr>
                <w:r>
                  <w:rPr>
                    <w:b/>
                  </w:rPr>
                  <w:t>B1-K1-W2-Q</w:t>
                </w:r>
              </w:p>
            </w:sdtContent>
          </w:sdt>
          <w:sdt>
            <w:sdtPr>
              <w:rPr>
                <w:b/>
              </w:rPr>
              <w:id w:val="-1195766544"/>
              <w:placeholder>
                <w:docPart w:val="78F8A54C14BD408FA0E7CC6C71A80DFC"/>
              </w:placeholder>
              <w:dataBinding w:prefixMappings="xmlns:ns0='http://schemas.eformity.nl/radiuscollege/onderwijsvorm/2015/04/vaardigheidsdoelen' " w:xpath="/ns0:vaardigheidsdoelen[1]/ns0:vaardigheidsdoel3[1]/ns0:niveau[1]" w:storeItemID="{BB253B17-4894-4177-9EB3-CAF52E3F5447}"/>
              <w:text/>
            </w:sdtPr>
            <w:sdtContent>
              <w:p w:rsidR="00075C29" w:rsidRPr="00075C29" w:rsidRDefault="00206088" w:rsidP="00075C29">
                <w:pPr>
                  <w:rPr>
                    <w:b/>
                  </w:rPr>
                </w:pPr>
                <w:r>
                  <w:rPr>
                    <w:b/>
                  </w:rPr>
                  <w:t>G</w:t>
                </w:r>
              </w:p>
            </w:sdtContent>
          </w:sdt>
        </w:tc>
        <w:tc>
          <w:tcPr>
            <w:tcW w:w="8114" w:type="dxa"/>
          </w:tcPr>
          <w:p w:rsidR="00075C29" w:rsidRDefault="00BF7F00" w:rsidP="00075C29">
            <w:sdt>
              <w:sdtPr>
                <w:id w:val="1685389078"/>
                <w:placeholder>
                  <w:docPart w:val="8236502FB6914AA8A62D1FA2B7B75E9C"/>
                </w:placeholder>
                <w:dataBinding w:prefixMappings="xmlns:ns0='http://schemas.eformity.nl/radiuscollege/onderwijsvorm/2015/04/vaardigheidsdoelen' " w:xpath="/ns0:vaardigheidsdoelen[1]/ns0:vaardigheidsdoel3[1]/ns0:omschrijving[1]" w:storeItemID="{BB253B17-4894-4177-9EB3-CAF52E3F5447}"/>
                <w:text/>
              </w:sdtPr>
              <w:sdtContent>
                <w:r w:rsidR="00206088">
                  <w:t>Plan van aanpak bevat planning en taakverdeling</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395C56" w:rsidRDefault="00395C56" w:rsidP="00395C56">
            <w:pPr>
              <w:numPr>
                <w:ilvl w:val="0"/>
                <w:numId w:val="14"/>
              </w:numPr>
            </w:pPr>
            <w:r>
              <w:t>De planning is in een planningstool gemaakt (MS Project o.i.d.)</w:t>
            </w:r>
          </w:p>
          <w:p w:rsidR="00395C56" w:rsidRDefault="00395C56" w:rsidP="00395C56">
            <w:pPr>
              <w:numPr>
                <w:ilvl w:val="0"/>
                <w:numId w:val="14"/>
              </w:numPr>
            </w:pPr>
            <w:r>
              <w:t>De planning is minstens uitgewerkt tot dagdeel-niveau</w:t>
            </w:r>
          </w:p>
          <w:p w:rsidR="00395C56" w:rsidRDefault="00395C56" w:rsidP="00395C56">
            <w:pPr>
              <w:numPr>
                <w:ilvl w:val="0"/>
                <w:numId w:val="14"/>
              </w:numPr>
            </w:pPr>
            <w:r>
              <w:t>De taakverdeling is opgenomen in de planning (wie doet wanneer wat)</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075C29" w:rsidP="00075C29">
            <w:pPr>
              <w:rPr>
                <w:highlight w:val="yellow"/>
              </w:rPr>
            </w:pPr>
            <w:r w:rsidRPr="00395C56">
              <w:t>1 = minimaal 2 behaald</w:t>
            </w:r>
          </w:p>
        </w:tc>
      </w:tr>
      <w:tr w:rsidR="00075C29" w:rsidTr="008677D8">
        <w:tc>
          <w:tcPr>
            <w:tcW w:w="1464" w:type="dxa"/>
            <w:vMerge w:val="restart"/>
          </w:tcPr>
          <w:p w:rsidR="00075C29" w:rsidRPr="00075C29" w:rsidRDefault="00075C29" w:rsidP="00075C29">
            <w:pPr>
              <w:rPr>
                <w:b/>
              </w:rPr>
            </w:pPr>
            <w:r w:rsidRPr="00075C29">
              <w:rPr>
                <w:b/>
              </w:rPr>
              <w:t>4</w:t>
            </w:r>
          </w:p>
          <w:sdt>
            <w:sdtPr>
              <w:rPr>
                <w:b/>
              </w:rPr>
              <w:id w:val="-1885784488"/>
              <w:placeholder>
                <w:docPart w:val="C21196DC661D4022AC38FEC0BE46AF72"/>
              </w:placeholder>
              <w:dataBinding w:prefixMappings="xmlns:ns0='http://schemas.eformity.nl/radiuscollege/onderwijsvorm/2015/04/vaardigheidsdoelen' " w:xpath="/ns0:vaardigheidsdoelen[1]/ns0:vaardigheidsdoel4[1]/ns0:kruispunt[1]" w:storeItemID="{BB253B17-4894-4177-9EB3-CAF52E3F5447}"/>
              <w:text/>
            </w:sdtPr>
            <w:sdtContent>
              <w:p w:rsidR="00075C29" w:rsidRPr="00075C29" w:rsidRDefault="00455615" w:rsidP="00075C29">
                <w:pPr>
                  <w:rPr>
                    <w:b/>
                  </w:rPr>
                </w:pPr>
                <w:r>
                  <w:rPr>
                    <w:b/>
                  </w:rPr>
                  <w:t>B1-K1-W4-L</w:t>
                </w:r>
              </w:p>
            </w:sdtContent>
          </w:sdt>
          <w:sdt>
            <w:sdtPr>
              <w:rPr>
                <w:b/>
              </w:rPr>
              <w:id w:val="273525812"/>
              <w:placeholder>
                <w:docPart w:val="82661D56A1EE4D1CBFB3FF8B99B2BD14"/>
              </w:placeholder>
              <w:dataBinding w:prefixMappings="xmlns:ns0='http://schemas.eformity.nl/radiuscollege/onderwijsvorm/2015/04/vaardigheidsdoelen' " w:xpath="/ns0:vaardigheidsdoelen[1]/ns0:vaardigheidsdoel4[1]/ns0:niveau[1]" w:storeItemID="{BB253B17-4894-4177-9EB3-CAF52E3F5447}"/>
              <w:text/>
            </w:sdtPr>
            <w:sdtContent>
              <w:p w:rsidR="00075C29" w:rsidRPr="00075C29" w:rsidRDefault="00455615" w:rsidP="00075C29">
                <w:pPr>
                  <w:rPr>
                    <w:b/>
                  </w:rPr>
                </w:pPr>
                <w:r>
                  <w:rPr>
                    <w:b/>
                  </w:rPr>
                  <w:t>G</w:t>
                </w:r>
              </w:p>
            </w:sdtContent>
          </w:sdt>
        </w:tc>
        <w:tc>
          <w:tcPr>
            <w:tcW w:w="8114" w:type="dxa"/>
          </w:tcPr>
          <w:p w:rsidR="00075C29" w:rsidRDefault="00BF7F00" w:rsidP="00075C29">
            <w:sdt>
              <w:sdtPr>
                <w:id w:val="1773199110"/>
                <w:placeholder>
                  <w:docPart w:val="05BF083DC3704C54A9466C9AA18D13FB"/>
                </w:placeholder>
                <w:dataBinding w:prefixMappings="xmlns:ns0='http://schemas.eformity.nl/radiuscollege/onderwijsvorm/2015/04/vaardigheidsdoelen' " w:xpath="/ns0:vaardigheidsdoelen[1]/ns0:vaardigheidsdoel4[1]/ns0:omschrijving[1]" w:storeItemID="{BB253B17-4894-4177-9EB3-CAF52E3F5447}"/>
                <w:text/>
              </w:sdtPr>
              <w:sdtContent>
                <w:r w:rsidR="00455615">
                  <w:t>Ontwikkelomgeving ingericht</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Er wordt gebruik gemaakt van versiebeheer (GitHub o.i.d.)</w:t>
            </w:r>
          </w:p>
          <w:p w:rsidR="00395C56" w:rsidRDefault="00395C56" w:rsidP="00395C56">
            <w:pPr>
              <w:numPr>
                <w:ilvl w:val="0"/>
                <w:numId w:val="14"/>
              </w:numPr>
            </w:pPr>
            <w:r>
              <w:t>Er zijn afspraken gemaakt over de te gebruiken tools (git-</w:t>
            </w:r>
            <w:proofErr w:type="spellStart"/>
            <w:r>
              <w:t>client</w:t>
            </w:r>
            <w:proofErr w:type="spellEnd"/>
            <w:r>
              <w:t xml:space="preserve">, versie </w:t>
            </w:r>
            <w:proofErr w:type="spellStart"/>
            <w:r>
              <w:t>visual</w:t>
            </w:r>
            <w:proofErr w:type="spellEnd"/>
            <w:r>
              <w:t xml:space="preserve"> studio..)</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075C29" w:rsidP="00075C29">
            <w:pPr>
              <w:rPr>
                <w:highlight w:val="yellow"/>
              </w:rPr>
            </w:pPr>
            <w:r w:rsidRPr="00395C56">
              <w:t xml:space="preserve">1 = </w:t>
            </w:r>
            <w:r w:rsidR="00395C56" w:rsidRPr="00395C56">
              <w:t>alle</w:t>
            </w:r>
            <w:r w:rsidRPr="00395C56">
              <w:t xml:space="preserve"> 2 behaald</w:t>
            </w:r>
          </w:p>
        </w:tc>
      </w:tr>
      <w:tr w:rsidR="00075C29" w:rsidTr="008677D8">
        <w:tc>
          <w:tcPr>
            <w:tcW w:w="1464" w:type="dxa"/>
            <w:vMerge w:val="restart"/>
          </w:tcPr>
          <w:p w:rsidR="00075C29" w:rsidRPr="00075C29" w:rsidRDefault="00075C29" w:rsidP="00075C29">
            <w:pPr>
              <w:rPr>
                <w:b/>
              </w:rPr>
            </w:pPr>
            <w:r w:rsidRPr="00075C29">
              <w:rPr>
                <w:b/>
              </w:rPr>
              <w:t>5</w:t>
            </w:r>
          </w:p>
          <w:sdt>
            <w:sdtPr>
              <w:rPr>
                <w:b/>
              </w:rPr>
              <w:id w:val="-1317034265"/>
              <w:placeholder>
                <w:docPart w:val="10BA10BF39C7433D960882B5B281066B"/>
              </w:placeholder>
              <w:dataBinding w:prefixMappings="xmlns:ns0='http://schemas.eformity.nl/radiuscollege/onderwijsvorm/2015/04/vaardigheidsdoelen' " w:xpath="/ns0:vaardigheidsdoelen[1]/ns0:vaardigheidsdoel5[1]/ns0:kruispunt[1]" w:storeItemID="{BB253B17-4894-4177-9EB3-CAF52E3F5447}"/>
              <w:text/>
            </w:sdtPr>
            <w:sdtContent>
              <w:p w:rsidR="00075C29" w:rsidRPr="00075C29" w:rsidRDefault="00455615" w:rsidP="00075C29">
                <w:pPr>
                  <w:rPr>
                    <w:b/>
                  </w:rPr>
                </w:pPr>
                <w:r>
                  <w:rPr>
                    <w:b/>
                  </w:rPr>
                  <w:t>B1-K1-W4-J</w:t>
                </w:r>
              </w:p>
            </w:sdtContent>
          </w:sdt>
          <w:sdt>
            <w:sdtPr>
              <w:rPr>
                <w:b/>
              </w:rPr>
              <w:id w:val="1135833557"/>
              <w:placeholder>
                <w:docPart w:val="B4E83FAD884D4C75860F12C57348FD77"/>
              </w:placeholder>
              <w:dataBinding w:prefixMappings="xmlns:ns0='http://schemas.eformity.nl/radiuscollege/onderwijsvorm/2015/04/vaardigheidsdoelen' " w:xpath="/ns0:vaardigheidsdoelen[1]/ns0:vaardigheidsdoel5[1]/ns0:niveau[1]" w:storeItemID="{BB253B17-4894-4177-9EB3-CAF52E3F5447}"/>
              <w:text/>
            </w:sdtPr>
            <w:sdtContent>
              <w:p w:rsidR="00075C29" w:rsidRPr="00075C29" w:rsidRDefault="00455615" w:rsidP="00075C29">
                <w:pPr>
                  <w:rPr>
                    <w:b/>
                  </w:rPr>
                </w:pPr>
                <w:r>
                  <w:rPr>
                    <w:b/>
                  </w:rPr>
                  <w:t>G</w:t>
                </w:r>
              </w:p>
            </w:sdtContent>
          </w:sdt>
        </w:tc>
        <w:tc>
          <w:tcPr>
            <w:tcW w:w="8114" w:type="dxa"/>
          </w:tcPr>
          <w:p w:rsidR="00075C29" w:rsidRDefault="00BF7F00" w:rsidP="00075C29">
            <w:sdt>
              <w:sdtPr>
                <w:id w:val="1412973529"/>
                <w:placeholder>
                  <w:docPart w:val="360255B0764C4DA78961D43B8ABBD2A0"/>
                </w:placeholder>
                <w:dataBinding w:prefixMappings="xmlns:ns0='http://schemas.eformity.nl/radiuscollege/onderwijsvorm/2015/04/vaardigheidsdoelen' " w:xpath="/ns0:vaardigheidsdoelen[1]/ns0:vaardigheidsdoel5[1]/ns0:omschrijving[1]" w:storeItemID="{BB253B17-4894-4177-9EB3-CAF52E3F5447}"/>
                <w:text/>
              </w:sdtPr>
              <w:sdtContent>
                <w:r w:rsidR="00455615">
                  <w:t>Logboek wordt dagelijks bijgewerkt</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Logboek geeft per dag de activiteiten van de studenten weer</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395C56" w:rsidP="00075C29">
            <w:pPr>
              <w:rPr>
                <w:highlight w:val="yellow"/>
              </w:rPr>
            </w:pPr>
            <w:r w:rsidRPr="00395C56">
              <w:t>1 = 1 behaald</w:t>
            </w:r>
          </w:p>
        </w:tc>
      </w:tr>
      <w:tr w:rsidR="00075C29" w:rsidTr="008677D8">
        <w:tc>
          <w:tcPr>
            <w:tcW w:w="1464" w:type="dxa"/>
            <w:vMerge w:val="restart"/>
          </w:tcPr>
          <w:p w:rsidR="00075C29" w:rsidRPr="00075C29" w:rsidRDefault="00075C29" w:rsidP="00075C29">
            <w:pPr>
              <w:rPr>
                <w:b/>
              </w:rPr>
            </w:pPr>
            <w:r w:rsidRPr="00075C29">
              <w:rPr>
                <w:b/>
              </w:rPr>
              <w:t>6</w:t>
            </w:r>
          </w:p>
          <w:sdt>
            <w:sdtPr>
              <w:rPr>
                <w:b/>
              </w:rPr>
              <w:id w:val="1679165952"/>
              <w:placeholder>
                <w:docPart w:val="099355F3FF0445C08382CEF75ACE32B1"/>
              </w:placeholder>
              <w:dataBinding w:prefixMappings="xmlns:ns0='http://schemas.eformity.nl/radiuscollege/onderwijsvorm/2015/04/vaardigheidsdoelen' " w:xpath="/ns0:vaardigheidsdoelen[1]/ns0:vaardigheidsdoel6[1]/ns0:kruispunt[1]" w:storeItemID="{BB253B17-4894-4177-9EB3-CAF52E3F5447}"/>
              <w:text/>
            </w:sdtPr>
            <w:sdtContent>
              <w:p w:rsidR="00075C29" w:rsidRPr="00075C29" w:rsidRDefault="00455615" w:rsidP="00075C29">
                <w:pPr>
                  <w:rPr>
                    <w:b/>
                  </w:rPr>
                </w:pPr>
                <w:r>
                  <w:rPr>
                    <w:b/>
                  </w:rPr>
                  <w:t>B1-K3-W2-P</w:t>
                </w:r>
              </w:p>
            </w:sdtContent>
          </w:sdt>
          <w:sdt>
            <w:sdtPr>
              <w:rPr>
                <w:b/>
              </w:rPr>
              <w:id w:val="-632940186"/>
              <w:placeholder>
                <w:docPart w:val="451DDB6C2B9B47EC9609D8EB14E5F623"/>
              </w:placeholder>
              <w:dataBinding w:prefixMappings="xmlns:ns0='http://schemas.eformity.nl/radiuscollege/onderwijsvorm/2015/04/vaardigheidsdoelen' " w:xpath="/ns0:vaardigheidsdoelen[1]/ns0:vaardigheidsdoel6[1]/ns0:niveau[1]" w:storeItemID="{BB253B17-4894-4177-9EB3-CAF52E3F5447}"/>
              <w:text/>
            </w:sdtPr>
            <w:sdtContent>
              <w:p w:rsidR="00075C29" w:rsidRPr="00075C29" w:rsidRDefault="00455615" w:rsidP="00075C29">
                <w:pPr>
                  <w:rPr>
                    <w:b/>
                  </w:rPr>
                </w:pPr>
                <w:r>
                  <w:rPr>
                    <w:b/>
                  </w:rPr>
                  <w:t>G</w:t>
                </w:r>
              </w:p>
            </w:sdtContent>
          </w:sdt>
        </w:tc>
        <w:tc>
          <w:tcPr>
            <w:tcW w:w="8114" w:type="dxa"/>
          </w:tcPr>
          <w:p w:rsidR="00075C29" w:rsidRDefault="00BF7F00" w:rsidP="00075C29">
            <w:sdt>
              <w:sdtPr>
                <w:id w:val="1012346551"/>
                <w:placeholder>
                  <w:docPart w:val="C26DA14CD02B4861AA000C0FEF54325B"/>
                </w:placeholder>
                <w:dataBinding w:prefixMappings="xmlns:ns0='http://schemas.eformity.nl/radiuscollege/onderwijsvorm/2015/04/vaardigheidsdoelen' " w:xpath="/ns0:vaardigheidsdoelen[1]/ns0:vaardigheidsdoel6[1]/ns0:omschrijving[1]" w:storeItemID="{BB253B17-4894-4177-9EB3-CAF52E3F5447}"/>
                <w:text/>
              </w:sdtPr>
              <w:sdtContent>
                <w:r w:rsidR="00455615">
                  <w:t>Geeft overtuigende presentatie in het Engels</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Het product wordt op overtuigende en begrijpelijke manier gepresenteerd</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395C56" w:rsidP="00075C29">
            <w:pPr>
              <w:rPr>
                <w:highlight w:val="yellow"/>
              </w:rPr>
            </w:pPr>
            <w:r w:rsidRPr="00395C56">
              <w:t>1 = 1 behaald</w:t>
            </w:r>
          </w:p>
        </w:tc>
      </w:tr>
      <w:tr w:rsidR="00075C29" w:rsidTr="008677D8">
        <w:tc>
          <w:tcPr>
            <w:tcW w:w="1464" w:type="dxa"/>
            <w:vMerge w:val="restart"/>
          </w:tcPr>
          <w:p w:rsidR="00075C29" w:rsidRPr="00075C29" w:rsidRDefault="00075C29" w:rsidP="00075C29">
            <w:pPr>
              <w:rPr>
                <w:b/>
              </w:rPr>
            </w:pPr>
            <w:r w:rsidRPr="00075C29">
              <w:rPr>
                <w:b/>
              </w:rPr>
              <w:lastRenderedPageBreak/>
              <w:t>7</w:t>
            </w:r>
          </w:p>
          <w:sdt>
            <w:sdtPr>
              <w:rPr>
                <w:b/>
              </w:rPr>
              <w:id w:val="-1333908546"/>
              <w:placeholder>
                <w:docPart w:val="A8B51EC2C8EA4EB38AD51CBBD7BD7575"/>
              </w:placeholder>
              <w:dataBinding w:prefixMappings="xmlns:ns0='http://schemas.eformity.nl/radiuscollege/onderwijsvorm/2015/04/vaardigheidsdoelen' " w:xpath="/ns0:vaardigheidsdoelen[1]/ns0:vaardigheidsdoel7[1]/ns0:kruispunt[1]" w:storeItemID="{BB253B17-4894-4177-9EB3-CAF52E3F5447}"/>
              <w:text/>
            </w:sdtPr>
            <w:sdtContent>
              <w:p w:rsidR="00075C29" w:rsidRPr="00075C29" w:rsidRDefault="00471DD0" w:rsidP="00075C29">
                <w:pPr>
                  <w:rPr>
                    <w:b/>
                  </w:rPr>
                </w:pPr>
                <w:r>
                  <w:rPr>
                    <w:b/>
                  </w:rPr>
                  <w:t>B1-K3-W3-S</w:t>
                </w:r>
              </w:p>
            </w:sdtContent>
          </w:sdt>
          <w:sdt>
            <w:sdtPr>
              <w:rPr>
                <w:b/>
              </w:rPr>
              <w:id w:val="1466469390"/>
              <w:placeholder>
                <w:docPart w:val="8491B813C9A64E50949B83EA735900D9"/>
              </w:placeholder>
              <w:dataBinding w:prefixMappings="xmlns:ns0='http://schemas.eformity.nl/radiuscollege/onderwijsvorm/2015/04/vaardigheidsdoelen' " w:xpath="/ns0:vaardigheidsdoelen[1]/ns0:vaardigheidsdoel7[1]/ns0:niveau[1]" w:storeItemID="{BB253B17-4894-4177-9EB3-CAF52E3F5447}"/>
              <w:text/>
            </w:sdtPr>
            <w:sdtContent>
              <w:p w:rsidR="00075C29" w:rsidRPr="00075C29" w:rsidRDefault="00471DD0" w:rsidP="00075C29">
                <w:pPr>
                  <w:rPr>
                    <w:b/>
                  </w:rPr>
                </w:pPr>
                <w:r>
                  <w:rPr>
                    <w:b/>
                  </w:rPr>
                  <w:t>G</w:t>
                </w:r>
              </w:p>
            </w:sdtContent>
          </w:sdt>
        </w:tc>
        <w:tc>
          <w:tcPr>
            <w:tcW w:w="8114" w:type="dxa"/>
          </w:tcPr>
          <w:p w:rsidR="00075C29" w:rsidRDefault="00BF7F00" w:rsidP="00075C29">
            <w:sdt>
              <w:sdtPr>
                <w:id w:val="1805109543"/>
                <w:placeholder>
                  <w:docPart w:val="F1442CA5FF0F4E8C986C9B058AEBA808"/>
                </w:placeholder>
                <w:dataBinding w:prefixMappings="xmlns:ns0='http://schemas.eformity.nl/radiuscollege/onderwijsvorm/2015/04/vaardigheidsdoelen' " w:xpath="/ns0:vaardigheidsdoelen[1]/ns0:vaardigheidsdoel7[1]/ns0:omschrijving[1]" w:storeItemID="{BB253B17-4894-4177-9EB3-CAF52E3F5447}"/>
                <w:text/>
              </w:sdtPr>
              <w:sdtContent>
                <w:r w:rsidR="00471DD0">
                  <w:t>Evalueert met opdrachtgever of doel is behaald en schrijft evaluatieverslag</w:t>
                </w:r>
              </w:sdtContent>
            </w:sdt>
          </w:p>
        </w:tc>
      </w:tr>
      <w:tr w:rsidR="00075C29" w:rsidTr="008677D8">
        <w:tc>
          <w:tcPr>
            <w:tcW w:w="1464" w:type="dxa"/>
            <w:vMerge/>
          </w:tcPr>
          <w:p w:rsidR="00075C29" w:rsidRPr="00075C29" w:rsidRDefault="00075C29" w:rsidP="00075C29">
            <w:pPr>
              <w:rPr>
                <w:b/>
              </w:rPr>
            </w:pPr>
          </w:p>
        </w:tc>
        <w:tc>
          <w:tcPr>
            <w:tcW w:w="8114" w:type="dxa"/>
          </w:tcPr>
          <w:p w:rsidR="00075C29" w:rsidRDefault="00075C29" w:rsidP="00075C29">
            <w:r>
              <w:t>Eisen:</w:t>
            </w:r>
          </w:p>
          <w:p w:rsidR="00075C29" w:rsidRDefault="00395C56" w:rsidP="00075C29">
            <w:pPr>
              <w:numPr>
                <w:ilvl w:val="0"/>
                <w:numId w:val="14"/>
              </w:numPr>
            </w:pPr>
            <w:r>
              <w:t>Evalueert met opdrachtgever of het product opgeleverd is conform de opdracht</w:t>
            </w:r>
          </w:p>
          <w:p w:rsidR="00395C56" w:rsidRDefault="00395C56" w:rsidP="00395C56">
            <w:pPr>
              <w:numPr>
                <w:ilvl w:val="0"/>
                <w:numId w:val="14"/>
              </w:numPr>
            </w:pPr>
            <w:r>
              <w:t>Gespreksverslag van evaluatie</w:t>
            </w:r>
          </w:p>
        </w:tc>
      </w:tr>
      <w:tr w:rsidR="00075C29" w:rsidTr="008677D8">
        <w:tc>
          <w:tcPr>
            <w:tcW w:w="1464" w:type="dxa"/>
            <w:vMerge/>
          </w:tcPr>
          <w:p w:rsidR="00075C29" w:rsidRPr="00075C29" w:rsidRDefault="00075C29" w:rsidP="00075C29">
            <w:pPr>
              <w:rPr>
                <w:b/>
              </w:rPr>
            </w:pPr>
          </w:p>
        </w:tc>
        <w:tc>
          <w:tcPr>
            <w:tcW w:w="8114" w:type="dxa"/>
          </w:tcPr>
          <w:p w:rsidR="00075C29" w:rsidRPr="004A1853" w:rsidRDefault="00075C29" w:rsidP="00075C29">
            <w:pPr>
              <w:rPr>
                <w:highlight w:val="yellow"/>
              </w:rPr>
            </w:pPr>
            <w:r w:rsidRPr="00395C56">
              <w:t xml:space="preserve">1 = </w:t>
            </w:r>
            <w:r w:rsidR="00395C56">
              <w:t>alle</w:t>
            </w:r>
            <w:r w:rsidRPr="00395C56">
              <w:t xml:space="preserve"> 2 behaald</w:t>
            </w:r>
          </w:p>
        </w:tc>
      </w:tr>
      <w:tr w:rsidR="008677D8" w:rsidTr="008677D8">
        <w:trPr>
          <w:trHeight w:val="252"/>
        </w:trPr>
        <w:tc>
          <w:tcPr>
            <w:tcW w:w="1464" w:type="dxa"/>
            <w:vMerge w:val="restart"/>
          </w:tcPr>
          <w:p w:rsidR="008677D8" w:rsidRDefault="008677D8" w:rsidP="00075C29">
            <w:pPr>
              <w:rPr>
                <w:b/>
              </w:rPr>
            </w:pPr>
            <w:r>
              <w:rPr>
                <w:b/>
              </w:rPr>
              <w:t>8</w:t>
            </w:r>
          </w:p>
          <w:p w:rsidR="008677D8" w:rsidRDefault="008677D8" w:rsidP="00075C29">
            <w:pPr>
              <w:rPr>
                <w:b/>
              </w:rPr>
            </w:pPr>
            <w:r>
              <w:rPr>
                <w:b/>
              </w:rPr>
              <w:t>B1-K1-W1-M</w:t>
            </w:r>
          </w:p>
          <w:p w:rsidR="008677D8" w:rsidRPr="008677D8" w:rsidRDefault="008677D8" w:rsidP="00075C29">
            <w:pPr>
              <w:rPr>
                <w:b/>
              </w:rPr>
            </w:pPr>
            <w:r>
              <w:rPr>
                <w:b/>
              </w:rPr>
              <w:t>G</w:t>
            </w:r>
          </w:p>
        </w:tc>
        <w:tc>
          <w:tcPr>
            <w:tcW w:w="8114" w:type="dxa"/>
            <w:tcBorders>
              <w:bottom w:val="single" w:sz="8" w:space="0" w:color="E30613" w:themeColor="accent1"/>
            </w:tcBorders>
          </w:tcPr>
          <w:p w:rsidR="008677D8" w:rsidRPr="00395C56" w:rsidRDefault="008677D8" w:rsidP="00075C29">
            <w:r>
              <w:t>De opdracht wordt vastgesteld</w:t>
            </w:r>
          </w:p>
        </w:tc>
      </w:tr>
      <w:tr w:rsidR="008677D8" w:rsidTr="008677D8">
        <w:trPr>
          <w:trHeight w:val="240"/>
        </w:trPr>
        <w:tc>
          <w:tcPr>
            <w:tcW w:w="1464" w:type="dxa"/>
            <w:vMerge/>
            <w:tcBorders>
              <w:right w:val="single" w:sz="8" w:space="0" w:color="E30613" w:themeColor="accent1"/>
            </w:tcBorders>
          </w:tcPr>
          <w:p w:rsidR="008677D8" w:rsidRDefault="008677D8" w:rsidP="00075C29">
            <w:pPr>
              <w:rPr>
                <w:b/>
              </w:rPr>
            </w:pPr>
          </w:p>
        </w:tc>
        <w:tc>
          <w:tcPr>
            <w:tcW w:w="8114" w:type="dxa"/>
            <w:tcBorders>
              <w:top w:val="single" w:sz="8" w:space="0" w:color="E30613" w:themeColor="accent1"/>
              <w:left w:val="single" w:sz="8" w:space="0" w:color="E30613" w:themeColor="accent1"/>
              <w:bottom w:val="single" w:sz="8" w:space="0" w:color="E30613" w:themeColor="accent1"/>
              <w:right w:val="single" w:sz="24" w:space="0" w:color="E30613" w:themeColor="accent1"/>
            </w:tcBorders>
          </w:tcPr>
          <w:p w:rsidR="008677D8" w:rsidRDefault="008677D8" w:rsidP="008677D8">
            <w:r>
              <w:t>Eisen:</w:t>
            </w:r>
          </w:p>
          <w:p w:rsidR="008677D8" w:rsidRDefault="008677D8" w:rsidP="008677D8">
            <w:pPr>
              <w:numPr>
                <w:ilvl w:val="0"/>
                <w:numId w:val="14"/>
              </w:numPr>
            </w:pPr>
            <w:r>
              <w:t xml:space="preserve">Programma van eisen d.m.v. </w:t>
            </w:r>
            <w:proofErr w:type="spellStart"/>
            <w:r>
              <w:t>MoSCoW</w:t>
            </w:r>
            <w:proofErr w:type="spellEnd"/>
          </w:p>
          <w:p w:rsidR="008677D8" w:rsidRPr="00395C56" w:rsidRDefault="008677D8" w:rsidP="008677D8">
            <w:pPr>
              <w:numPr>
                <w:ilvl w:val="0"/>
                <w:numId w:val="14"/>
              </w:numPr>
            </w:pPr>
            <w:r>
              <w:t>Uitwerking interviews</w:t>
            </w:r>
          </w:p>
        </w:tc>
      </w:tr>
      <w:tr w:rsidR="008677D8" w:rsidTr="008677D8">
        <w:trPr>
          <w:trHeight w:val="252"/>
        </w:trPr>
        <w:tc>
          <w:tcPr>
            <w:tcW w:w="1464" w:type="dxa"/>
            <w:vMerge/>
          </w:tcPr>
          <w:p w:rsidR="008677D8" w:rsidRDefault="008677D8" w:rsidP="00075C29">
            <w:pPr>
              <w:rPr>
                <w:b/>
              </w:rPr>
            </w:pPr>
          </w:p>
        </w:tc>
        <w:tc>
          <w:tcPr>
            <w:tcW w:w="8114" w:type="dxa"/>
            <w:tcBorders>
              <w:top w:val="single" w:sz="8" w:space="0" w:color="E30613" w:themeColor="accent1"/>
            </w:tcBorders>
          </w:tcPr>
          <w:p w:rsidR="008677D8" w:rsidRPr="00395C56" w:rsidRDefault="008677D8" w:rsidP="00075C29">
            <w:r w:rsidRPr="00395C56">
              <w:t xml:space="preserve">1 = </w:t>
            </w:r>
            <w:r>
              <w:t>alle</w:t>
            </w:r>
            <w:r w:rsidRPr="00395C56">
              <w:t xml:space="preserve"> 2 behaald</w:t>
            </w:r>
          </w:p>
        </w:tc>
      </w:tr>
      <w:bookmarkEnd w:id="20"/>
      <w:tr w:rsidR="008677D8" w:rsidRPr="00395C56" w:rsidTr="008677D8">
        <w:trPr>
          <w:trHeight w:val="252"/>
        </w:trPr>
        <w:tc>
          <w:tcPr>
            <w:tcW w:w="1464" w:type="dxa"/>
            <w:vMerge w:val="restart"/>
          </w:tcPr>
          <w:p w:rsidR="008677D8" w:rsidRDefault="008677D8" w:rsidP="006661AB">
            <w:pPr>
              <w:rPr>
                <w:b/>
              </w:rPr>
            </w:pPr>
            <w:r>
              <w:rPr>
                <w:b/>
              </w:rPr>
              <w:t>9</w:t>
            </w:r>
          </w:p>
          <w:p w:rsidR="008677D8" w:rsidRDefault="008677D8" w:rsidP="006661AB">
            <w:pPr>
              <w:rPr>
                <w:b/>
              </w:rPr>
            </w:pPr>
            <w:r>
              <w:rPr>
                <w:b/>
              </w:rPr>
              <w:t>B1-K1-W3-M</w:t>
            </w:r>
          </w:p>
          <w:p w:rsidR="008677D8" w:rsidRPr="008677D8" w:rsidRDefault="008677D8" w:rsidP="006661AB">
            <w:pPr>
              <w:rPr>
                <w:b/>
              </w:rPr>
            </w:pPr>
            <w:r>
              <w:rPr>
                <w:b/>
              </w:rPr>
              <w:t>G</w:t>
            </w:r>
          </w:p>
        </w:tc>
        <w:tc>
          <w:tcPr>
            <w:tcW w:w="8114" w:type="dxa"/>
          </w:tcPr>
          <w:p w:rsidR="008677D8" w:rsidRPr="00395C56" w:rsidRDefault="008677D8" w:rsidP="006661AB">
            <w:r>
              <w:t>Er is een functioneel ontwerp gemaakt</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Default="008677D8" w:rsidP="006661AB">
            <w:pPr>
              <w:numPr>
                <w:ilvl w:val="0"/>
                <w:numId w:val="14"/>
              </w:numPr>
            </w:pPr>
            <w:r>
              <w:t>Het functioneel ontwerp beschrijft hoe de eisen gerealiseerd worden</w:t>
            </w:r>
          </w:p>
          <w:p w:rsidR="008677D8" w:rsidRDefault="008677D8" w:rsidP="008677D8">
            <w:pPr>
              <w:numPr>
                <w:ilvl w:val="0"/>
                <w:numId w:val="14"/>
              </w:numPr>
            </w:pPr>
            <w:r>
              <w:t xml:space="preserve">Er zijn </w:t>
            </w:r>
            <w:proofErr w:type="spellStart"/>
            <w:r>
              <w:t>wireframes</w:t>
            </w:r>
            <w:proofErr w:type="spellEnd"/>
            <w:r>
              <w:t xml:space="preserve"> opgenomen in het functioneel ontwerp</w:t>
            </w:r>
          </w:p>
          <w:p w:rsidR="008D1421" w:rsidRPr="00062B29" w:rsidRDefault="008D1421" w:rsidP="008677D8">
            <w:pPr>
              <w:numPr>
                <w:ilvl w:val="0"/>
                <w:numId w:val="14"/>
              </w:numPr>
              <w:rPr>
                <w:lang w:val="en-US"/>
              </w:rPr>
            </w:pPr>
            <w:proofErr w:type="spellStart"/>
            <w:r w:rsidRPr="00062B29">
              <w:rPr>
                <w:lang w:val="en-US"/>
              </w:rPr>
              <w:t>Bevat</w:t>
            </w:r>
            <w:proofErr w:type="spellEnd"/>
            <w:r w:rsidRPr="00062B29">
              <w:rPr>
                <w:lang w:val="en-US"/>
              </w:rPr>
              <w:t xml:space="preserve"> use case templates </w:t>
            </w:r>
            <w:proofErr w:type="spellStart"/>
            <w:r w:rsidRPr="00062B29">
              <w:rPr>
                <w:lang w:val="en-US"/>
              </w:rPr>
              <w:t>en</w:t>
            </w:r>
            <w:proofErr w:type="spellEnd"/>
            <w:r w:rsidRPr="00062B29">
              <w:rPr>
                <w:lang w:val="en-US"/>
              </w:rPr>
              <w:t xml:space="preserve"> use case </w:t>
            </w:r>
            <w:proofErr w:type="spellStart"/>
            <w:r w:rsidRPr="00062B29">
              <w:rPr>
                <w:lang w:val="en-US"/>
              </w:rPr>
              <w:t>diagrammen</w:t>
            </w:r>
            <w:proofErr w:type="spellEnd"/>
          </w:p>
          <w:p w:rsidR="008D1421" w:rsidRPr="00395C56" w:rsidRDefault="008D1421" w:rsidP="008677D8">
            <w:pPr>
              <w:numPr>
                <w:ilvl w:val="0"/>
                <w:numId w:val="14"/>
              </w:numPr>
            </w:pPr>
            <w:r>
              <w:t>Bevat activiteitendiagrammen</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005205E4">
              <w:t xml:space="preserve"> 4</w:t>
            </w:r>
            <w:r w:rsidRPr="00395C56">
              <w:t xml:space="preserve"> behaald</w:t>
            </w:r>
          </w:p>
        </w:tc>
      </w:tr>
      <w:tr w:rsidR="008677D8" w:rsidRPr="00395C56" w:rsidTr="008677D8">
        <w:trPr>
          <w:trHeight w:val="252"/>
        </w:trPr>
        <w:tc>
          <w:tcPr>
            <w:tcW w:w="1464" w:type="dxa"/>
            <w:vMerge w:val="restart"/>
          </w:tcPr>
          <w:p w:rsidR="008677D8" w:rsidRDefault="008677D8" w:rsidP="006661AB">
            <w:pPr>
              <w:rPr>
                <w:b/>
              </w:rPr>
            </w:pPr>
            <w:r>
              <w:rPr>
                <w:b/>
              </w:rPr>
              <w:t>10</w:t>
            </w:r>
          </w:p>
          <w:p w:rsidR="008677D8" w:rsidRDefault="008677D8" w:rsidP="006661AB">
            <w:pPr>
              <w:rPr>
                <w:b/>
              </w:rPr>
            </w:pPr>
            <w:r>
              <w:rPr>
                <w:b/>
              </w:rPr>
              <w:t>B1-K1-W3-M</w:t>
            </w:r>
          </w:p>
          <w:p w:rsidR="008677D8" w:rsidRPr="008677D8" w:rsidRDefault="008677D8" w:rsidP="006661AB">
            <w:pPr>
              <w:rPr>
                <w:b/>
              </w:rPr>
            </w:pPr>
            <w:r>
              <w:rPr>
                <w:b/>
              </w:rPr>
              <w:t>G</w:t>
            </w:r>
          </w:p>
        </w:tc>
        <w:tc>
          <w:tcPr>
            <w:tcW w:w="8114" w:type="dxa"/>
          </w:tcPr>
          <w:p w:rsidR="008677D8" w:rsidRPr="00395C56" w:rsidRDefault="008D1421" w:rsidP="006661AB">
            <w:r>
              <w:t>Er is een technisch ontwerp gemaakt</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Default="008D1421" w:rsidP="006661AB">
            <w:pPr>
              <w:numPr>
                <w:ilvl w:val="0"/>
                <w:numId w:val="14"/>
              </w:numPr>
            </w:pPr>
            <w:r>
              <w:t xml:space="preserve">Bevat </w:t>
            </w:r>
            <w:proofErr w:type="spellStart"/>
            <w:r>
              <w:t>modeldictionary</w:t>
            </w:r>
            <w:proofErr w:type="spellEnd"/>
          </w:p>
          <w:p w:rsidR="008D1421" w:rsidRDefault="008D1421" w:rsidP="006661AB">
            <w:pPr>
              <w:numPr>
                <w:ilvl w:val="0"/>
                <w:numId w:val="14"/>
              </w:numPr>
            </w:pPr>
            <w:r>
              <w:t>Bevat klassendiagram</w:t>
            </w:r>
          </w:p>
          <w:p w:rsidR="008D1421" w:rsidRDefault="008D1421" w:rsidP="006661AB">
            <w:pPr>
              <w:numPr>
                <w:ilvl w:val="0"/>
                <w:numId w:val="14"/>
              </w:numPr>
            </w:pPr>
            <w:r>
              <w:t xml:space="preserve">Bevat </w:t>
            </w:r>
            <w:proofErr w:type="spellStart"/>
            <w:r>
              <w:t>datadictionary</w:t>
            </w:r>
            <w:proofErr w:type="spellEnd"/>
          </w:p>
          <w:p w:rsidR="008677D8" w:rsidRPr="00395C56" w:rsidRDefault="008D1421" w:rsidP="008D1421">
            <w:pPr>
              <w:numPr>
                <w:ilvl w:val="0"/>
                <w:numId w:val="14"/>
              </w:numPr>
            </w:pPr>
            <w:r>
              <w:t>Bevat sequentiediagrammen</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Pr="00395C56">
              <w:t xml:space="preserve"> </w:t>
            </w:r>
            <w:r w:rsidR="008D1421">
              <w:t>4</w:t>
            </w:r>
            <w:r w:rsidRPr="00395C56">
              <w:t xml:space="preserve"> behaald</w:t>
            </w:r>
          </w:p>
        </w:tc>
      </w:tr>
      <w:tr w:rsidR="000A285A" w:rsidRPr="00395C56" w:rsidTr="008677D8">
        <w:trPr>
          <w:trHeight w:val="252"/>
        </w:trPr>
        <w:tc>
          <w:tcPr>
            <w:tcW w:w="1464" w:type="dxa"/>
            <w:vMerge w:val="restart"/>
          </w:tcPr>
          <w:p w:rsidR="000A285A" w:rsidRDefault="000A285A" w:rsidP="000A285A">
            <w:pPr>
              <w:rPr>
                <w:b/>
              </w:rPr>
            </w:pPr>
            <w:r>
              <w:rPr>
                <w:b/>
              </w:rPr>
              <w:t>11</w:t>
            </w:r>
          </w:p>
          <w:p w:rsidR="000A285A" w:rsidRDefault="000A285A" w:rsidP="000A285A">
            <w:pPr>
              <w:rPr>
                <w:b/>
              </w:rPr>
            </w:pPr>
            <w:r>
              <w:rPr>
                <w:b/>
              </w:rPr>
              <w:t>B1-K1-W3-M</w:t>
            </w:r>
          </w:p>
          <w:p w:rsidR="000A285A" w:rsidRPr="008677D8" w:rsidRDefault="000A285A" w:rsidP="000A285A">
            <w:pPr>
              <w:rPr>
                <w:b/>
              </w:rPr>
            </w:pPr>
            <w:r>
              <w:rPr>
                <w:b/>
              </w:rPr>
              <w:t>G</w:t>
            </w:r>
          </w:p>
        </w:tc>
        <w:tc>
          <w:tcPr>
            <w:tcW w:w="8114" w:type="dxa"/>
          </w:tcPr>
          <w:p w:rsidR="000A285A" w:rsidRDefault="000A285A" w:rsidP="000A285A">
            <w:r>
              <w:t>Er zijn een technische en functionele test opgesteld</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Default="000A285A" w:rsidP="006661AB">
            <w:pPr>
              <w:numPr>
                <w:ilvl w:val="0"/>
                <w:numId w:val="14"/>
              </w:numPr>
            </w:pPr>
            <w:r>
              <w:t>Technische test</w:t>
            </w:r>
          </w:p>
          <w:p w:rsidR="000A285A" w:rsidRDefault="000A285A" w:rsidP="006661AB">
            <w:pPr>
              <w:numPr>
                <w:ilvl w:val="0"/>
                <w:numId w:val="14"/>
              </w:numPr>
            </w:pPr>
            <w:r>
              <w:t>Functionele test</w:t>
            </w:r>
          </w:p>
          <w:p w:rsidR="000A285A" w:rsidRDefault="000A285A" w:rsidP="006661AB">
            <w:pPr>
              <w:numPr>
                <w:ilvl w:val="0"/>
                <w:numId w:val="14"/>
              </w:numPr>
            </w:pPr>
            <w:r>
              <w:t>Beide zijn gebaseerd op respectievelijk het technisch ontwerp en het functioneel ontwerp</w:t>
            </w:r>
          </w:p>
          <w:p w:rsidR="000A285A" w:rsidRPr="00395C56" w:rsidRDefault="000A285A" w:rsidP="006661AB">
            <w:pPr>
              <w:numPr>
                <w:ilvl w:val="0"/>
                <w:numId w:val="14"/>
              </w:numPr>
            </w:pPr>
            <w:r>
              <w:t>Professioneel opgesteld</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Pr="00395C56">
              <w:t xml:space="preserve"> </w:t>
            </w:r>
            <w:r w:rsidR="000A285A">
              <w:t>4</w:t>
            </w:r>
            <w:r w:rsidRPr="00395C56">
              <w:t xml:space="preserve"> behaald</w:t>
            </w:r>
          </w:p>
        </w:tc>
      </w:tr>
      <w:tr w:rsidR="008677D8" w:rsidRPr="00395C56" w:rsidTr="008677D8">
        <w:trPr>
          <w:trHeight w:val="252"/>
        </w:trPr>
        <w:tc>
          <w:tcPr>
            <w:tcW w:w="1464" w:type="dxa"/>
            <w:vMerge w:val="restart"/>
          </w:tcPr>
          <w:p w:rsidR="008677D8" w:rsidRDefault="000A285A" w:rsidP="006661AB">
            <w:pPr>
              <w:rPr>
                <w:b/>
              </w:rPr>
            </w:pPr>
            <w:r>
              <w:rPr>
                <w:b/>
              </w:rPr>
              <w:t>12</w:t>
            </w:r>
          </w:p>
          <w:p w:rsidR="008677D8" w:rsidRDefault="008677D8" w:rsidP="006661AB">
            <w:pPr>
              <w:rPr>
                <w:b/>
              </w:rPr>
            </w:pPr>
            <w:r>
              <w:rPr>
                <w:b/>
              </w:rPr>
              <w:t>B1-K</w:t>
            </w:r>
            <w:r w:rsidR="006D54F8">
              <w:rPr>
                <w:b/>
              </w:rPr>
              <w:t>2</w:t>
            </w:r>
            <w:r>
              <w:rPr>
                <w:b/>
              </w:rPr>
              <w:t>-W</w:t>
            </w:r>
            <w:r w:rsidR="006D54F8">
              <w:rPr>
                <w:b/>
              </w:rPr>
              <w:t>1</w:t>
            </w:r>
            <w:r>
              <w:rPr>
                <w:b/>
              </w:rPr>
              <w:t>-</w:t>
            </w:r>
            <w:r w:rsidR="006D54F8">
              <w:rPr>
                <w:b/>
              </w:rPr>
              <w:t>S</w:t>
            </w:r>
          </w:p>
          <w:p w:rsidR="008677D8" w:rsidRPr="008677D8" w:rsidRDefault="008677D8" w:rsidP="006661AB">
            <w:pPr>
              <w:rPr>
                <w:b/>
              </w:rPr>
            </w:pPr>
            <w:r>
              <w:rPr>
                <w:b/>
              </w:rPr>
              <w:t>G</w:t>
            </w:r>
          </w:p>
        </w:tc>
        <w:tc>
          <w:tcPr>
            <w:tcW w:w="8114" w:type="dxa"/>
          </w:tcPr>
          <w:p w:rsidR="008677D8" w:rsidRPr="00395C56" w:rsidRDefault="00DF70FD" w:rsidP="006661AB">
            <w:r>
              <w:t>Materialenlijst: hard- en software van de ontwikkelomgeving</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DF70FD" w:rsidRDefault="00DF70FD" w:rsidP="00DF70FD">
            <w:pPr>
              <w:numPr>
                <w:ilvl w:val="0"/>
                <w:numId w:val="14"/>
              </w:numPr>
            </w:pPr>
            <w:proofErr w:type="spellStart"/>
            <w:r>
              <w:t>Hardwarelijst</w:t>
            </w:r>
            <w:proofErr w:type="spellEnd"/>
          </w:p>
          <w:p w:rsidR="008677D8" w:rsidRPr="00395C56" w:rsidRDefault="00DF70FD" w:rsidP="00DF70FD">
            <w:pPr>
              <w:numPr>
                <w:ilvl w:val="0"/>
                <w:numId w:val="14"/>
              </w:numPr>
            </w:pPr>
            <w:r>
              <w:t>Softwarelijst</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t>alle</w:t>
            </w:r>
            <w:r w:rsidRPr="00395C56">
              <w:t xml:space="preserve"> 2 behaald</w:t>
            </w:r>
          </w:p>
        </w:tc>
      </w:tr>
      <w:tr w:rsidR="008677D8" w:rsidRPr="00395C56" w:rsidTr="008677D8">
        <w:trPr>
          <w:trHeight w:val="252"/>
        </w:trPr>
        <w:tc>
          <w:tcPr>
            <w:tcW w:w="1464" w:type="dxa"/>
            <w:vMerge w:val="restart"/>
          </w:tcPr>
          <w:p w:rsidR="008677D8" w:rsidRDefault="000A285A" w:rsidP="006661AB">
            <w:pPr>
              <w:rPr>
                <w:b/>
              </w:rPr>
            </w:pPr>
            <w:r>
              <w:rPr>
                <w:b/>
              </w:rPr>
              <w:t>13</w:t>
            </w:r>
          </w:p>
          <w:p w:rsidR="008677D8" w:rsidRDefault="008677D8" w:rsidP="006661AB">
            <w:pPr>
              <w:rPr>
                <w:b/>
              </w:rPr>
            </w:pPr>
            <w:r>
              <w:rPr>
                <w:b/>
              </w:rPr>
              <w:t>B1-K1-W3-M</w:t>
            </w:r>
          </w:p>
          <w:p w:rsidR="008677D8" w:rsidRPr="008677D8" w:rsidRDefault="008677D8" w:rsidP="006661AB">
            <w:pPr>
              <w:rPr>
                <w:b/>
              </w:rPr>
            </w:pPr>
            <w:r>
              <w:rPr>
                <w:b/>
              </w:rPr>
              <w:t>G</w:t>
            </w:r>
          </w:p>
        </w:tc>
        <w:tc>
          <w:tcPr>
            <w:tcW w:w="8114" w:type="dxa"/>
          </w:tcPr>
          <w:p w:rsidR="008677D8" w:rsidRPr="00395C56" w:rsidRDefault="00DF70FD" w:rsidP="006661AB">
            <w:r>
              <w:t>Het product wordt live gezet</w:t>
            </w:r>
          </w:p>
        </w:tc>
      </w:tr>
      <w:tr w:rsidR="008677D8" w:rsidRPr="00395C56" w:rsidTr="008677D8">
        <w:trPr>
          <w:trHeight w:val="240"/>
        </w:trPr>
        <w:tc>
          <w:tcPr>
            <w:tcW w:w="1464" w:type="dxa"/>
            <w:vMerge/>
          </w:tcPr>
          <w:p w:rsidR="008677D8" w:rsidRDefault="008677D8" w:rsidP="006661AB">
            <w:pPr>
              <w:rPr>
                <w:b/>
              </w:rPr>
            </w:pPr>
          </w:p>
        </w:tc>
        <w:tc>
          <w:tcPr>
            <w:tcW w:w="8114" w:type="dxa"/>
          </w:tcPr>
          <w:p w:rsidR="008677D8" w:rsidRDefault="008677D8" w:rsidP="006661AB">
            <w:r>
              <w:t>Eisen:</w:t>
            </w:r>
          </w:p>
          <w:p w:rsidR="008677D8" w:rsidRPr="00395C56" w:rsidRDefault="00DF70FD" w:rsidP="00DF70FD">
            <w:pPr>
              <w:numPr>
                <w:ilvl w:val="0"/>
                <w:numId w:val="14"/>
              </w:numPr>
            </w:pPr>
            <w:r>
              <w:t>Tijdens de technische oplevering is het product live</w:t>
            </w:r>
          </w:p>
        </w:tc>
      </w:tr>
      <w:tr w:rsidR="008677D8" w:rsidRPr="00395C56" w:rsidTr="008677D8">
        <w:trPr>
          <w:trHeight w:val="252"/>
        </w:trPr>
        <w:tc>
          <w:tcPr>
            <w:tcW w:w="1464" w:type="dxa"/>
            <w:vMerge/>
          </w:tcPr>
          <w:p w:rsidR="008677D8" w:rsidRDefault="008677D8" w:rsidP="006661AB">
            <w:pPr>
              <w:rPr>
                <w:b/>
              </w:rPr>
            </w:pPr>
          </w:p>
        </w:tc>
        <w:tc>
          <w:tcPr>
            <w:tcW w:w="8114" w:type="dxa"/>
          </w:tcPr>
          <w:p w:rsidR="008677D8" w:rsidRPr="00395C56" w:rsidRDefault="008677D8" w:rsidP="006661AB">
            <w:r w:rsidRPr="00395C56">
              <w:t xml:space="preserve">1 = </w:t>
            </w:r>
            <w:r w:rsidR="00DF70FD">
              <w:t>1</w:t>
            </w:r>
            <w:r w:rsidRPr="00395C56">
              <w:t xml:space="preserve"> behaald</w:t>
            </w:r>
          </w:p>
        </w:tc>
      </w:tr>
    </w:tbl>
    <w:p w:rsidR="0044509C" w:rsidRDefault="0044509C" w:rsidP="0044509C"/>
    <w:p w:rsidR="00EA5AD1" w:rsidRDefault="00EA5AD1" w:rsidP="0044509C"/>
    <w:p w:rsidR="00EA5AD1" w:rsidRDefault="00EA5AD1" w:rsidP="0044509C"/>
    <w:p w:rsidR="00817C97" w:rsidRDefault="00817C97" w:rsidP="00EA5AD1">
      <w:pPr>
        <w:pStyle w:val="RCKop"/>
      </w:pPr>
    </w:p>
    <w:p w:rsidR="00817C97" w:rsidRDefault="00817C97" w:rsidP="00817C97">
      <w:pPr>
        <w:rPr>
          <w:sz w:val="28"/>
        </w:rPr>
      </w:pPr>
      <w:r>
        <w:br w:type="page"/>
      </w:r>
    </w:p>
    <w:p w:rsidR="00EA5AD1" w:rsidRDefault="00EA5AD1" w:rsidP="00EA5AD1">
      <w:pPr>
        <w:pStyle w:val="RCKop"/>
      </w:pPr>
      <w:r>
        <w:lastRenderedPageBreak/>
        <w:t xml:space="preserve">Bijlage 1. </w:t>
      </w:r>
      <w:r w:rsidR="001E0A57">
        <w:t>Brief van leerling aan directeur</w:t>
      </w:r>
    </w:p>
    <w:p w:rsidR="00E74C09" w:rsidRDefault="00E74C09" w:rsidP="00E74C09">
      <w:r>
        <w:t xml:space="preserve">Geachte heer Van Bueren, </w:t>
      </w:r>
    </w:p>
    <w:p w:rsidR="00E74C09" w:rsidRDefault="00E74C09" w:rsidP="00E74C09">
      <w:r>
        <w:t xml:space="preserve"> </w:t>
      </w:r>
    </w:p>
    <w:p w:rsidR="00E74C09" w:rsidRDefault="00E74C09" w:rsidP="00E74C09">
      <w:r>
        <w:t xml:space="preserve">Afgelopen week hebben wij een gesprek gehad over de problemen die ik tijdens mijn BPV-periode tegen gekomen ben. Wij hebben samen geconcludeerd dat de oorzaak hiervan ligt in het feit dat de communicatie tussen een aantal afdelingen van uw bedrijf niet goed loopt. Op alle afdelingen is bijvoorbeeld de klantenadministratie wel geautomatiseerd, maar wijzigingen van gegevens worden niet overal tegelijkertijd doorgevoerd. </w:t>
      </w:r>
    </w:p>
    <w:p w:rsidR="00E74C09" w:rsidRDefault="00E74C09" w:rsidP="00E74C09">
      <w:r>
        <w:t xml:space="preserve"> </w:t>
      </w:r>
    </w:p>
    <w:p w:rsidR="00E74C09" w:rsidRDefault="00E74C09" w:rsidP="00E74C09">
      <w:r w:rsidRPr="00BF7F00">
        <w:rPr>
          <w:highlight w:val="yellow"/>
        </w:rPr>
        <w:t xml:space="preserve">U heeft het liefst dat dit probleem verholpen wordt door een </w:t>
      </w:r>
      <w:r w:rsidRPr="00BF7F00">
        <w:rPr>
          <w:highlight w:val="yellow"/>
          <w:u w:val="single"/>
        </w:rPr>
        <w:t>automatische koppeling van de administraties</w:t>
      </w:r>
      <w:r w:rsidRPr="00BF7F00">
        <w:rPr>
          <w:highlight w:val="yellow"/>
        </w:rPr>
        <w:t>, maar u kunt zelf op dit moment geen mensen vrij maken om dat te realiseren. U heeft daarom besloten hier een nieuwe opdracht voor onze school van te maken.</w:t>
      </w:r>
      <w:r>
        <w:t xml:space="preserve">  </w:t>
      </w:r>
    </w:p>
    <w:p w:rsidR="00E74C09" w:rsidRDefault="00E74C09" w:rsidP="00E74C09">
      <w:r>
        <w:t xml:space="preserve"> </w:t>
      </w:r>
    </w:p>
    <w:p w:rsidR="00E74C09" w:rsidRDefault="00E74C09" w:rsidP="00E74C09">
      <w:r>
        <w:t xml:space="preserve">Voor het uitvoeren daarvan acht u vooraf de volgende informatie over uw bedrijf van belang: </w:t>
      </w:r>
      <w:r w:rsidRPr="00BF7F00">
        <w:rPr>
          <w:highlight w:val="yellow"/>
        </w:rPr>
        <w:t xml:space="preserve">Gezien het Internationale karakter van het bedrijf moet </w:t>
      </w:r>
      <w:r w:rsidRPr="00BF7F00">
        <w:rPr>
          <w:highlight w:val="yellow"/>
          <w:u w:val="single"/>
        </w:rPr>
        <w:t xml:space="preserve">de software geheel in het Engels </w:t>
      </w:r>
      <w:r w:rsidRPr="00BF7F00">
        <w:rPr>
          <w:highlight w:val="yellow"/>
        </w:rPr>
        <w:t>ontwikkeld worden</w:t>
      </w:r>
      <w:r>
        <w:t xml:space="preserve">. De hoofden van de afdelingen Sales en Development zijn namelijk Engelstalig en willen graag dat het nieuwe systeem ook voor hen begrijpelijk is. </w:t>
      </w:r>
      <w:r w:rsidRPr="00BF7F00">
        <w:rPr>
          <w:highlight w:val="yellow"/>
          <w:u w:val="single"/>
        </w:rPr>
        <w:t>De helpfunctie moet in het Nederlands en in het Engels beschikbaar zijn</w:t>
      </w:r>
      <w:r w:rsidRPr="00BF7F00">
        <w:rPr>
          <w:highlight w:val="yellow"/>
        </w:rPr>
        <w:t>.</w:t>
      </w:r>
      <w:r>
        <w:t xml:space="preserve"> </w:t>
      </w:r>
    </w:p>
    <w:p w:rsidR="00E74C09" w:rsidRDefault="00E74C09" w:rsidP="00E74C09">
      <w:r>
        <w:t xml:space="preserve"> </w:t>
      </w:r>
    </w:p>
    <w:p w:rsidR="00E74C09" w:rsidRDefault="00E74C09" w:rsidP="00E74C09">
      <w:r>
        <w:t xml:space="preserve">Uw bedrijf houdt zich bezig met softwareontwikkeling en bestaat uit verschillende afdelingen. De afdelingen die voor dit project het belangrijkste zijn, zijn: </w:t>
      </w:r>
    </w:p>
    <w:p w:rsidR="00E74C09" w:rsidRDefault="00E74C09" w:rsidP="00E74C09">
      <w:r>
        <w:t xml:space="preserve"> </w:t>
      </w:r>
    </w:p>
    <w:tbl>
      <w:tblPr>
        <w:tblStyle w:val="Rastertabel1licht"/>
        <w:tblW w:w="0" w:type="auto"/>
        <w:tblLayout w:type="fixed"/>
        <w:tblLook w:val="04A0" w:firstRow="1" w:lastRow="0" w:firstColumn="1" w:lastColumn="0" w:noHBand="0" w:noVBand="1"/>
      </w:tblPr>
      <w:tblGrid>
        <w:gridCol w:w="4346"/>
        <w:gridCol w:w="4346"/>
      </w:tblGrid>
      <w:tr w:rsidR="00E74C09" w:rsidTr="0035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E74C09" w:rsidRDefault="00E74C09" w:rsidP="00352BDC">
            <w:r>
              <w:t>Afdeling</w:t>
            </w:r>
          </w:p>
        </w:tc>
        <w:tc>
          <w:tcPr>
            <w:tcW w:w="4346" w:type="dxa"/>
          </w:tcPr>
          <w:p w:rsidR="00E74C09" w:rsidRDefault="00E74C09" w:rsidP="00352BDC">
            <w:pPr>
              <w:cnfStyle w:val="100000000000" w:firstRow="1" w:lastRow="0" w:firstColumn="0" w:lastColumn="0" w:oddVBand="0" w:evenVBand="0" w:oddHBand="0" w:evenHBand="0" w:firstRowFirstColumn="0" w:firstRowLastColumn="0" w:lastRowFirstColumn="0" w:lastRowLastColumn="0"/>
            </w:pPr>
            <w:r>
              <w:t>Aantal medewerkers</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Development (incl. helpdesk)</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120</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Financiële administratie</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10</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R&amp;D</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3</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Sales</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3</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P&amp;O</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2</w:t>
            </w:r>
          </w:p>
        </w:tc>
      </w:tr>
      <w:tr w:rsidR="00E74C09"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Juridisch</w:t>
            </w:r>
          </w:p>
        </w:tc>
        <w:tc>
          <w:tcPr>
            <w:tcW w:w="4346" w:type="dxa"/>
          </w:tcPr>
          <w:p w:rsidR="00E74C09" w:rsidRDefault="00E74C09" w:rsidP="00352BDC">
            <w:pPr>
              <w:cnfStyle w:val="000000000000" w:firstRow="0" w:lastRow="0" w:firstColumn="0" w:lastColumn="0" w:oddVBand="0" w:evenVBand="0" w:oddHBand="0" w:evenHBand="0" w:firstRowFirstColumn="0" w:firstRowLastColumn="0" w:lastRowFirstColumn="0" w:lastRowLastColumn="0"/>
            </w:pPr>
            <w:r>
              <w:t>1</w:t>
            </w:r>
          </w:p>
        </w:tc>
      </w:tr>
    </w:tbl>
    <w:p w:rsidR="00E74C09" w:rsidRDefault="00E74C09" w:rsidP="00E74C09"/>
    <w:p w:rsidR="00E74C09" w:rsidRDefault="00E74C09" w:rsidP="00E74C09">
      <w:r w:rsidRPr="00F176E0">
        <w:t>Om een beeld te schetsen van het bedrijf noemen we hier een paar processen, functies en regelgevingen:</w:t>
      </w:r>
    </w:p>
    <w:p w:rsidR="00E74C09" w:rsidRDefault="00E74C09" w:rsidP="00E74C09"/>
    <w:tbl>
      <w:tblPr>
        <w:tblStyle w:val="Rastertabel1licht-Accent4"/>
        <w:tblW w:w="0" w:type="auto"/>
        <w:tblLayout w:type="fixed"/>
        <w:tblLook w:val="04A0" w:firstRow="1" w:lastRow="0" w:firstColumn="1" w:lastColumn="0" w:noHBand="0" w:noVBand="1"/>
      </w:tblPr>
      <w:tblGrid>
        <w:gridCol w:w="2897"/>
        <w:gridCol w:w="2897"/>
        <w:gridCol w:w="2898"/>
      </w:tblGrid>
      <w:tr w:rsidR="00E74C09" w:rsidRPr="00BF7F00" w:rsidTr="0035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Planning</w:t>
            </w:r>
          </w:p>
        </w:tc>
        <w:tc>
          <w:tcPr>
            <w:tcW w:w="2897" w:type="dxa"/>
          </w:tcPr>
          <w:p w:rsidR="00E74C09" w:rsidRPr="00BF7F00" w:rsidRDefault="00E74C09" w:rsidP="00352BDC">
            <w:pPr>
              <w:cnfStyle w:val="100000000000" w:firstRow="1" w:lastRow="0" w:firstColumn="0" w:lastColumn="0" w:oddVBand="0" w:evenVBand="0" w:oddHBand="0" w:evenHBand="0" w:firstRowFirstColumn="0" w:firstRowLastColumn="0" w:lastRowFirstColumn="0" w:lastRowLastColumn="0"/>
              <w:rPr>
                <w:b w:val="0"/>
                <w:color w:val="FFFFFF" w:themeColor="background1"/>
                <w:highlight w:val="blue"/>
              </w:rPr>
            </w:pPr>
            <w:r w:rsidRPr="00BF7F00">
              <w:rPr>
                <w:b w:val="0"/>
                <w:color w:val="FFFFFF" w:themeColor="background1"/>
                <w:highlight w:val="blue"/>
              </w:rPr>
              <w:t>Organiseren van beurzen</w:t>
            </w:r>
          </w:p>
        </w:tc>
        <w:tc>
          <w:tcPr>
            <w:tcW w:w="2898" w:type="dxa"/>
          </w:tcPr>
          <w:p w:rsidR="00E74C09" w:rsidRPr="00BF7F00" w:rsidRDefault="00E74C09" w:rsidP="00352BDC">
            <w:pPr>
              <w:cnfStyle w:val="100000000000" w:firstRow="1" w:lastRow="0" w:firstColumn="0" w:lastColumn="0" w:oddVBand="0" w:evenVBand="0" w:oddHBand="0" w:evenHBand="0" w:firstRowFirstColumn="0" w:firstRowLastColumn="0" w:lastRowFirstColumn="0" w:lastRowLastColumn="0"/>
              <w:rPr>
                <w:b w:val="0"/>
                <w:color w:val="FFFFFF" w:themeColor="background1"/>
                <w:highlight w:val="blue"/>
              </w:rPr>
            </w:pPr>
            <w:r w:rsidRPr="00BF7F00">
              <w:rPr>
                <w:b w:val="0"/>
                <w:color w:val="FFFFFF" w:themeColor="background1"/>
                <w:highlight w:val="blue"/>
              </w:rPr>
              <w:t>Portfolio medewerkers</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Inkoop</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Advertenties</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ARBO-regelingen</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Verkoop</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Onderzoek</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Offertes</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Voorraadbeheer</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Ontwikkeling nieuwe producten</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HRM</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Facturering</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Patenten</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Logistiek</w:t>
            </w:r>
          </w:p>
        </w:tc>
      </w:tr>
      <w:tr w:rsidR="00E74C09" w:rsidRPr="00BF7F00" w:rsidTr="00BF7F00">
        <w:trPr>
          <w:trHeight w:val="58"/>
        </w:trPr>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Crediteuren/debiteuren</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Vergunningen</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Onderhoud</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blue"/>
              </w:rPr>
            </w:pPr>
            <w:r w:rsidRPr="00BF7F00">
              <w:rPr>
                <w:b w:val="0"/>
                <w:color w:val="FFFFFF" w:themeColor="background1"/>
                <w:highlight w:val="blue"/>
              </w:rPr>
              <w:t>Productie</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Salarisadministratie</w:t>
            </w: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blue"/>
              </w:rPr>
            </w:pPr>
            <w:r w:rsidRPr="00BF7F00">
              <w:rPr>
                <w:color w:val="FFFFFF" w:themeColor="background1"/>
                <w:highlight w:val="blue"/>
              </w:rPr>
              <w:t>Advisering nieuwe machines</w:t>
            </w:r>
          </w:p>
        </w:tc>
      </w:tr>
      <w:tr w:rsidR="00E74C09" w:rsidRPr="00BF7F00" w:rsidTr="00352BDC">
        <w:tc>
          <w:tcPr>
            <w:cnfStyle w:val="001000000000" w:firstRow="0" w:lastRow="0" w:firstColumn="1" w:lastColumn="0" w:oddVBand="0" w:evenVBand="0" w:oddHBand="0" w:evenHBand="0" w:firstRowFirstColumn="0" w:firstRowLastColumn="0" w:lastRowFirstColumn="0" w:lastRowLastColumn="0"/>
            <w:tcW w:w="2897" w:type="dxa"/>
          </w:tcPr>
          <w:p w:rsidR="00E74C09" w:rsidRPr="00BF7F00" w:rsidRDefault="00E74C09" w:rsidP="00352BDC">
            <w:pPr>
              <w:rPr>
                <w:b w:val="0"/>
                <w:color w:val="FFFFFF" w:themeColor="background1"/>
                <w:highlight w:val="yellow"/>
              </w:rPr>
            </w:pPr>
            <w:r w:rsidRPr="00BF7F00">
              <w:rPr>
                <w:b w:val="0"/>
                <w:color w:val="FFFFFF" w:themeColor="background1"/>
                <w:highlight w:val="blue"/>
              </w:rPr>
              <w:t>Mailing</w:t>
            </w:r>
          </w:p>
        </w:tc>
        <w:tc>
          <w:tcPr>
            <w:tcW w:w="2897"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yellow"/>
              </w:rPr>
            </w:pPr>
          </w:p>
        </w:tc>
        <w:tc>
          <w:tcPr>
            <w:tcW w:w="2898" w:type="dxa"/>
          </w:tcPr>
          <w:p w:rsidR="00E74C09" w:rsidRPr="00BF7F00" w:rsidRDefault="00E74C09" w:rsidP="00352BDC">
            <w:pPr>
              <w:cnfStyle w:val="000000000000" w:firstRow="0" w:lastRow="0" w:firstColumn="0" w:lastColumn="0" w:oddVBand="0" w:evenVBand="0" w:oddHBand="0" w:evenHBand="0" w:firstRowFirstColumn="0" w:firstRowLastColumn="0" w:lastRowFirstColumn="0" w:lastRowLastColumn="0"/>
              <w:rPr>
                <w:color w:val="FFFFFF" w:themeColor="background1"/>
                <w:highlight w:val="yellow"/>
              </w:rPr>
            </w:pPr>
          </w:p>
        </w:tc>
      </w:tr>
    </w:tbl>
    <w:p w:rsidR="00E74C09" w:rsidRDefault="00E74C09" w:rsidP="00E74C09"/>
    <w:p w:rsidR="00E74C09" w:rsidRPr="0024619C" w:rsidRDefault="00E74C09" w:rsidP="00E74C09">
      <w:r w:rsidRPr="0024619C">
        <w:t>Voor meer informatie kunnen de leerlingen die deze opdracht uit gaan voeren contact opnemen met:</w:t>
      </w:r>
    </w:p>
    <w:tbl>
      <w:tblPr>
        <w:tblStyle w:val="Rastertabel1licht-Accent4"/>
        <w:tblW w:w="0" w:type="auto"/>
        <w:tblLayout w:type="fixed"/>
        <w:tblLook w:val="04A0" w:firstRow="1" w:lastRow="0" w:firstColumn="1" w:lastColumn="0" w:noHBand="0" w:noVBand="1"/>
      </w:tblPr>
      <w:tblGrid>
        <w:gridCol w:w="4346"/>
        <w:gridCol w:w="4346"/>
      </w:tblGrid>
      <w:tr w:rsidR="00E74C09" w:rsidRPr="0024619C" w:rsidTr="00352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H. C. M. van Bueren</w:t>
            </w:r>
          </w:p>
        </w:tc>
        <w:tc>
          <w:tcPr>
            <w:tcW w:w="4346" w:type="dxa"/>
          </w:tcPr>
          <w:p w:rsidR="00E74C09" w:rsidRPr="0024619C" w:rsidRDefault="00E74C09" w:rsidP="00352BDC">
            <w:pPr>
              <w:cnfStyle w:val="100000000000" w:firstRow="1" w:lastRow="0" w:firstColumn="0" w:lastColumn="0" w:oddVBand="0" w:evenVBand="0" w:oddHBand="0" w:evenHBand="0" w:firstRowFirstColumn="0" w:firstRowLastColumn="0" w:lastRowFirstColumn="0" w:lastRowLastColumn="0"/>
              <w:rPr>
                <w:b w:val="0"/>
              </w:rPr>
            </w:pPr>
            <w:r w:rsidRPr="0024619C">
              <w:rPr>
                <w:b w:val="0"/>
              </w:rPr>
              <w:t>Algemeen directeur</w:t>
            </w:r>
          </w:p>
        </w:tc>
      </w:tr>
      <w:tr w:rsidR="00E74C09" w:rsidRPr="0024619C"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W. Vorselaars</w:t>
            </w:r>
          </w:p>
        </w:tc>
        <w:tc>
          <w:tcPr>
            <w:tcW w:w="4346" w:type="dxa"/>
          </w:tcPr>
          <w:p w:rsidR="00E74C09" w:rsidRPr="0024619C" w:rsidRDefault="00590498" w:rsidP="00352BDC">
            <w:pPr>
              <w:cnfStyle w:val="000000000000" w:firstRow="0" w:lastRow="0" w:firstColumn="0" w:lastColumn="0" w:oddVBand="0" w:evenVBand="0" w:oddHBand="0" w:evenHBand="0" w:firstRowFirstColumn="0" w:firstRowLastColumn="0" w:lastRowFirstColumn="0" w:lastRowLastColumn="0"/>
            </w:pPr>
            <w:r>
              <w:t xml:space="preserve">Hoofd </w:t>
            </w:r>
            <w:proofErr w:type="spellStart"/>
            <w:r>
              <w:t>Financien</w:t>
            </w:r>
            <w:proofErr w:type="spellEnd"/>
          </w:p>
        </w:tc>
      </w:tr>
      <w:tr w:rsidR="00E74C09" w:rsidRPr="0024619C"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H. v.d. Hoek</w:t>
            </w:r>
          </w:p>
        </w:tc>
        <w:tc>
          <w:tcPr>
            <w:tcW w:w="4346" w:type="dxa"/>
          </w:tcPr>
          <w:p w:rsidR="00E74C09" w:rsidRPr="0024619C" w:rsidRDefault="00E74C09" w:rsidP="00352BDC">
            <w:pPr>
              <w:cnfStyle w:val="000000000000" w:firstRow="0" w:lastRow="0" w:firstColumn="0" w:lastColumn="0" w:oddVBand="0" w:evenVBand="0" w:oddHBand="0" w:evenHBand="0" w:firstRowFirstColumn="0" w:firstRowLastColumn="0" w:lastRowFirstColumn="0" w:lastRowLastColumn="0"/>
            </w:pPr>
            <w:r w:rsidRPr="0024619C">
              <w:t>Hoofd Development</w:t>
            </w:r>
          </w:p>
        </w:tc>
      </w:tr>
      <w:tr w:rsidR="00E74C09" w:rsidRPr="0024619C" w:rsidTr="00352BDC">
        <w:tc>
          <w:tcPr>
            <w:cnfStyle w:val="001000000000" w:firstRow="0" w:lastRow="0" w:firstColumn="1" w:lastColumn="0" w:oddVBand="0" w:evenVBand="0" w:oddHBand="0" w:evenHBand="0" w:firstRowFirstColumn="0" w:firstRowLastColumn="0" w:lastRowFirstColumn="0" w:lastRowLastColumn="0"/>
            <w:tcW w:w="4346" w:type="dxa"/>
          </w:tcPr>
          <w:p w:rsidR="00E74C09" w:rsidRPr="0024619C" w:rsidRDefault="00E74C09" w:rsidP="00352BDC">
            <w:pPr>
              <w:rPr>
                <w:b w:val="0"/>
              </w:rPr>
            </w:pPr>
            <w:r w:rsidRPr="0024619C">
              <w:rPr>
                <w:b w:val="0"/>
              </w:rPr>
              <w:t>J. Berger</w:t>
            </w:r>
          </w:p>
        </w:tc>
        <w:tc>
          <w:tcPr>
            <w:tcW w:w="4346" w:type="dxa"/>
          </w:tcPr>
          <w:p w:rsidR="00E74C09" w:rsidRPr="0024619C" w:rsidRDefault="00E74C09" w:rsidP="00352BDC">
            <w:pPr>
              <w:cnfStyle w:val="000000000000" w:firstRow="0" w:lastRow="0" w:firstColumn="0" w:lastColumn="0" w:oddVBand="0" w:evenVBand="0" w:oddHBand="0" w:evenHBand="0" w:firstRowFirstColumn="0" w:firstRowLastColumn="0" w:lastRowFirstColumn="0" w:lastRowLastColumn="0"/>
            </w:pPr>
            <w:r w:rsidRPr="0024619C">
              <w:t xml:space="preserve">Hoofd </w:t>
            </w:r>
            <w:r w:rsidR="00590498">
              <w:t>Sales</w:t>
            </w:r>
          </w:p>
        </w:tc>
      </w:tr>
    </w:tbl>
    <w:p w:rsidR="00E74C09" w:rsidRDefault="00E74C09" w:rsidP="00E74C09"/>
    <w:p w:rsidR="00E74C09" w:rsidRDefault="00E74C09" w:rsidP="00E74C09">
      <w:r>
        <w:t>Met vriendelijke groeten,</w:t>
      </w:r>
    </w:p>
    <w:p w:rsidR="00E74C09" w:rsidRDefault="00E74C09" w:rsidP="00E74C09"/>
    <w:p w:rsidR="00E74C09" w:rsidRDefault="00E74C09" w:rsidP="00E74C09">
      <w:r>
        <w:t>E. de Bruin</w:t>
      </w:r>
    </w:p>
    <w:p w:rsidR="00345652" w:rsidRDefault="00DF57FD" w:rsidP="00345652">
      <w:pPr>
        <w:pStyle w:val="RCKop"/>
      </w:pPr>
      <w:r>
        <w:lastRenderedPageBreak/>
        <w:t>B</w:t>
      </w:r>
      <w:r w:rsidR="00345652">
        <w:t xml:space="preserve">ijlage </w:t>
      </w:r>
      <w:r>
        <w:t>2</w:t>
      </w:r>
      <w:r w:rsidR="00345652">
        <w:t>. Plan van aanpak</w:t>
      </w:r>
    </w:p>
    <w:p w:rsidR="00345652" w:rsidRDefault="00345652" w:rsidP="00345652">
      <w:r w:rsidRPr="00EA5AD1">
        <w:t xml:space="preserve">Bij het opzetten van een </w:t>
      </w:r>
      <w:r w:rsidRPr="003B60DB">
        <w:rPr>
          <w:highlight w:val="yellow"/>
        </w:rPr>
        <w:t>project ga je planmatig te werk</w:t>
      </w:r>
      <w:r w:rsidRPr="00EA5AD1">
        <w:t xml:space="preserve">. Een hulpmiddel is hierbij het </w:t>
      </w:r>
      <w:r w:rsidRPr="003B60DB">
        <w:rPr>
          <w:highlight w:val="yellow"/>
        </w:rPr>
        <w:t>plan van aanpak dat wordt opgesteld door de projectleider. Dit gebeurt in overleg met opdrachtgever</w:t>
      </w:r>
      <w:r w:rsidRPr="00EA5AD1">
        <w:t>, betrokkenen en deskundigen. Uiteindelijk moet het plan van aanpak voor iedereen duidelijk maken wat er gaat gebeuren. Een plan van aanpak bevat de volgende onderdelen:</w:t>
      </w:r>
    </w:p>
    <w:p w:rsidR="00345652" w:rsidRDefault="00345652" w:rsidP="00345652"/>
    <w:p w:rsidR="00345652" w:rsidRPr="003B60DB" w:rsidRDefault="00345652" w:rsidP="00345652">
      <w:pPr>
        <w:rPr>
          <w:highlight w:val="yellow"/>
        </w:rPr>
      </w:pPr>
      <w:r w:rsidRPr="00EA5AD1">
        <w:t xml:space="preserve">1) </w:t>
      </w:r>
      <w:r w:rsidRPr="003B60DB">
        <w:rPr>
          <w:highlight w:val="yellow"/>
        </w:rPr>
        <w:t xml:space="preserve">Voorblad met naam van project/projectgroep, namen leden, datum, klas en groep  </w:t>
      </w:r>
    </w:p>
    <w:p w:rsidR="00345652" w:rsidRPr="003B60DB" w:rsidRDefault="00345652" w:rsidP="00345652">
      <w:pPr>
        <w:rPr>
          <w:highlight w:val="yellow"/>
        </w:rPr>
      </w:pPr>
      <w:r w:rsidRPr="003B60DB">
        <w:rPr>
          <w:highlight w:val="yellow"/>
        </w:rPr>
        <w:t xml:space="preserve">2) Een inhoudsopgave met de volgende hoofdstukken:  </w:t>
      </w:r>
    </w:p>
    <w:p w:rsidR="00345652" w:rsidRPr="003B60DB" w:rsidRDefault="00345652" w:rsidP="00345652">
      <w:pPr>
        <w:pStyle w:val="Lijstalinea"/>
        <w:numPr>
          <w:ilvl w:val="0"/>
          <w:numId w:val="25"/>
        </w:numPr>
        <w:rPr>
          <w:highlight w:val="yellow"/>
        </w:rPr>
      </w:pPr>
      <w:r w:rsidRPr="003B60DB">
        <w:rPr>
          <w:highlight w:val="yellow"/>
        </w:rPr>
        <w:t xml:space="preserve">Achtergronden </w:t>
      </w:r>
    </w:p>
    <w:p w:rsidR="00345652" w:rsidRPr="003B60DB" w:rsidRDefault="00345652" w:rsidP="00345652">
      <w:pPr>
        <w:pStyle w:val="Lijstalinea"/>
        <w:numPr>
          <w:ilvl w:val="0"/>
          <w:numId w:val="25"/>
        </w:numPr>
        <w:rPr>
          <w:highlight w:val="yellow"/>
        </w:rPr>
      </w:pPr>
      <w:r w:rsidRPr="003B60DB">
        <w:rPr>
          <w:highlight w:val="yellow"/>
        </w:rPr>
        <w:t xml:space="preserve">Doelstellingen </w:t>
      </w:r>
    </w:p>
    <w:p w:rsidR="00345652" w:rsidRPr="003B60DB" w:rsidRDefault="00345652" w:rsidP="00345652">
      <w:pPr>
        <w:pStyle w:val="Lijstalinea"/>
        <w:numPr>
          <w:ilvl w:val="0"/>
          <w:numId w:val="25"/>
        </w:numPr>
        <w:rPr>
          <w:highlight w:val="yellow"/>
        </w:rPr>
      </w:pPr>
      <w:r w:rsidRPr="003B60DB">
        <w:rPr>
          <w:highlight w:val="yellow"/>
        </w:rPr>
        <w:t xml:space="preserve">Projectopdrachten </w:t>
      </w:r>
    </w:p>
    <w:p w:rsidR="00345652" w:rsidRPr="003B60DB" w:rsidRDefault="00345652" w:rsidP="00345652">
      <w:pPr>
        <w:pStyle w:val="Lijstalinea"/>
        <w:numPr>
          <w:ilvl w:val="0"/>
          <w:numId w:val="25"/>
        </w:numPr>
        <w:rPr>
          <w:highlight w:val="yellow"/>
        </w:rPr>
      </w:pPr>
      <w:r w:rsidRPr="003B60DB">
        <w:rPr>
          <w:highlight w:val="yellow"/>
        </w:rPr>
        <w:t xml:space="preserve">Projectactiviteiten </w:t>
      </w:r>
    </w:p>
    <w:p w:rsidR="00345652" w:rsidRPr="003B60DB" w:rsidRDefault="00345652" w:rsidP="00345652">
      <w:pPr>
        <w:pStyle w:val="Lijstalinea"/>
        <w:numPr>
          <w:ilvl w:val="0"/>
          <w:numId w:val="25"/>
        </w:numPr>
        <w:rPr>
          <w:highlight w:val="yellow"/>
        </w:rPr>
      </w:pPr>
      <w:r w:rsidRPr="003B60DB">
        <w:rPr>
          <w:highlight w:val="yellow"/>
        </w:rPr>
        <w:t xml:space="preserve">Projectgrenzen </w:t>
      </w:r>
    </w:p>
    <w:p w:rsidR="00345652" w:rsidRPr="003B60DB" w:rsidRDefault="00345652" w:rsidP="00345652">
      <w:pPr>
        <w:pStyle w:val="Lijstalinea"/>
        <w:numPr>
          <w:ilvl w:val="0"/>
          <w:numId w:val="25"/>
        </w:numPr>
        <w:rPr>
          <w:highlight w:val="yellow"/>
        </w:rPr>
      </w:pPr>
      <w:r w:rsidRPr="003B60DB">
        <w:rPr>
          <w:highlight w:val="yellow"/>
        </w:rPr>
        <w:t xml:space="preserve">Producten </w:t>
      </w:r>
    </w:p>
    <w:p w:rsidR="00345652" w:rsidRPr="003B60DB" w:rsidRDefault="00345652" w:rsidP="00345652">
      <w:pPr>
        <w:pStyle w:val="Lijstalinea"/>
        <w:numPr>
          <w:ilvl w:val="0"/>
          <w:numId w:val="25"/>
        </w:numPr>
        <w:rPr>
          <w:highlight w:val="yellow"/>
        </w:rPr>
      </w:pPr>
      <w:r w:rsidRPr="003B60DB">
        <w:rPr>
          <w:highlight w:val="yellow"/>
        </w:rPr>
        <w:t xml:space="preserve">Kwaliteit </w:t>
      </w:r>
    </w:p>
    <w:p w:rsidR="00345652" w:rsidRPr="003B60DB" w:rsidRDefault="00345652" w:rsidP="00345652">
      <w:pPr>
        <w:pStyle w:val="Lijstalinea"/>
        <w:numPr>
          <w:ilvl w:val="0"/>
          <w:numId w:val="25"/>
        </w:numPr>
        <w:rPr>
          <w:highlight w:val="yellow"/>
        </w:rPr>
      </w:pPr>
      <w:r w:rsidRPr="003B60DB">
        <w:rPr>
          <w:highlight w:val="yellow"/>
        </w:rPr>
        <w:t xml:space="preserve">Projectorganisatie </w:t>
      </w:r>
    </w:p>
    <w:p w:rsidR="00345652" w:rsidRPr="003B60DB" w:rsidRDefault="00345652" w:rsidP="00345652">
      <w:pPr>
        <w:pStyle w:val="Lijstalinea"/>
        <w:numPr>
          <w:ilvl w:val="0"/>
          <w:numId w:val="25"/>
        </w:numPr>
        <w:rPr>
          <w:highlight w:val="yellow"/>
        </w:rPr>
      </w:pPr>
      <w:r w:rsidRPr="003B60DB">
        <w:rPr>
          <w:highlight w:val="yellow"/>
        </w:rPr>
        <w:t xml:space="preserve">Planning </w:t>
      </w:r>
    </w:p>
    <w:p w:rsidR="00345652" w:rsidRPr="003B60DB" w:rsidRDefault="00345652" w:rsidP="00345652">
      <w:pPr>
        <w:pStyle w:val="Lijstalinea"/>
        <w:numPr>
          <w:ilvl w:val="0"/>
          <w:numId w:val="25"/>
        </w:numPr>
        <w:rPr>
          <w:highlight w:val="yellow"/>
        </w:rPr>
      </w:pPr>
      <w:r w:rsidRPr="003B60DB">
        <w:rPr>
          <w:highlight w:val="yellow"/>
        </w:rPr>
        <w:t xml:space="preserve">Kosten en baten </w:t>
      </w:r>
    </w:p>
    <w:p w:rsidR="00345652" w:rsidRPr="003B60DB" w:rsidRDefault="00345652" w:rsidP="00345652">
      <w:pPr>
        <w:pStyle w:val="Lijstalinea"/>
        <w:numPr>
          <w:ilvl w:val="0"/>
          <w:numId w:val="25"/>
        </w:numPr>
        <w:rPr>
          <w:highlight w:val="yellow"/>
        </w:rPr>
      </w:pPr>
      <w:r w:rsidRPr="003B60DB">
        <w:rPr>
          <w:highlight w:val="yellow"/>
        </w:rPr>
        <w:t xml:space="preserve">Risico’s </w:t>
      </w:r>
    </w:p>
    <w:p w:rsidR="00345652" w:rsidRDefault="00345652" w:rsidP="00345652">
      <w:r w:rsidRPr="003B60DB">
        <w:rPr>
          <w:highlight w:val="yellow"/>
        </w:rPr>
        <w:t>3) Bijlagen, bijv. de opdracht</w:t>
      </w:r>
    </w:p>
    <w:p w:rsidR="00345652" w:rsidRDefault="00345652" w:rsidP="00345652"/>
    <w:p w:rsidR="00345652" w:rsidRDefault="00345652" w:rsidP="00345652">
      <w:r w:rsidRPr="00EA5AD1">
        <w:t>Hieronder volgt een bespreking van de inhoud van de bovengenoemde hoofdstukken.</w:t>
      </w:r>
    </w:p>
    <w:p w:rsidR="00345652" w:rsidRDefault="00345652" w:rsidP="00345652"/>
    <w:p w:rsidR="00345652" w:rsidRDefault="00345652" w:rsidP="00345652">
      <w:pPr>
        <w:rPr>
          <w:b/>
        </w:rPr>
      </w:pPr>
      <w:r>
        <w:rPr>
          <w:b/>
        </w:rPr>
        <w:t>Achtergronden</w:t>
      </w:r>
    </w:p>
    <w:p w:rsidR="00345652" w:rsidRDefault="00345652" w:rsidP="00345652">
      <w:r w:rsidRPr="00EA5AD1">
        <w:t xml:space="preserve">Als eerste geef  je een </w:t>
      </w:r>
      <w:r w:rsidRPr="003B60DB">
        <w:rPr>
          <w:highlight w:val="yellow"/>
        </w:rPr>
        <w:t>beschrijving van de organisatie</w:t>
      </w:r>
      <w:r w:rsidRPr="00EA5AD1">
        <w:t>, de vestiging en de projectgroep waarin je het project moet maken. Geef ook aa</w:t>
      </w:r>
      <w:r>
        <w:t xml:space="preserve">n waarom men dit project wil. </w:t>
      </w:r>
    </w:p>
    <w:p w:rsidR="00345652" w:rsidRDefault="00345652" w:rsidP="00345652"/>
    <w:p w:rsidR="00345652" w:rsidRDefault="00345652" w:rsidP="00345652">
      <w:pPr>
        <w:rPr>
          <w:b/>
        </w:rPr>
      </w:pPr>
      <w:r>
        <w:rPr>
          <w:b/>
        </w:rPr>
        <w:t>Doelstellingen</w:t>
      </w:r>
    </w:p>
    <w:p w:rsidR="00345652" w:rsidRPr="00EA5AD1" w:rsidRDefault="00345652" w:rsidP="00345652">
      <w:r w:rsidRPr="003B60DB">
        <w:rPr>
          <w:highlight w:val="yellow"/>
        </w:rPr>
        <w:t>Waarom voer je het project uit</w:t>
      </w:r>
      <w:r w:rsidRPr="00EA5AD1">
        <w:t xml:space="preserve">? Bijvoorbeeld om een oplossing te vinden voor een bestaand probleem binnen of buiten de organisatie. Een andere mogelijkheid is het ontwikkelen van een product. Daarnaast kan het project een onderzoek bevatten en dan zal het probleem moeten worden weergegeven. Verdeel je doelstelling in verschillende mijlpaalpunten. Eerst iets bereiken voor je verder gaat! Het einddoel moet voor de opdrachtgever/projectleden duidelijk zijn. </w:t>
      </w:r>
    </w:p>
    <w:p w:rsidR="00345652" w:rsidRDefault="00345652" w:rsidP="00345652">
      <w:pPr>
        <w:rPr>
          <w:b/>
        </w:rPr>
      </w:pPr>
    </w:p>
    <w:p w:rsidR="00345652" w:rsidRDefault="00345652" w:rsidP="00345652">
      <w:pPr>
        <w:rPr>
          <w:b/>
        </w:rPr>
      </w:pPr>
      <w:r>
        <w:rPr>
          <w:b/>
        </w:rPr>
        <w:t>Projectopdrachten</w:t>
      </w:r>
    </w:p>
    <w:p w:rsidR="00345652" w:rsidRDefault="00345652" w:rsidP="00345652">
      <w:r w:rsidRPr="003B60DB">
        <w:rPr>
          <w:highlight w:val="yellow"/>
        </w:rPr>
        <w:t>Geef het project een duidelijke naam</w:t>
      </w:r>
      <w:r w:rsidRPr="00EA5AD1">
        <w:t>, zodat je weet waar je mee bezig bent. Geef duidelijk aan wie de opdrachtgever is. Die moet het plan van aanpak goedkeuren en het totale project beoordelen. Geef ook aan wie de opdracht uitvoeren.  De opdracht moet zo duidelijk mogelijk worden omschreven. Gebruik vormen als ‘Bouw een server’. Verwijs eventueel naar een schriftelijke opdracht en stop deze als bijlage bij het plan van aanpak.</w:t>
      </w:r>
    </w:p>
    <w:p w:rsidR="00345652" w:rsidRDefault="00345652" w:rsidP="00345652"/>
    <w:p w:rsidR="00345652" w:rsidRDefault="00345652" w:rsidP="00345652">
      <w:pPr>
        <w:rPr>
          <w:b/>
        </w:rPr>
      </w:pPr>
      <w:r>
        <w:rPr>
          <w:b/>
        </w:rPr>
        <w:t>Projectactiviteiten</w:t>
      </w:r>
    </w:p>
    <w:p w:rsidR="00345652" w:rsidRDefault="00345652" w:rsidP="00345652">
      <w:r w:rsidRPr="003B60DB">
        <w:rPr>
          <w:highlight w:val="yellow"/>
        </w:rPr>
        <w:t>Win informatie in over het soort project en bepaal wat je moet gaan produceren</w:t>
      </w:r>
      <w:r w:rsidRPr="00715284">
        <w:t>. Vraag hierbij de hulp van ervaren mensen op deze specifieke gebieden.  Bepaal alle activiteiten die moeten worden uitgevoerd en maak een activiteitenlijst.  Vermeld ook de voorbereiding hierbij zoals het verzamelen van informatie en het opstellen van het plan van aanpak.  Let er bij het samenstellen van je activiteitenlijst op of activiteiten op hetzelfde tijdstip of na elkaar plaatsvinden.</w:t>
      </w:r>
    </w:p>
    <w:p w:rsidR="00345652" w:rsidRDefault="00345652" w:rsidP="00345652"/>
    <w:p w:rsidR="00345652" w:rsidRPr="00715284" w:rsidRDefault="00345652" w:rsidP="00345652"/>
    <w:p w:rsidR="00345652" w:rsidRDefault="00345652" w:rsidP="00345652"/>
    <w:p w:rsidR="00345652" w:rsidRDefault="00345652" w:rsidP="00345652"/>
    <w:p w:rsidR="00345652" w:rsidRDefault="00345652" w:rsidP="00345652">
      <w:pPr>
        <w:rPr>
          <w:b/>
        </w:rPr>
      </w:pPr>
      <w:r>
        <w:rPr>
          <w:b/>
        </w:rPr>
        <w:lastRenderedPageBreak/>
        <w:t>Projectgrenzen</w:t>
      </w:r>
    </w:p>
    <w:p w:rsidR="00345652" w:rsidRPr="00715284" w:rsidRDefault="00345652" w:rsidP="00345652">
      <w:r w:rsidRPr="00715284">
        <w:t xml:space="preserve">Stel </w:t>
      </w:r>
      <w:r w:rsidRPr="003B60DB">
        <w:rPr>
          <w:highlight w:val="yellow"/>
        </w:rPr>
        <w:t>goede projectgrenzen</w:t>
      </w:r>
      <w:r w:rsidRPr="00715284">
        <w:t xml:space="preserve"> op. Beschrijf  wat je wel en niet in je project wilt verwerken, zodat eventuele </w:t>
      </w:r>
      <w:r w:rsidRPr="003B60DB">
        <w:rPr>
          <w:highlight w:val="yellow"/>
        </w:rPr>
        <w:t>misverstanden worden voorkomen</w:t>
      </w:r>
      <w:r w:rsidRPr="00715284">
        <w:t xml:space="preserve">. Beschrijf dus bijv. t/m hoe ver je project gaat en vanaf wat niet meer. Bijv. “Er worden twee servers aan elkaar gekoppeld. Dus geen drie of meer.” </w:t>
      </w:r>
    </w:p>
    <w:p w:rsidR="00345652" w:rsidRDefault="00345652" w:rsidP="00345652">
      <w:r w:rsidRPr="00715284">
        <w:t xml:space="preserve">Geef </w:t>
      </w:r>
      <w:r w:rsidRPr="003B60DB">
        <w:rPr>
          <w:highlight w:val="yellow"/>
        </w:rPr>
        <w:t>een begindatum en een einddatum</w:t>
      </w:r>
      <w:r w:rsidRPr="00715284">
        <w:t xml:space="preserve"> van je project aan</w:t>
      </w:r>
      <w:r w:rsidRPr="003B60DB">
        <w:rPr>
          <w:highlight w:val="yellow"/>
        </w:rPr>
        <w:t>.  Geef ook de gevolgen aan</w:t>
      </w:r>
      <w:r w:rsidRPr="00715284">
        <w:t xml:space="preserve"> die te laat starten/ eindigen hebben op je project. Geef een </w:t>
      </w:r>
      <w:r w:rsidRPr="003B60DB">
        <w:rPr>
          <w:highlight w:val="yellow"/>
        </w:rPr>
        <w:t>maximaal budget</w:t>
      </w:r>
      <w:r w:rsidRPr="00715284">
        <w:t xml:space="preserve"> aan. Geef je </w:t>
      </w:r>
      <w:r w:rsidRPr="003B60DB">
        <w:rPr>
          <w:highlight w:val="yellow"/>
        </w:rPr>
        <w:t>randvoorwaarden</w:t>
      </w:r>
      <w:r w:rsidRPr="00715284">
        <w:t xml:space="preserve"> aan om de </w:t>
      </w:r>
      <w:r w:rsidRPr="003B60DB">
        <w:rPr>
          <w:highlight w:val="yellow"/>
        </w:rPr>
        <w:t>doelstellingen</w:t>
      </w:r>
      <w:r w:rsidRPr="00715284">
        <w:t xml:space="preserve"> van het project te kunnen halen. Denk hierbij aan </w:t>
      </w:r>
      <w:r w:rsidRPr="003B60DB">
        <w:rPr>
          <w:highlight w:val="yellow"/>
        </w:rPr>
        <w:t>beschikbaarheid</w:t>
      </w:r>
      <w:r w:rsidRPr="00715284">
        <w:t xml:space="preserve"> van projectleden, hulpmiddelen en afhankelijkheid van andere projecten.   </w:t>
      </w:r>
    </w:p>
    <w:p w:rsidR="00345652" w:rsidRDefault="00345652" w:rsidP="00345652"/>
    <w:p w:rsidR="00345652" w:rsidRDefault="00345652" w:rsidP="00345652">
      <w:pPr>
        <w:rPr>
          <w:b/>
        </w:rPr>
      </w:pPr>
      <w:r>
        <w:rPr>
          <w:b/>
        </w:rPr>
        <w:t>Producten</w:t>
      </w:r>
    </w:p>
    <w:p w:rsidR="00345652" w:rsidRDefault="00345652" w:rsidP="00345652">
      <w:r w:rsidRPr="00715284">
        <w:t xml:space="preserve">Door het uitvoeren van je activiteiten ontstaan </w:t>
      </w:r>
      <w:r w:rsidRPr="003B60DB">
        <w:rPr>
          <w:highlight w:val="yellow"/>
        </w:rPr>
        <w:t>verschillende ‘producten’</w:t>
      </w:r>
      <w:r w:rsidRPr="00715284">
        <w:t xml:space="preserve">. Dit hoeft niet altijd een voorwerp te zijn, maar dit kan ook een </w:t>
      </w:r>
      <w:r w:rsidRPr="003B60DB">
        <w:rPr>
          <w:highlight w:val="yellow"/>
        </w:rPr>
        <w:t>gebeurtenis</w:t>
      </w:r>
      <w:r w:rsidRPr="00715284">
        <w:t xml:space="preserve"> zijn zoals het openen van een gebouw. Denk verder aan bijv. het opleveren van rapporten en notulen. Een aantal van deze activiteiten kun je opvatten als mijlpalen.</w:t>
      </w:r>
    </w:p>
    <w:p w:rsidR="00345652" w:rsidRDefault="00345652" w:rsidP="00345652"/>
    <w:p w:rsidR="00345652" w:rsidRDefault="00345652" w:rsidP="00345652">
      <w:pPr>
        <w:rPr>
          <w:b/>
        </w:rPr>
      </w:pPr>
      <w:r>
        <w:rPr>
          <w:b/>
        </w:rPr>
        <w:t>Kwaliteit</w:t>
      </w:r>
    </w:p>
    <w:p w:rsidR="00345652" w:rsidRDefault="00345652" w:rsidP="00345652">
      <w:r w:rsidRPr="00715284">
        <w:t xml:space="preserve">Let op de </w:t>
      </w:r>
      <w:r w:rsidRPr="003B60DB">
        <w:rPr>
          <w:highlight w:val="yellow"/>
        </w:rPr>
        <w:t>kwaliteit van je mijlpaalproducten</w:t>
      </w:r>
      <w:r w:rsidRPr="00715284">
        <w:t xml:space="preserve">. Wanneer je mijlpaalproducten van </w:t>
      </w:r>
      <w:r w:rsidRPr="003B60DB">
        <w:rPr>
          <w:highlight w:val="yellow"/>
        </w:rPr>
        <w:t>goede kwaliteit</w:t>
      </w:r>
      <w:r w:rsidRPr="00715284">
        <w:t xml:space="preserve"> zijn zal je </w:t>
      </w:r>
      <w:r w:rsidRPr="003B60DB">
        <w:rPr>
          <w:highlight w:val="yellow"/>
        </w:rPr>
        <w:t>eindproduct</w:t>
      </w:r>
      <w:r w:rsidRPr="00715284">
        <w:t xml:space="preserve"> ook van goede kwaliteit zijn. Geef aan welke controles je uitvoert. Welke </w:t>
      </w:r>
      <w:r w:rsidRPr="003B60DB">
        <w:rPr>
          <w:highlight w:val="yellow"/>
        </w:rPr>
        <w:t>terugkoppelingen</w:t>
      </w:r>
      <w:r w:rsidRPr="00715284">
        <w:t xml:space="preserve"> je hebt, zoals bijv. dit plan van aanpak, een voortgangsverslag en/of notulen. </w:t>
      </w:r>
      <w:r w:rsidRPr="003B60DB">
        <w:rPr>
          <w:highlight w:val="yellow"/>
        </w:rPr>
        <w:t>Externe controles</w:t>
      </w:r>
      <w:r w:rsidRPr="00715284">
        <w:t xml:space="preserve"> kunnen de kwaliteit ook verhogen. Geef aan welke </w:t>
      </w:r>
      <w:r w:rsidRPr="003B60DB">
        <w:rPr>
          <w:highlight w:val="yellow"/>
        </w:rPr>
        <w:t>normen en technieken</w:t>
      </w:r>
      <w:r w:rsidRPr="00715284">
        <w:t xml:space="preserve"> worden gebruikt binnen het bedrijf. Geef aan hoe de </w:t>
      </w:r>
      <w:r w:rsidRPr="00DE62DF">
        <w:rPr>
          <w:highlight w:val="yellow"/>
        </w:rPr>
        <w:t>kwaliteit in het bedrijf wordt bewaakt</w:t>
      </w:r>
      <w:r w:rsidRPr="00715284">
        <w:t xml:space="preserve"> en waarom je hier eventueel van zou willen afwijken</w:t>
      </w:r>
      <w:r w:rsidRPr="00DE62DF">
        <w:rPr>
          <w:highlight w:val="yellow"/>
        </w:rPr>
        <w:t>? Snelheid van werken</w:t>
      </w:r>
      <w:r w:rsidRPr="00715284">
        <w:t xml:space="preserve"> staat gelijk aan de kwaliteit van een product, zorg er dus voor dat je de </w:t>
      </w:r>
      <w:r w:rsidRPr="00DE62DF">
        <w:rPr>
          <w:highlight w:val="yellow"/>
        </w:rPr>
        <w:t>maximale tijd</w:t>
      </w:r>
      <w:r w:rsidRPr="00715284">
        <w:t xml:space="preserve"> in het project stopt voor de beste kwaliteit.   </w:t>
      </w:r>
    </w:p>
    <w:p w:rsidR="00345652" w:rsidRDefault="00345652" w:rsidP="00345652"/>
    <w:p w:rsidR="00345652" w:rsidRDefault="00345652" w:rsidP="00345652">
      <w:pPr>
        <w:rPr>
          <w:b/>
        </w:rPr>
      </w:pPr>
      <w:r>
        <w:rPr>
          <w:b/>
        </w:rPr>
        <w:t>Projectorganisatie</w:t>
      </w:r>
    </w:p>
    <w:p w:rsidR="00345652" w:rsidRDefault="00345652" w:rsidP="00345652">
      <w:r>
        <w:t xml:space="preserve">Verdeel de interne functies van de projectleden, zoals een projectleider, secretaris, presentator enz. Doe dit in overleg met de opdrachtgever. </w:t>
      </w:r>
    </w:p>
    <w:p w:rsidR="00345652" w:rsidRDefault="00345652" w:rsidP="00345652">
      <w:r>
        <w:t xml:space="preserve"> </w:t>
      </w:r>
    </w:p>
    <w:p w:rsidR="00345652" w:rsidRDefault="00345652" w:rsidP="00345652">
      <w:r>
        <w:t xml:space="preserve">Geef aan wanneer iemand beschikbaar is voor het project en geef ook aan wat de bevoegdheden en verantwoordelijkheden zijn van de projectleden. Geef aan hoe je rapporteert en verantwoording aflegt aan de stuurgroep. Zorg er voor dat de stuurgroep ofwel de opdrachtgever op de hoogte is van wat je doet. </w:t>
      </w:r>
    </w:p>
    <w:p w:rsidR="00345652" w:rsidRDefault="00345652" w:rsidP="00345652">
      <w:r>
        <w:t xml:space="preserve"> </w:t>
      </w:r>
    </w:p>
    <w:p w:rsidR="00345652" w:rsidRDefault="00345652" w:rsidP="00345652">
      <w:r>
        <w:t xml:space="preserve">Stel vast hoe vaak je gaat vergaderen. Dit kan inhouden dat je met de projectleden, stuurgroep en de opdrachtgever vergadert of alleen met de projectleden. Stel de tijdsverantwoording vast, zodat je weet wie wat gedaan heeft. Dit kan door eventueel een weekverslag van de projectleden te vragen. Hier kunnen ook de verwachte werkzaamheden voor de volgende week in worden verwerkt.  </w:t>
      </w:r>
    </w:p>
    <w:p w:rsidR="00345652" w:rsidRDefault="00345652" w:rsidP="00345652"/>
    <w:p w:rsidR="00345652" w:rsidRDefault="00345652" w:rsidP="00345652">
      <w:pPr>
        <w:rPr>
          <w:b/>
        </w:rPr>
      </w:pPr>
      <w:r>
        <w:rPr>
          <w:b/>
        </w:rPr>
        <w:t>Planning</w:t>
      </w:r>
      <w:bookmarkStart w:id="21" w:name="_GoBack"/>
      <w:bookmarkEnd w:id="21"/>
    </w:p>
    <w:p w:rsidR="00345652" w:rsidRDefault="00345652" w:rsidP="00345652">
      <w:r>
        <w:t xml:space="preserve">Een planning kan gemaakt worden door middel van een strokenplanning. Hierin is duidelijk te zien wie wat wanneer gaat doen. Een handig hulpmiddel is het pakket MS PROJECT. Let erop dat bepaalde taken eerst afgerond moeten worden alvorens met andere taken kan worden begonnen. </w:t>
      </w:r>
    </w:p>
    <w:p w:rsidR="00345652" w:rsidRDefault="00345652" w:rsidP="00345652">
      <w:r>
        <w:t xml:space="preserve"> </w:t>
      </w:r>
    </w:p>
    <w:p w:rsidR="00345652" w:rsidRDefault="00345652" w:rsidP="00345652">
      <w:r>
        <w:t>Door alles goed te plannen kun je bepalen hoeveel tijd je kunt reserveren voor bepaalde taken. Plan altijd zgn. buffers in; dit geeft de mogelijkheid om extra tijd te gebruiken indien nodig. Tevens kunnen nu de kosten berekend worden voor de periode van het project.</w:t>
      </w:r>
    </w:p>
    <w:p w:rsidR="00345652" w:rsidRDefault="00345652" w:rsidP="00345652"/>
    <w:p w:rsidR="00345652" w:rsidRDefault="00345652" w:rsidP="00345652">
      <w:pPr>
        <w:rPr>
          <w:b/>
        </w:rPr>
      </w:pPr>
      <w:r>
        <w:rPr>
          <w:b/>
        </w:rPr>
        <w:t>Kosten en baten</w:t>
      </w:r>
    </w:p>
    <w:p w:rsidR="00345652" w:rsidRDefault="00345652" w:rsidP="00345652">
      <w:r>
        <w:t xml:space="preserve">Denk bij kosten aan uurlonen, kosten van gebruikte hulpmiddelen, exploitatiekosten (kosten na het project) en onvoorziene uitgaven. Let er wel op dat je investeringen zoals pc’s niet op één project mag afschrijven. </w:t>
      </w:r>
    </w:p>
    <w:p w:rsidR="00345652" w:rsidRDefault="00345652" w:rsidP="00345652">
      <w:r>
        <w:t xml:space="preserve"> </w:t>
      </w:r>
    </w:p>
    <w:p w:rsidR="00345652" w:rsidRDefault="00345652" w:rsidP="00345652">
      <w:r>
        <w:t>Denk bij baten aan directe kostenbesparing, hogere kwaliteit van een product, betere service, gemotiveerder personeel enz. In het onderwijs gaat het natuurlijk om studietijdtijd t.o.v. studieresultaten.</w:t>
      </w:r>
    </w:p>
    <w:p w:rsidR="00345652" w:rsidRDefault="00345652" w:rsidP="00345652"/>
    <w:p w:rsidR="00345652" w:rsidRDefault="00345652" w:rsidP="00345652"/>
    <w:p w:rsidR="00345652" w:rsidRDefault="00345652" w:rsidP="00345652">
      <w:pPr>
        <w:rPr>
          <w:b/>
        </w:rPr>
      </w:pPr>
      <w:r>
        <w:rPr>
          <w:b/>
        </w:rPr>
        <w:lastRenderedPageBreak/>
        <w:t>Risico’s</w:t>
      </w:r>
    </w:p>
    <w:p w:rsidR="00345652" w:rsidRDefault="00345652" w:rsidP="00345652">
      <w:r>
        <w:t xml:space="preserve">Er zijn 2 soorten risico’s, namelijk interne en externe risico’s. </w:t>
      </w:r>
    </w:p>
    <w:p w:rsidR="00345652" w:rsidRDefault="00345652" w:rsidP="00345652">
      <w:r>
        <w:t xml:space="preserve">Interne risico’s kunnen zijn: </w:t>
      </w:r>
    </w:p>
    <w:p w:rsidR="00345652" w:rsidRDefault="00345652" w:rsidP="00345652">
      <w:r>
        <w:t xml:space="preserve">De beschikbare tijd, onvoldoende kennis/motivatie projectleden, slechte projectleider of samenwerkingsproblemen tussen de projectleden. (Vraag is of je dit allemaal moet beschrijven.) </w:t>
      </w:r>
    </w:p>
    <w:p w:rsidR="00345652" w:rsidRDefault="00345652" w:rsidP="00345652">
      <w:r>
        <w:t xml:space="preserve">Externe risico’s kunnen zijn: </w:t>
      </w:r>
    </w:p>
    <w:p w:rsidR="00345652" w:rsidRDefault="00345652" w:rsidP="00345652">
      <w:r>
        <w:t xml:space="preserve">Geen medewerking van de organisatie,  onduidelijke projectgrenzen, afhankelijkheid van andere projecten. </w:t>
      </w:r>
    </w:p>
    <w:p w:rsidR="00345652" w:rsidRDefault="001D0534" w:rsidP="00345652">
      <w:r>
        <w:t xml:space="preserve"> </w:t>
      </w:r>
    </w:p>
    <w:p w:rsidR="00345652" w:rsidRDefault="00345652" w:rsidP="00345652">
      <w:r>
        <w:t xml:space="preserve">Voor meer informatie en eisen zie het document “Het maken van een risicoanalyse” op </w:t>
      </w:r>
      <w:proofErr w:type="spellStart"/>
      <w:r>
        <w:t>MySite</w:t>
      </w:r>
      <w:proofErr w:type="spellEnd"/>
      <w:r>
        <w:t>. Uiteindelijk krijg je dus een tabel.</w:t>
      </w:r>
    </w:p>
    <w:p w:rsidR="00345652" w:rsidRDefault="00345652" w:rsidP="00345652"/>
    <w:p w:rsidR="00345652" w:rsidRDefault="00345652" w:rsidP="00345652">
      <w:pPr>
        <w:rPr>
          <w:b/>
        </w:rPr>
      </w:pPr>
      <w:r w:rsidRPr="00715284">
        <w:rPr>
          <w:b/>
        </w:rPr>
        <w:t>Ten slotte</w:t>
      </w:r>
    </w:p>
    <w:p w:rsidR="00345652" w:rsidRPr="00715284" w:rsidRDefault="00345652" w:rsidP="00345652">
      <w:r w:rsidRPr="00715284">
        <w:t xml:space="preserve">Het maken van het plan van aanpak is een middel om je project vorm te geven, zodat je weet wat je de komende tijd gaat doen. In de loop van je project zal blijken wat haalbaar is en wat niet. Bijstellingen van het project zijn haast onontkoombaar en moeten natuurlijk altijd worden gerapporteerd. Zorg er dan ook voor dat je tijdens je project een dossier bijhoudt, waarin alle zaken worden bewaard die met je project te maken hebben. Het is daarom verstandig een </w:t>
      </w:r>
      <w:proofErr w:type="spellStart"/>
      <w:r w:rsidRPr="00715284">
        <w:t>projectlid</w:t>
      </w:r>
      <w:proofErr w:type="spellEnd"/>
      <w:r w:rsidRPr="00715284">
        <w:t xml:space="preserve"> te benoemen die de taak van archivaris op zich neemt.   Het werken met afvinklijsten is daarbij een goed controlemiddel voor de projectleden zelf en natuurlijk ook voor de organisatie. Deze zijn zo ook snel op de hoogte van de laatste vorderingen. </w:t>
      </w:r>
    </w:p>
    <w:p w:rsidR="00345652" w:rsidRPr="00715284" w:rsidRDefault="00345652" w:rsidP="00345652">
      <w:r w:rsidRPr="00715284">
        <w:t xml:space="preserve"> </w:t>
      </w:r>
    </w:p>
    <w:p w:rsidR="00345652" w:rsidRPr="00715284" w:rsidRDefault="00345652" w:rsidP="00345652">
      <w:r w:rsidRPr="00715284">
        <w:t xml:space="preserve">Op </w:t>
      </w:r>
      <w:proofErr w:type="spellStart"/>
      <w:r w:rsidRPr="00715284">
        <w:t>MySite</w:t>
      </w:r>
      <w:proofErr w:type="spellEnd"/>
      <w:r w:rsidRPr="00715284">
        <w:t xml:space="preserve"> kun je een checklist in Excel-formaat vinden om te kijken of je alles hebt (“Checklist </w:t>
      </w:r>
      <w:proofErr w:type="spellStart"/>
      <w:r w:rsidRPr="00715284">
        <w:t>pva</w:t>
      </w:r>
      <w:proofErr w:type="spellEnd"/>
      <w:r w:rsidRPr="00715284">
        <w:t xml:space="preserve">”). De bedoeling is dat je (digitaal) in kolom B een 1 invult als je het item hebt. Onderaan verschijnt dan een score. Heb je een item niet, niets aan de hand. Je kunt dat dan nog gewoon aanvullen. Print het uit en op verzoek zal je projectbegeleider steekproefsgewijs kijken of je het goed hebt ingevuld. </w:t>
      </w:r>
    </w:p>
    <w:p w:rsidR="00345652" w:rsidRDefault="00345652" w:rsidP="00345652"/>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45FAC" w:rsidRDefault="00145FAC" w:rsidP="00345652">
      <w:pPr>
        <w:pStyle w:val="RCKop"/>
      </w:pPr>
    </w:p>
    <w:p w:rsidR="001A409E" w:rsidRPr="001A409E" w:rsidRDefault="001A409E" w:rsidP="001A409E"/>
    <w:p w:rsidR="00345652" w:rsidRDefault="00345652" w:rsidP="00345652">
      <w:pPr>
        <w:pStyle w:val="RCKop"/>
      </w:pPr>
      <w:r>
        <w:lastRenderedPageBreak/>
        <w:t xml:space="preserve">Bijlage </w:t>
      </w:r>
      <w:r w:rsidR="00145FAC">
        <w:t>3</w:t>
      </w:r>
      <w:r>
        <w:t>. Offerte maken</w:t>
      </w:r>
    </w:p>
    <w:p w:rsidR="006F54EE" w:rsidRPr="006F54EE" w:rsidRDefault="006F54EE" w:rsidP="006F54EE">
      <w:pPr>
        <w:spacing w:before="100" w:beforeAutospacing="1" w:after="100" w:afterAutospacing="1"/>
        <w:rPr>
          <w:rFonts w:eastAsia="Times New Roman" w:cstheme="minorHAnsi"/>
        </w:rPr>
      </w:pPr>
      <w:r w:rsidRPr="006F54EE">
        <w:rPr>
          <w:rFonts w:eastAsia="Times New Roman" w:cstheme="minorHAnsi"/>
        </w:rPr>
        <w:t>Een offerte moet altijd een aantal basale onderdelen bevatten:</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rPr>
        <w:t>datum</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bCs/>
        </w:rPr>
        <w:t>jouw contactgegevens</w:t>
      </w:r>
      <w:r w:rsidRPr="006F54EE">
        <w:rPr>
          <w:rFonts w:eastAsia="Times New Roman" w:cstheme="minorHAnsi"/>
        </w:rPr>
        <w:t xml:space="preserve"> (adres, telefoonnummer, e-mail, KvK-nummer)</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bCs/>
        </w:rPr>
        <w:t>een offertenummer</w:t>
      </w:r>
      <w:r w:rsidRPr="006F54EE">
        <w:rPr>
          <w:rFonts w:eastAsia="Times New Roman" w:cstheme="minorHAnsi"/>
        </w:rPr>
        <w:t xml:space="preserve"> (voor je eigen administratie)</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rPr>
        <w:t>contactgegevens (en contactpersoon) van je opdrachtgever</w:t>
      </w:r>
    </w:p>
    <w:p w:rsidR="006F54EE" w:rsidRPr="006F54EE" w:rsidRDefault="006F54EE" w:rsidP="006F54EE">
      <w:pPr>
        <w:numPr>
          <w:ilvl w:val="1"/>
          <w:numId w:val="32"/>
        </w:numPr>
        <w:spacing w:before="100" w:beforeAutospacing="1" w:after="100" w:afterAutospacing="1"/>
        <w:rPr>
          <w:rFonts w:eastAsia="Times New Roman" w:cstheme="minorHAnsi"/>
        </w:rPr>
      </w:pPr>
      <w:r w:rsidRPr="006F54EE">
        <w:rPr>
          <w:rFonts w:eastAsia="Times New Roman" w:cstheme="minorHAnsi"/>
          <w:bCs/>
        </w:rPr>
        <w:t>reactietermijn</w:t>
      </w:r>
      <w:r w:rsidRPr="006F54EE">
        <w:rPr>
          <w:rFonts w:eastAsia="Times New Roman" w:cstheme="minorHAnsi"/>
        </w:rPr>
        <w:t xml:space="preserve"> (het offertebedrag blijft niet voor eeuwig geldig)</w:t>
      </w:r>
    </w:p>
    <w:p w:rsidR="006F54EE" w:rsidRPr="006F54EE" w:rsidRDefault="006F54EE" w:rsidP="006F54EE">
      <w:pPr>
        <w:spacing w:before="105"/>
        <w:rPr>
          <w:rFonts w:eastAsia="Times New Roman" w:cstheme="minorHAnsi"/>
          <w:color w:val="000000"/>
        </w:rPr>
      </w:pPr>
      <w:r w:rsidRPr="006F54EE">
        <w:rPr>
          <w:rFonts w:eastAsia="Times New Roman" w:cstheme="minorHAnsi"/>
        </w:rPr>
        <w:br/>
        <w:t xml:space="preserve">Geef vervolgens een </w:t>
      </w:r>
      <w:r w:rsidRPr="006F54EE">
        <w:rPr>
          <w:rFonts w:eastAsia="Times New Roman" w:cstheme="minorHAnsi"/>
          <w:bCs/>
        </w:rPr>
        <w:t>duidelijke omschrijving van de opdracht en jouw werkzaamheden in een aantal zinnen</w:t>
      </w:r>
      <w:r w:rsidRPr="006F54EE">
        <w:rPr>
          <w:rFonts w:eastAsia="Times New Roman" w:cstheme="minorHAnsi"/>
        </w:rPr>
        <w:t>. Noem daarin op welke dag de opdrachtgever de benodigde informatie aanlevert en wanneer jij het product aflevert.</w:t>
      </w:r>
      <w:r w:rsidRPr="006F54EE">
        <w:rPr>
          <w:rFonts w:eastAsia="Times New Roman" w:cstheme="minorHAnsi"/>
        </w:rPr>
        <w:br/>
      </w:r>
    </w:p>
    <w:p w:rsidR="006F54EE" w:rsidRPr="006F54EE" w:rsidRDefault="006F54EE" w:rsidP="006F54EE">
      <w:pPr>
        <w:spacing w:before="105"/>
        <w:rPr>
          <w:rFonts w:eastAsia="Times New Roman" w:cstheme="minorHAnsi"/>
          <w:color w:val="000000"/>
        </w:rPr>
      </w:pPr>
      <w:r w:rsidRPr="006F54EE">
        <w:rPr>
          <w:rFonts w:eastAsia="Times New Roman" w:cstheme="minorHAnsi"/>
          <w:color w:val="000000"/>
        </w:rPr>
        <w:t>Dé ultieme opbouw van een offerte bestaat niet; iedere situatie en iedere klant is weer anders. Denk daarom niet dat je verplicht bent tot het gebruik van een bepaald stramien, zoals de hieronder beschreven AIDA- of de PPPP-formule. Deze kunnen als leidraad dienen, maar je kunt ook het verloop van het acquisitiegesprek als uitgangspunt nemen.</w:t>
      </w:r>
    </w:p>
    <w:p w:rsidR="006F54EE" w:rsidRPr="006F54EE" w:rsidRDefault="006F54EE" w:rsidP="006F54EE">
      <w:pPr>
        <w:spacing w:before="100" w:beforeAutospacing="1"/>
        <w:outlineLvl w:val="1"/>
        <w:rPr>
          <w:rFonts w:eastAsia="Times New Roman" w:cstheme="minorHAnsi"/>
          <w:b/>
          <w:bCs/>
          <w:color w:val="000000"/>
        </w:rPr>
      </w:pPr>
      <w:bookmarkStart w:id="22" w:name="_Toc284890307"/>
      <w:r w:rsidRPr="006F54EE">
        <w:rPr>
          <w:rFonts w:eastAsia="Times New Roman" w:cstheme="minorHAnsi"/>
          <w:b/>
          <w:bCs/>
          <w:color w:val="000000"/>
        </w:rPr>
        <w:t>AIDA</w:t>
      </w:r>
      <w:bookmarkEnd w:id="22"/>
    </w:p>
    <w:p w:rsidR="006F54EE" w:rsidRPr="006F54EE" w:rsidRDefault="006F54EE" w:rsidP="006F54EE">
      <w:pPr>
        <w:spacing w:before="105"/>
        <w:rPr>
          <w:rFonts w:eastAsia="Times New Roman" w:cstheme="minorHAnsi"/>
          <w:color w:val="000000"/>
        </w:rPr>
      </w:pPr>
      <w:r w:rsidRPr="006F54EE">
        <w:rPr>
          <w:rFonts w:eastAsia="Times New Roman" w:cstheme="minorHAnsi"/>
          <w:color w:val="000000"/>
        </w:rPr>
        <w:t xml:space="preserve">AIDA staat voor: </w:t>
      </w:r>
      <w:r w:rsidRPr="006F54EE">
        <w:rPr>
          <w:rFonts w:eastAsia="Times New Roman" w:cstheme="minorHAnsi"/>
          <w:b/>
          <w:bCs/>
          <w:color w:val="000000"/>
        </w:rPr>
        <w:t xml:space="preserve">Attention, Interest, </w:t>
      </w:r>
      <w:proofErr w:type="spellStart"/>
      <w:r w:rsidRPr="006F54EE">
        <w:rPr>
          <w:rFonts w:eastAsia="Times New Roman" w:cstheme="minorHAnsi"/>
          <w:b/>
          <w:bCs/>
          <w:color w:val="000000"/>
        </w:rPr>
        <w:t>Desire</w:t>
      </w:r>
      <w:proofErr w:type="spellEnd"/>
      <w:r w:rsidRPr="006F54EE">
        <w:rPr>
          <w:rFonts w:eastAsia="Times New Roman" w:cstheme="minorHAnsi"/>
          <w:color w:val="000000"/>
        </w:rPr>
        <w:t xml:space="preserve"> en </w:t>
      </w:r>
      <w:r w:rsidRPr="006F54EE">
        <w:rPr>
          <w:rFonts w:eastAsia="Times New Roman" w:cstheme="minorHAnsi"/>
          <w:b/>
          <w:bCs/>
          <w:color w:val="000000"/>
        </w:rPr>
        <w:t>Action</w:t>
      </w:r>
      <w:r w:rsidRPr="006F54EE">
        <w:rPr>
          <w:rFonts w:eastAsia="Times New Roman" w:cstheme="minorHAnsi"/>
          <w:color w:val="000000"/>
        </w:rPr>
        <w:t>. Oftewel: je trekt eerst de aandacht van je lezer, wekt dan zijn interesse, doet een beroep op zijn kooplust en spoort hem tot slot tot actie aan.</w:t>
      </w:r>
    </w:p>
    <w:p w:rsidR="006F54EE" w:rsidRPr="00062B29" w:rsidRDefault="006F54EE" w:rsidP="006F54EE">
      <w:pPr>
        <w:spacing w:before="100" w:beforeAutospacing="1"/>
        <w:outlineLvl w:val="1"/>
        <w:rPr>
          <w:rFonts w:eastAsia="Times New Roman" w:cstheme="minorHAnsi"/>
          <w:b/>
          <w:bCs/>
          <w:color w:val="000000"/>
          <w:lang w:val="en-US"/>
        </w:rPr>
      </w:pPr>
      <w:bookmarkStart w:id="23" w:name="_Toc284890308"/>
      <w:r w:rsidRPr="00062B29">
        <w:rPr>
          <w:rFonts w:eastAsia="Times New Roman" w:cstheme="minorHAnsi"/>
          <w:b/>
          <w:bCs/>
          <w:color w:val="000000"/>
          <w:lang w:val="en-US"/>
        </w:rPr>
        <w:t>PPPP</w:t>
      </w:r>
      <w:bookmarkEnd w:id="23"/>
    </w:p>
    <w:p w:rsidR="006F54EE" w:rsidRPr="006F54EE" w:rsidRDefault="006F54EE" w:rsidP="006F54EE">
      <w:pPr>
        <w:spacing w:before="105"/>
        <w:rPr>
          <w:rFonts w:eastAsia="Times New Roman" w:cstheme="minorHAnsi"/>
          <w:color w:val="000000"/>
        </w:rPr>
      </w:pPr>
      <w:r w:rsidRPr="00062B29">
        <w:rPr>
          <w:rFonts w:eastAsia="Times New Roman" w:cstheme="minorHAnsi"/>
          <w:color w:val="000000"/>
          <w:lang w:val="en-US"/>
        </w:rPr>
        <w:t xml:space="preserve">PPPP </w:t>
      </w:r>
      <w:proofErr w:type="spellStart"/>
      <w:r w:rsidRPr="00062B29">
        <w:rPr>
          <w:rFonts w:eastAsia="Times New Roman" w:cstheme="minorHAnsi"/>
          <w:color w:val="000000"/>
          <w:lang w:val="en-US"/>
        </w:rPr>
        <w:t>staat</w:t>
      </w:r>
      <w:proofErr w:type="spellEnd"/>
      <w:r w:rsidRPr="00062B29">
        <w:rPr>
          <w:rFonts w:eastAsia="Times New Roman" w:cstheme="minorHAnsi"/>
          <w:color w:val="000000"/>
          <w:lang w:val="en-US"/>
        </w:rPr>
        <w:t xml:space="preserve"> </w:t>
      </w:r>
      <w:proofErr w:type="spellStart"/>
      <w:r w:rsidRPr="00062B29">
        <w:rPr>
          <w:rFonts w:eastAsia="Times New Roman" w:cstheme="minorHAnsi"/>
          <w:color w:val="000000"/>
          <w:lang w:val="en-US"/>
        </w:rPr>
        <w:t>voor</w:t>
      </w:r>
      <w:proofErr w:type="spellEnd"/>
      <w:r w:rsidRPr="00062B29">
        <w:rPr>
          <w:rFonts w:eastAsia="Times New Roman" w:cstheme="minorHAnsi"/>
          <w:color w:val="000000"/>
          <w:lang w:val="en-US"/>
        </w:rPr>
        <w:t xml:space="preserve">: </w:t>
      </w:r>
      <w:r w:rsidRPr="00062B29">
        <w:rPr>
          <w:rFonts w:eastAsia="Times New Roman" w:cstheme="minorHAnsi"/>
          <w:b/>
          <w:bCs/>
          <w:color w:val="000000"/>
          <w:lang w:val="en-US"/>
        </w:rPr>
        <w:t>Position</w:t>
      </w:r>
      <w:r w:rsidRPr="00062B29">
        <w:rPr>
          <w:rFonts w:eastAsia="Times New Roman" w:cstheme="minorHAnsi"/>
          <w:color w:val="000000"/>
          <w:lang w:val="en-US"/>
        </w:rPr>
        <w:t xml:space="preserve">, </w:t>
      </w:r>
      <w:r w:rsidRPr="00062B29">
        <w:rPr>
          <w:rFonts w:eastAsia="Times New Roman" w:cstheme="minorHAnsi"/>
          <w:b/>
          <w:bCs/>
          <w:color w:val="000000"/>
          <w:lang w:val="en-US"/>
        </w:rPr>
        <w:t>Problems</w:t>
      </w:r>
      <w:r w:rsidRPr="00062B29">
        <w:rPr>
          <w:rFonts w:eastAsia="Times New Roman" w:cstheme="minorHAnsi"/>
          <w:color w:val="000000"/>
          <w:lang w:val="en-US"/>
        </w:rPr>
        <w:t xml:space="preserve">, </w:t>
      </w:r>
      <w:r w:rsidRPr="00062B29">
        <w:rPr>
          <w:rFonts w:eastAsia="Times New Roman" w:cstheme="minorHAnsi"/>
          <w:b/>
          <w:bCs/>
          <w:color w:val="000000"/>
          <w:lang w:val="en-US"/>
        </w:rPr>
        <w:t>Possibilities</w:t>
      </w:r>
      <w:r w:rsidRPr="00062B29">
        <w:rPr>
          <w:rFonts w:eastAsia="Times New Roman" w:cstheme="minorHAnsi"/>
          <w:color w:val="000000"/>
          <w:lang w:val="en-US"/>
        </w:rPr>
        <w:t xml:space="preserve"> </w:t>
      </w:r>
      <w:proofErr w:type="spellStart"/>
      <w:r w:rsidRPr="00062B29">
        <w:rPr>
          <w:rFonts w:eastAsia="Times New Roman" w:cstheme="minorHAnsi"/>
          <w:color w:val="000000"/>
          <w:lang w:val="en-US"/>
        </w:rPr>
        <w:t>en</w:t>
      </w:r>
      <w:proofErr w:type="spellEnd"/>
      <w:r w:rsidRPr="00062B29">
        <w:rPr>
          <w:rFonts w:eastAsia="Times New Roman" w:cstheme="minorHAnsi"/>
          <w:color w:val="000000"/>
          <w:lang w:val="en-US"/>
        </w:rPr>
        <w:t xml:space="preserve"> </w:t>
      </w:r>
      <w:r w:rsidRPr="00062B29">
        <w:rPr>
          <w:rFonts w:eastAsia="Times New Roman" w:cstheme="minorHAnsi"/>
          <w:b/>
          <w:bCs/>
          <w:color w:val="000000"/>
          <w:lang w:val="en-US"/>
        </w:rPr>
        <w:t>Proposal</w:t>
      </w:r>
      <w:r w:rsidRPr="00062B29">
        <w:rPr>
          <w:rFonts w:eastAsia="Times New Roman" w:cstheme="minorHAnsi"/>
          <w:color w:val="000000"/>
          <w:lang w:val="en-US"/>
        </w:rPr>
        <w:t xml:space="preserve">. </w:t>
      </w:r>
      <w:r w:rsidRPr="006F54EE">
        <w:rPr>
          <w:rFonts w:eastAsia="Times New Roman" w:cstheme="minorHAnsi"/>
          <w:color w:val="000000"/>
        </w:rPr>
        <w:t>Oftewel: je schetst de situatie, benoemt de opdrachtgevers problemen, je draagt oplossingen/mogelijkheden aan en tot slot doe je hem een voorstel.</w:t>
      </w:r>
    </w:p>
    <w:p w:rsidR="006F54EE" w:rsidRPr="006F54EE" w:rsidRDefault="006F54EE" w:rsidP="006F54EE">
      <w:pPr>
        <w:pBdr>
          <w:top w:val="single" w:sz="6" w:space="0" w:color="454134"/>
          <w:left w:val="single" w:sz="6" w:space="0" w:color="454134"/>
          <w:bottom w:val="single" w:sz="6" w:space="0" w:color="454134"/>
          <w:right w:val="single" w:sz="6" w:space="0" w:color="454134"/>
        </w:pBdr>
        <w:shd w:val="clear" w:color="auto" w:fill="E4E1D2"/>
        <w:spacing w:before="180" w:after="180"/>
        <w:rPr>
          <w:rFonts w:eastAsia="Times New Roman" w:cstheme="minorHAnsi"/>
          <w:color w:val="000000"/>
        </w:rPr>
      </w:pPr>
      <w:r w:rsidRPr="006F54EE">
        <w:rPr>
          <w:rFonts w:eastAsia="Times New Roman" w:cstheme="minorHAnsi"/>
          <w:color w:val="000000"/>
        </w:rPr>
        <w:t xml:space="preserve">Denk aan het project </w:t>
      </w:r>
      <w:proofErr w:type="spellStart"/>
      <w:r w:rsidRPr="006F54EE">
        <w:rPr>
          <w:rFonts w:eastAsia="Times New Roman" w:cstheme="minorHAnsi"/>
          <w:color w:val="000000"/>
        </w:rPr>
        <w:t>Barroc</w:t>
      </w:r>
      <w:proofErr w:type="spellEnd"/>
      <w:r w:rsidRPr="006F54EE">
        <w:rPr>
          <w:rFonts w:eastAsia="Times New Roman" w:cstheme="minorHAnsi"/>
          <w:color w:val="000000"/>
        </w:rPr>
        <w:t>-IT. Noteer vervolgens in steekwoorden welke informatie je kwijt wilt in de offerte, die je moet schrijven om die toekomstige opdracht te krijgen. Zet vervolgens bij elkaar wat bij elkaar hoort. Breng dan de verschillende informatieblokken onder een noemer. Bijvoorbeeld '</w:t>
      </w:r>
      <w:proofErr w:type="spellStart"/>
      <w:r w:rsidRPr="006F54EE">
        <w:rPr>
          <w:rFonts w:eastAsia="Times New Roman" w:cstheme="minorHAnsi"/>
          <w:color w:val="000000"/>
        </w:rPr>
        <w:t>Problems</w:t>
      </w:r>
      <w:proofErr w:type="spellEnd"/>
      <w:r w:rsidRPr="006F54EE">
        <w:rPr>
          <w:rFonts w:eastAsia="Times New Roman" w:cstheme="minorHAnsi"/>
          <w:color w:val="000000"/>
        </w:rPr>
        <w:t>'. Ga vervolgens na wat een logische volgorde zou zijn van de verschillende onderdelen. </w:t>
      </w:r>
    </w:p>
    <w:p w:rsidR="006F54EE" w:rsidRDefault="006F54EE" w:rsidP="006F54EE">
      <w:pPr>
        <w:pStyle w:val="RCVraagRapportage"/>
      </w:pPr>
    </w:p>
    <w:p w:rsidR="006F54EE" w:rsidRDefault="006F54EE" w:rsidP="006F54EE">
      <w:pPr>
        <w:pStyle w:val="RCVraagRapportage"/>
        <w:rPr>
          <w:rFonts w:cstheme="minorHAnsi"/>
        </w:rPr>
      </w:pPr>
      <w:r>
        <w:t>Structuur van de offerte</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Een offerte kan twee A4'tjes lang zijn, maar ook een vijftig pagina’s dik document. De aard van de opdracht (maatwerk of standaard), de relatie met de klant en de duur van het samenwerkingsverband hebben invloed op de omvang van een offerte. De meest uitgebreide offertes zijn meestal projectvoorstellen of dienstoffertes. Dat type offerte bestaat al gauw uit zo'n vijftien onderdelen, die in dit hoofdstuk aan bod komen. Wees gerust; je offertes hoeven niet altijd alle onderdelen te bevatten. Mocht je echter een keer een groot project binnen willen slepen, dan is het wel handig ze te kennen. Belangrijke onderdelen zijn: de </w:t>
      </w:r>
      <w:r w:rsidRPr="006F54EE">
        <w:rPr>
          <w:rStyle w:val="Zwaar"/>
          <w:rFonts w:asciiTheme="minorHAnsi" w:hAnsiTheme="minorHAnsi" w:cstheme="minorHAnsi"/>
          <w:sz w:val="22"/>
          <w:szCs w:val="22"/>
        </w:rPr>
        <w:t>inleiding</w:t>
      </w:r>
      <w:r w:rsidRPr="006F54EE">
        <w:rPr>
          <w:rFonts w:asciiTheme="minorHAnsi" w:hAnsiTheme="minorHAnsi" w:cstheme="minorHAnsi"/>
          <w:sz w:val="22"/>
          <w:szCs w:val="22"/>
        </w:rPr>
        <w:t xml:space="preserve">, de </w:t>
      </w:r>
      <w:r w:rsidRPr="006F54EE">
        <w:rPr>
          <w:rStyle w:val="Zwaar"/>
          <w:rFonts w:asciiTheme="minorHAnsi" w:hAnsiTheme="minorHAnsi" w:cstheme="minorHAnsi"/>
          <w:sz w:val="22"/>
          <w:szCs w:val="22"/>
        </w:rPr>
        <w:t>actuele klantsituatie</w:t>
      </w:r>
      <w:r w:rsidRPr="006F54EE">
        <w:rPr>
          <w:rFonts w:asciiTheme="minorHAnsi" w:hAnsiTheme="minorHAnsi" w:cstheme="minorHAnsi"/>
          <w:sz w:val="22"/>
          <w:szCs w:val="22"/>
        </w:rPr>
        <w:t xml:space="preserve">, de </w:t>
      </w:r>
      <w:r w:rsidRPr="006F54EE">
        <w:rPr>
          <w:rStyle w:val="Zwaar"/>
          <w:rFonts w:asciiTheme="minorHAnsi" w:hAnsiTheme="minorHAnsi" w:cstheme="minorHAnsi"/>
          <w:sz w:val="22"/>
          <w:szCs w:val="22"/>
        </w:rPr>
        <w:t>klantvraag</w:t>
      </w:r>
      <w:r w:rsidRPr="006F54EE">
        <w:rPr>
          <w:rFonts w:asciiTheme="minorHAnsi" w:hAnsiTheme="minorHAnsi" w:cstheme="minorHAnsi"/>
          <w:sz w:val="22"/>
          <w:szCs w:val="22"/>
        </w:rPr>
        <w:t xml:space="preserve">, de </w:t>
      </w:r>
      <w:r w:rsidRPr="006F54EE">
        <w:rPr>
          <w:rStyle w:val="Zwaar"/>
          <w:rFonts w:asciiTheme="minorHAnsi" w:hAnsiTheme="minorHAnsi" w:cstheme="minorHAnsi"/>
          <w:sz w:val="22"/>
          <w:szCs w:val="22"/>
        </w:rPr>
        <w:t>gewenste klantsituatie</w:t>
      </w:r>
      <w:r w:rsidRPr="006F54EE">
        <w:rPr>
          <w:rFonts w:asciiTheme="minorHAnsi" w:hAnsiTheme="minorHAnsi" w:cstheme="minorHAnsi"/>
          <w:sz w:val="22"/>
          <w:szCs w:val="22"/>
        </w:rPr>
        <w:t xml:space="preserve"> en het </w:t>
      </w:r>
      <w:r w:rsidRPr="006F54EE">
        <w:rPr>
          <w:rStyle w:val="Zwaar"/>
          <w:rFonts w:asciiTheme="minorHAnsi" w:hAnsiTheme="minorHAnsi" w:cstheme="minorHAnsi"/>
          <w:sz w:val="22"/>
          <w:szCs w:val="22"/>
        </w:rPr>
        <w:t>aanbod</w:t>
      </w:r>
      <w:r w:rsidRPr="006F54EE">
        <w:rPr>
          <w:rFonts w:asciiTheme="minorHAnsi" w:hAnsiTheme="minorHAnsi" w:cstheme="minorHAnsi"/>
          <w:sz w:val="22"/>
          <w:szCs w:val="22"/>
        </w:rPr>
        <w:t>. Aan deze passages moet je extra aandacht besteden.       </w:t>
      </w:r>
    </w:p>
    <w:p w:rsidR="006F54EE" w:rsidRDefault="006F54EE" w:rsidP="006F54EE">
      <w:pPr>
        <w:pStyle w:val="Normaalweb"/>
        <w:rPr>
          <w:rFonts w:asciiTheme="minorHAnsi" w:hAnsiTheme="minorHAnsi" w:cstheme="minorHAnsi"/>
          <w:sz w:val="22"/>
          <w:szCs w:val="22"/>
        </w:rPr>
      </w:pPr>
    </w:p>
    <w:p w:rsidR="006F54EE" w:rsidRDefault="006F54EE" w:rsidP="006F54EE">
      <w:pPr>
        <w:pStyle w:val="RCVraagRapportage"/>
      </w:pPr>
      <w:r>
        <w:t>Uit welke onderdelen bestaat een offerte?</w:t>
      </w:r>
    </w:p>
    <w:p w:rsidR="006F54EE" w:rsidRPr="006F54EE" w:rsidRDefault="006F54EE" w:rsidP="006F54EE">
      <w:pPr>
        <w:rPr>
          <w:b/>
        </w:rPr>
      </w:pPr>
      <w:r w:rsidRPr="006F54EE">
        <w:rPr>
          <w:b/>
        </w:rPr>
        <w:t>1.</w:t>
      </w:r>
      <w:r>
        <w:rPr>
          <w:b/>
        </w:rPr>
        <w:t xml:space="preserve"> </w:t>
      </w:r>
      <w:r w:rsidRPr="006F54EE">
        <w:rPr>
          <w:b/>
        </w:rPr>
        <w:t>Titelblad</w:t>
      </w:r>
    </w:p>
    <w:p w:rsid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Voor de hand liggend is natuurlijk om 'offerte' en je bedrijfslogo op de voorkant te plaatsen. Dat is duidelijk en niemand kan er aanstoot aan nemen, maar prikkelend is het niet. En dat terwijl een offerte een lezer moet enthousiasmeren. Zeker bij ongevraagde offertes is een </w:t>
      </w:r>
      <w:r w:rsidRPr="006F54EE">
        <w:rPr>
          <w:rStyle w:val="Zwaar"/>
          <w:rFonts w:asciiTheme="minorHAnsi" w:hAnsiTheme="minorHAnsi" w:cstheme="minorHAnsi"/>
          <w:sz w:val="22"/>
          <w:szCs w:val="22"/>
        </w:rPr>
        <w:t>prikkelend titelblad</w:t>
      </w:r>
      <w:r w:rsidRPr="006F54EE">
        <w:rPr>
          <w:rFonts w:asciiTheme="minorHAnsi" w:hAnsiTheme="minorHAnsi" w:cstheme="minorHAnsi"/>
          <w:sz w:val="22"/>
          <w:szCs w:val="22"/>
        </w:rPr>
        <w:t xml:space="preserve"> noodzakelijk.</w:t>
      </w:r>
    </w:p>
    <w:p w:rsidR="006F54EE" w:rsidRPr="006F54EE" w:rsidRDefault="006F54EE" w:rsidP="006F54EE">
      <w:pPr>
        <w:pStyle w:val="Normaalweb"/>
        <w:rPr>
          <w:rFonts w:asciiTheme="minorHAnsi" w:hAnsiTheme="minorHAnsi" w:cstheme="minorHAnsi"/>
          <w:sz w:val="22"/>
          <w:szCs w:val="22"/>
        </w:rPr>
      </w:pP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lastRenderedPageBreak/>
        <w:t>Hoe maak je een titelblad prikkelend?</w:t>
      </w:r>
    </w:p>
    <w:p w:rsidR="006F54EE" w:rsidRPr="006F54EE" w:rsidRDefault="006F54EE" w:rsidP="006F54EE">
      <w:pPr>
        <w:numPr>
          <w:ilvl w:val="0"/>
          <w:numId w:val="26"/>
        </w:numPr>
        <w:tabs>
          <w:tab w:val="clear" w:pos="720"/>
          <w:tab w:val="num" w:pos="1080"/>
        </w:tabs>
        <w:spacing w:before="75" w:after="100" w:afterAutospacing="1"/>
        <w:ind w:left="360"/>
        <w:rPr>
          <w:rFonts w:cstheme="minorHAnsi"/>
          <w:color w:val="000000"/>
        </w:rPr>
      </w:pPr>
      <w:r w:rsidRPr="006F54EE">
        <w:rPr>
          <w:rFonts w:cstheme="minorHAnsi"/>
          <w:color w:val="000000"/>
        </w:rPr>
        <w:t>Je kunt bijvoorbeeld een andere kleur papier gebruiken. Misschien is het leuk om de bedrijfskleuren van een opdrachtgever op het titelblad terug te laten komen.</w:t>
      </w:r>
    </w:p>
    <w:p w:rsidR="006F54EE" w:rsidRPr="006F54EE" w:rsidRDefault="006F54EE" w:rsidP="006F54EE">
      <w:pPr>
        <w:numPr>
          <w:ilvl w:val="0"/>
          <w:numId w:val="26"/>
        </w:numPr>
        <w:tabs>
          <w:tab w:val="clear" w:pos="720"/>
          <w:tab w:val="num" w:pos="1080"/>
        </w:tabs>
        <w:spacing w:before="75" w:after="100" w:afterAutospacing="1"/>
        <w:ind w:left="360"/>
        <w:rPr>
          <w:rFonts w:cstheme="minorHAnsi"/>
          <w:color w:val="000000"/>
        </w:rPr>
      </w:pPr>
      <w:r w:rsidRPr="006F54EE">
        <w:rPr>
          <w:rFonts w:cstheme="minorHAnsi"/>
          <w:color w:val="000000"/>
        </w:rPr>
        <w:t>Je kunt de titel een keer in rijmvorm weergeven of een citaat (van een opdrachtgever) gebruiken. Of verpak de titel in de vorm van een slogan. Bedenk wel dat de lezer de titel in een keer moet begrijpen. </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Enkele voorbeelden:</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Verbinding verbroken - Op weg naar een betrouwbaar netwerk.</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 xml:space="preserve">"Yes, me </w:t>
      </w:r>
      <w:proofErr w:type="spellStart"/>
      <w:r w:rsidRPr="006F54EE">
        <w:rPr>
          <w:rFonts w:cstheme="minorHAnsi"/>
          <w:color w:val="000000"/>
        </w:rPr>
        <w:t>speak</w:t>
      </w:r>
      <w:proofErr w:type="spellEnd"/>
      <w:r w:rsidRPr="006F54EE">
        <w:rPr>
          <w:rFonts w:cstheme="minorHAnsi"/>
          <w:color w:val="000000"/>
        </w:rPr>
        <w:t xml:space="preserve"> English </w:t>
      </w:r>
      <w:proofErr w:type="spellStart"/>
      <w:r w:rsidRPr="006F54EE">
        <w:rPr>
          <w:rFonts w:cstheme="minorHAnsi"/>
          <w:color w:val="000000"/>
        </w:rPr>
        <w:t>very</w:t>
      </w:r>
      <w:proofErr w:type="spellEnd"/>
      <w:r w:rsidRPr="006F54EE">
        <w:rPr>
          <w:rFonts w:cstheme="minorHAnsi"/>
          <w:color w:val="000000"/>
        </w:rPr>
        <w:t xml:space="preserve"> </w:t>
      </w:r>
      <w:proofErr w:type="spellStart"/>
      <w:r w:rsidRPr="006F54EE">
        <w:rPr>
          <w:rFonts w:cstheme="minorHAnsi"/>
          <w:color w:val="000000"/>
        </w:rPr>
        <w:t>good</w:t>
      </w:r>
      <w:proofErr w:type="spellEnd"/>
      <w:r w:rsidRPr="006F54EE">
        <w:rPr>
          <w:rFonts w:cstheme="minorHAnsi"/>
          <w:color w:val="000000"/>
        </w:rPr>
        <w:t>" -  écht effectief zaken doen in het Engels.</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Intussen bij de koffieautomaat – winstvergroting door effectief timemanagement.</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"Jij bent een eikel!" - het einde van het treiter- en pestgedrag van uw medewerkers.</w:t>
      </w:r>
    </w:p>
    <w:p w:rsidR="006F54EE" w:rsidRPr="006F54EE" w:rsidRDefault="006F54EE" w:rsidP="006F54EE">
      <w:pPr>
        <w:numPr>
          <w:ilvl w:val="0"/>
          <w:numId w:val="27"/>
        </w:numPr>
        <w:tabs>
          <w:tab w:val="clear" w:pos="720"/>
          <w:tab w:val="num" w:pos="1080"/>
        </w:tabs>
        <w:spacing w:before="75" w:after="100" w:afterAutospacing="1"/>
        <w:ind w:left="360"/>
        <w:rPr>
          <w:rFonts w:cstheme="minorHAnsi"/>
          <w:color w:val="000000"/>
        </w:rPr>
      </w:pPr>
      <w:r w:rsidRPr="006F54EE">
        <w:rPr>
          <w:rFonts w:cstheme="minorHAnsi"/>
          <w:color w:val="000000"/>
        </w:rPr>
        <w:t>"Mag ik even vangen?" - naar een positiever imago van fondsenwerving.</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r w:rsidRPr="006F54EE">
        <w:rPr>
          <w:rFonts w:asciiTheme="minorHAnsi" w:hAnsiTheme="minorHAnsi" w:cstheme="minorHAnsi"/>
          <w:sz w:val="22"/>
          <w:szCs w:val="22"/>
        </w:rPr>
        <w:t xml:space="preserve">2. </w:t>
      </w:r>
      <w:bookmarkStart w:id="24" w:name="_Toc284890312"/>
      <w:r w:rsidRPr="006F54EE">
        <w:rPr>
          <w:rFonts w:asciiTheme="minorHAnsi" w:hAnsiTheme="minorHAnsi" w:cstheme="minorHAnsi"/>
          <w:sz w:val="22"/>
          <w:szCs w:val="22"/>
        </w:rPr>
        <w:t>Inhoudsopgave</w:t>
      </w:r>
      <w:bookmarkEnd w:id="24"/>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Bij een uitgebreide offerte is een inhoudsopgave absoluut noodzakelijk; die fungeert als een routebeschrijving voor de lezer. Zorg dan ook voor een </w:t>
      </w:r>
      <w:r w:rsidRPr="006F54EE">
        <w:rPr>
          <w:rStyle w:val="Zwaar"/>
          <w:rFonts w:asciiTheme="minorHAnsi" w:hAnsiTheme="minorHAnsi" w:cstheme="minorHAnsi"/>
          <w:sz w:val="22"/>
          <w:szCs w:val="22"/>
        </w:rPr>
        <w:t xml:space="preserve">duidelijke </w:t>
      </w:r>
      <w:proofErr w:type="spellStart"/>
      <w:r w:rsidRPr="006F54EE">
        <w:rPr>
          <w:rStyle w:val="Zwaar"/>
          <w:rFonts w:asciiTheme="minorHAnsi" w:hAnsiTheme="minorHAnsi" w:cstheme="minorHAnsi"/>
          <w:sz w:val="22"/>
          <w:szCs w:val="22"/>
        </w:rPr>
        <w:t>layout</w:t>
      </w:r>
      <w:proofErr w:type="spellEnd"/>
      <w:r w:rsidRPr="006F54EE">
        <w:rPr>
          <w:rFonts w:asciiTheme="minorHAnsi" w:hAnsiTheme="minorHAnsi" w:cstheme="minorHAnsi"/>
          <w:sz w:val="22"/>
          <w:szCs w:val="22"/>
        </w:rPr>
        <w:t xml:space="preserve"> en </w:t>
      </w:r>
      <w:r w:rsidRPr="006F54EE">
        <w:rPr>
          <w:rStyle w:val="Zwaar"/>
          <w:rFonts w:asciiTheme="minorHAnsi" w:hAnsiTheme="minorHAnsi" w:cstheme="minorHAnsi"/>
          <w:sz w:val="22"/>
          <w:szCs w:val="22"/>
        </w:rPr>
        <w:t>heldere benamingen</w:t>
      </w:r>
      <w:r w:rsidRPr="006F54EE">
        <w:rPr>
          <w:rFonts w:asciiTheme="minorHAnsi" w:hAnsiTheme="minorHAnsi" w:cstheme="minorHAnsi"/>
          <w:sz w:val="22"/>
          <w:szCs w:val="22"/>
        </w:rPr>
        <w:t xml:space="preserve"> van hoofdstukken. Let erop dat de nummering van de hoofdstukken en pagina’s ook daadwerkelijk overeenkomen met die in de inhoudsopgave. Kies tijdens het maken van de inhoudsopgave al een lettertype. Dit voorkomt dat je in een later stadium allerlei tabs en spaties moet aanpassen omdat het lettertype is veranderd.</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bookmarkStart w:id="25" w:name="_Toc284890313"/>
      <w:r w:rsidRPr="006F54EE">
        <w:rPr>
          <w:rFonts w:asciiTheme="minorHAnsi" w:hAnsiTheme="minorHAnsi" w:cstheme="minorHAnsi"/>
          <w:sz w:val="22"/>
          <w:szCs w:val="22"/>
        </w:rPr>
        <w:t>3. Inleiding</w:t>
      </w:r>
      <w:bookmarkEnd w:id="25"/>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Bij een persoonlijk document zoals een offerte - een offerte is speciaal geschreven voor een persoon of bedrijf -, verwacht je ook een persoonlijke opening. Niets is echter minder waar. De meeste inleidende teksten bevatten </w:t>
      </w:r>
      <w:proofErr w:type="spellStart"/>
      <w:r w:rsidRPr="006F54EE">
        <w:rPr>
          <w:rFonts w:asciiTheme="minorHAnsi" w:hAnsiTheme="minorHAnsi" w:cstheme="minorHAnsi"/>
          <w:sz w:val="22"/>
          <w:szCs w:val="22"/>
        </w:rPr>
        <w:t>zinsnedes</w:t>
      </w:r>
      <w:proofErr w:type="spellEnd"/>
      <w:r w:rsidRPr="006F54EE">
        <w:rPr>
          <w:rFonts w:asciiTheme="minorHAnsi" w:hAnsiTheme="minorHAnsi" w:cstheme="minorHAnsi"/>
          <w:sz w:val="22"/>
          <w:szCs w:val="22"/>
        </w:rPr>
        <w:t xml:space="preserve"> als: "Naar aanleiding van ons gesprek op..." of "In vervolg op ons gesprek...". Dat is een gemiste kans; de inleiding is vaak het eerste echte leesmoment. Een inleiding moet daarom </w:t>
      </w:r>
      <w:r w:rsidRPr="006F54EE">
        <w:rPr>
          <w:rStyle w:val="Zwaar"/>
          <w:rFonts w:asciiTheme="minorHAnsi" w:hAnsiTheme="minorHAnsi" w:cstheme="minorHAnsi"/>
          <w:sz w:val="22"/>
          <w:szCs w:val="22"/>
        </w:rPr>
        <w:t>prikkelend</w:t>
      </w:r>
      <w:r w:rsidRPr="006F54EE">
        <w:rPr>
          <w:rFonts w:asciiTheme="minorHAnsi" w:hAnsiTheme="minorHAnsi" w:cstheme="minorHAnsi"/>
          <w:sz w:val="22"/>
          <w:szCs w:val="22"/>
        </w:rPr>
        <w:t xml:space="preserve"> zijn en de lezer uitnodigen verder te lezen.</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Een inleiding is goed wanneer die:</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De interesse wekt van de lezer.</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Op een persoonlijke wijze de aanleiding van de offerte beschrijft.</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Jouw enthousiasme voor de potentiële opdracht overbrengt.</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Het onderwerp van de offerte beschrijft.</w:t>
      </w:r>
    </w:p>
    <w:p w:rsidR="006F54EE" w:rsidRPr="006F54EE" w:rsidRDefault="006F54EE" w:rsidP="006F54EE">
      <w:pPr>
        <w:numPr>
          <w:ilvl w:val="0"/>
          <w:numId w:val="28"/>
        </w:numPr>
        <w:spacing w:before="75" w:after="100" w:afterAutospacing="1"/>
        <w:ind w:left="0"/>
        <w:rPr>
          <w:rFonts w:cstheme="minorHAnsi"/>
          <w:color w:val="000000"/>
        </w:rPr>
      </w:pPr>
      <w:r w:rsidRPr="006F54EE">
        <w:rPr>
          <w:rFonts w:cstheme="minorHAnsi"/>
          <w:color w:val="000000"/>
        </w:rPr>
        <w:t>De opbouw van de offerte verklaart.</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bookmarkStart w:id="26" w:name="_Toc284890314"/>
      <w:r w:rsidRPr="006F54EE">
        <w:rPr>
          <w:rFonts w:asciiTheme="minorHAnsi" w:hAnsiTheme="minorHAnsi" w:cstheme="minorHAnsi"/>
          <w:sz w:val="22"/>
          <w:szCs w:val="22"/>
        </w:rPr>
        <w:t>4. Actuele klantsituatie</w:t>
      </w:r>
      <w:bookmarkEnd w:id="26"/>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In deze passage zet je uiteen in welke situatie de klant zich bevindt. Probeer zo kernachtig mogelijk te schrijven en gebruik zoveel mogelijk de woorden van de klant zelf. Hij zal zich daardoor eerder begrepen voelen en het zorgt voor vertrouwen; jij weet precies waar het om draait. Raadpleeg hiervoor je aantekeningen van het acquisitiegesprek. Waak er overigens voor dat je het probleem van de klant uitvergroot of dramatiseert. Dus niet: "In ons gesprek werd duidelijk dat uw organisatie met een immens softwareprobleem kampt." Maar: "U vertelde dat het softwaregebruik in uw organisatie voor verbetering vatbaar is."</w:t>
      </w:r>
    </w:p>
    <w:p w:rsidR="006F54EE" w:rsidRPr="006F54EE" w:rsidRDefault="006F54EE" w:rsidP="006F54EE">
      <w:pPr>
        <w:pStyle w:val="Kop2"/>
        <w:numPr>
          <w:ilvl w:val="0"/>
          <w:numId w:val="0"/>
        </w:numPr>
        <w:ind w:left="1418" w:hanging="1418"/>
        <w:rPr>
          <w:rFonts w:asciiTheme="minorHAnsi" w:hAnsiTheme="minorHAnsi" w:cstheme="minorHAnsi"/>
          <w:sz w:val="22"/>
          <w:szCs w:val="22"/>
        </w:rPr>
      </w:pPr>
      <w:bookmarkStart w:id="27" w:name="_Toc284890315"/>
      <w:r w:rsidRPr="006F54EE">
        <w:rPr>
          <w:rFonts w:asciiTheme="minorHAnsi" w:hAnsiTheme="minorHAnsi" w:cstheme="minorHAnsi"/>
          <w:sz w:val="22"/>
          <w:szCs w:val="22"/>
        </w:rPr>
        <w:lastRenderedPageBreak/>
        <w:t>5. Klantvraag</w:t>
      </w:r>
      <w:bookmarkEnd w:id="27"/>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Wat verwacht een klant nu eigenlijk van mij? Een goede offerte geeft concreet en kernachtig antwoord op deze vraag. Een goede klantvraag is een die:</w:t>
      </w:r>
    </w:p>
    <w:p w:rsidR="006F54EE" w:rsidRPr="006F54EE" w:rsidRDefault="006F54EE" w:rsidP="006F54EE">
      <w:pPr>
        <w:numPr>
          <w:ilvl w:val="0"/>
          <w:numId w:val="29"/>
        </w:numPr>
        <w:spacing w:before="75" w:after="100" w:afterAutospacing="1"/>
        <w:ind w:left="0"/>
        <w:rPr>
          <w:rFonts w:cstheme="minorHAnsi"/>
          <w:color w:val="000000"/>
        </w:rPr>
      </w:pPr>
      <w:r w:rsidRPr="006F54EE">
        <w:rPr>
          <w:rFonts w:cstheme="minorHAnsi"/>
          <w:color w:val="000000"/>
        </w:rPr>
        <w:t xml:space="preserve">Duidelijk </w:t>
      </w:r>
      <w:r w:rsidRPr="006F54EE">
        <w:rPr>
          <w:rStyle w:val="Zwaar"/>
          <w:rFonts w:cstheme="minorHAnsi"/>
          <w:color w:val="000000"/>
        </w:rPr>
        <w:t>herkenbaar</w:t>
      </w:r>
      <w:r w:rsidRPr="006F54EE">
        <w:rPr>
          <w:rFonts w:cstheme="minorHAnsi"/>
          <w:color w:val="000000"/>
        </w:rPr>
        <w:t xml:space="preserve"> is. Bijvoorbeeld door: "U verwacht van ons dat..." of "U heeft ons gevraagd om...".</w:t>
      </w:r>
    </w:p>
    <w:p w:rsidR="006F54EE" w:rsidRPr="006F54EE" w:rsidRDefault="006F54EE" w:rsidP="006F54EE">
      <w:pPr>
        <w:numPr>
          <w:ilvl w:val="0"/>
          <w:numId w:val="29"/>
        </w:numPr>
        <w:spacing w:before="75" w:after="100" w:afterAutospacing="1"/>
        <w:ind w:left="0"/>
        <w:rPr>
          <w:rFonts w:cstheme="minorHAnsi"/>
          <w:color w:val="000000"/>
        </w:rPr>
      </w:pPr>
      <w:r w:rsidRPr="006F54EE">
        <w:rPr>
          <w:rStyle w:val="Zwaar"/>
          <w:rFonts w:cstheme="minorHAnsi"/>
          <w:color w:val="000000"/>
        </w:rPr>
        <w:t>Concreet</w:t>
      </w:r>
      <w:r w:rsidRPr="006F54EE">
        <w:rPr>
          <w:rFonts w:cstheme="minorHAnsi"/>
          <w:color w:val="000000"/>
        </w:rPr>
        <w:t xml:space="preserve"> is. Dus niet: "U gaf aan hulp te willen bij het opstellen van een anti-rookbeleid in uw organisatie. Ik kan u als arbeidsdeskundige daarbij van dienst zijn." In dit geval is onduidelijk hoe jij de organisatie van dienst bent.</w:t>
      </w:r>
    </w:p>
    <w:p w:rsidR="006F54EE" w:rsidRPr="006F54EE" w:rsidRDefault="006F54EE" w:rsidP="006F54EE">
      <w:pPr>
        <w:numPr>
          <w:ilvl w:val="0"/>
          <w:numId w:val="29"/>
        </w:numPr>
        <w:spacing w:before="75" w:after="100" w:afterAutospacing="1"/>
        <w:ind w:left="0"/>
        <w:rPr>
          <w:rFonts w:cstheme="minorHAnsi"/>
          <w:color w:val="000000"/>
        </w:rPr>
      </w:pPr>
      <w:r w:rsidRPr="006F54EE">
        <w:rPr>
          <w:rStyle w:val="Zwaar"/>
          <w:rFonts w:cstheme="minorHAnsi"/>
          <w:color w:val="000000"/>
        </w:rPr>
        <w:t>Persoonlijk</w:t>
      </w:r>
      <w:r w:rsidRPr="006F54EE">
        <w:rPr>
          <w:rFonts w:cstheme="minorHAnsi"/>
          <w:color w:val="000000"/>
        </w:rPr>
        <w:t xml:space="preserve"> is. Probeer de klant zoveel mogelijk direct aan te spreken en zijn woorden te gebruiken.</w:t>
      </w:r>
    </w:p>
    <w:p w:rsidR="006F54EE" w:rsidRPr="006F54EE" w:rsidRDefault="006F54EE" w:rsidP="006F54EE">
      <w:pPr>
        <w:numPr>
          <w:ilvl w:val="0"/>
          <w:numId w:val="29"/>
        </w:numPr>
        <w:spacing w:before="75" w:after="100" w:afterAutospacing="1"/>
        <w:ind w:left="0"/>
        <w:rPr>
          <w:rFonts w:cstheme="minorHAnsi"/>
          <w:color w:val="000000"/>
        </w:rPr>
      </w:pPr>
      <w:r w:rsidRPr="006F54EE">
        <w:rPr>
          <w:rStyle w:val="Zwaar"/>
          <w:rFonts w:cstheme="minorHAnsi"/>
          <w:color w:val="000000"/>
        </w:rPr>
        <w:t>Kernachtig</w:t>
      </w:r>
      <w:r w:rsidRPr="006F54EE">
        <w:rPr>
          <w:rFonts w:cstheme="minorHAnsi"/>
          <w:color w:val="000000"/>
        </w:rPr>
        <w:t xml:space="preserve"> is. Vertel niet tot in detail wat jij allemaal voor de klant kunt betekenen. Beperk je tot enkele zinnen.</w:t>
      </w:r>
    </w:p>
    <w:p w:rsidR="006F54EE" w:rsidRPr="006F54EE" w:rsidRDefault="006F54EE" w:rsidP="006F54EE">
      <w:pPr>
        <w:pStyle w:val="actie"/>
        <w:rPr>
          <w:rFonts w:asciiTheme="minorHAnsi" w:hAnsiTheme="minorHAnsi" w:cstheme="minorHAnsi"/>
          <w:sz w:val="22"/>
          <w:szCs w:val="22"/>
        </w:rPr>
      </w:pPr>
      <w:r w:rsidRPr="006F54EE">
        <w:rPr>
          <w:rFonts w:asciiTheme="minorHAnsi" w:hAnsiTheme="minorHAnsi" w:cstheme="minorHAnsi"/>
          <w:sz w:val="22"/>
          <w:szCs w:val="22"/>
        </w:rPr>
        <w:t>Bestudeer de volgende twee klantvragen.</w:t>
      </w:r>
    </w:p>
    <w:p w:rsidR="006F54EE" w:rsidRPr="006F54EE" w:rsidRDefault="006F54EE" w:rsidP="006F54EE">
      <w:pPr>
        <w:pStyle w:val="Kop3"/>
        <w:numPr>
          <w:ilvl w:val="0"/>
          <w:numId w:val="0"/>
        </w:numPr>
        <w:ind w:left="1418" w:hanging="1418"/>
        <w:rPr>
          <w:rStyle w:val="RCRood"/>
          <w:sz w:val="22"/>
        </w:rPr>
      </w:pPr>
      <w:bookmarkStart w:id="28" w:name="_Toc284890316"/>
      <w:r w:rsidRPr="006F54EE">
        <w:rPr>
          <w:rStyle w:val="RCRood"/>
          <w:sz w:val="22"/>
        </w:rPr>
        <w:t>Hoe het niet moet:</w:t>
      </w:r>
      <w:bookmarkEnd w:id="28"/>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"Het ziekteverzuim op de afdeling Datamanagement is hoog. De waarschijnlijke oorzaak is de slechte werksfeer en de toegenomen werkdruk. Aan ons de taak om de precieze oorzaak te achterhalen en tot een plan van aanpak te komen om het ziekteverzuim terug te dringen."</w:t>
      </w:r>
    </w:p>
    <w:p w:rsidR="006F54EE" w:rsidRPr="006F54EE" w:rsidRDefault="006F54EE" w:rsidP="006F54EE">
      <w:pPr>
        <w:pStyle w:val="Kop3"/>
        <w:numPr>
          <w:ilvl w:val="0"/>
          <w:numId w:val="0"/>
        </w:numPr>
        <w:ind w:left="1418" w:hanging="1418"/>
        <w:rPr>
          <w:rStyle w:val="RCRood"/>
          <w:sz w:val="22"/>
        </w:rPr>
      </w:pPr>
      <w:bookmarkStart w:id="29" w:name="_Toc284890319"/>
      <w:r w:rsidRPr="006F54EE">
        <w:rPr>
          <w:rStyle w:val="RCRood"/>
          <w:sz w:val="22"/>
        </w:rPr>
        <w:t>Beter is:</w:t>
      </w:r>
      <w:bookmarkEnd w:id="29"/>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"Het ziekteverzuim van uw afdeling datamanagement is hoog. Als mogelijke oorzaak noemde u de vijandige werksfeer en de toegenomen werkdruk. U wilt graag dat het ziekteverzuim binnen een half jaar is gedaald. U heeft daarom aan mij als arbeidsdeskundige gevraagd onderzoek te doen naar de precieze oorzaak, om vervolgens een plan van aanpak op te stellen. Dit alles met als doel: daling van het ziekteverzuim."</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0" w:name="_Toc284890320"/>
      <w:r w:rsidRPr="006F54EE">
        <w:rPr>
          <w:rFonts w:asciiTheme="minorHAnsi" w:hAnsiTheme="minorHAnsi" w:cstheme="minorHAnsi"/>
          <w:sz w:val="22"/>
          <w:szCs w:val="22"/>
        </w:rPr>
        <w:t>6. Jouw visie op de klantsituatie</w:t>
      </w:r>
      <w:bookmarkEnd w:id="30"/>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Je geeft in deze passage concreet weer wat jouw visie is op het probleem van de klant. Twee à drie regels volstaan. Je spreekt je bijvoorbeeld uit over het nut van een anti-pestbeleid op de werkvloer. Let op: je draagt nog geen oplossingen aan.</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1" w:name="_Toc284890321"/>
      <w:r w:rsidRPr="006F54EE">
        <w:rPr>
          <w:rFonts w:asciiTheme="minorHAnsi" w:hAnsiTheme="minorHAnsi" w:cstheme="minorHAnsi"/>
          <w:sz w:val="22"/>
          <w:szCs w:val="22"/>
        </w:rPr>
        <w:t>7. De gewenste klantsituatie</w:t>
      </w:r>
      <w:bookmarkEnd w:id="31"/>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Je beschrijft nu de situatie van de klant als het probleem is opgelost. Je geeft bijvoorbeeld concreet weer hoe de sfeer op de afdeling is nadat jouw anti-pestbeleid in werking is gesteld. Het schetsen van de toekomstige situatie kan wederom in een paar regels. Bijvoorbeeld: "Na het instellen van een anti-pestbeleid neemt het aantal incidenten aanzienlijk af. Iedereen weet wat onder pesten wordt verstaan. Wanneer er zich iets voordoet, treedt een stappenplan in werking dat op de hele afdeling bekend is. Pesterijen worden direct en routinematig aangepakt."</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2" w:name="_Toc284890322"/>
      <w:r w:rsidRPr="006F54EE">
        <w:rPr>
          <w:rFonts w:asciiTheme="minorHAnsi" w:hAnsiTheme="minorHAnsi" w:cstheme="minorHAnsi"/>
          <w:sz w:val="22"/>
          <w:szCs w:val="22"/>
        </w:rPr>
        <w:t>8. Het aanbod</w:t>
      </w:r>
      <w:bookmarkEnd w:id="32"/>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Als offerteschrijver moet je nu op je scherpst zijn. In deze passage presenteer je namelijk de </w:t>
      </w:r>
      <w:r w:rsidRPr="006F54EE">
        <w:rPr>
          <w:rStyle w:val="Zwaar"/>
          <w:rFonts w:asciiTheme="minorHAnsi" w:hAnsiTheme="minorHAnsi" w:cstheme="minorHAnsi"/>
          <w:sz w:val="22"/>
          <w:szCs w:val="22"/>
        </w:rPr>
        <w:t>oplossing</w:t>
      </w:r>
      <w:r w:rsidRPr="006F54EE">
        <w:rPr>
          <w:rFonts w:asciiTheme="minorHAnsi" w:hAnsiTheme="minorHAnsi" w:cstheme="minorHAnsi"/>
          <w:sz w:val="22"/>
          <w:szCs w:val="22"/>
        </w:rPr>
        <w:t>. De klant moet het idee krijgen dat jij het antwoord bent op zijn probleem. Dit doe je door:</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t>Je aanbod in fasen te beschrijven. Fase 1 in het opstellen van een beleid kan bijvoorbeeld de onderzoeksfase zijn waarin je medewerkers naar hun pestervaringen vraagt.</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lastRenderedPageBreak/>
        <w:t>De voordelen of resultaten van jouw acties weer te geven.</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t>Concreet je aanbod te beschrijven. Voorkom vakjargon.</w:t>
      </w:r>
    </w:p>
    <w:p w:rsidR="006F54EE" w:rsidRPr="006F54EE" w:rsidRDefault="006F54EE" w:rsidP="006F54EE">
      <w:pPr>
        <w:numPr>
          <w:ilvl w:val="0"/>
          <w:numId w:val="30"/>
        </w:numPr>
        <w:spacing w:before="75" w:after="100" w:afterAutospacing="1"/>
        <w:ind w:left="0"/>
        <w:rPr>
          <w:rFonts w:cstheme="minorHAnsi"/>
          <w:color w:val="000000"/>
        </w:rPr>
      </w:pPr>
      <w:r w:rsidRPr="006F54EE">
        <w:rPr>
          <w:rFonts w:cstheme="minorHAnsi"/>
          <w:color w:val="000000"/>
        </w:rPr>
        <w:t>Alternatieven te noemen.</w:t>
      </w:r>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Na het concrete aanbod kun je in dezelfde passage ook de argumenten noemen waarom de klant met jou in zee moet: wat is jouw toegevoegde waarde? Je kunt er ook voor kiezen om die informatie in een aparte alinea op te nemen.</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3" w:name="_Toc284890323"/>
      <w:r w:rsidRPr="006F54EE">
        <w:rPr>
          <w:rFonts w:asciiTheme="minorHAnsi" w:hAnsiTheme="minorHAnsi" w:cstheme="minorHAnsi"/>
          <w:sz w:val="22"/>
          <w:szCs w:val="22"/>
        </w:rPr>
        <w:t>9. Uitvoerders</w:t>
      </w:r>
      <w:bookmarkEnd w:id="33"/>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color w:val="auto"/>
          <w:sz w:val="22"/>
          <w:szCs w:val="22"/>
        </w:rPr>
        <w:t xml:space="preserve">Bij een grote en langlopende opdracht kan het zijn dat jij </w:t>
      </w:r>
      <w:hyperlink r:id="rId30" w:tgtFrame="_self" w:tooltip="Samenwerken met zakelijke partners" w:history="1">
        <w:r w:rsidRPr="006F54EE">
          <w:rPr>
            <w:rStyle w:val="Hyperlink"/>
            <w:rFonts w:asciiTheme="minorHAnsi" w:eastAsiaTheme="majorEastAsia" w:hAnsiTheme="minorHAnsi" w:cstheme="minorHAnsi"/>
            <w:color w:val="auto"/>
            <w:sz w:val="22"/>
            <w:szCs w:val="22"/>
          </w:rPr>
          <w:t>met andere freelancers samenwerkt</w:t>
        </w:r>
      </w:hyperlink>
      <w:r w:rsidRPr="006F54EE">
        <w:rPr>
          <w:rFonts w:asciiTheme="minorHAnsi" w:hAnsiTheme="minorHAnsi" w:cstheme="minorHAnsi"/>
          <w:color w:val="auto"/>
          <w:sz w:val="22"/>
          <w:szCs w:val="22"/>
        </w:rPr>
        <w:t xml:space="preserve"> </w:t>
      </w:r>
      <w:r w:rsidRPr="006F54EE">
        <w:rPr>
          <w:rFonts w:asciiTheme="minorHAnsi" w:hAnsiTheme="minorHAnsi" w:cstheme="minorHAnsi"/>
          <w:sz w:val="22"/>
          <w:szCs w:val="22"/>
        </w:rPr>
        <w:t>en optreedt als contactpersoon. Een opdrachtgever kent graag alle uitvoerders. Stel daarom iedereen via een korte omschrijving voor.</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4" w:name="_Toc284890324"/>
      <w:r w:rsidRPr="006F54EE">
        <w:rPr>
          <w:rFonts w:asciiTheme="minorHAnsi" w:hAnsiTheme="minorHAnsi" w:cstheme="minorHAnsi"/>
          <w:sz w:val="22"/>
          <w:szCs w:val="22"/>
        </w:rPr>
        <w:t>10. Planning</w:t>
      </w:r>
      <w:bookmarkEnd w:id="34"/>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Voor een klus van een dag hoef je geen Excelgrafieken te maken. Wanneer de opdracht zich uitstrijkt over een langere periode, is het daarentegen wel handig om een schema aan de offerte toe te voegen. Zorg voor een overzichtelijke planning waarin staat wie, wat, wanneer oplevert. Als je van de opdrachtgever activiteiten verwacht, zoals het aanleveren van documentatie of het tegenlezen van tussenversies, neem deze dan ook in de planning op.</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5" w:name="_Toc284890325"/>
      <w:r w:rsidRPr="006F54EE">
        <w:rPr>
          <w:rFonts w:asciiTheme="minorHAnsi" w:hAnsiTheme="minorHAnsi" w:cstheme="minorHAnsi"/>
          <w:sz w:val="22"/>
          <w:szCs w:val="22"/>
        </w:rPr>
        <w:t>11. Prijs</w:t>
      </w:r>
      <w:bookmarkEnd w:id="35"/>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Hoewel de prijs niet altijd doorslaggevend is, is hij wel altijd van groot belang. Verpak je prijs daarom slim. Enkele tips:</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Geef de prijs </w:t>
      </w:r>
      <w:r w:rsidRPr="006F54EE">
        <w:rPr>
          <w:rStyle w:val="Zwaar"/>
          <w:rFonts w:cstheme="minorHAnsi"/>
          <w:color w:val="000000"/>
        </w:rPr>
        <w:t>niet al te opvallend</w:t>
      </w:r>
      <w:r w:rsidRPr="006F54EE">
        <w:rPr>
          <w:rFonts w:cstheme="minorHAnsi"/>
          <w:color w:val="000000"/>
        </w:rPr>
        <w:t xml:space="preserve"> weer. Dus niet vetgedrukt.</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Vermeld de prijs zoveel mogelijk in de </w:t>
      </w:r>
      <w:r w:rsidRPr="006F54EE">
        <w:rPr>
          <w:rStyle w:val="Zwaar"/>
          <w:rFonts w:cstheme="minorHAnsi"/>
          <w:color w:val="000000"/>
        </w:rPr>
        <w:t>lopende zin</w:t>
      </w:r>
      <w:r w:rsidRPr="006F54EE">
        <w:rPr>
          <w:rFonts w:cstheme="minorHAnsi"/>
          <w:color w:val="000000"/>
        </w:rPr>
        <w:t xml:space="preserve"> en noem daarna nogmaals de voordelen. Bijvoorbeeld: "De totaalprijs voor een nieuwe website bedraagt € 2.000. Dit is inclusief ontwerp, technische ondersteuning voor een jaar en domeinbeheer."</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Geef </w:t>
      </w:r>
      <w:r w:rsidRPr="006F54EE">
        <w:rPr>
          <w:rStyle w:val="Zwaar"/>
          <w:rFonts w:cstheme="minorHAnsi"/>
          <w:color w:val="000000"/>
        </w:rPr>
        <w:t>inzage</w:t>
      </w:r>
      <w:r w:rsidRPr="006F54EE">
        <w:rPr>
          <w:rFonts w:cstheme="minorHAnsi"/>
          <w:color w:val="000000"/>
        </w:rPr>
        <w:t xml:space="preserve"> in de berekening. Als je niet weet hoe een prijs tot stand is gekomen, vind je hem sneller te hoog. Laat daarom zien hoe de prijs is opgebouwd.</w:t>
      </w:r>
    </w:p>
    <w:p w:rsidR="006F54EE" w:rsidRPr="006F54EE" w:rsidRDefault="006F54EE" w:rsidP="006F54EE">
      <w:pPr>
        <w:numPr>
          <w:ilvl w:val="0"/>
          <w:numId w:val="31"/>
        </w:numPr>
        <w:spacing w:before="75" w:after="100" w:afterAutospacing="1"/>
        <w:ind w:left="0"/>
        <w:rPr>
          <w:rFonts w:cstheme="minorHAnsi"/>
          <w:color w:val="000000"/>
        </w:rPr>
      </w:pPr>
      <w:r w:rsidRPr="006F54EE">
        <w:rPr>
          <w:rFonts w:cstheme="minorHAnsi"/>
          <w:color w:val="000000"/>
        </w:rPr>
        <w:t xml:space="preserve">Vermeld je honorarium per </w:t>
      </w:r>
      <w:r w:rsidRPr="006F54EE">
        <w:rPr>
          <w:rStyle w:val="Zwaar"/>
          <w:rFonts w:cstheme="minorHAnsi"/>
          <w:color w:val="000000"/>
        </w:rPr>
        <w:t>dagdeel</w:t>
      </w:r>
      <w:r w:rsidRPr="006F54EE">
        <w:rPr>
          <w:rFonts w:cstheme="minorHAnsi"/>
          <w:color w:val="000000"/>
        </w:rPr>
        <w:t xml:space="preserve"> en niet per uur. Zo voorkom je discussies over halve uren en kwartieren.</w:t>
      </w:r>
    </w:p>
    <w:p w:rsidR="006F54EE" w:rsidRPr="00B54414" w:rsidRDefault="006F54EE" w:rsidP="00B54414">
      <w:pPr>
        <w:numPr>
          <w:ilvl w:val="0"/>
          <w:numId w:val="31"/>
        </w:numPr>
        <w:spacing w:before="75" w:after="100" w:afterAutospacing="1"/>
        <w:ind w:left="0"/>
        <w:rPr>
          <w:rFonts w:cstheme="minorHAnsi"/>
          <w:color w:val="000000"/>
        </w:rPr>
      </w:pPr>
      <w:r w:rsidRPr="006F54EE">
        <w:rPr>
          <w:rFonts w:cstheme="minorHAnsi"/>
          <w:color w:val="000000"/>
        </w:rPr>
        <w:t xml:space="preserve">Formuleer de prijs als een </w:t>
      </w:r>
      <w:r w:rsidRPr="006F54EE">
        <w:rPr>
          <w:rStyle w:val="Zwaar"/>
          <w:rFonts w:cstheme="minorHAnsi"/>
          <w:color w:val="000000"/>
        </w:rPr>
        <w:t>investering</w:t>
      </w:r>
      <w:r w:rsidRPr="006F54EE">
        <w:rPr>
          <w:rFonts w:cstheme="minorHAnsi"/>
          <w:color w:val="000000"/>
        </w:rPr>
        <w:t>, niet als een kostenpost.</w:t>
      </w:r>
    </w:p>
    <w:p w:rsidR="006F54EE" w:rsidRPr="006F54EE" w:rsidRDefault="006F54EE" w:rsidP="00B54414">
      <w:pPr>
        <w:pStyle w:val="Kop2"/>
        <w:numPr>
          <w:ilvl w:val="0"/>
          <w:numId w:val="0"/>
        </w:numPr>
        <w:ind w:left="1418" w:hanging="1418"/>
        <w:rPr>
          <w:rFonts w:asciiTheme="minorHAnsi" w:hAnsiTheme="minorHAnsi" w:cstheme="minorHAnsi"/>
          <w:sz w:val="22"/>
          <w:szCs w:val="22"/>
        </w:rPr>
      </w:pPr>
      <w:bookmarkStart w:id="36" w:name="_Toc284890326"/>
      <w:r w:rsidRPr="006F54EE">
        <w:rPr>
          <w:rFonts w:asciiTheme="minorHAnsi" w:hAnsiTheme="minorHAnsi" w:cstheme="minorHAnsi"/>
          <w:sz w:val="22"/>
          <w:szCs w:val="22"/>
        </w:rPr>
        <w:t>12. Afsluiting</w:t>
      </w:r>
      <w:bookmarkEnd w:id="36"/>
    </w:p>
    <w:p w:rsidR="006F54EE" w:rsidRPr="006F54EE" w:rsidRDefault="006F54EE" w:rsidP="006F54EE">
      <w:pPr>
        <w:pStyle w:val="Normaalweb"/>
        <w:rPr>
          <w:rFonts w:asciiTheme="minorHAnsi" w:hAnsiTheme="minorHAnsi" w:cstheme="minorHAnsi"/>
          <w:sz w:val="22"/>
          <w:szCs w:val="22"/>
        </w:rPr>
      </w:pPr>
      <w:r w:rsidRPr="006F54EE">
        <w:rPr>
          <w:rFonts w:asciiTheme="minorHAnsi" w:hAnsiTheme="minorHAnsi" w:cstheme="minorHAnsi"/>
          <w:sz w:val="22"/>
          <w:szCs w:val="22"/>
        </w:rPr>
        <w:t xml:space="preserve">"Ik hoop u hiermee een passend aanbod te hebben gedaan." Of nog zo een: "Ik hoop spoedig een reactie van u te mogen ontvangen." Fout zijn deze standaardslotzinnen niet, maar als lezer doen ze je weinig. Probeer daarom een offerte op een </w:t>
      </w:r>
      <w:r w:rsidRPr="006F54EE">
        <w:rPr>
          <w:rStyle w:val="Zwaar"/>
          <w:rFonts w:asciiTheme="minorHAnsi" w:hAnsiTheme="minorHAnsi" w:cstheme="minorHAnsi"/>
          <w:sz w:val="22"/>
          <w:szCs w:val="22"/>
        </w:rPr>
        <w:t>persoonlijke en positieve manier</w:t>
      </w:r>
      <w:r w:rsidRPr="006F54EE">
        <w:rPr>
          <w:rFonts w:asciiTheme="minorHAnsi" w:hAnsiTheme="minorHAnsi" w:cstheme="minorHAnsi"/>
          <w:sz w:val="22"/>
          <w:szCs w:val="22"/>
        </w:rPr>
        <w:t xml:space="preserve"> af te sluiten. Vermeld eveneens een concrete vervolgactie. Bijvoorbeeld: "Wij willen graag een bijdrage leveren aan een verbeterde werksfeer op uw afdeling. In week 50 zal ik contact met u opnemen om de offerte te bespreken. Mocht u in de tussentijd vragen hebben, belt of mailt u mij gerust."</w:t>
      </w:r>
    </w:p>
    <w:p w:rsidR="006F54EE" w:rsidRDefault="006F54EE" w:rsidP="006F54EE">
      <w:pPr>
        <w:rPr>
          <w:rFonts w:cstheme="minorHAnsi"/>
        </w:rPr>
      </w:pPr>
    </w:p>
    <w:p w:rsidR="0098514B" w:rsidRDefault="0098514B" w:rsidP="006F54EE">
      <w:pPr>
        <w:rPr>
          <w:rFonts w:cstheme="minorHAnsi"/>
        </w:rPr>
      </w:pPr>
    </w:p>
    <w:p w:rsidR="0098514B" w:rsidRDefault="0098514B" w:rsidP="006F54EE">
      <w:pPr>
        <w:rPr>
          <w:rFonts w:cstheme="minorHAnsi"/>
        </w:rPr>
      </w:pPr>
    </w:p>
    <w:p w:rsidR="0098514B" w:rsidRDefault="0098514B" w:rsidP="006F54EE">
      <w:pPr>
        <w:rPr>
          <w:rFonts w:cstheme="minorHAnsi"/>
        </w:rPr>
      </w:pPr>
    </w:p>
    <w:p w:rsidR="0098514B" w:rsidRDefault="0098514B" w:rsidP="006F54EE">
      <w:pPr>
        <w:rPr>
          <w:rFonts w:cstheme="minorHAnsi"/>
        </w:rPr>
      </w:pPr>
    </w:p>
    <w:p w:rsidR="0098514B" w:rsidRDefault="00790038" w:rsidP="00790038">
      <w:pPr>
        <w:pStyle w:val="RCKop"/>
      </w:pPr>
      <w:r>
        <w:lastRenderedPageBreak/>
        <w:t>Bijlage 4. Checklist voor testen</w:t>
      </w:r>
    </w:p>
    <w:p w:rsidR="00F75C50" w:rsidRDefault="00790038" w:rsidP="00F75C50">
      <w:pPr>
        <w:pStyle w:val="RCVraagRapportage"/>
      </w:pPr>
      <w:r>
        <w:t xml:space="preserve">1. Functioneel: </w:t>
      </w:r>
    </w:p>
    <w:tbl>
      <w:tblPr>
        <w:tblStyle w:val="Tabelraster"/>
        <w:tblW w:w="0" w:type="auto"/>
        <w:tblLayout w:type="fixed"/>
        <w:tblLook w:val="04E0" w:firstRow="1" w:lastRow="1" w:firstColumn="1" w:lastColumn="0" w:noHBand="0" w:noVBand="1"/>
      </w:tblPr>
      <w:tblGrid>
        <w:gridCol w:w="1696"/>
        <w:gridCol w:w="1701"/>
        <w:gridCol w:w="2552"/>
        <w:gridCol w:w="3118"/>
      </w:tblGrid>
      <w:tr w:rsidR="00F75C50" w:rsidTr="00F75C50">
        <w:tc>
          <w:tcPr>
            <w:tcW w:w="1696" w:type="dxa"/>
            <w:tcBorders>
              <w:right w:val="nil"/>
            </w:tcBorders>
          </w:tcPr>
          <w:p w:rsidR="00F75C50" w:rsidRPr="00F75C50" w:rsidRDefault="00F75C50" w:rsidP="00790038">
            <w:pPr>
              <w:rPr>
                <w:b/>
              </w:rPr>
            </w:pPr>
            <w:r>
              <w:rPr>
                <w:b/>
              </w:rPr>
              <w:t>Gebruikers</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Borders>
              <w:bottom w:val="single" w:sz="4" w:space="0" w:color="auto"/>
            </w:tcBorders>
          </w:tcPr>
          <w:p w:rsidR="00F75C50" w:rsidRDefault="00F75C50" w:rsidP="00790038">
            <w:r>
              <w:t>Aanmaken</w:t>
            </w:r>
          </w:p>
        </w:tc>
        <w:tc>
          <w:tcPr>
            <w:tcW w:w="1701" w:type="dxa"/>
            <w:tcBorders>
              <w:bottom w:val="single" w:sz="4" w:space="0" w:color="auto"/>
            </w:tcBorders>
          </w:tcPr>
          <w:p w:rsidR="00F75C50" w:rsidRDefault="00F75C50" w:rsidP="00790038">
            <w:r>
              <w:t>Wijzigen</w:t>
            </w:r>
          </w:p>
        </w:tc>
        <w:tc>
          <w:tcPr>
            <w:tcW w:w="2552" w:type="dxa"/>
            <w:tcBorders>
              <w:bottom w:val="single" w:sz="4" w:space="0" w:color="auto"/>
            </w:tcBorders>
          </w:tcPr>
          <w:p w:rsidR="00F75C50" w:rsidRDefault="00F75C50" w:rsidP="00790038">
            <w:r>
              <w:t>Verwijderen</w:t>
            </w:r>
          </w:p>
        </w:tc>
        <w:tc>
          <w:tcPr>
            <w:tcW w:w="3118" w:type="dxa"/>
            <w:tcBorders>
              <w:bottom w:val="single" w:sz="4" w:space="0" w:color="auto"/>
            </w:tcBorders>
          </w:tcPr>
          <w:p w:rsidR="00F75C50" w:rsidRDefault="00F75C50" w:rsidP="00790038">
            <w:r>
              <w:t>Verschillende rechten</w:t>
            </w:r>
          </w:p>
        </w:tc>
      </w:tr>
      <w:tr w:rsidR="00F75C50" w:rsidTr="00F75C50">
        <w:tc>
          <w:tcPr>
            <w:tcW w:w="1696" w:type="dxa"/>
            <w:tcBorders>
              <w:right w:val="nil"/>
            </w:tcBorders>
          </w:tcPr>
          <w:p w:rsidR="00F75C50" w:rsidRPr="00F75C50" w:rsidRDefault="00F75C50" w:rsidP="00790038">
            <w:pPr>
              <w:rPr>
                <w:b/>
              </w:rPr>
            </w:pPr>
            <w:r>
              <w:rPr>
                <w:b/>
              </w:rPr>
              <w:t>Klanten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Pr>
          <w:p w:rsidR="00F75C50" w:rsidRPr="00F75C50" w:rsidRDefault="00F75C50" w:rsidP="00790038">
            <w:r>
              <w:t>Aanmaken</w:t>
            </w:r>
          </w:p>
        </w:tc>
        <w:tc>
          <w:tcPr>
            <w:tcW w:w="1701" w:type="dxa"/>
          </w:tcPr>
          <w:p w:rsidR="00F75C50" w:rsidRDefault="00F75C50" w:rsidP="00790038">
            <w:r>
              <w:t>Wijzigen</w:t>
            </w:r>
          </w:p>
        </w:tc>
        <w:tc>
          <w:tcPr>
            <w:tcW w:w="2552" w:type="dxa"/>
          </w:tcPr>
          <w:p w:rsidR="00F75C50" w:rsidRDefault="00F75C50" w:rsidP="00790038">
            <w:r>
              <w:t>Verwijderen</w:t>
            </w:r>
          </w:p>
        </w:tc>
        <w:tc>
          <w:tcPr>
            <w:tcW w:w="3118" w:type="dxa"/>
          </w:tcPr>
          <w:p w:rsidR="00F75C50" w:rsidRDefault="00F75C50" w:rsidP="00790038">
            <w:r>
              <w:t>Info printen</w:t>
            </w:r>
          </w:p>
        </w:tc>
      </w:tr>
      <w:tr w:rsidR="00F75C50" w:rsidTr="00F75C50">
        <w:tc>
          <w:tcPr>
            <w:tcW w:w="1696" w:type="dxa"/>
            <w:tcBorders>
              <w:bottom w:val="single" w:sz="4" w:space="0" w:color="auto"/>
            </w:tcBorders>
          </w:tcPr>
          <w:p w:rsidR="00F75C50" w:rsidRDefault="00F75C50" w:rsidP="00790038">
            <w:r>
              <w:t>Zoeken</w:t>
            </w:r>
          </w:p>
        </w:tc>
        <w:tc>
          <w:tcPr>
            <w:tcW w:w="1701" w:type="dxa"/>
            <w:tcBorders>
              <w:bottom w:val="single" w:sz="4" w:space="0" w:color="auto"/>
            </w:tcBorders>
          </w:tcPr>
          <w:p w:rsidR="00F75C50" w:rsidRDefault="00F75C50" w:rsidP="00790038">
            <w:r>
              <w:t>Sorteren</w:t>
            </w:r>
          </w:p>
        </w:tc>
        <w:tc>
          <w:tcPr>
            <w:tcW w:w="2552" w:type="dxa"/>
            <w:tcBorders>
              <w:bottom w:val="single" w:sz="4" w:space="0" w:color="auto"/>
            </w:tcBorders>
          </w:tcPr>
          <w:p w:rsidR="00F75C50" w:rsidRDefault="00F75C50" w:rsidP="00790038"/>
        </w:tc>
        <w:tc>
          <w:tcPr>
            <w:tcW w:w="3118" w:type="dxa"/>
            <w:tcBorders>
              <w:bottom w:val="single" w:sz="4" w:space="0" w:color="auto"/>
            </w:tcBorders>
          </w:tcPr>
          <w:p w:rsidR="00F75C50" w:rsidRDefault="00F75C50" w:rsidP="00790038"/>
        </w:tc>
      </w:tr>
      <w:tr w:rsidR="00F75C50" w:rsidTr="00F75C50">
        <w:tc>
          <w:tcPr>
            <w:tcW w:w="1696" w:type="dxa"/>
            <w:tcBorders>
              <w:right w:val="nil"/>
            </w:tcBorders>
          </w:tcPr>
          <w:p w:rsidR="00F75C50" w:rsidRPr="00F75C50" w:rsidRDefault="00F75C50" w:rsidP="00790038">
            <w:pPr>
              <w:rPr>
                <w:b/>
              </w:rPr>
            </w:pPr>
            <w:r>
              <w:rPr>
                <w:b/>
              </w:rPr>
              <w:t>Facturen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Borders>
              <w:bottom w:val="single" w:sz="4" w:space="0" w:color="auto"/>
            </w:tcBorders>
          </w:tcPr>
          <w:p w:rsidR="00F75C50" w:rsidRDefault="00F75C50" w:rsidP="00790038">
            <w:r>
              <w:t>Aanmaken</w:t>
            </w:r>
          </w:p>
        </w:tc>
        <w:tc>
          <w:tcPr>
            <w:tcW w:w="1701" w:type="dxa"/>
            <w:tcBorders>
              <w:bottom w:val="single" w:sz="4" w:space="0" w:color="auto"/>
            </w:tcBorders>
          </w:tcPr>
          <w:p w:rsidR="00F75C50" w:rsidRDefault="00F75C50" w:rsidP="00790038">
            <w:r>
              <w:t>Wijzigen</w:t>
            </w:r>
          </w:p>
        </w:tc>
        <w:tc>
          <w:tcPr>
            <w:tcW w:w="2552" w:type="dxa"/>
            <w:tcBorders>
              <w:bottom w:val="single" w:sz="4" w:space="0" w:color="auto"/>
            </w:tcBorders>
          </w:tcPr>
          <w:p w:rsidR="00F75C50" w:rsidRDefault="00F75C50" w:rsidP="00790038">
            <w:r>
              <w:t>Verwijderen</w:t>
            </w:r>
          </w:p>
        </w:tc>
        <w:tc>
          <w:tcPr>
            <w:tcW w:w="3118" w:type="dxa"/>
            <w:tcBorders>
              <w:bottom w:val="single" w:sz="4" w:space="0" w:color="auto"/>
            </w:tcBorders>
          </w:tcPr>
          <w:p w:rsidR="00F75C50" w:rsidRDefault="00F75C50" w:rsidP="00790038">
            <w:r>
              <w:t>Betaald Y/N</w:t>
            </w:r>
          </w:p>
        </w:tc>
      </w:tr>
      <w:tr w:rsidR="00F75C50" w:rsidTr="00F75C50">
        <w:tc>
          <w:tcPr>
            <w:tcW w:w="1696" w:type="dxa"/>
            <w:tcBorders>
              <w:right w:val="nil"/>
            </w:tcBorders>
          </w:tcPr>
          <w:p w:rsidR="00F75C50" w:rsidRPr="00F75C50" w:rsidRDefault="00F75C50" w:rsidP="00790038">
            <w:pPr>
              <w:rPr>
                <w:b/>
              </w:rPr>
            </w:pPr>
            <w:r>
              <w:rPr>
                <w:b/>
              </w:rPr>
              <w:t>Projecten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Borders>
              <w:bottom w:val="single" w:sz="4" w:space="0" w:color="auto"/>
            </w:tcBorders>
          </w:tcPr>
          <w:p w:rsidR="00F75C50" w:rsidRDefault="00F75C50" w:rsidP="00790038">
            <w:r>
              <w:t>Aanmaken</w:t>
            </w:r>
          </w:p>
        </w:tc>
        <w:tc>
          <w:tcPr>
            <w:tcW w:w="1701" w:type="dxa"/>
            <w:tcBorders>
              <w:bottom w:val="single" w:sz="4" w:space="0" w:color="auto"/>
            </w:tcBorders>
          </w:tcPr>
          <w:p w:rsidR="00F75C50" w:rsidRDefault="00F75C50" w:rsidP="00790038">
            <w:r>
              <w:t>Wijzigen</w:t>
            </w:r>
          </w:p>
        </w:tc>
        <w:tc>
          <w:tcPr>
            <w:tcW w:w="2552" w:type="dxa"/>
            <w:tcBorders>
              <w:bottom w:val="single" w:sz="4" w:space="0" w:color="auto"/>
            </w:tcBorders>
          </w:tcPr>
          <w:p w:rsidR="00F75C50" w:rsidRDefault="00F75C50" w:rsidP="00790038">
            <w:r>
              <w:t>Verwijderen</w:t>
            </w:r>
          </w:p>
        </w:tc>
        <w:tc>
          <w:tcPr>
            <w:tcW w:w="3118" w:type="dxa"/>
            <w:tcBorders>
              <w:bottom w:val="single" w:sz="4" w:space="0" w:color="auto"/>
            </w:tcBorders>
          </w:tcPr>
          <w:p w:rsidR="00F75C50" w:rsidRDefault="00F75C50" w:rsidP="00790038"/>
        </w:tc>
      </w:tr>
      <w:tr w:rsidR="00F75C50" w:rsidTr="00F75C50">
        <w:tc>
          <w:tcPr>
            <w:tcW w:w="1696" w:type="dxa"/>
            <w:tcBorders>
              <w:right w:val="nil"/>
            </w:tcBorders>
          </w:tcPr>
          <w:p w:rsidR="00F75C50" w:rsidRPr="00F75C50" w:rsidRDefault="00F75C50" w:rsidP="00790038">
            <w:pPr>
              <w:rPr>
                <w:b/>
              </w:rPr>
            </w:pPr>
            <w:r>
              <w:rPr>
                <w:b/>
              </w:rPr>
              <w:t>Afspraken</w:t>
            </w:r>
          </w:p>
        </w:tc>
        <w:tc>
          <w:tcPr>
            <w:tcW w:w="1701" w:type="dxa"/>
            <w:tcBorders>
              <w:left w:val="nil"/>
              <w:right w:val="nil"/>
            </w:tcBorders>
          </w:tcPr>
          <w:p w:rsidR="00F75C50" w:rsidRDefault="00F75C50" w:rsidP="00790038"/>
        </w:tc>
        <w:tc>
          <w:tcPr>
            <w:tcW w:w="2552" w:type="dxa"/>
            <w:tcBorders>
              <w:left w:val="nil"/>
              <w:right w:val="nil"/>
            </w:tcBorders>
          </w:tcPr>
          <w:p w:rsidR="00F75C50" w:rsidRDefault="00F75C50" w:rsidP="00790038"/>
        </w:tc>
        <w:tc>
          <w:tcPr>
            <w:tcW w:w="3118" w:type="dxa"/>
            <w:tcBorders>
              <w:left w:val="nil"/>
            </w:tcBorders>
          </w:tcPr>
          <w:p w:rsidR="00F75C50" w:rsidRDefault="00F75C50" w:rsidP="00790038"/>
        </w:tc>
      </w:tr>
      <w:tr w:rsidR="00F75C50" w:rsidTr="00F75C50">
        <w:tc>
          <w:tcPr>
            <w:tcW w:w="1696" w:type="dxa"/>
          </w:tcPr>
          <w:p w:rsidR="00F75C50" w:rsidRDefault="00F75C50" w:rsidP="00790038">
            <w:r>
              <w:t>Aanmaken</w:t>
            </w:r>
          </w:p>
        </w:tc>
        <w:tc>
          <w:tcPr>
            <w:tcW w:w="1701" w:type="dxa"/>
          </w:tcPr>
          <w:p w:rsidR="00F75C50" w:rsidRDefault="00F75C50" w:rsidP="00790038">
            <w:r>
              <w:t>Wijzigen</w:t>
            </w:r>
          </w:p>
        </w:tc>
        <w:tc>
          <w:tcPr>
            <w:tcW w:w="2552" w:type="dxa"/>
          </w:tcPr>
          <w:p w:rsidR="00F75C50" w:rsidRDefault="00F75C50" w:rsidP="00790038">
            <w:r>
              <w:t>Verwijderen</w:t>
            </w:r>
          </w:p>
        </w:tc>
        <w:tc>
          <w:tcPr>
            <w:tcW w:w="3118" w:type="dxa"/>
          </w:tcPr>
          <w:p w:rsidR="00F75C50" w:rsidRDefault="00F75C50" w:rsidP="00790038">
            <w:r>
              <w:t>Kalenderveld</w:t>
            </w:r>
          </w:p>
        </w:tc>
      </w:tr>
    </w:tbl>
    <w:p w:rsidR="00790038" w:rsidRDefault="00790038" w:rsidP="00790038"/>
    <w:p w:rsidR="00F75C50" w:rsidRDefault="004B688E" w:rsidP="004B688E">
      <w:pPr>
        <w:pStyle w:val="RCVraagRapportage"/>
      </w:pPr>
      <w:r>
        <w:t xml:space="preserve">2. </w:t>
      </w:r>
      <w:r w:rsidR="00817C97">
        <w:t>Programma technisch</w:t>
      </w:r>
      <w:r>
        <w:t>:</w:t>
      </w:r>
    </w:p>
    <w:tbl>
      <w:tblPr>
        <w:tblStyle w:val="Tabelraster"/>
        <w:tblW w:w="0" w:type="auto"/>
        <w:tblLook w:val="04A0" w:firstRow="1" w:lastRow="0" w:firstColumn="1" w:lastColumn="0" w:noHBand="0" w:noVBand="1"/>
      </w:tblPr>
      <w:tblGrid>
        <w:gridCol w:w="3266"/>
        <w:gridCol w:w="3266"/>
        <w:gridCol w:w="3266"/>
      </w:tblGrid>
      <w:tr w:rsidR="004B688E" w:rsidTr="004B688E">
        <w:tc>
          <w:tcPr>
            <w:tcW w:w="3266" w:type="dxa"/>
          </w:tcPr>
          <w:p w:rsidR="004B688E" w:rsidRDefault="004B688E" w:rsidP="004B688E">
            <w:r>
              <w:t>Foutmelding bij login</w:t>
            </w:r>
          </w:p>
        </w:tc>
        <w:tc>
          <w:tcPr>
            <w:tcW w:w="3266" w:type="dxa"/>
          </w:tcPr>
          <w:p w:rsidR="004B688E" w:rsidRDefault="004B688E" w:rsidP="004B688E">
            <w:r>
              <w:t>Telefoonnummercontrole</w:t>
            </w:r>
          </w:p>
        </w:tc>
        <w:tc>
          <w:tcPr>
            <w:tcW w:w="3266" w:type="dxa"/>
          </w:tcPr>
          <w:p w:rsidR="004B688E" w:rsidRDefault="004B688E" w:rsidP="004B688E">
            <w:r>
              <w:t>Postcodecontrole</w:t>
            </w:r>
          </w:p>
        </w:tc>
      </w:tr>
      <w:tr w:rsidR="004B688E" w:rsidTr="004B688E">
        <w:tc>
          <w:tcPr>
            <w:tcW w:w="3266" w:type="dxa"/>
          </w:tcPr>
          <w:p w:rsidR="004B688E" w:rsidRDefault="004B688E" w:rsidP="004B688E">
            <w:r>
              <w:t>Verplichte velden (bedrijf)</w:t>
            </w:r>
          </w:p>
        </w:tc>
        <w:tc>
          <w:tcPr>
            <w:tcW w:w="3266" w:type="dxa"/>
          </w:tcPr>
          <w:p w:rsidR="004B688E" w:rsidRDefault="004B688E" w:rsidP="004B688E">
            <w:r>
              <w:t>Waarschuwing “over limiet”</w:t>
            </w:r>
          </w:p>
        </w:tc>
        <w:tc>
          <w:tcPr>
            <w:tcW w:w="3266" w:type="dxa"/>
          </w:tcPr>
          <w:p w:rsidR="004B688E" w:rsidRDefault="004B688E" w:rsidP="004B688E">
            <w:r>
              <w:t>BKR-veld</w:t>
            </w:r>
          </w:p>
        </w:tc>
      </w:tr>
      <w:tr w:rsidR="004B688E" w:rsidRPr="003B60DB" w:rsidTr="004B688E">
        <w:tc>
          <w:tcPr>
            <w:tcW w:w="3266" w:type="dxa"/>
          </w:tcPr>
          <w:p w:rsidR="004B688E" w:rsidRDefault="004B688E" w:rsidP="004B688E">
            <w:r>
              <w:t>Gestructureerde modules</w:t>
            </w:r>
          </w:p>
        </w:tc>
        <w:tc>
          <w:tcPr>
            <w:tcW w:w="3266" w:type="dxa"/>
          </w:tcPr>
          <w:p w:rsidR="004B688E" w:rsidRDefault="004B688E" w:rsidP="004B688E">
            <w:r>
              <w:t>Duidelijke variabel namen</w:t>
            </w:r>
          </w:p>
        </w:tc>
        <w:tc>
          <w:tcPr>
            <w:tcW w:w="3266" w:type="dxa"/>
          </w:tcPr>
          <w:p w:rsidR="004B688E" w:rsidRPr="00062B29" w:rsidRDefault="004B688E" w:rsidP="004B688E">
            <w:pPr>
              <w:rPr>
                <w:lang w:val="en-US"/>
              </w:rPr>
            </w:pPr>
            <w:r w:rsidRPr="00062B29">
              <w:rPr>
                <w:lang w:val="en-US"/>
              </w:rPr>
              <w:t xml:space="preserve">If-else </w:t>
            </w:r>
            <w:proofErr w:type="spellStart"/>
            <w:r w:rsidRPr="00062B29">
              <w:rPr>
                <w:lang w:val="en-US"/>
              </w:rPr>
              <w:t>en</w:t>
            </w:r>
            <w:proofErr w:type="spellEnd"/>
            <w:r w:rsidRPr="00062B29">
              <w:rPr>
                <w:lang w:val="en-US"/>
              </w:rPr>
              <w:t xml:space="preserve"> case </w:t>
            </w:r>
            <w:proofErr w:type="spellStart"/>
            <w:r w:rsidRPr="00062B29">
              <w:rPr>
                <w:lang w:val="en-US"/>
              </w:rPr>
              <w:t>constructies</w:t>
            </w:r>
            <w:proofErr w:type="spellEnd"/>
          </w:p>
        </w:tc>
      </w:tr>
    </w:tbl>
    <w:p w:rsidR="004B688E" w:rsidRPr="00062B29" w:rsidRDefault="004B688E" w:rsidP="004B688E">
      <w:pPr>
        <w:rPr>
          <w:lang w:val="en-US"/>
        </w:rPr>
      </w:pPr>
    </w:p>
    <w:p w:rsidR="004B688E" w:rsidRDefault="004B688E" w:rsidP="004B688E">
      <w:pPr>
        <w:pStyle w:val="RCVraagRapportage"/>
      </w:pPr>
      <w:r w:rsidRPr="004B688E">
        <w:t xml:space="preserve">3. </w:t>
      </w:r>
      <w:r>
        <w:t>Gebruikersvriendelijkheid:</w:t>
      </w:r>
    </w:p>
    <w:tbl>
      <w:tblPr>
        <w:tblStyle w:val="Tabelraster"/>
        <w:tblW w:w="0" w:type="auto"/>
        <w:tblLook w:val="04A0" w:firstRow="1" w:lastRow="0" w:firstColumn="1" w:lastColumn="0" w:noHBand="0" w:noVBand="1"/>
      </w:tblPr>
      <w:tblGrid>
        <w:gridCol w:w="9798"/>
      </w:tblGrid>
      <w:tr w:rsidR="004B688E" w:rsidTr="004B688E">
        <w:tc>
          <w:tcPr>
            <w:tcW w:w="9798" w:type="dxa"/>
          </w:tcPr>
          <w:p w:rsidR="004B688E" w:rsidRDefault="004B688E" w:rsidP="004B688E">
            <w:r>
              <w:t>Helpfunctie (Nederlands en Engels)</w:t>
            </w:r>
          </w:p>
        </w:tc>
      </w:tr>
      <w:tr w:rsidR="004B688E" w:rsidTr="004B688E">
        <w:tc>
          <w:tcPr>
            <w:tcW w:w="9798" w:type="dxa"/>
          </w:tcPr>
          <w:p w:rsidR="004B688E" w:rsidRDefault="004B688E" w:rsidP="004B688E">
            <w:r>
              <w:t>Documentatie</w:t>
            </w:r>
          </w:p>
        </w:tc>
      </w:tr>
      <w:tr w:rsidR="004B688E" w:rsidTr="004B688E">
        <w:tc>
          <w:tcPr>
            <w:tcW w:w="9798" w:type="dxa"/>
          </w:tcPr>
          <w:p w:rsidR="004B688E" w:rsidRDefault="004B688E" w:rsidP="004B688E">
            <w:r>
              <w:t>Vanzelfsprekendheid</w:t>
            </w:r>
          </w:p>
        </w:tc>
      </w:tr>
    </w:tbl>
    <w:p w:rsidR="004B688E" w:rsidRDefault="004B688E" w:rsidP="004B688E"/>
    <w:p w:rsidR="004B688E" w:rsidRDefault="004B688E" w:rsidP="004B688E">
      <w:pPr>
        <w:pStyle w:val="RCVraagRapportage"/>
      </w:pPr>
      <w:r>
        <w:t>4. Er dient een dataset testgegevens opgeleverd te worden als apart document</w:t>
      </w: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4B688E">
      <w:pPr>
        <w:pStyle w:val="RCVraagRapportage"/>
      </w:pPr>
    </w:p>
    <w:p w:rsidR="00F36C62" w:rsidRDefault="00F36C62" w:rsidP="00F36C62">
      <w:pPr>
        <w:pStyle w:val="RCKop"/>
      </w:pPr>
      <w:r>
        <w:lastRenderedPageBreak/>
        <w:t>Bijlage 5</w:t>
      </w:r>
      <w:r w:rsidR="00AB5F7E">
        <w:t>a</w:t>
      </w:r>
      <w:r>
        <w:t>.</w:t>
      </w:r>
      <w:r w:rsidR="002D7B39">
        <w:t xml:space="preserve"> Te versturen informatie voor de interviews </w:t>
      </w:r>
    </w:p>
    <w:p w:rsidR="00B21036" w:rsidRPr="00062B29" w:rsidRDefault="00B21036" w:rsidP="00B21036">
      <w:pPr>
        <w:pStyle w:val="RCVraagRapportage"/>
        <w:rPr>
          <w:lang w:val="en-US"/>
        </w:rPr>
      </w:pPr>
      <w:r w:rsidRPr="00062B29">
        <w:rPr>
          <w:lang w:val="en-US"/>
        </w:rPr>
        <w:t>Department: Development:</w:t>
      </w:r>
    </w:p>
    <w:p w:rsidR="00B21036" w:rsidRPr="00B21036" w:rsidRDefault="00B21036" w:rsidP="00B21036">
      <w:pPr>
        <w:rPr>
          <w:lang w:val="en-GB"/>
        </w:rPr>
      </w:pPr>
      <w:r w:rsidRPr="00B21036">
        <w:rPr>
          <w:lang w:val="en-GB"/>
        </w:rPr>
        <w:t xml:space="preserve">To give you some information in advance, before we have our interview, I will give you the following data: </w:t>
      </w:r>
    </w:p>
    <w:p w:rsidR="00B21036" w:rsidRPr="00B21036" w:rsidRDefault="00B21036" w:rsidP="00B21036">
      <w:pPr>
        <w:numPr>
          <w:ilvl w:val="0"/>
          <w:numId w:val="33"/>
        </w:numPr>
        <w:rPr>
          <w:lang w:val="en-GB"/>
        </w:rPr>
      </w:pPr>
      <w:r w:rsidRPr="00B21036">
        <w:rPr>
          <w:lang w:val="en-GB"/>
        </w:rPr>
        <w:t xml:space="preserve">Our department consists of 120 employees. </w:t>
      </w:r>
    </w:p>
    <w:p w:rsidR="00B21036" w:rsidRPr="00B21036" w:rsidRDefault="00B21036" w:rsidP="00B21036">
      <w:pPr>
        <w:numPr>
          <w:ilvl w:val="0"/>
          <w:numId w:val="33"/>
        </w:numPr>
        <w:rPr>
          <w:lang w:val="en-GB"/>
        </w:rPr>
      </w:pPr>
      <w:r w:rsidRPr="00B21036">
        <w:rPr>
          <w:lang w:val="en-GB"/>
        </w:rPr>
        <w:t xml:space="preserve">At our department, our employees write new applications, ordered by our customers, or they maintain existing applications. </w:t>
      </w:r>
    </w:p>
    <w:p w:rsidR="00B21036" w:rsidRPr="00B21036" w:rsidRDefault="00B21036" w:rsidP="00B21036">
      <w:pPr>
        <w:numPr>
          <w:ilvl w:val="0"/>
          <w:numId w:val="33"/>
        </w:numPr>
        <w:rPr>
          <w:lang w:val="en-GB"/>
        </w:rPr>
      </w:pPr>
      <w:r w:rsidRPr="00B21036">
        <w:rPr>
          <w:lang w:val="en-GB"/>
        </w:rPr>
        <w:t xml:space="preserve">We make lots of use of the R&amp;D department, which frequently comes up with new ideas and tools. </w:t>
      </w:r>
    </w:p>
    <w:p w:rsidR="00B21036" w:rsidRPr="00B21036" w:rsidRDefault="00B21036" w:rsidP="00B21036">
      <w:pPr>
        <w:rPr>
          <w:lang w:val="en-GB"/>
        </w:rPr>
      </w:pPr>
    </w:p>
    <w:p w:rsidR="00B21036" w:rsidRPr="00B21036" w:rsidRDefault="00B21036" w:rsidP="00B21036">
      <w:pPr>
        <w:rPr>
          <w:lang w:val="en-GB"/>
        </w:rPr>
      </w:pPr>
      <w:r w:rsidRPr="00B21036">
        <w:rPr>
          <w:lang w:val="en-GB"/>
        </w:rPr>
        <w:t xml:space="preserve">New orders are always received through the Sales department. Orders for maintenance in existing applications are normally received directly through the customer. If those activities do not fall under the “maintenance contract”, then we will consult the account manager. One of our problems is that we are not kept up-to-date concerning the finalization of a “maintenance contract”, for instance due to default of payment. This is either not told to us at all, or too late. </w:t>
      </w:r>
    </w:p>
    <w:p w:rsidR="00B21036" w:rsidRPr="00B21036" w:rsidRDefault="00B21036" w:rsidP="00B21036">
      <w:pPr>
        <w:rPr>
          <w:lang w:val="en-GB"/>
        </w:rPr>
      </w:pPr>
    </w:p>
    <w:p w:rsidR="00B21036" w:rsidRPr="00B21036" w:rsidRDefault="00B21036" w:rsidP="00B21036">
      <w:pPr>
        <w:rPr>
          <w:lang w:val="en-GB"/>
        </w:rPr>
      </w:pPr>
      <w:r w:rsidRPr="00B21036">
        <w:rPr>
          <w:lang w:val="en-GB"/>
        </w:rPr>
        <w:t>We use the spreadsheet-program Excel to maintain customer-data. This file is kept on our own server to assure that all our employees can access it. Besides that, we also use Microsoft Word and Access. If we are linked to other departments, I think that our customer’s file should be the basis for other departments, since we are constantly in contact with our customers and thus are always up-to-date concerning changes in address or contact person. The following data is recorded by us:</w:t>
      </w:r>
    </w:p>
    <w:p w:rsidR="00B21036" w:rsidRPr="00B21036" w:rsidRDefault="00B21036" w:rsidP="00B21036">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tblGrid>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Company name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Address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proofErr w:type="spellStart"/>
            <w:r w:rsidRPr="00B21036">
              <w:rPr>
                <w:b/>
                <w:lang w:val="en-GB"/>
              </w:rPr>
              <w:t>Housenumber</w:t>
            </w:r>
            <w:proofErr w:type="spellEnd"/>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Postcode (Zip code)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Residence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Contact person</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Telephone number</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Fax number</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b/>
                <w:lang w:val="en-GB"/>
              </w:rPr>
            </w:pPr>
            <w:r w:rsidRPr="00B21036">
              <w:rPr>
                <w:b/>
                <w:lang w:val="en-GB"/>
              </w:rPr>
              <w:t>e-mail</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Maintenance contract Y/N</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Open projects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Applications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Hardware</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Operating system</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Appointments</w:t>
            </w:r>
          </w:p>
        </w:tc>
      </w:tr>
      <w:tr w:rsidR="00B21036" w:rsidRPr="00B21036" w:rsidTr="00B21036">
        <w:tc>
          <w:tcPr>
            <w:tcW w:w="2802" w:type="dxa"/>
            <w:tcBorders>
              <w:top w:val="single" w:sz="4" w:space="0" w:color="auto"/>
              <w:left w:val="single" w:sz="4" w:space="0" w:color="auto"/>
              <w:bottom w:val="single" w:sz="4" w:space="0" w:color="auto"/>
              <w:right w:val="single" w:sz="4" w:space="0" w:color="auto"/>
            </w:tcBorders>
            <w:hideMark/>
          </w:tcPr>
          <w:p w:rsidR="00B21036" w:rsidRPr="00B21036" w:rsidRDefault="00B21036" w:rsidP="00B21036">
            <w:pPr>
              <w:rPr>
                <w:lang w:val="en-GB"/>
              </w:rPr>
            </w:pPr>
            <w:r w:rsidRPr="00B21036">
              <w:rPr>
                <w:lang w:val="en-GB"/>
              </w:rPr>
              <w:t>Internal contact person</w:t>
            </w:r>
          </w:p>
        </w:tc>
      </w:tr>
    </w:tbl>
    <w:p w:rsidR="00B21036" w:rsidRPr="00B21036" w:rsidRDefault="00B21036" w:rsidP="00B21036"/>
    <w:p w:rsidR="00B21036" w:rsidRPr="00B21036" w:rsidRDefault="00B21036" w:rsidP="00B21036">
      <w:r w:rsidRPr="00B21036">
        <w:t xml:space="preserve"> </w:t>
      </w:r>
    </w:p>
    <w:p w:rsidR="00B21036" w:rsidRPr="00B21036" w:rsidRDefault="00B21036" w:rsidP="00B21036">
      <w:pPr>
        <w:rPr>
          <w:lang w:val="en-GB"/>
        </w:rPr>
      </w:pPr>
      <w:r w:rsidRPr="00B21036">
        <w:rPr>
          <w:lang w:val="en-GB"/>
        </w:rPr>
        <w:t>Yours sincerely,</w:t>
      </w:r>
    </w:p>
    <w:p w:rsidR="00B21036" w:rsidRPr="00B21036" w:rsidRDefault="00B21036" w:rsidP="00B21036"/>
    <w:p w:rsidR="00B21036" w:rsidRPr="00B21036" w:rsidRDefault="00B21036" w:rsidP="00B21036">
      <w:r w:rsidRPr="00B21036">
        <w:t>H. van der Hoek</w:t>
      </w:r>
    </w:p>
    <w:p w:rsidR="00B21036" w:rsidRDefault="00B21036" w:rsidP="00B21036"/>
    <w:p w:rsidR="00B21036" w:rsidRDefault="00B21036" w:rsidP="00B21036"/>
    <w:p w:rsidR="00B21036" w:rsidRDefault="00B21036" w:rsidP="00B21036"/>
    <w:p w:rsidR="00B21036" w:rsidRDefault="00B21036" w:rsidP="00B21036"/>
    <w:p w:rsidR="00817C97" w:rsidRDefault="00817C97" w:rsidP="00817C97">
      <w:pPr>
        <w:pStyle w:val="RCKop"/>
      </w:pPr>
    </w:p>
    <w:p w:rsidR="00817C97" w:rsidRDefault="00817C97" w:rsidP="00817C97">
      <w:pPr>
        <w:rPr>
          <w:sz w:val="28"/>
        </w:rPr>
      </w:pPr>
      <w:r>
        <w:br w:type="page"/>
      </w:r>
    </w:p>
    <w:p w:rsidR="00817C97" w:rsidRDefault="00817C97" w:rsidP="00817C97">
      <w:pPr>
        <w:pStyle w:val="RCKop"/>
      </w:pPr>
      <w:r>
        <w:lastRenderedPageBreak/>
        <w:t>Bijlage 5</w:t>
      </w:r>
      <w:r w:rsidR="00AB5F7E">
        <w:t>b</w:t>
      </w:r>
      <w:r>
        <w:t xml:space="preserve">. Te versturen informatie voor de interviews </w:t>
      </w:r>
    </w:p>
    <w:p w:rsidR="00AA0348" w:rsidRPr="00AA0348" w:rsidRDefault="00AA0348" w:rsidP="002135E5">
      <w:pPr>
        <w:rPr>
          <w:b/>
        </w:rPr>
      </w:pPr>
      <w:r w:rsidRPr="00AA0348">
        <w:rPr>
          <w:b/>
        </w:rPr>
        <w:t>Afdeling Financiën</w:t>
      </w:r>
    </w:p>
    <w:p w:rsidR="002135E5" w:rsidRPr="003B60DB" w:rsidRDefault="002135E5" w:rsidP="002135E5">
      <w:r w:rsidRPr="00AA0348">
        <w:t xml:space="preserve">Hierbij stuur ik je alvast wat informatie over onze afdeling. </w:t>
      </w:r>
      <w:r w:rsidRPr="003B60DB">
        <w:t>We maken voornamelijk gebruik van het boekhoudprogramma EXACT. Daarnaast hebben we ook de beschikking over WORD en EXCEL. In EXACT houden we de volledige financiële administratie bij. Voordat het definitieve contract met een klant getekend wordt, toetsen wij de kredietwaardigheid van die klant. Als dit in orde is, worden zijn gegevens in Exact ingevoerd. Zodra er daadwerkelijk gewerkt is aan de opdracht worden er facturen gemaakt en verstuurd. Bij wanbetalingen wordt een incassobureau ingeschakeld, en bovendien wordt er bij limietoverschrijdingen een seintje doorgegeven aan de accountmanager die daarop actie onderneemt. Eventuele wijzigingen van gegevens (bijvoorbeeld adreswijzigingen) worden doorgevoerd, zodra zij op de afdeling bekend zijn.</w:t>
      </w:r>
    </w:p>
    <w:p w:rsidR="002135E5" w:rsidRPr="003B60DB" w:rsidRDefault="002135E5" w:rsidP="002135E5"/>
    <w:p w:rsidR="002135E5" w:rsidRPr="003B60DB" w:rsidRDefault="002135E5" w:rsidP="002135E5">
      <w:r w:rsidRPr="003B60DB">
        <w:t xml:space="preserve">In EXACT hebben we in het begin zelf aangegeven welke gegevens we bij willen houden. Die indeling bevalt nog steeds prima. Ons klantenbestand bevat ook informatie die voor andere afdelingen van groot belang is, maar waar zij momenteel niet altijd van op de hoogte zijn. Een goed voorbeeld daarvan zijn eventuele limietoverschrijdingen van klanten. Het lijkt ons dan ook het beste dat bij eventuele verdere automatisering EXACT als uitgangspunt genomen wordt. Hierbij moeten natuurlijk wel de wettelijke regelingen m.b.t. vertrouwelijkheid in acht genomen worden. </w:t>
      </w:r>
    </w:p>
    <w:p w:rsidR="002135E5" w:rsidRPr="003B60DB" w:rsidRDefault="002135E5" w:rsidP="002135E5"/>
    <w:p w:rsidR="002135E5" w:rsidRPr="003B60DB" w:rsidRDefault="002135E5" w:rsidP="002135E5">
      <w:r w:rsidRPr="003B60DB">
        <w:t>De velden die wij gebruiken zijn o.a.:</w:t>
      </w:r>
    </w:p>
    <w:p w:rsidR="002135E5" w:rsidRPr="003B60DB" w:rsidRDefault="002135E5" w:rsidP="00213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05"/>
        <w:gridCol w:w="2728"/>
      </w:tblGrid>
      <w:tr w:rsidR="002135E5" w:rsidRPr="002135E5" w:rsidTr="005205E4">
        <w:tc>
          <w:tcPr>
            <w:tcW w:w="2705" w:type="dxa"/>
          </w:tcPr>
          <w:p w:rsidR="002135E5" w:rsidRPr="002135E5" w:rsidRDefault="002135E5" w:rsidP="005205E4">
            <w:pPr>
              <w:rPr>
                <w:lang w:val="en-GB"/>
              </w:rPr>
            </w:pPr>
            <w:proofErr w:type="spellStart"/>
            <w:r w:rsidRPr="002135E5">
              <w:rPr>
                <w:lang w:val="en-GB"/>
              </w:rPr>
              <w:t>Debiteurengegevens</w:t>
            </w:r>
            <w:proofErr w:type="spellEnd"/>
          </w:p>
        </w:tc>
        <w:tc>
          <w:tcPr>
            <w:tcW w:w="2694" w:type="dxa"/>
          </w:tcPr>
          <w:p w:rsidR="002135E5" w:rsidRPr="002135E5" w:rsidRDefault="002135E5" w:rsidP="005205E4">
            <w:pPr>
              <w:rPr>
                <w:lang w:val="en-GB"/>
              </w:rPr>
            </w:pPr>
            <w:proofErr w:type="spellStart"/>
            <w:r w:rsidRPr="002135E5">
              <w:rPr>
                <w:lang w:val="en-GB"/>
              </w:rPr>
              <w:t>Crediteurengegevens</w:t>
            </w:r>
            <w:proofErr w:type="spellEnd"/>
          </w:p>
        </w:tc>
      </w:tr>
      <w:tr w:rsidR="002135E5" w:rsidRPr="002135E5" w:rsidTr="005205E4">
        <w:tc>
          <w:tcPr>
            <w:tcW w:w="2705" w:type="dxa"/>
          </w:tcPr>
          <w:p w:rsidR="002135E5" w:rsidRPr="002135E5" w:rsidRDefault="002135E5" w:rsidP="002135E5">
            <w:pPr>
              <w:rPr>
                <w:lang w:val="en-GB"/>
              </w:rPr>
            </w:pPr>
            <w:proofErr w:type="spellStart"/>
            <w:r w:rsidRPr="002135E5">
              <w:rPr>
                <w:lang w:val="en-GB"/>
              </w:rPr>
              <w:t>Nummer</w:t>
            </w:r>
            <w:proofErr w:type="spellEnd"/>
          </w:p>
        </w:tc>
        <w:tc>
          <w:tcPr>
            <w:tcW w:w="2694" w:type="dxa"/>
          </w:tcPr>
          <w:p w:rsidR="002135E5" w:rsidRPr="002135E5" w:rsidRDefault="002135E5" w:rsidP="005205E4">
            <w:pPr>
              <w:rPr>
                <w:lang w:val="en-GB"/>
              </w:rPr>
            </w:pPr>
            <w:proofErr w:type="spellStart"/>
            <w:r w:rsidRPr="002135E5">
              <w:rPr>
                <w:lang w:val="en-GB"/>
              </w:rPr>
              <w:t>Nummer</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Bedrijfsnaam</w:t>
            </w:r>
            <w:proofErr w:type="spellEnd"/>
          </w:p>
        </w:tc>
        <w:tc>
          <w:tcPr>
            <w:tcW w:w="2694" w:type="dxa"/>
          </w:tcPr>
          <w:p w:rsidR="002135E5" w:rsidRPr="002135E5" w:rsidRDefault="002135E5" w:rsidP="005205E4">
            <w:pPr>
              <w:rPr>
                <w:lang w:val="en-GB"/>
              </w:rPr>
            </w:pPr>
            <w:proofErr w:type="spellStart"/>
            <w:r w:rsidRPr="002135E5">
              <w:rPr>
                <w:lang w:val="en-GB"/>
              </w:rPr>
              <w:t>Bedrijfsnaam</w:t>
            </w:r>
            <w:proofErr w:type="spellEnd"/>
          </w:p>
        </w:tc>
      </w:tr>
      <w:tr w:rsidR="002135E5" w:rsidRPr="002135E5" w:rsidTr="005205E4">
        <w:tc>
          <w:tcPr>
            <w:tcW w:w="2705" w:type="dxa"/>
          </w:tcPr>
          <w:p w:rsidR="002135E5" w:rsidRPr="002135E5" w:rsidRDefault="002135E5" w:rsidP="005205E4">
            <w:pPr>
              <w:rPr>
                <w:lang w:val="en-GB"/>
              </w:rPr>
            </w:pPr>
            <w:r w:rsidRPr="002135E5">
              <w:rPr>
                <w:lang w:val="en-GB"/>
              </w:rPr>
              <w:t>adres1</w:t>
            </w:r>
          </w:p>
        </w:tc>
        <w:tc>
          <w:tcPr>
            <w:tcW w:w="2694" w:type="dxa"/>
          </w:tcPr>
          <w:p w:rsidR="002135E5" w:rsidRPr="002135E5" w:rsidRDefault="002135E5" w:rsidP="005205E4">
            <w:pPr>
              <w:rPr>
                <w:lang w:val="en-GB"/>
              </w:rPr>
            </w:pPr>
            <w:r w:rsidRPr="002135E5">
              <w:rPr>
                <w:lang w:val="en-GB"/>
              </w:rPr>
              <w:t>adres1</w:t>
            </w:r>
          </w:p>
        </w:tc>
      </w:tr>
      <w:tr w:rsidR="002135E5" w:rsidRPr="002135E5" w:rsidTr="005205E4">
        <w:tc>
          <w:tcPr>
            <w:tcW w:w="2705" w:type="dxa"/>
          </w:tcPr>
          <w:p w:rsidR="002135E5" w:rsidRPr="002135E5" w:rsidRDefault="002135E5" w:rsidP="005205E4">
            <w:pPr>
              <w:rPr>
                <w:lang w:val="en-GB"/>
              </w:rPr>
            </w:pPr>
            <w:r w:rsidRPr="002135E5">
              <w:rPr>
                <w:lang w:val="en-GB"/>
              </w:rPr>
              <w:t>postcode1</w:t>
            </w:r>
          </w:p>
        </w:tc>
        <w:tc>
          <w:tcPr>
            <w:tcW w:w="2694" w:type="dxa"/>
          </w:tcPr>
          <w:p w:rsidR="002135E5" w:rsidRPr="002135E5" w:rsidRDefault="002135E5" w:rsidP="005205E4">
            <w:pPr>
              <w:rPr>
                <w:lang w:val="en-GB"/>
              </w:rPr>
            </w:pPr>
            <w:r w:rsidRPr="002135E5">
              <w:rPr>
                <w:lang w:val="en-GB"/>
              </w:rPr>
              <w:t>postcode1</w:t>
            </w:r>
          </w:p>
        </w:tc>
      </w:tr>
      <w:tr w:rsidR="002135E5" w:rsidRPr="002135E5" w:rsidTr="005205E4">
        <w:tc>
          <w:tcPr>
            <w:tcW w:w="2705" w:type="dxa"/>
          </w:tcPr>
          <w:p w:rsidR="002135E5" w:rsidRPr="002135E5" w:rsidRDefault="002135E5" w:rsidP="005205E4">
            <w:pPr>
              <w:rPr>
                <w:lang w:val="en-GB"/>
              </w:rPr>
            </w:pPr>
            <w:r w:rsidRPr="002135E5">
              <w:rPr>
                <w:lang w:val="en-GB"/>
              </w:rPr>
              <w:t>woonplaats1</w:t>
            </w:r>
          </w:p>
        </w:tc>
        <w:tc>
          <w:tcPr>
            <w:tcW w:w="2694" w:type="dxa"/>
          </w:tcPr>
          <w:p w:rsidR="002135E5" w:rsidRPr="002135E5" w:rsidRDefault="002135E5" w:rsidP="005205E4">
            <w:pPr>
              <w:rPr>
                <w:lang w:val="en-GB"/>
              </w:rPr>
            </w:pPr>
            <w:r w:rsidRPr="002135E5">
              <w:rPr>
                <w:lang w:val="en-GB"/>
              </w:rPr>
              <w:t>woonplaats1</w:t>
            </w:r>
          </w:p>
        </w:tc>
      </w:tr>
      <w:tr w:rsidR="002135E5" w:rsidRPr="002135E5" w:rsidTr="005205E4">
        <w:tc>
          <w:tcPr>
            <w:tcW w:w="2705" w:type="dxa"/>
          </w:tcPr>
          <w:p w:rsidR="002135E5" w:rsidRPr="002135E5" w:rsidRDefault="002135E5" w:rsidP="005205E4">
            <w:pPr>
              <w:rPr>
                <w:lang w:val="en-GB"/>
              </w:rPr>
            </w:pPr>
            <w:r w:rsidRPr="002135E5">
              <w:rPr>
                <w:lang w:val="en-GB"/>
              </w:rPr>
              <w:t>adres2</w:t>
            </w:r>
          </w:p>
        </w:tc>
        <w:tc>
          <w:tcPr>
            <w:tcW w:w="2694" w:type="dxa"/>
          </w:tcPr>
          <w:p w:rsidR="002135E5" w:rsidRPr="002135E5" w:rsidRDefault="002135E5" w:rsidP="005205E4">
            <w:pPr>
              <w:rPr>
                <w:lang w:val="en-GB"/>
              </w:rPr>
            </w:pPr>
            <w:r w:rsidRPr="002135E5">
              <w:rPr>
                <w:lang w:val="en-GB"/>
              </w:rPr>
              <w:t>adres2</w:t>
            </w:r>
          </w:p>
        </w:tc>
      </w:tr>
      <w:tr w:rsidR="002135E5" w:rsidRPr="002135E5" w:rsidTr="005205E4">
        <w:tc>
          <w:tcPr>
            <w:tcW w:w="2705" w:type="dxa"/>
          </w:tcPr>
          <w:p w:rsidR="002135E5" w:rsidRPr="002135E5" w:rsidRDefault="002135E5" w:rsidP="005205E4">
            <w:pPr>
              <w:rPr>
                <w:lang w:val="en-GB"/>
              </w:rPr>
            </w:pPr>
            <w:r w:rsidRPr="002135E5">
              <w:rPr>
                <w:lang w:val="en-GB"/>
              </w:rPr>
              <w:t>postcode2</w:t>
            </w:r>
          </w:p>
        </w:tc>
        <w:tc>
          <w:tcPr>
            <w:tcW w:w="2694" w:type="dxa"/>
          </w:tcPr>
          <w:p w:rsidR="002135E5" w:rsidRPr="002135E5" w:rsidRDefault="002135E5" w:rsidP="005205E4">
            <w:pPr>
              <w:rPr>
                <w:lang w:val="en-GB"/>
              </w:rPr>
            </w:pPr>
            <w:r w:rsidRPr="002135E5">
              <w:rPr>
                <w:lang w:val="en-GB"/>
              </w:rPr>
              <w:t>postcode2</w:t>
            </w:r>
          </w:p>
        </w:tc>
      </w:tr>
      <w:tr w:rsidR="002135E5" w:rsidRPr="002135E5" w:rsidTr="005205E4">
        <w:tc>
          <w:tcPr>
            <w:tcW w:w="2705" w:type="dxa"/>
          </w:tcPr>
          <w:p w:rsidR="002135E5" w:rsidRPr="002135E5" w:rsidRDefault="002135E5" w:rsidP="005205E4">
            <w:pPr>
              <w:rPr>
                <w:lang w:val="en-GB"/>
              </w:rPr>
            </w:pPr>
            <w:r w:rsidRPr="002135E5">
              <w:rPr>
                <w:lang w:val="en-GB"/>
              </w:rPr>
              <w:t>woonplaats2</w:t>
            </w:r>
          </w:p>
        </w:tc>
        <w:tc>
          <w:tcPr>
            <w:tcW w:w="2694" w:type="dxa"/>
          </w:tcPr>
          <w:p w:rsidR="002135E5" w:rsidRPr="002135E5" w:rsidRDefault="002135E5" w:rsidP="005205E4">
            <w:pPr>
              <w:rPr>
                <w:lang w:val="en-GB"/>
              </w:rPr>
            </w:pPr>
            <w:r w:rsidRPr="002135E5">
              <w:rPr>
                <w:lang w:val="en-GB"/>
              </w:rPr>
              <w:t>woonplaats2</w:t>
            </w:r>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Contactpersoon</w:t>
            </w:r>
            <w:proofErr w:type="spellEnd"/>
          </w:p>
        </w:tc>
        <w:tc>
          <w:tcPr>
            <w:tcW w:w="2694" w:type="dxa"/>
          </w:tcPr>
          <w:p w:rsidR="002135E5" w:rsidRPr="002135E5" w:rsidRDefault="002135E5" w:rsidP="005205E4">
            <w:pPr>
              <w:rPr>
                <w:lang w:val="en-GB"/>
              </w:rPr>
            </w:pPr>
            <w:proofErr w:type="spellStart"/>
            <w:r w:rsidRPr="002135E5">
              <w:rPr>
                <w:lang w:val="en-GB"/>
              </w:rPr>
              <w:t>Contactpersoon</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Voorletters</w:t>
            </w:r>
            <w:proofErr w:type="spellEnd"/>
          </w:p>
        </w:tc>
        <w:tc>
          <w:tcPr>
            <w:tcW w:w="2694" w:type="dxa"/>
          </w:tcPr>
          <w:p w:rsidR="002135E5" w:rsidRPr="002135E5" w:rsidRDefault="002135E5" w:rsidP="005205E4">
            <w:pPr>
              <w:rPr>
                <w:lang w:val="en-GB"/>
              </w:rPr>
            </w:pPr>
            <w:proofErr w:type="spellStart"/>
            <w:r w:rsidRPr="002135E5">
              <w:rPr>
                <w:lang w:val="en-GB"/>
              </w:rPr>
              <w:t>Voorletters</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Telefoonnummer</w:t>
            </w:r>
            <w:proofErr w:type="spellEnd"/>
          </w:p>
        </w:tc>
        <w:tc>
          <w:tcPr>
            <w:tcW w:w="2694" w:type="dxa"/>
          </w:tcPr>
          <w:p w:rsidR="002135E5" w:rsidRPr="002135E5" w:rsidRDefault="002135E5" w:rsidP="005205E4">
            <w:pPr>
              <w:rPr>
                <w:lang w:val="en-GB"/>
              </w:rPr>
            </w:pPr>
            <w:proofErr w:type="spellStart"/>
            <w:r w:rsidRPr="002135E5">
              <w:rPr>
                <w:lang w:val="en-GB"/>
              </w:rPr>
              <w:t>Telefoonnummer</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Faxnummer</w:t>
            </w:r>
            <w:proofErr w:type="spellEnd"/>
          </w:p>
        </w:tc>
        <w:tc>
          <w:tcPr>
            <w:tcW w:w="2694" w:type="dxa"/>
          </w:tcPr>
          <w:p w:rsidR="002135E5" w:rsidRPr="002135E5" w:rsidRDefault="002135E5" w:rsidP="005205E4">
            <w:pPr>
              <w:rPr>
                <w:lang w:val="en-GB"/>
              </w:rPr>
            </w:pPr>
            <w:proofErr w:type="spellStart"/>
            <w:r w:rsidRPr="002135E5">
              <w:rPr>
                <w:lang w:val="en-GB"/>
              </w:rPr>
              <w:t>Faxnummer</w:t>
            </w:r>
            <w:proofErr w:type="spellEnd"/>
          </w:p>
        </w:tc>
      </w:tr>
      <w:tr w:rsidR="002135E5" w:rsidRPr="002135E5" w:rsidTr="005205E4">
        <w:tc>
          <w:tcPr>
            <w:tcW w:w="2705" w:type="dxa"/>
          </w:tcPr>
          <w:p w:rsidR="002135E5" w:rsidRPr="002135E5" w:rsidRDefault="002135E5" w:rsidP="005205E4">
            <w:pPr>
              <w:rPr>
                <w:lang w:val="en-GB"/>
              </w:rPr>
            </w:pPr>
            <w:r w:rsidRPr="002135E5">
              <w:rPr>
                <w:lang w:val="en-GB"/>
              </w:rPr>
              <w:t>e-mail</w:t>
            </w:r>
          </w:p>
        </w:tc>
        <w:tc>
          <w:tcPr>
            <w:tcW w:w="2694" w:type="dxa"/>
          </w:tcPr>
          <w:p w:rsidR="002135E5" w:rsidRPr="002135E5" w:rsidRDefault="002135E5" w:rsidP="005205E4">
            <w:pPr>
              <w:rPr>
                <w:lang w:val="en-GB"/>
              </w:rPr>
            </w:pPr>
            <w:r w:rsidRPr="002135E5">
              <w:rPr>
                <w:lang w:val="en-GB"/>
              </w:rPr>
              <w:t>e-mail</w:t>
            </w:r>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bankrekeningnummer</w:t>
            </w:r>
            <w:proofErr w:type="spellEnd"/>
          </w:p>
        </w:tc>
        <w:tc>
          <w:tcPr>
            <w:tcW w:w="2694" w:type="dxa"/>
          </w:tcPr>
          <w:p w:rsidR="002135E5" w:rsidRPr="002135E5" w:rsidRDefault="002135E5" w:rsidP="005205E4">
            <w:pPr>
              <w:rPr>
                <w:lang w:val="en-GB"/>
              </w:rPr>
            </w:pPr>
            <w:proofErr w:type="spellStart"/>
            <w:r w:rsidRPr="002135E5">
              <w:rPr>
                <w:lang w:val="en-GB"/>
              </w:rPr>
              <w:t>Bankrekeningnummer</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Saldo</w:t>
            </w:r>
            <w:proofErr w:type="spellEnd"/>
          </w:p>
        </w:tc>
        <w:tc>
          <w:tcPr>
            <w:tcW w:w="2694" w:type="dxa"/>
          </w:tcPr>
          <w:p w:rsidR="002135E5" w:rsidRPr="002135E5" w:rsidRDefault="002135E5" w:rsidP="005205E4">
            <w:pPr>
              <w:rPr>
                <w:lang w:val="en-GB"/>
              </w:rPr>
            </w:pPr>
            <w:proofErr w:type="spellStart"/>
            <w:r w:rsidRPr="002135E5">
              <w:rPr>
                <w:lang w:val="en-GB"/>
              </w:rPr>
              <w:t>Saldo</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aantal</w:t>
            </w:r>
            <w:proofErr w:type="spellEnd"/>
            <w:r w:rsidRPr="002135E5">
              <w:rPr>
                <w:lang w:val="en-GB"/>
              </w:rPr>
              <w:t xml:space="preserve"> </w:t>
            </w:r>
            <w:proofErr w:type="spellStart"/>
            <w:r w:rsidRPr="002135E5">
              <w:rPr>
                <w:lang w:val="en-GB"/>
              </w:rPr>
              <w:t>facturen</w:t>
            </w:r>
            <w:proofErr w:type="spellEnd"/>
          </w:p>
        </w:tc>
        <w:tc>
          <w:tcPr>
            <w:tcW w:w="2694" w:type="dxa"/>
          </w:tcPr>
          <w:p w:rsidR="002135E5" w:rsidRPr="002135E5" w:rsidRDefault="002135E5" w:rsidP="005205E4">
            <w:pPr>
              <w:rPr>
                <w:lang w:val="en-GB"/>
              </w:rPr>
            </w:pPr>
            <w:proofErr w:type="spellStart"/>
            <w:r w:rsidRPr="002135E5">
              <w:rPr>
                <w:lang w:val="en-GB"/>
              </w:rPr>
              <w:t>aantal</w:t>
            </w:r>
            <w:proofErr w:type="spellEnd"/>
            <w:r w:rsidRPr="002135E5">
              <w:rPr>
                <w:lang w:val="en-GB"/>
              </w:rPr>
              <w:t xml:space="preserve"> </w:t>
            </w:r>
            <w:proofErr w:type="spellStart"/>
            <w:r w:rsidRPr="002135E5">
              <w:rPr>
                <w:lang w:val="en-GB"/>
              </w:rPr>
              <w:t>facturen</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Omzetbedrag</w:t>
            </w:r>
            <w:proofErr w:type="spellEnd"/>
          </w:p>
        </w:tc>
        <w:tc>
          <w:tcPr>
            <w:tcW w:w="2694" w:type="dxa"/>
          </w:tcPr>
          <w:p w:rsidR="002135E5" w:rsidRPr="002135E5" w:rsidRDefault="002135E5" w:rsidP="005205E4">
            <w:pPr>
              <w:rPr>
                <w:lang w:val="en-GB"/>
              </w:rPr>
            </w:pPr>
            <w:proofErr w:type="spellStart"/>
            <w:r w:rsidRPr="002135E5">
              <w:rPr>
                <w:lang w:val="en-GB"/>
              </w:rPr>
              <w:t>Omzetbedrag</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Limiet</w:t>
            </w:r>
            <w:proofErr w:type="spellEnd"/>
          </w:p>
        </w:tc>
        <w:tc>
          <w:tcPr>
            <w:tcW w:w="2694" w:type="dxa"/>
          </w:tcPr>
          <w:p w:rsidR="002135E5" w:rsidRPr="002135E5" w:rsidRDefault="002135E5" w:rsidP="005205E4">
            <w:pPr>
              <w:rPr>
                <w:lang w:val="en-GB"/>
              </w:rPr>
            </w:pPr>
            <w:proofErr w:type="spellStart"/>
            <w:r w:rsidRPr="002135E5">
              <w:rPr>
                <w:lang w:val="en-GB"/>
              </w:rPr>
              <w:t>Limiet</w:t>
            </w:r>
            <w:proofErr w:type="spellEnd"/>
          </w:p>
        </w:tc>
      </w:tr>
      <w:tr w:rsidR="002135E5" w:rsidRPr="002135E5" w:rsidTr="005205E4">
        <w:tc>
          <w:tcPr>
            <w:tcW w:w="2705" w:type="dxa"/>
          </w:tcPr>
          <w:p w:rsidR="002135E5" w:rsidRPr="002135E5" w:rsidRDefault="002135E5" w:rsidP="005205E4">
            <w:pPr>
              <w:rPr>
                <w:lang w:val="en-GB"/>
              </w:rPr>
            </w:pPr>
            <w:proofErr w:type="spellStart"/>
            <w:r w:rsidRPr="002135E5">
              <w:rPr>
                <w:lang w:val="en-GB"/>
              </w:rPr>
              <w:t>grootboekrekeningnummer</w:t>
            </w:r>
            <w:proofErr w:type="spellEnd"/>
          </w:p>
        </w:tc>
        <w:tc>
          <w:tcPr>
            <w:tcW w:w="2694" w:type="dxa"/>
          </w:tcPr>
          <w:p w:rsidR="002135E5" w:rsidRPr="002135E5" w:rsidRDefault="002135E5" w:rsidP="005205E4">
            <w:pPr>
              <w:rPr>
                <w:lang w:val="en-GB"/>
              </w:rPr>
            </w:pPr>
            <w:proofErr w:type="spellStart"/>
            <w:r w:rsidRPr="002135E5">
              <w:rPr>
                <w:lang w:val="en-GB"/>
              </w:rPr>
              <w:t>Grootboekrekeningnummer</w:t>
            </w:r>
            <w:proofErr w:type="spellEnd"/>
          </w:p>
        </w:tc>
      </w:tr>
      <w:tr w:rsidR="002135E5" w:rsidRPr="002135E5" w:rsidTr="005205E4">
        <w:tc>
          <w:tcPr>
            <w:tcW w:w="2705" w:type="dxa"/>
          </w:tcPr>
          <w:p w:rsidR="002135E5" w:rsidRPr="002135E5" w:rsidRDefault="002135E5" w:rsidP="005205E4">
            <w:pPr>
              <w:rPr>
                <w:lang w:val="en-GB"/>
              </w:rPr>
            </w:pPr>
            <w:r w:rsidRPr="002135E5">
              <w:rPr>
                <w:lang w:val="en-GB"/>
              </w:rPr>
              <w:t>BTW-code</w:t>
            </w:r>
          </w:p>
        </w:tc>
        <w:tc>
          <w:tcPr>
            <w:tcW w:w="2694" w:type="dxa"/>
          </w:tcPr>
          <w:p w:rsidR="002135E5" w:rsidRPr="002135E5" w:rsidRDefault="002135E5" w:rsidP="005205E4">
            <w:pPr>
              <w:rPr>
                <w:lang w:val="en-GB"/>
              </w:rPr>
            </w:pPr>
            <w:r w:rsidRPr="002135E5">
              <w:rPr>
                <w:lang w:val="en-GB"/>
              </w:rPr>
              <w:t>BTW-code</w:t>
            </w:r>
          </w:p>
        </w:tc>
      </w:tr>
    </w:tbl>
    <w:p w:rsidR="002135E5" w:rsidRPr="002135E5" w:rsidRDefault="002135E5" w:rsidP="002135E5">
      <w:pPr>
        <w:rPr>
          <w:lang w:val="en-GB"/>
        </w:rPr>
      </w:pPr>
    </w:p>
    <w:p w:rsidR="002135E5" w:rsidRPr="002135E5" w:rsidRDefault="002135E5" w:rsidP="002135E5">
      <w:pPr>
        <w:rPr>
          <w:lang w:val="en-GB"/>
        </w:rPr>
      </w:pPr>
      <w:r w:rsidRPr="002135E5">
        <w:rPr>
          <w:lang w:val="en-GB"/>
        </w:rPr>
        <w:t xml:space="preserve"> </w:t>
      </w:r>
    </w:p>
    <w:p w:rsidR="002135E5" w:rsidRPr="002135E5" w:rsidRDefault="002135E5" w:rsidP="002135E5">
      <w:pPr>
        <w:rPr>
          <w:lang w:val="en-GB"/>
        </w:rPr>
      </w:pPr>
      <w:r w:rsidRPr="002135E5">
        <w:rPr>
          <w:lang w:val="en-GB"/>
        </w:rPr>
        <w:t xml:space="preserve">Met </w:t>
      </w:r>
      <w:proofErr w:type="spellStart"/>
      <w:r w:rsidRPr="002135E5">
        <w:rPr>
          <w:lang w:val="en-GB"/>
        </w:rPr>
        <w:t>vriendelijke</w:t>
      </w:r>
      <w:proofErr w:type="spellEnd"/>
      <w:r w:rsidRPr="002135E5">
        <w:rPr>
          <w:lang w:val="en-GB"/>
        </w:rPr>
        <w:t xml:space="preserve"> </w:t>
      </w:r>
      <w:proofErr w:type="spellStart"/>
      <w:r w:rsidRPr="002135E5">
        <w:rPr>
          <w:lang w:val="en-GB"/>
        </w:rPr>
        <w:t>groet</w:t>
      </w:r>
      <w:proofErr w:type="spellEnd"/>
      <w:r w:rsidRPr="002135E5">
        <w:rPr>
          <w:lang w:val="en-GB"/>
        </w:rPr>
        <w:t>,</w:t>
      </w:r>
    </w:p>
    <w:p w:rsidR="002135E5" w:rsidRPr="002135E5" w:rsidRDefault="002135E5" w:rsidP="002135E5">
      <w:pPr>
        <w:rPr>
          <w:lang w:val="en-GB"/>
        </w:rPr>
      </w:pPr>
    </w:p>
    <w:p w:rsidR="002135E5" w:rsidRPr="002135E5" w:rsidRDefault="002135E5" w:rsidP="002135E5">
      <w:pPr>
        <w:rPr>
          <w:lang w:val="en-GB"/>
        </w:rPr>
      </w:pPr>
      <w:r w:rsidRPr="002135E5">
        <w:rPr>
          <w:lang w:val="en-GB"/>
        </w:rPr>
        <w:t xml:space="preserve">W. </w:t>
      </w:r>
      <w:proofErr w:type="spellStart"/>
      <w:r w:rsidRPr="002135E5">
        <w:rPr>
          <w:lang w:val="en-GB"/>
        </w:rPr>
        <w:t>Vorselaars</w:t>
      </w:r>
      <w:proofErr w:type="spellEnd"/>
    </w:p>
    <w:p w:rsidR="002135E5" w:rsidRDefault="002135E5" w:rsidP="002135E5"/>
    <w:p w:rsidR="00817C97" w:rsidRDefault="00817C97">
      <w:pPr>
        <w:spacing w:after="200" w:line="276" w:lineRule="auto"/>
        <w:rPr>
          <w:lang w:val="en-US"/>
        </w:rPr>
      </w:pPr>
      <w:r>
        <w:rPr>
          <w:lang w:val="en-US"/>
        </w:rPr>
        <w:br w:type="page"/>
      </w:r>
    </w:p>
    <w:p w:rsidR="00817C97" w:rsidRPr="00D74C1A" w:rsidRDefault="00817C97" w:rsidP="00817C97">
      <w:pPr>
        <w:pStyle w:val="RCKop"/>
      </w:pPr>
      <w:r>
        <w:lastRenderedPageBreak/>
        <w:t>Bijlage 5</w:t>
      </w:r>
      <w:r w:rsidR="00AB5F7E">
        <w:t>c</w:t>
      </w:r>
      <w:r>
        <w:t xml:space="preserve">. Te versturen informatie voor de interviews </w:t>
      </w:r>
    </w:p>
    <w:p w:rsidR="00AA0348" w:rsidRPr="00AA0348" w:rsidRDefault="009950CF" w:rsidP="00AA0348">
      <w:pPr>
        <w:rPr>
          <w:b/>
          <w:lang w:val="en-US"/>
        </w:rPr>
      </w:pPr>
      <w:r w:rsidRPr="00AA0348">
        <w:rPr>
          <w:b/>
          <w:lang w:val="en-US"/>
        </w:rPr>
        <w:t>Department</w:t>
      </w:r>
      <w:r w:rsidR="00AA0348" w:rsidRPr="00AA0348">
        <w:rPr>
          <w:b/>
          <w:lang w:val="en-US"/>
        </w:rPr>
        <w:t xml:space="preserve"> Sales</w:t>
      </w:r>
      <w:r w:rsidRPr="00AA0348">
        <w:rPr>
          <w:b/>
          <w:lang w:val="en-US"/>
        </w:rPr>
        <w:t xml:space="preserve">: </w:t>
      </w:r>
    </w:p>
    <w:p w:rsidR="00AA0348" w:rsidRPr="00AA0348" w:rsidRDefault="00AA0348" w:rsidP="00AA0348">
      <w:pPr>
        <w:rPr>
          <w:lang w:val="en-GB"/>
        </w:rPr>
      </w:pPr>
      <w:r w:rsidRPr="00AA0348">
        <w:rPr>
          <w:lang w:val="en-GB"/>
        </w:rPr>
        <w:t xml:space="preserve">The sales department consists of 3 account managers. The three of us maintain a WORD-table for our customers. It would be convenient if these tables were linked. Momentarily we have a problem if one of us falls ill, because we cannot access the customers of that colleague at that moment. Furthermore, we also have the data of prospects in our tables. We think that our data should be the basis, if customer-data of other departments are linked to it. Such a link should be handled carefully, since we also have confidential negotiating data in our tables. </w:t>
      </w:r>
    </w:p>
    <w:p w:rsidR="00AA0348" w:rsidRPr="00AA0348" w:rsidRDefault="00AA0348" w:rsidP="00AA0348">
      <w:pPr>
        <w:rPr>
          <w:lang w:val="en-GB"/>
        </w:rPr>
      </w:pPr>
    </w:p>
    <w:p w:rsidR="00AA0348" w:rsidRPr="00AA0348" w:rsidRDefault="00AA0348" w:rsidP="00AA0348">
      <w:pPr>
        <w:rPr>
          <w:lang w:val="en-GB"/>
        </w:rPr>
      </w:pPr>
      <w:r w:rsidRPr="00AA0348">
        <w:rPr>
          <w:lang w:val="en-GB"/>
        </w:rPr>
        <w:t xml:space="preserve">All our offers are made and changed in WORD. In the future it would be nice if we could link our offers to a client-database. </w:t>
      </w:r>
    </w:p>
    <w:p w:rsidR="00AA0348" w:rsidRPr="00AA0348" w:rsidRDefault="00AA0348" w:rsidP="00AA0348">
      <w:pPr>
        <w:rPr>
          <w:lang w:val="en-GB"/>
        </w:rPr>
      </w:pPr>
    </w:p>
    <w:p w:rsidR="00AA0348" w:rsidRPr="00AA0348" w:rsidRDefault="00AA0348" w:rsidP="00AA0348">
      <w:pPr>
        <w:rPr>
          <w:lang w:val="en-GB"/>
        </w:rPr>
      </w:pPr>
      <w:r w:rsidRPr="00AA0348">
        <w:rPr>
          <w:lang w:val="en-GB"/>
        </w:rPr>
        <w:t xml:space="preserve">The main data in our tables are as follows: </w:t>
      </w:r>
    </w:p>
    <w:p w:rsidR="00AA0348" w:rsidRPr="00AA0348" w:rsidRDefault="00AA0348" w:rsidP="00AA0348">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tblGrid>
      <w:tr w:rsidR="00AA0348" w:rsidRPr="00AA0348" w:rsidTr="005205E4">
        <w:tc>
          <w:tcPr>
            <w:tcW w:w="2518" w:type="dxa"/>
          </w:tcPr>
          <w:p w:rsidR="00AA0348" w:rsidRPr="00AA0348" w:rsidRDefault="00AA0348" w:rsidP="005205E4">
            <w:pPr>
              <w:rPr>
                <w:lang w:val="en-GB"/>
              </w:rPr>
            </w:pPr>
            <w:r w:rsidRPr="00AA0348">
              <w:rPr>
                <w:lang w:val="en-GB"/>
              </w:rPr>
              <w:t>Company name</w:t>
            </w:r>
          </w:p>
        </w:tc>
      </w:tr>
      <w:tr w:rsidR="00AA0348" w:rsidRPr="00AA0348" w:rsidTr="005205E4">
        <w:tc>
          <w:tcPr>
            <w:tcW w:w="2518" w:type="dxa"/>
          </w:tcPr>
          <w:p w:rsidR="00AA0348" w:rsidRPr="00AA0348" w:rsidRDefault="00AA0348" w:rsidP="005205E4">
            <w:pPr>
              <w:rPr>
                <w:lang w:val="en-GB"/>
              </w:rPr>
            </w:pPr>
            <w:r w:rsidRPr="00AA0348">
              <w:rPr>
                <w:lang w:val="en-GB"/>
              </w:rPr>
              <w:t>Address1</w:t>
            </w:r>
          </w:p>
        </w:tc>
      </w:tr>
      <w:tr w:rsidR="00AA0348" w:rsidRPr="00AA0348" w:rsidTr="005205E4">
        <w:tc>
          <w:tcPr>
            <w:tcW w:w="2518" w:type="dxa"/>
          </w:tcPr>
          <w:p w:rsidR="00AA0348" w:rsidRPr="00AA0348" w:rsidRDefault="00AA0348" w:rsidP="005205E4">
            <w:pPr>
              <w:rPr>
                <w:lang w:val="en-GB"/>
              </w:rPr>
            </w:pPr>
            <w:r w:rsidRPr="00AA0348">
              <w:rPr>
                <w:lang w:val="en-GB"/>
              </w:rPr>
              <w:t>Postcode1 (Zip code)</w:t>
            </w:r>
          </w:p>
        </w:tc>
      </w:tr>
      <w:tr w:rsidR="00AA0348" w:rsidRPr="00AA0348" w:rsidTr="005205E4">
        <w:tc>
          <w:tcPr>
            <w:tcW w:w="2518" w:type="dxa"/>
          </w:tcPr>
          <w:p w:rsidR="00AA0348" w:rsidRPr="00AA0348" w:rsidRDefault="00AA0348" w:rsidP="005205E4">
            <w:pPr>
              <w:rPr>
                <w:lang w:val="en-GB"/>
              </w:rPr>
            </w:pPr>
            <w:r w:rsidRPr="00AA0348">
              <w:rPr>
                <w:lang w:val="en-GB"/>
              </w:rPr>
              <w:t>Residence1</w:t>
            </w:r>
          </w:p>
        </w:tc>
      </w:tr>
      <w:tr w:rsidR="00AA0348" w:rsidRPr="00AA0348" w:rsidTr="005205E4">
        <w:tc>
          <w:tcPr>
            <w:tcW w:w="2518" w:type="dxa"/>
          </w:tcPr>
          <w:p w:rsidR="00AA0348" w:rsidRPr="00AA0348" w:rsidRDefault="00AA0348" w:rsidP="005205E4">
            <w:pPr>
              <w:rPr>
                <w:lang w:val="en-GB"/>
              </w:rPr>
            </w:pPr>
            <w:r w:rsidRPr="00AA0348">
              <w:rPr>
                <w:lang w:val="en-GB"/>
              </w:rPr>
              <w:t>Address2</w:t>
            </w:r>
          </w:p>
        </w:tc>
      </w:tr>
      <w:tr w:rsidR="00AA0348" w:rsidRPr="00AA0348" w:rsidTr="005205E4">
        <w:tc>
          <w:tcPr>
            <w:tcW w:w="2518" w:type="dxa"/>
          </w:tcPr>
          <w:p w:rsidR="00AA0348" w:rsidRPr="00AA0348" w:rsidRDefault="00AA0348" w:rsidP="005205E4">
            <w:pPr>
              <w:rPr>
                <w:lang w:val="en-GB"/>
              </w:rPr>
            </w:pPr>
            <w:r w:rsidRPr="00AA0348">
              <w:rPr>
                <w:lang w:val="en-GB"/>
              </w:rPr>
              <w:t>Postcode2 (Zip code)</w:t>
            </w:r>
          </w:p>
        </w:tc>
      </w:tr>
      <w:tr w:rsidR="00AA0348" w:rsidRPr="00AA0348" w:rsidTr="005205E4">
        <w:tc>
          <w:tcPr>
            <w:tcW w:w="2518" w:type="dxa"/>
          </w:tcPr>
          <w:p w:rsidR="00AA0348" w:rsidRPr="00AA0348" w:rsidRDefault="00AA0348" w:rsidP="005205E4">
            <w:pPr>
              <w:rPr>
                <w:lang w:val="en-GB"/>
              </w:rPr>
            </w:pPr>
            <w:r w:rsidRPr="00AA0348">
              <w:rPr>
                <w:lang w:val="en-GB"/>
              </w:rPr>
              <w:t>Residence2</w:t>
            </w:r>
          </w:p>
        </w:tc>
      </w:tr>
      <w:tr w:rsidR="00AA0348" w:rsidRPr="00AA0348" w:rsidTr="005205E4">
        <w:tc>
          <w:tcPr>
            <w:tcW w:w="2518" w:type="dxa"/>
          </w:tcPr>
          <w:p w:rsidR="00AA0348" w:rsidRPr="00AA0348" w:rsidRDefault="00AA0348" w:rsidP="005205E4">
            <w:pPr>
              <w:rPr>
                <w:lang w:val="en-GB"/>
              </w:rPr>
            </w:pPr>
            <w:r w:rsidRPr="00AA0348">
              <w:rPr>
                <w:lang w:val="en-GB"/>
              </w:rPr>
              <w:t>Contact person</w:t>
            </w:r>
          </w:p>
        </w:tc>
      </w:tr>
      <w:tr w:rsidR="00AA0348" w:rsidRPr="00AA0348" w:rsidTr="005205E4">
        <w:tc>
          <w:tcPr>
            <w:tcW w:w="2518" w:type="dxa"/>
          </w:tcPr>
          <w:p w:rsidR="00AA0348" w:rsidRPr="00AA0348" w:rsidRDefault="00AA0348" w:rsidP="005205E4">
            <w:pPr>
              <w:rPr>
                <w:lang w:val="en-GB"/>
              </w:rPr>
            </w:pPr>
            <w:r w:rsidRPr="00AA0348">
              <w:rPr>
                <w:lang w:val="en-GB"/>
              </w:rPr>
              <w:t>Initials</w:t>
            </w:r>
          </w:p>
        </w:tc>
      </w:tr>
      <w:tr w:rsidR="00AA0348" w:rsidRPr="00AA0348" w:rsidTr="005205E4">
        <w:tc>
          <w:tcPr>
            <w:tcW w:w="2518" w:type="dxa"/>
          </w:tcPr>
          <w:p w:rsidR="00AA0348" w:rsidRPr="00AA0348" w:rsidRDefault="00AA0348" w:rsidP="005205E4">
            <w:pPr>
              <w:rPr>
                <w:lang w:val="en-GB"/>
              </w:rPr>
            </w:pPr>
            <w:r w:rsidRPr="00AA0348">
              <w:rPr>
                <w:lang w:val="en-GB"/>
              </w:rPr>
              <w:t>Telephone number1</w:t>
            </w:r>
          </w:p>
        </w:tc>
      </w:tr>
      <w:tr w:rsidR="00AA0348" w:rsidRPr="00AA0348" w:rsidTr="005205E4">
        <w:tc>
          <w:tcPr>
            <w:tcW w:w="2518" w:type="dxa"/>
          </w:tcPr>
          <w:p w:rsidR="00AA0348" w:rsidRPr="00AA0348" w:rsidRDefault="00AA0348" w:rsidP="005205E4">
            <w:pPr>
              <w:rPr>
                <w:lang w:val="en-GB"/>
              </w:rPr>
            </w:pPr>
            <w:r w:rsidRPr="00AA0348">
              <w:rPr>
                <w:lang w:val="en-GB"/>
              </w:rPr>
              <w:t>Telephone number2</w:t>
            </w:r>
          </w:p>
        </w:tc>
      </w:tr>
      <w:tr w:rsidR="00AA0348" w:rsidRPr="00AA0348" w:rsidTr="005205E4">
        <w:tc>
          <w:tcPr>
            <w:tcW w:w="2518" w:type="dxa"/>
          </w:tcPr>
          <w:p w:rsidR="00AA0348" w:rsidRPr="00AA0348" w:rsidRDefault="00AA0348" w:rsidP="005205E4">
            <w:pPr>
              <w:rPr>
                <w:lang w:val="en-GB"/>
              </w:rPr>
            </w:pPr>
            <w:r w:rsidRPr="00AA0348">
              <w:rPr>
                <w:lang w:val="en-GB"/>
              </w:rPr>
              <w:t>Fax number</w:t>
            </w:r>
          </w:p>
        </w:tc>
      </w:tr>
      <w:tr w:rsidR="00AA0348" w:rsidRPr="00AA0348" w:rsidTr="005205E4">
        <w:tc>
          <w:tcPr>
            <w:tcW w:w="2518" w:type="dxa"/>
          </w:tcPr>
          <w:p w:rsidR="00AA0348" w:rsidRPr="00AA0348" w:rsidRDefault="00AA0348" w:rsidP="005205E4">
            <w:pPr>
              <w:rPr>
                <w:lang w:val="en-GB"/>
              </w:rPr>
            </w:pPr>
            <w:r w:rsidRPr="00AA0348">
              <w:rPr>
                <w:lang w:val="en-GB"/>
              </w:rPr>
              <w:t>e-mail</w:t>
            </w:r>
          </w:p>
        </w:tc>
      </w:tr>
      <w:tr w:rsidR="00AA0348" w:rsidRPr="00AA0348" w:rsidTr="005205E4">
        <w:tc>
          <w:tcPr>
            <w:tcW w:w="2518" w:type="dxa"/>
          </w:tcPr>
          <w:p w:rsidR="00AA0348" w:rsidRPr="00AA0348" w:rsidRDefault="00AA0348" w:rsidP="005205E4">
            <w:pPr>
              <w:rPr>
                <w:lang w:val="en-GB"/>
              </w:rPr>
            </w:pPr>
            <w:r w:rsidRPr="00AA0348">
              <w:rPr>
                <w:lang w:val="en-GB"/>
              </w:rPr>
              <w:t>Offer numbers</w:t>
            </w:r>
          </w:p>
        </w:tc>
      </w:tr>
      <w:tr w:rsidR="00AA0348" w:rsidRPr="00AA0348" w:rsidTr="005205E4">
        <w:tc>
          <w:tcPr>
            <w:tcW w:w="2518" w:type="dxa"/>
          </w:tcPr>
          <w:p w:rsidR="00AA0348" w:rsidRPr="00AA0348" w:rsidRDefault="00AA0348" w:rsidP="005205E4">
            <w:pPr>
              <w:rPr>
                <w:lang w:val="en-GB"/>
              </w:rPr>
            </w:pPr>
            <w:r w:rsidRPr="00AA0348">
              <w:rPr>
                <w:lang w:val="en-GB"/>
              </w:rPr>
              <w:t>Offer status</w:t>
            </w:r>
          </w:p>
        </w:tc>
      </w:tr>
      <w:tr w:rsidR="00AA0348" w:rsidRPr="00AA0348" w:rsidTr="005205E4">
        <w:tc>
          <w:tcPr>
            <w:tcW w:w="2518" w:type="dxa"/>
          </w:tcPr>
          <w:p w:rsidR="00AA0348" w:rsidRPr="00AA0348" w:rsidRDefault="00AA0348" w:rsidP="005205E4">
            <w:pPr>
              <w:rPr>
                <w:lang w:val="en-GB"/>
              </w:rPr>
            </w:pPr>
            <w:r w:rsidRPr="00AA0348">
              <w:rPr>
                <w:lang w:val="en-GB"/>
              </w:rPr>
              <w:t>Prospect Y/N</w:t>
            </w:r>
          </w:p>
        </w:tc>
      </w:tr>
      <w:tr w:rsidR="00AA0348" w:rsidRPr="00AA0348" w:rsidTr="005205E4">
        <w:tc>
          <w:tcPr>
            <w:tcW w:w="2518" w:type="dxa"/>
          </w:tcPr>
          <w:p w:rsidR="00AA0348" w:rsidRPr="00AA0348" w:rsidRDefault="00AA0348" w:rsidP="005205E4">
            <w:pPr>
              <w:rPr>
                <w:lang w:val="en-GB"/>
              </w:rPr>
            </w:pPr>
            <w:r w:rsidRPr="00AA0348">
              <w:rPr>
                <w:lang w:val="en-GB"/>
              </w:rPr>
              <w:t>Date of action</w:t>
            </w:r>
          </w:p>
        </w:tc>
      </w:tr>
      <w:tr w:rsidR="00AA0348" w:rsidRPr="00AA0348" w:rsidTr="005205E4">
        <w:tc>
          <w:tcPr>
            <w:tcW w:w="2518" w:type="dxa"/>
          </w:tcPr>
          <w:p w:rsidR="00AA0348" w:rsidRPr="00AA0348" w:rsidRDefault="00AA0348" w:rsidP="005205E4">
            <w:pPr>
              <w:rPr>
                <w:lang w:val="en-GB"/>
              </w:rPr>
            </w:pPr>
            <w:r w:rsidRPr="00AA0348">
              <w:rPr>
                <w:lang w:val="en-GB"/>
              </w:rPr>
              <w:t>Last contact date</w:t>
            </w:r>
          </w:p>
        </w:tc>
      </w:tr>
      <w:tr w:rsidR="00AA0348" w:rsidRPr="00AA0348" w:rsidTr="005205E4">
        <w:tc>
          <w:tcPr>
            <w:tcW w:w="2518" w:type="dxa"/>
          </w:tcPr>
          <w:p w:rsidR="00AA0348" w:rsidRPr="00AA0348" w:rsidRDefault="00AA0348" w:rsidP="005205E4">
            <w:pPr>
              <w:rPr>
                <w:lang w:val="en-GB"/>
              </w:rPr>
            </w:pPr>
            <w:r w:rsidRPr="00AA0348">
              <w:rPr>
                <w:lang w:val="en-GB"/>
              </w:rPr>
              <w:t>Next action</w:t>
            </w:r>
          </w:p>
        </w:tc>
      </w:tr>
      <w:tr w:rsidR="00AA0348" w:rsidRPr="00AA0348" w:rsidTr="005205E4">
        <w:tc>
          <w:tcPr>
            <w:tcW w:w="2518" w:type="dxa"/>
          </w:tcPr>
          <w:p w:rsidR="00AA0348" w:rsidRPr="00AA0348" w:rsidRDefault="00AA0348" w:rsidP="005205E4">
            <w:pPr>
              <w:rPr>
                <w:lang w:val="en-GB"/>
              </w:rPr>
            </w:pPr>
            <w:smartTag w:uri="urn:schemas-microsoft-com:office:smarttags" w:element="place">
              <w:smartTag w:uri="urn:schemas-microsoft-com:office:smarttags" w:element="City">
                <w:r w:rsidRPr="00AA0348">
                  <w:rPr>
                    <w:lang w:val="en-GB"/>
                  </w:rPr>
                  <w:t>Sale</w:t>
                </w:r>
              </w:smartTag>
            </w:smartTag>
            <w:r w:rsidRPr="00AA0348">
              <w:rPr>
                <w:lang w:val="en-GB"/>
              </w:rPr>
              <w:t xml:space="preserve"> percentage</w:t>
            </w:r>
          </w:p>
        </w:tc>
      </w:tr>
      <w:tr w:rsidR="00AA0348" w:rsidRPr="00AA0348" w:rsidTr="005205E4">
        <w:tc>
          <w:tcPr>
            <w:tcW w:w="2518" w:type="dxa"/>
          </w:tcPr>
          <w:p w:rsidR="00AA0348" w:rsidRPr="00AA0348" w:rsidRDefault="00AA0348" w:rsidP="005205E4">
            <w:pPr>
              <w:rPr>
                <w:lang w:val="en-GB"/>
              </w:rPr>
            </w:pPr>
            <w:r w:rsidRPr="00AA0348">
              <w:rPr>
                <w:lang w:val="en-GB"/>
              </w:rPr>
              <w:t>Creditworthy Y/N</w:t>
            </w:r>
          </w:p>
        </w:tc>
      </w:tr>
    </w:tbl>
    <w:p w:rsidR="00AA0348" w:rsidRPr="00AA0348" w:rsidRDefault="00AA0348" w:rsidP="00AA0348">
      <w:pPr>
        <w:rPr>
          <w:lang w:val="en-GB"/>
        </w:rPr>
      </w:pPr>
    </w:p>
    <w:p w:rsidR="00AA0348" w:rsidRPr="00AA0348" w:rsidRDefault="00AA0348" w:rsidP="00AA0348">
      <w:pPr>
        <w:rPr>
          <w:lang w:val="en-GB"/>
        </w:rPr>
      </w:pPr>
      <w:r w:rsidRPr="00AA0348">
        <w:rPr>
          <w:lang w:val="en-GB"/>
        </w:rPr>
        <w:t xml:space="preserve"> </w:t>
      </w:r>
    </w:p>
    <w:p w:rsidR="00AA0348" w:rsidRPr="00AA0348" w:rsidRDefault="00AA0348" w:rsidP="00AA0348">
      <w:pPr>
        <w:rPr>
          <w:lang w:val="en-GB"/>
        </w:rPr>
      </w:pPr>
      <w:r w:rsidRPr="00AA0348">
        <w:rPr>
          <w:lang w:val="en-GB"/>
        </w:rPr>
        <w:t>Yours sincerely,</w:t>
      </w:r>
    </w:p>
    <w:p w:rsidR="00AA0348" w:rsidRPr="00AA0348" w:rsidRDefault="00AA0348" w:rsidP="00AA0348">
      <w:pPr>
        <w:rPr>
          <w:lang w:val="en-GB"/>
        </w:rPr>
      </w:pPr>
    </w:p>
    <w:p w:rsidR="00AA0348" w:rsidRPr="00AA0348" w:rsidRDefault="00AA0348" w:rsidP="00AA0348">
      <w:pPr>
        <w:rPr>
          <w:lang w:val="en-GB"/>
        </w:rPr>
      </w:pPr>
      <w:r w:rsidRPr="00AA0348">
        <w:rPr>
          <w:lang w:val="en-GB"/>
        </w:rPr>
        <w:t>J. Berger</w:t>
      </w:r>
    </w:p>
    <w:p w:rsidR="009950CF" w:rsidRPr="00B21036" w:rsidRDefault="009950CF" w:rsidP="00AA0348">
      <w:pPr>
        <w:pStyle w:val="RCVraagRapportage"/>
      </w:pPr>
    </w:p>
    <w:sectPr w:rsidR="009950CF" w:rsidRPr="00B21036" w:rsidSect="005A3E8A">
      <w:headerReference w:type="default" r:id="rId31"/>
      <w:footerReference w:type="default" r:id="rId32"/>
      <w:pgSz w:w="11906" w:h="16838" w:code="9"/>
      <w:pgMar w:top="1418" w:right="680"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526" w:rsidRDefault="00975526" w:rsidP="00D26A65">
      <w:r>
        <w:separator/>
      </w:r>
    </w:p>
  </w:endnote>
  <w:endnote w:type="continuationSeparator" w:id="0">
    <w:p w:rsidR="00975526" w:rsidRDefault="00975526" w:rsidP="00D2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F00" w:rsidRPr="00FD1FE4" w:rsidRDefault="00BF7F00" w:rsidP="00E40D93">
    <w:pPr>
      <w:pStyle w:val="Voettekst"/>
    </w:pPr>
    <w:r w:rsidRPr="00D05D71">
      <w:rPr>
        <w:noProof/>
      </w:rPr>
      <w:t>PR Barroc-IT</w:t>
    </w:r>
    <w:r>
      <w:rPr>
        <w:noProof/>
      </w:rPr>
      <w:tab/>
    </w:r>
    <w:r>
      <w:rPr>
        <w:noProof/>
      </w:rPr>
      <w:ptab w:relativeTo="margin" w:alignment="right" w:leader="none"/>
    </w:r>
    <w:r w:rsidRPr="000965A0">
      <w:rPr>
        <w:rStyle w:val="RCRood"/>
      </w:rPr>
      <w:fldChar w:fldCharType="begin"/>
    </w:r>
    <w:r w:rsidRPr="000965A0">
      <w:rPr>
        <w:rStyle w:val="RCRood"/>
      </w:rPr>
      <w:instrText xml:space="preserve"> PAGE </w:instrText>
    </w:r>
    <w:r w:rsidRPr="000965A0">
      <w:rPr>
        <w:rStyle w:val="RCRood"/>
      </w:rPr>
      <w:fldChar w:fldCharType="separate"/>
    </w:r>
    <w:r w:rsidR="00DE62DF">
      <w:rPr>
        <w:rStyle w:val="RCRood"/>
        <w:noProof/>
      </w:rPr>
      <w:t>11</w:t>
    </w:r>
    <w:r w:rsidRPr="000965A0">
      <w:rPr>
        <w:rStyle w:val="RCRood"/>
      </w:rPr>
      <w:fldChar w:fldCharType="end"/>
    </w:r>
    <w:r>
      <w:rPr>
        <w:rStyle w:val="RCRood"/>
      </w:rPr>
      <w:t>|</w:t>
    </w:r>
    <w:r w:rsidRPr="000965A0">
      <w:rPr>
        <w:rStyle w:val="RCRood"/>
      </w:rPr>
      <w:fldChar w:fldCharType="begin"/>
    </w:r>
    <w:r w:rsidRPr="000965A0">
      <w:rPr>
        <w:rStyle w:val="RCRood"/>
      </w:rPr>
      <w:instrText xml:space="preserve"> NUMPAGES </w:instrText>
    </w:r>
    <w:r w:rsidRPr="000965A0">
      <w:rPr>
        <w:rStyle w:val="RCRood"/>
      </w:rPr>
      <w:fldChar w:fldCharType="separate"/>
    </w:r>
    <w:r w:rsidR="00DE62DF">
      <w:rPr>
        <w:rStyle w:val="RCRood"/>
        <w:noProof/>
      </w:rPr>
      <w:t>19</w:t>
    </w:r>
    <w:r w:rsidRPr="000965A0">
      <w:rPr>
        <w:rStyle w:val="RCRoo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526" w:rsidRDefault="00975526" w:rsidP="00D26A65">
      <w:r>
        <w:separator/>
      </w:r>
    </w:p>
  </w:footnote>
  <w:footnote w:type="continuationSeparator" w:id="0">
    <w:p w:rsidR="00975526" w:rsidRDefault="00975526" w:rsidP="00D26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F00" w:rsidRDefault="00BF7F00" w:rsidP="00E531D9">
    <w:pPr>
      <w:pStyle w:val="RCDocumentkop"/>
    </w:pPr>
    <w:r>
      <w:rPr>
        <w:noProof/>
      </w:rPr>
      <w:drawing>
        <wp:anchor distT="0" distB="0" distL="114300" distR="114300" simplePos="0" relativeHeight="251656192" behindDoc="1" locked="0" layoutInCell="1" allowOverlap="1" wp14:anchorId="415CBAA4" wp14:editId="415CBAA5">
          <wp:simplePos x="0" y="0"/>
          <wp:positionH relativeFrom="rightMargin">
            <wp:posOffset>-1353820</wp:posOffset>
          </wp:positionH>
          <wp:positionV relativeFrom="page">
            <wp:posOffset>361950</wp:posOffset>
          </wp:positionV>
          <wp:extent cx="1430655" cy="23749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usCollege_Logo_C.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0655" cy="237490"/>
                  </a:xfrm>
                  <a:prstGeom prst="rect">
                    <a:avLst/>
                  </a:prstGeom>
                </pic:spPr>
              </pic:pic>
            </a:graphicData>
          </a:graphic>
          <wp14:sizeRelH relativeFrom="page">
            <wp14:pctWidth>0</wp14:pctWidth>
          </wp14:sizeRelH>
          <wp14:sizeRelV relativeFrom="page">
            <wp14:pctHeight>0</wp14:pctHeight>
          </wp14:sizeRelV>
        </wp:anchor>
      </w:drawing>
    </w:r>
    <w:r>
      <w:t>Studentversie PR</w:t>
    </w:r>
  </w:p>
  <w:p w:rsidR="00BF7F00" w:rsidRDefault="00BF7F00">
    <w:pPr>
      <w:pStyle w:val="Koptekst"/>
    </w:pPr>
    <w:r>
      <w:rPr>
        <w:noProof/>
      </w:rPr>
      <mc:AlternateContent>
        <mc:Choice Requires="wps">
          <w:drawing>
            <wp:anchor distT="0" distB="0" distL="114300" distR="114300" simplePos="0" relativeHeight="251658240" behindDoc="0" locked="0" layoutInCell="1" allowOverlap="1" wp14:anchorId="415CBAA6" wp14:editId="415CBAA7">
              <wp:simplePos x="0" y="0"/>
              <wp:positionH relativeFrom="page">
                <wp:posOffset>0</wp:posOffset>
              </wp:positionH>
              <wp:positionV relativeFrom="page">
                <wp:posOffset>720090</wp:posOffset>
              </wp:positionV>
              <wp:extent cx="10692000" cy="0"/>
              <wp:effectExtent l="0" t="38100" r="52705" b="57150"/>
              <wp:wrapNone/>
              <wp:docPr id="2" name="Rechte verbindingslijn 2"/>
              <wp:cNvGraphicFramePr/>
              <a:graphic xmlns:a="http://schemas.openxmlformats.org/drawingml/2006/main">
                <a:graphicData uri="http://schemas.microsoft.com/office/word/2010/wordprocessingShape">
                  <wps:wsp>
                    <wps:cNvCnPr/>
                    <wps:spPr>
                      <a:xfrm>
                        <a:off x="0" y="0"/>
                        <a:ext cx="10692000" cy="0"/>
                      </a:xfrm>
                      <a:prstGeom prst="line">
                        <a:avLst/>
                      </a:prstGeom>
                      <a:ln w="1016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19C267" id="Rechte verbindingslijn 2" o:spid="_x0000_s1026"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56.7pt" to="841.9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" strokecolor="black [3213]" strokeweight="8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39C"/>
    <w:multiLevelType w:val="multilevel"/>
    <w:tmpl w:val="EE42198A"/>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1" w15:restartNumberingAfterBreak="0">
    <w:nsid w:val="05DD2870"/>
    <w:multiLevelType w:val="multilevel"/>
    <w:tmpl w:val="D53A9556"/>
    <w:numStyleLink w:val="RCOpsommingBullet"/>
  </w:abstractNum>
  <w:abstractNum w:abstractNumId="2" w15:restartNumberingAfterBreak="0">
    <w:nsid w:val="07CE093C"/>
    <w:multiLevelType w:val="multilevel"/>
    <w:tmpl w:val="D53A9556"/>
    <w:numStyleLink w:val="RCOpsommingBullet"/>
  </w:abstractNum>
  <w:abstractNum w:abstractNumId="3" w15:restartNumberingAfterBreak="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30A5E"/>
    <w:multiLevelType w:val="hybridMultilevel"/>
    <w:tmpl w:val="CE681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38B7272"/>
    <w:multiLevelType w:val="multilevel"/>
    <w:tmpl w:val="EE42198A"/>
    <w:styleLink w:val="RCOpsommingLetter"/>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6" w15:restartNumberingAfterBreak="0">
    <w:nsid w:val="14035FCA"/>
    <w:multiLevelType w:val="multilevel"/>
    <w:tmpl w:val="EE42198A"/>
    <w:numStyleLink w:val="RCOpsommingLetter"/>
  </w:abstractNum>
  <w:abstractNum w:abstractNumId="7" w15:restartNumberingAfterBreak="0">
    <w:nsid w:val="1F3C7911"/>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8" w15:restartNumberingAfterBreak="0">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E20C5"/>
    <w:multiLevelType w:val="multilevel"/>
    <w:tmpl w:val="D53A9556"/>
    <w:styleLink w:val="RCOpsommingBullet"/>
    <w:lvl w:ilvl="0">
      <w:start w:val="1"/>
      <w:numFmt w:val="bullet"/>
      <w:lvlText w:val="•"/>
      <w:lvlJc w:val="left"/>
      <w:pPr>
        <w:ind w:left="284" w:hanging="284"/>
      </w:pPr>
      <w:rPr>
        <w:rFonts w:ascii="Verdana" w:hAnsi="Verdana" w:hint="default"/>
        <w:color w:val="E30613" w:themeColor="accent1"/>
      </w:rPr>
    </w:lvl>
    <w:lvl w:ilvl="1">
      <w:start w:val="1"/>
      <w:numFmt w:val="none"/>
      <w:lvlText w:val="-"/>
      <w:lvlJc w:val="left"/>
      <w:pPr>
        <w:ind w:left="568" w:hanging="284"/>
      </w:pPr>
      <w:rPr>
        <w:rFonts w:hint="default"/>
        <w:color w:val="E30613" w:themeColor="accent1"/>
      </w:rPr>
    </w:lvl>
    <w:lvl w:ilvl="2">
      <w:start w:val="1"/>
      <w:numFmt w:val="bullet"/>
      <w:lvlText w:val="•"/>
      <w:lvlJc w:val="left"/>
      <w:pPr>
        <w:ind w:left="852" w:hanging="284"/>
      </w:pPr>
      <w:rPr>
        <w:rFonts w:ascii="Verdana" w:hAnsi="Verdana" w:hint="default"/>
        <w:color w:val="E30613" w:themeColor="accent1"/>
      </w:rPr>
    </w:lvl>
    <w:lvl w:ilvl="3">
      <w:start w:val="1"/>
      <w:numFmt w:val="none"/>
      <w:lvlText w:val="-"/>
      <w:lvlJc w:val="left"/>
      <w:pPr>
        <w:ind w:left="1136" w:hanging="284"/>
      </w:pPr>
      <w:rPr>
        <w:rFonts w:hint="default"/>
        <w:color w:val="E30613" w:themeColor="accent1"/>
      </w:rPr>
    </w:lvl>
    <w:lvl w:ilvl="4">
      <w:start w:val="1"/>
      <w:numFmt w:val="bullet"/>
      <w:lvlText w:val="•"/>
      <w:lvlJc w:val="left"/>
      <w:pPr>
        <w:ind w:left="1420" w:hanging="284"/>
      </w:pPr>
      <w:rPr>
        <w:rFonts w:ascii="Verdana" w:hAnsi="Verdana" w:hint="default"/>
        <w:color w:val="E30613" w:themeColor="accent1"/>
      </w:rPr>
    </w:lvl>
    <w:lvl w:ilvl="5">
      <w:start w:val="1"/>
      <w:numFmt w:val="none"/>
      <w:lvlText w:val="-"/>
      <w:lvlJc w:val="left"/>
      <w:pPr>
        <w:ind w:left="1704" w:hanging="284"/>
      </w:pPr>
      <w:rPr>
        <w:rFonts w:hint="default"/>
        <w:color w:val="E30613" w:themeColor="accent1"/>
      </w:rPr>
    </w:lvl>
    <w:lvl w:ilvl="6">
      <w:start w:val="1"/>
      <w:numFmt w:val="bullet"/>
      <w:lvlText w:val="•"/>
      <w:lvlJc w:val="left"/>
      <w:pPr>
        <w:ind w:left="1988" w:hanging="284"/>
      </w:pPr>
      <w:rPr>
        <w:rFonts w:ascii="Verdana" w:hAnsi="Verdana" w:hint="default"/>
        <w:color w:val="E30613" w:themeColor="accent1"/>
      </w:rPr>
    </w:lvl>
    <w:lvl w:ilvl="7">
      <w:start w:val="1"/>
      <w:numFmt w:val="none"/>
      <w:lvlText w:val="-"/>
      <w:lvlJc w:val="left"/>
      <w:pPr>
        <w:ind w:left="2272" w:hanging="284"/>
      </w:pPr>
      <w:rPr>
        <w:rFonts w:hint="default"/>
        <w:color w:val="E30613" w:themeColor="accent1"/>
      </w:rPr>
    </w:lvl>
    <w:lvl w:ilvl="8">
      <w:start w:val="1"/>
      <w:numFmt w:val="bullet"/>
      <w:lvlText w:val="•"/>
      <w:lvlJc w:val="left"/>
      <w:pPr>
        <w:ind w:left="2556" w:hanging="284"/>
      </w:pPr>
      <w:rPr>
        <w:rFonts w:ascii="Verdana" w:hAnsi="Verdana" w:hint="default"/>
        <w:color w:val="E30613" w:themeColor="accent1"/>
      </w:rPr>
    </w:lvl>
  </w:abstractNum>
  <w:abstractNum w:abstractNumId="10" w15:restartNumberingAfterBreak="0">
    <w:nsid w:val="22FE1C5F"/>
    <w:multiLevelType w:val="multilevel"/>
    <w:tmpl w:val="68B42484"/>
    <w:lvl w:ilvl="0">
      <w:start w:val="1"/>
      <w:numFmt w:val="decimal"/>
      <w:pStyle w:val="Kop1"/>
      <w:lvlText w:val="%1"/>
      <w:lvlJc w:val="left"/>
      <w:pPr>
        <w:tabs>
          <w:tab w:val="num" w:pos="1418"/>
        </w:tabs>
        <w:ind w:left="1418" w:hanging="1418"/>
      </w:pPr>
      <w:rPr>
        <w:rFonts w:hint="default"/>
      </w:rPr>
    </w:lvl>
    <w:lvl w:ilvl="1">
      <w:start w:val="1"/>
      <w:numFmt w:val="decimal"/>
      <w:pStyle w:val="Kop2"/>
      <w:lvlText w:val="%1.%2"/>
      <w:lvlJc w:val="left"/>
      <w:pPr>
        <w:tabs>
          <w:tab w:val="num" w:pos="1418"/>
        </w:tabs>
        <w:ind w:left="1418" w:hanging="1418"/>
      </w:pPr>
      <w:rPr>
        <w:rFonts w:hint="default"/>
      </w:rPr>
    </w:lvl>
    <w:lvl w:ilvl="2">
      <w:start w:val="1"/>
      <w:numFmt w:val="decimal"/>
      <w:pStyle w:val="Kop3"/>
      <w:lvlText w:val="%1.%2.%3"/>
      <w:lvlJc w:val="left"/>
      <w:pPr>
        <w:tabs>
          <w:tab w:val="num" w:pos="1418"/>
        </w:tabs>
        <w:ind w:left="1418" w:hanging="1418"/>
      </w:pPr>
      <w:rPr>
        <w:rFonts w:hint="default"/>
      </w:rPr>
    </w:lvl>
    <w:lvl w:ilvl="3">
      <w:start w:val="1"/>
      <w:numFmt w:val="decimal"/>
      <w:pStyle w:val="Kop4"/>
      <w:lvlText w:val="%1.%2.%3.%4"/>
      <w:lvlJc w:val="left"/>
      <w:pPr>
        <w:tabs>
          <w:tab w:val="num" w:pos="1418"/>
        </w:tabs>
        <w:ind w:left="1418" w:hanging="1418"/>
      </w:pPr>
      <w:rPr>
        <w:rFonts w:hint="default"/>
      </w:rPr>
    </w:lvl>
    <w:lvl w:ilvl="4">
      <w:start w:val="1"/>
      <w:numFmt w:val="decimal"/>
      <w:pStyle w:val="Kop5"/>
      <w:lvlText w:val="%1.%2.%3.%4.%5"/>
      <w:lvlJc w:val="left"/>
      <w:pPr>
        <w:tabs>
          <w:tab w:val="num" w:pos="1418"/>
        </w:tabs>
        <w:ind w:left="1418" w:hanging="1418"/>
      </w:pPr>
      <w:rPr>
        <w:rFonts w:hint="default"/>
      </w:rPr>
    </w:lvl>
    <w:lvl w:ilvl="5">
      <w:start w:val="1"/>
      <w:numFmt w:val="decimal"/>
      <w:pStyle w:val="Kop6"/>
      <w:lvlText w:val="%1.%2.%3.%4.%5.%6"/>
      <w:lvlJc w:val="left"/>
      <w:pPr>
        <w:tabs>
          <w:tab w:val="num" w:pos="1418"/>
        </w:tabs>
        <w:ind w:left="1418" w:hanging="1418"/>
      </w:pPr>
      <w:rPr>
        <w:rFonts w:hint="default"/>
      </w:rPr>
    </w:lvl>
    <w:lvl w:ilvl="6">
      <w:start w:val="1"/>
      <w:numFmt w:val="decimal"/>
      <w:pStyle w:val="Kop7"/>
      <w:lvlText w:val="Bijlage %7."/>
      <w:lvlJc w:val="left"/>
      <w:pPr>
        <w:tabs>
          <w:tab w:val="num" w:pos="1134"/>
        </w:tabs>
        <w:ind w:left="1134" w:hanging="1134"/>
      </w:pPr>
      <w:rPr>
        <w:rFonts w:hint="default"/>
      </w:rPr>
    </w:lvl>
    <w:lvl w:ilvl="7">
      <w:start w:val="1"/>
      <w:numFmt w:val="none"/>
      <w:pStyle w:val="Kop8"/>
      <w:suff w:val="nothing"/>
      <w:lvlText w:val=""/>
      <w:lvlJc w:val="left"/>
      <w:pPr>
        <w:ind w:left="0" w:firstLine="0"/>
      </w:pPr>
      <w:rPr>
        <w:rFonts w:hint="default"/>
      </w:rPr>
    </w:lvl>
    <w:lvl w:ilvl="8">
      <w:start w:val="1"/>
      <w:numFmt w:val="none"/>
      <w:pStyle w:val="Kop9"/>
      <w:suff w:val="nothing"/>
      <w:lvlText w:val=""/>
      <w:lvlJc w:val="left"/>
      <w:pPr>
        <w:ind w:left="0" w:firstLine="0"/>
      </w:pPr>
      <w:rPr>
        <w:rFonts w:hint="default"/>
      </w:rPr>
    </w:lvl>
  </w:abstractNum>
  <w:abstractNum w:abstractNumId="11" w15:restartNumberingAfterBreak="0">
    <w:nsid w:val="25BD71ED"/>
    <w:multiLevelType w:val="multilevel"/>
    <w:tmpl w:val="D53A9556"/>
    <w:numStyleLink w:val="RCOpsommingBullet"/>
  </w:abstractNum>
  <w:abstractNum w:abstractNumId="12" w15:restartNumberingAfterBreak="0">
    <w:nsid w:val="2FA4532F"/>
    <w:multiLevelType w:val="multilevel"/>
    <w:tmpl w:val="0E4CD6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159656E"/>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4" w15:restartNumberingAfterBreak="0">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4556F"/>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6" w15:restartNumberingAfterBreak="0">
    <w:nsid w:val="363D0DA0"/>
    <w:multiLevelType w:val="hybridMultilevel"/>
    <w:tmpl w:val="7A34A8C4"/>
    <w:lvl w:ilvl="0" w:tplc="7A4E7F8C">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367E301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8" w15:restartNumberingAfterBreak="0">
    <w:nsid w:val="3A9F12F2"/>
    <w:multiLevelType w:val="multilevel"/>
    <w:tmpl w:val="724EB28C"/>
    <w:styleLink w:val="RCOpsommingCijfer"/>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9" w15:restartNumberingAfterBreak="0">
    <w:nsid w:val="3D7E4D7B"/>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0" w15:restartNumberingAfterBreak="0">
    <w:nsid w:val="40DA25FA"/>
    <w:multiLevelType w:val="multilevel"/>
    <w:tmpl w:val="724EB28C"/>
    <w:numStyleLink w:val="RCOpsommingCijfer"/>
  </w:abstractNum>
  <w:abstractNum w:abstractNumId="21" w15:restartNumberingAfterBreak="0">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547B"/>
    <w:multiLevelType w:val="multilevel"/>
    <w:tmpl w:val="D53A9556"/>
    <w:numStyleLink w:val="RCOpsommingBullet"/>
  </w:abstractNum>
  <w:abstractNum w:abstractNumId="23" w15:restartNumberingAfterBreak="0">
    <w:nsid w:val="4F484B35"/>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4" w15:restartNumberingAfterBreak="0">
    <w:nsid w:val="55295217"/>
    <w:multiLevelType w:val="multilevel"/>
    <w:tmpl w:val="FB32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CE125A"/>
    <w:multiLevelType w:val="multilevel"/>
    <w:tmpl w:val="D53A9556"/>
    <w:numStyleLink w:val="RCOpsommingBullet"/>
  </w:abstractNum>
  <w:abstractNum w:abstractNumId="26" w15:restartNumberingAfterBreak="0">
    <w:nsid w:val="5D2D5094"/>
    <w:multiLevelType w:val="multilevel"/>
    <w:tmpl w:val="FF38A8E8"/>
    <w:lvl w:ilvl="0">
      <w:start w:val="1"/>
      <w:numFmt w:val="bullet"/>
      <w:lvlText w:val=""/>
      <w:lvlJc w:val="left"/>
      <w:pPr>
        <w:tabs>
          <w:tab w:val="num" w:pos="14760"/>
        </w:tabs>
        <w:ind w:left="14760" w:hanging="360"/>
      </w:pPr>
      <w:rPr>
        <w:rFonts w:ascii="Symbol" w:hAnsi="Symbol" w:hint="default"/>
        <w:sz w:val="20"/>
      </w:rPr>
    </w:lvl>
    <w:lvl w:ilvl="1">
      <w:start w:val="1"/>
      <w:numFmt w:val="bullet"/>
      <w:lvlText w:val="o"/>
      <w:lvlJc w:val="left"/>
      <w:pPr>
        <w:tabs>
          <w:tab w:val="num" w:pos="15480"/>
        </w:tabs>
        <w:ind w:left="15480" w:hanging="360"/>
      </w:pPr>
      <w:rPr>
        <w:rFonts w:ascii="Courier New" w:hAnsi="Courier New" w:hint="default"/>
        <w:sz w:val="20"/>
      </w:rPr>
    </w:lvl>
    <w:lvl w:ilvl="2" w:tentative="1">
      <w:start w:val="1"/>
      <w:numFmt w:val="bullet"/>
      <w:lvlText w:val=""/>
      <w:lvlJc w:val="left"/>
      <w:pPr>
        <w:tabs>
          <w:tab w:val="num" w:pos="16200"/>
        </w:tabs>
        <w:ind w:left="16200" w:hanging="360"/>
      </w:pPr>
      <w:rPr>
        <w:rFonts w:ascii="Wingdings" w:hAnsi="Wingdings" w:hint="default"/>
        <w:sz w:val="20"/>
      </w:rPr>
    </w:lvl>
    <w:lvl w:ilvl="3" w:tentative="1">
      <w:start w:val="1"/>
      <w:numFmt w:val="bullet"/>
      <w:lvlText w:val=""/>
      <w:lvlJc w:val="left"/>
      <w:pPr>
        <w:tabs>
          <w:tab w:val="num" w:pos="16920"/>
        </w:tabs>
        <w:ind w:left="16920" w:hanging="360"/>
      </w:pPr>
      <w:rPr>
        <w:rFonts w:ascii="Wingdings" w:hAnsi="Wingdings" w:hint="default"/>
        <w:sz w:val="20"/>
      </w:rPr>
    </w:lvl>
    <w:lvl w:ilvl="4" w:tentative="1">
      <w:start w:val="1"/>
      <w:numFmt w:val="bullet"/>
      <w:lvlText w:val=""/>
      <w:lvlJc w:val="left"/>
      <w:pPr>
        <w:tabs>
          <w:tab w:val="num" w:pos="17640"/>
        </w:tabs>
        <w:ind w:left="17640" w:hanging="360"/>
      </w:pPr>
      <w:rPr>
        <w:rFonts w:ascii="Wingdings" w:hAnsi="Wingdings" w:hint="default"/>
        <w:sz w:val="20"/>
      </w:rPr>
    </w:lvl>
    <w:lvl w:ilvl="5" w:tentative="1">
      <w:start w:val="1"/>
      <w:numFmt w:val="bullet"/>
      <w:lvlText w:val=""/>
      <w:lvlJc w:val="left"/>
      <w:pPr>
        <w:tabs>
          <w:tab w:val="num" w:pos="18360"/>
        </w:tabs>
        <w:ind w:left="18360" w:hanging="360"/>
      </w:pPr>
      <w:rPr>
        <w:rFonts w:ascii="Wingdings" w:hAnsi="Wingdings" w:hint="default"/>
        <w:sz w:val="20"/>
      </w:rPr>
    </w:lvl>
    <w:lvl w:ilvl="6" w:tentative="1">
      <w:start w:val="1"/>
      <w:numFmt w:val="bullet"/>
      <w:lvlText w:val=""/>
      <w:lvlJc w:val="left"/>
      <w:pPr>
        <w:tabs>
          <w:tab w:val="num" w:pos="19080"/>
        </w:tabs>
        <w:ind w:left="19080" w:hanging="360"/>
      </w:pPr>
      <w:rPr>
        <w:rFonts w:ascii="Wingdings" w:hAnsi="Wingdings" w:hint="default"/>
        <w:sz w:val="20"/>
      </w:rPr>
    </w:lvl>
    <w:lvl w:ilvl="7" w:tentative="1">
      <w:start w:val="1"/>
      <w:numFmt w:val="bullet"/>
      <w:lvlText w:val=""/>
      <w:lvlJc w:val="left"/>
      <w:pPr>
        <w:tabs>
          <w:tab w:val="num" w:pos="19800"/>
        </w:tabs>
        <w:ind w:left="19800" w:hanging="360"/>
      </w:pPr>
      <w:rPr>
        <w:rFonts w:ascii="Wingdings" w:hAnsi="Wingdings" w:hint="default"/>
        <w:sz w:val="20"/>
      </w:rPr>
    </w:lvl>
    <w:lvl w:ilvl="8" w:tentative="1">
      <w:start w:val="1"/>
      <w:numFmt w:val="bullet"/>
      <w:lvlText w:val=""/>
      <w:lvlJc w:val="left"/>
      <w:pPr>
        <w:tabs>
          <w:tab w:val="num" w:pos="20520"/>
        </w:tabs>
        <w:ind w:left="20520" w:hanging="360"/>
      </w:pPr>
      <w:rPr>
        <w:rFonts w:ascii="Wingdings" w:hAnsi="Wingdings" w:hint="default"/>
        <w:sz w:val="20"/>
      </w:rPr>
    </w:lvl>
  </w:abstractNum>
  <w:abstractNum w:abstractNumId="27" w15:restartNumberingAfterBreak="0">
    <w:nsid w:val="630161B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8" w15:restartNumberingAfterBreak="0">
    <w:nsid w:val="64554D6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29" w15:restartNumberingAfterBreak="0">
    <w:nsid w:val="65B229EC"/>
    <w:multiLevelType w:val="multilevel"/>
    <w:tmpl w:val="D53A9556"/>
    <w:numStyleLink w:val="RCOpsommingBullet"/>
  </w:abstractNum>
  <w:abstractNum w:abstractNumId="30" w15:restartNumberingAfterBreak="0">
    <w:nsid w:val="74FC489E"/>
    <w:multiLevelType w:val="hybridMultilevel"/>
    <w:tmpl w:val="3AB0CE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8BD40A6"/>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32" w15:restartNumberingAfterBreak="0">
    <w:nsid w:val="7C535CD9"/>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num w:numId="1">
    <w:abstractNumId w:val="9"/>
  </w:num>
  <w:num w:numId="2">
    <w:abstractNumId w:val="22"/>
  </w:num>
  <w:num w:numId="3">
    <w:abstractNumId w:val="29"/>
  </w:num>
  <w:num w:numId="4">
    <w:abstractNumId w:val="25"/>
  </w:num>
  <w:num w:numId="5">
    <w:abstractNumId w:val="18"/>
  </w:num>
  <w:num w:numId="6">
    <w:abstractNumId w:val="6"/>
  </w:num>
  <w:num w:numId="7">
    <w:abstractNumId w:val="5"/>
  </w:num>
  <w:num w:numId="8">
    <w:abstractNumId w:val="20"/>
  </w:num>
  <w:num w:numId="9">
    <w:abstractNumId w:val="23"/>
  </w:num>
  <w:num w:numId="10">
    <w:abstractNumId w:val="7"/>
  </w:num>
  <w:num w:numId="11">
    <w:abstractNumId w:val="17"/>
  </w:num>
  <w:num w:numId="12">
    <w:abstractNumId w:val="10"/>
  </w:num>
  <w:num w:numId="13">
    <w:abstractNumId w:val="10"/>
    <w:lvlOverride w:ilvl="0">
      <w:lvl w:ilvl="0">
        <w:start w:val="1"/>
        <w:numFmt w:val="decimal"/>
        <w:pStyle w:val="Kop1"/>
        <w:lvlText w:val="%1"/>
        <w:lvlJc w:val="left"/>
        <w:pPr>
          <w:tabs>
            <w:tab w:val="num" w:pos="1418"/>
          </w:tabs>
          <w:ind w:left="1418" w:hanging="1418"/>
        </w:pPr>
        <w:rPr>
          <w:rFonts w:hint="default"/>
        </w:rPr>
      </w:lvl>
    </w:lvlOverride>
    <w:lvlOverride w:ilvl="1">
      <w:lvl w:ilvl="1">
        <w:start w:val="1"/>
        <w:numFmt w:val="decimal"/>
        <w:pStyle w:val="Kop2"/>
        <w:lvlText w:val="%1.%2"/>
        <w:lvlJc w:val="left"/>
        <w:pPr>
          <w:tabs>
            <w:tab w:val="num" w:pos="1418"/>
          </w:tabs>
          <w:ind w:left="1418" w:hanging="1418"/>
        </w:pPr>
        <w:rPr>
          <w:rFonts w:hint="default"/>
        </w:rPr>
      </w:lvl>
    </w:lvlOverride>
    <w:lvlOverride w:ilvl="2">
      <w:lvl w:ilvl="2">
        <w:start w:val="1"/>
        <w:numFmt w:val="decimal"/>
        <w:pStyle w:val="Kop3"/>
        <w:lvlText w:val="%1.%2.%3"/>
        <w:lvlJc w:val="left"/>
        <w:pPr>
          <w:tabs>
            <w:tab w:val="num" w:pos="1418"/>
          </w:tabs>
          <w:ind w:left="1418" w:hanging="1418"/>
        </w:pPr>
        <w:rPr>
          <w:rFonts w:hint="default"/>
        </w:rPr>
      </w:lvl>
    </w:lvlOverride>
    <w:lvlOverride w:ilvl="3">
      <w:lvl w:ilvl="3">
        <w:start w:val="1"/>
        <w:numFmt w:val="none"/>
        <w:pStyle w:val="Kop4"/>
        <w:suff w:val="nothing"/>
        <w:lvlText w:val=""/>
        <w:lvlJc w:val="left"/>
        <w:pPr>
          <w:ind w:left="0" w:firstLine="0"/>
        </w:pPr>
        <w:rPr>
          <w:rFonts w:hint="default"/>
        </w:rPr>
      </w:lvl>
    </w:lvlOverride>
    <w:lvlOverride w:ilvl="4">
      <w:lvl w:ilvl="4">
        <w:start w:val="1"/>
        <w:numFmt w:val="none"/>
        <w:pStyle w:val="Kop5"/>
        <w:suff w:val="nothing"/>
        <w:lvlText w:val=""/>
        <w:lvlJc w:val="left"/>
        <w:pPr>
          <w:ind w:left="0" w:firstLine="0"/>
        </w:pPr>
        <w:rPr>
          <w:rFonts w:hint="default"/>
        </w:rPr>
      </w:lvl>
    </w:lvlOverride>
    <w:lvlOverride w:ilvl="5">
      <w:lvl w:ilvl="5">
        <w:start w:val="1"/>
        <w:numFmt w:val="none"/>
        <w:pStyle w:val="Kop6"/>
        <w:suff w:val="nothing"/>
        <w:lvlText w:val=""/>
        <w:lvlJc w:val="left"/>
        <w:pPr>
          <w:ind w:left="0" w:firstLine="0"/>
        </w:pPr>
        <w:rPr>
          <w:rFonts w:hint="default"/>
        </w:rPr>
      </w:lvl>
    </w:lvlOverride>
    <w:lvlOverride w:ilvl="6">
      <w:lvl w:ilvl="6">
        <w:start w:val="1"/>
        <w:numFmt w:val="decimal"/>
        <w:pStyle w:val="Kop7"/>
        <w:lvlText w:val="Bijlage %7."/>
        <w:lvlJc w:val="left"/>
        <w:pPr>
          <w:tabs>
            <w:tab w:val="num" w:pos="1418"/>
          </w:tabs>
          <w:ind w:left="1418" w:hanging="1418"/>
        </w:pPr>
        <w:rPr>
          <w:rFonts w:hint="default"/>
        </w:rPr>
      </w:lvl>
    </w:lvlOverride>
    <w:lvlOverride w:ilvl="7">
      <w:lvl w:ilvl="7">
        <w:start w:val="1"/>
        <w:numFmt w:val="none"/>
        <w:pStyle w:val="Kop8"/>
        <w:suff w:val="nothing"/>
        <w:lvlText w:val=""/>
        <w:lvlJc w:val="left"/>
        <w:pPr>
          <w:ind w:left="0" w:firstLine="0"/>
        </w:pPr>
        <w:rPr>
          <w:rFonts w:hint="default"/>
        </w:rPr>
      </w:lvl>
    </w:lvlOverride>
    <w:lvlOverride w:ilvl="8">
      <w:lvl w:ilvl="8">
        <w:start w:val="1"/>
        <w:numFmt w:val="none"/>
        <w:pStyle w:val="Kop9"/>
        <w:suff w:val="nothing"/>
        <w:lvlText w:val=""/>
        <w:lvlJc w:val="left"/>
        <w:pPr>
          <w:ind w:left="0" w:firstLine="0"/>
        </w:pPr>
        <w:rPr>
          <w:rFonts w:hint="default"/>
        </w:rPr>
      </w:lvl>
    </w:lvlOverride>
  </w:num>
  <w:num w:numId="14">
    <w:abstractNumId w:val="1"/>
  </w:num>
  <w:num w:numId="15">
    <w:abstractNumId w:val="11"/>
  </w:num>
  <w:num w:numId="16">
    <w:abstractNumId w:val="2"/>
  </w:num>
  <w:num w:numId="17">
    <w:abstractNumId w:val="32"/>
  </w:num>
  <w:num w:numId="18">
    <w:abstractNumId w:val="13"/>
  </w:num>
  <w:num w:numId="19">
    <w:abstractNumId w:val="0"/>
  </w:num>
  <w:num w:numId="20">
    <w:abstractNumId w:val="15"/>
  </w:num>
  <w:num w:numId="21">
    <w:abstractNumId w:val="19"/>
  </w:num>
  <w:num w:numId="22">
    <w:abstractNumId w:val="31"/>
  </w:num>
  <w:num w:numId="23">
    <w:abstractNumId w:val="28"/>
  </w:num>
  <w:num w:numId="24">
    <w:abstractNumId w:val="27"/>
  </w:num>
  <w:num w:numId="25">
    <w:abstractNumId w:val="4"/>
  </w:num>
  <w:num w:numId="26">
    <w:abstractNumId w:val="8"/>
  </w:num>
  <w:num w:numId="27">
    <w:abstractNumId w:val="3"/>
  </w:num>
  <w:num w:numId="28">
    <w:abstractNumId w:val="26"/>
  </w:num>
  <w:num w:numId="29">
    <w:abstractNumId w:val="12"/>
  </w:num>
  <w:num w:numId="30">
    <w:abstractNumId w:val="21"/>
  </w:num>
  <w:num w:numId="31">
    <w:abstractNumId w:val="14"/>
  </w:num>
  <w:num w:numId="32">
    <w:abstractNumId w:val="24"/>
  </w:num>
  <w:num w:numId="33">
    <w:abstractNumId w:val="1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c_bo_infobeoordelaar" w:val="Informatie beoordelaar"/>
    <w:docVar w:name="rc_bo_infoinstructeur" w:val="Informatie instructeur"/>
    <w:docVar w:name="rc_bo_infoklant" w:val="Informatie klant"/>
    <w:docVar w:name="rc_bo_infoopdrachtgegever" w:val="Informatie opdrachtgever"/>
    <w:docVar w:name="rc_bo_infoprocesbegeleider" w:val="Informatie procesbegeleider"/>
    <w:docVar w:name="rc_bo_operationalisatiebeoordeling" w:val="Operationalisatie beoordeling project (product/proces)"/>
    <w:docVar w:name="rc_bo_projectbeoordeling" w:val="Projectbeoordeling"/>
    <w:docVar w:name="rc_bo_projectbeoordeling_1" w:val="Projectbeoordeling"/>
    <w:docVar w:name="rc_bo_projectelement" w:val="Projectelement"/>
    <w:docVar w:name="rc_bo_rolexpert" w:val="Rol expert"/>
    <w:docVar w:name="rc_bo_rolinstructeur" w:val="Rol instructeur"/>
    <w:docVar w:name="rc_bo_rolopdrachtgever" w:val="Rol opdrachtgever"/>
    <w:docVar w:name="rc_bo_rolprocesbegeleider" w:val="Rol procesbegeleider"/>
    <w:docVar w:name="rc_bo_stap7" w:val="Stap 7: Trainen"/>
    <w:docVar w:name="rc_bo_stap8" w:val="Stap 8: Assessment"/>
    <w:docVar w:name="rcDocumentType" w:val="Student"/>
    <w:docVar w:name="rcLeerbreinprincipeGrijs" w:val="0"/>
    <w:docVar w:name="rcLeerbreinprincipeRood" w:val="1"/>
    <w:docVar w:name="rcTemplateType" w:val="PR"/>
    <w:docVar w:name="rcVersie" w:val="2"/>
    <w:docVar w:name="rcWijzigenLeerbreinprincipes" w:val="1"/>
    <w:docVar w:name="rcWijzigenVaardigheidsdoelen" w:val="1"/>
  </w:docVars>
  <w:rsids>
    <w:rsidRoot w:val="009858F5"/>
    <w:rsid w:val="00013D27"/>
    <w:rsid w:val="00014519"/>
    <w:rsid w:val="0002364E"/>
    <w:rsid w:val="00024B56"/>
    <w:rsid w:val="000306F7"/>
    <w:rsid w:val="0003256A"/>
    <w:rsid w:val="00062B29"/>
    <w:rsid w:val="00075C29"/>
    <w:rsid w:val="00082094"/>
    <w:rsid w:val="00092BE7"/>
    <w:rsid w:val="000965A0"/>
    <w:rsid w:val="000A285A"/>
    <w:rsid w:val="000A3EE7"/>
    <w:rsid w:val="000A4633"/>
    <w:rsid w:val="000B081F"/>
    <w:rsid w:val="000B3CF3"/>
    <w:rsid w:val="000C2524"/>
    <w:rsid w:val="000C46CB"/>
    <w:rsid w:val="00104633"/>
    <w:rsid w:val="00104FAD"/>
    <w:rsid w:val="00105535"/>
    <w:rsid w:val="00112613"/>
    <w:rsid w:val="00112CE6"/>
    <w:rsid w:val="00115FAA"/>
    <w:rsid w:val="00121331"/>
    <w:rsid w:val="00125F33"/>
    <w:rsid w:val="0013536A"/>
    <w:rsid w:val="0013672D"/>
    <w:rsid w:val="00143B76"/>
    <w:rsid w:val="00145FAC"/>
    <w:rsid w:val="00146AF6"/>
    <w:rsid w:val="001508C4"/>
    <w:rsid w:val="001522C8"/>
    <w:rsid w:val="001638EF"/>
    <w:rsid w:val="00163DAA"/>
    <w:rsid w:val="00195E5A"/>
    <w:rsid w:val="001A409E"/>
    <w:rsid w:val="001A742D"/>
    <w:rsid w:val="001A7FEA"/>
    <w:rsid w:val="001B00CA"/>
    <w:rsid w:val="001B06DD"/>
    <w:rsid w:val="001B4BE8"/>
    <w:rsid w:val="001C0B45"/>
    <w:rsid w:val="001D0534"/>
    <w:rsid w:val="001D120E"/>
    <w:rsid w:val="001D6B34"/>
    <w:rsid w:val="001E0A57"/>
    <w:rsid w:val="001F0939"/>
    <w:rsid w:val="001F48DD"/>
    <w:rsid w:val="001F56B2"/>
    <w:rsid w:val="00202B4D"/>
    <w:rsid w:val="00203E65"/>
    <w:rsid w:val="002054C0"/>
    <w:rsid w:val="00206088"/>
    <w:rsid w:val="00207126"/>
    <w:rsid w:val="00211274"/>
    <w:rsid w:val="002135E5"/>
    <w:rsid w:val="00213791"/>
    <w:rsid w:val="002157C2"/>
    <w:rsid w:val="00217F51"/>
    <w:rsid w:val="00223DAF"/>
    <w:rsid w:val="00224D0C"/>
    <w:rsid w:val="002414B3"/>
    <w:rsid w:val="00244F19"/>
    <w:rsid w:val="0024619C"/>
    <w:rsid w:val="0025254B"/>
    <w:rsid w:val="00255ED7"/>
    <w:rsid w:val="002569A4"/>
    <w:rsid w:val="00262928"/>
    <w:rsid w:val="00264456"/>
    <w:rsid w:val="002676E9"/>
    <w:rsid w:val="0027137E"/>
    <w:rsid w:val="00283C36"/>
    <w:rsid w:val="00293CED"/>
    <w:rsid w:val="002A152E"/>
    <w:rsid w:val="002A547D"/>
    <w:rsid w:val="002B011E"/>
    <w:rsid w:val="002B4C24"/>
    <w:rsid w:val="002C2924"/>
    <w:rsid w:val="002C79C8"/>
    <w:rsid w:val="002D7B39"/>
    <w:rsid w:val="002E1472"/>
    <w:rsid w:val="002E5E33"/>
    <w:rsid w:val="002F2E50"/>
    <w:rsid w:val="002F356D"/>
    <w:rsid w:val="002F5126"/>
    <w:rsid w:val="002F76BC"/>
    <w:rsid w:val="00311E1B"/>
    <w:rsid w:val="003144DC"/>
    <w:rsid w:val="003217F2"/>
    <w:rsid w:val="00321A90"/>
    <w:rsid w:val="00332E65"/>
    <w:rsid w:val="00345652"/>
    <w:rsid w:val="00352BDC"/>
    <w:rsid w:val="00365864"/>
    <w:rsid w:val="003917E6"/>
    <w:rsid w:val="0039208E"/>
    <w:rsid w:val="00395C56"/>
    <w:rsid w:val="003A4DED"/>
    <w:rsid w:val="003A5EDA"/>
    <w:rsid w:val="003B60DB"/>
    <w:rsid w:val="003C1C3D"/>
    <w:rsid w:val="003C5BE3"/>
    <w:rsid w:val="003D0832"/>
    <w:rsid w:val="003E6087"/>
    <w:rsid w:val="003F04DB"/>
    <w:rsid w:val="003F793C"/>
    <w:rsid w:val="004007F4"/>
    <w:rsid w:val="00402C67"/>
    <w:rsid w:val="00404F60"/>
    <w:rsid w:val="004353FF"/>
    <w:rsid w:val="00441584"/>
    <w:rsid w:val="0044509C"/>
    <w:rsid w:val="00446DE9"/>
    <w:rsid w:val="00452D94"/>
    <w:rsid w:val="00455615"/>
    <w:rsid w:val="00460F7B"/>
    <w:rsid w:val="00461467"/>
    <w:rsid w:val="00471DD0"/>
    <w:rsid w:val="0047308F"/>
    <w:rsid w:val="004757B0"/>
    <w:rsid w:val="00475923"/>
    <w:rsid w:val="00476ADA"/>
    <w:rsid w:val="00483F9E"/>
    <w:rsid w:val="00486208"/>
    <w:rsid w:val="00495B79"/>
    <w:rsid w:val="004A1853"/>
    <w:rsid w:val="004A3DD2"/>
    <w:rsid w:val="004A563A"/>
    <w:rsid w:val="004B4549"/>
    <w:rsid w:val="004B688E"/>
    <w:rsid w:val="004C213B"/>
    <w:rsid w:val="004D2DF3"/>
    <w:rsid w:val="004D3E19"/>
    <w:rsid w:val="004D7940"/>
    <w:rsid w:val="004E1688"/>
    <w:rsid w:val="004E3441"/>
    <w:rsid w:val="004E3A2A"/>
    <w:rsid w:val="004F6A57"/>
    <w:rsid w:val="005022E1"/>
    <w:rsid w:val="005069EF"/>
    <w:rsid w:val="00507727"/>
    <w:rsid w:val="005112B2"/>
    <w:rsid w:val="00513300"/>
    <w:rsid w:val="00515D53"/>
    <w:rsid w:val="00517555"/>
    <w:rsid w:val="005205E4"/>
    <w:rsid w:val="005253E7"/>
    <w:rsid w:val="00546ACE"/>
    <w:rsid w:val="00567A9A"/>
    <w:rsid w:val="00572E30"/>
    <w:rsid w:val="00573831"/>
    <w:rsid w:val="005800C6"/>
    <w:rsid w:val="00590498"/>
    <w:rsid w:val="00592BAB"/>
    <w:rsid w:val="005A3DB5"/>
    <w:rsid w:val="005A3E8A"/>
    <w:rsid w:val="005A726B"/>
    <w:rsid w:val="005B28EB"/>
    <w:rsid w:val="005B4DE8"/>
    <w:rsid w:val="005B5C4A"/>
    <w:rsid w:val="005C7EEB"/>
    <w:rsid w:val="005D1B67"/>
    <w:rsid w:val="005D5F73"/>
    <w:rsid w:val="005D790C"/>
    <w:rsid w:val="005E031E"/>
    <w:rsid w:val="005E03F6"/>
    <w:rsid w:val="005F5A3F"/>
    <w:rsid w:val="0060413C"/>
    <w:rsid w:val="00613B68"/>
    <w:rsid w:val="00614922"/>
    <w:rsid w:val="006160D7"/>
    <w:rsid w:val="006217CA"/>
    <w:rsid w:val="00636AF7"/>
    <w:rsid w:val="0063781C"/>
    <w:rsid w:val="006527EC"/>
    <w:rsid w:val="00660DB2"/>
    <w:rsid w:val="006661AB"/>
    <w:rsid w:val="006735F3"/>
    <w:rsid w:val="00673E20"/>
    <w:rsid w:val="00677CC1"/>
    <w:rsid w:val="00685086"/>
    <w:rsid w:val="00692E67"/>
    <w:rsid w:val="00694D9B"/>
    <w:rsid w:val="0069568E"/>
    <w:rsid w:val="00696AF0"/>
    <w:rsid w:val="006A3957"/>
    <w:rsid w:val="006B0EF7"/>
    <w:rsid w:val="006C3088"/>
    <w:rsid w:val="006D54F8"/>
    <w:rsid w:val="006D5FB4"/>
    <w:rsid w:val="006E2B81"/>
    <w:rsid w:val="006F0AC2"/>
    <w:rsid w:val="006F408F"/>
    <w:rsid w:val="006F54EE"/>
    <w:rsid w:val="006F6092"/>
    <w:rsid w:val="006F7BCB"/>
    <w:rsid w:val="00715284"/>
    <w:rsid w:val="00725925"/>
    <w:rsid w:val="00740CAB"/>
    <w:rsid w:val="00746869"/>
    <w:rsid w:val="00757490"/>
    <w:rsid w:val="00760B19"/>
    <w:rsid w:val="007614D2"/>
    <w:rsid w:val="0077132A"/>
    <w:rsid w:val="00773696"/>
    <w:rsid w:val="007826E8"/>
    <w:rsid w:val="00790038"/>
    <w:rsid w:val="007B2D1C"/>
    <w:rsid w:val="007C0ECB"/>
    <w:rsid w:val="007C2802"/>
    <w:rsid w:val="007C3EEF"/>
    <w:rsid w:val="007E724D"/>
    <w:rsid w:val="007E7516"/>
    <w:rsid w:val="007F2861"/>
    <w:rsid w:val="007F4A3D"/>
    <w:rsid w:val="00807686"/>
    <w:rsid w:val="00810EAC"/>
    <w:rsid w:val="008122FE"/>
    <w:rsid w:val="00817C97"/>
    <w:rsid w:val="0083541D"/>
    <w:rsid w:val="00840F41"/>
    <w:rsid w:val="00841377"/>
    <w:rsid w:val="008501FB"/>
    <w:rsid w:val="008517A9"/>
    <w:rsid w:val="00851957"/>
    <w:rsid w:val="00860C6D"/>
    <w:rsid w:val="00862839"/>
    <w:rsid w:val="00864366"/>
    <w:rsid w:val="00867495"/>
    <w:rsid w:val="008677D8"/>
    <w:rsid w:val="008877C1"/>
    <w:rsid w:val="00890100"/>
    <w:rsid w:val="00896A07"/>
    <w:rsid w:val="008C0C11"/>
    <w:rsid w:val="008C10DF"/>
    <w:rsid w:val="008C22FC"/>
    <w:rsid w:val="008C2AB3"/>
    <w:rsid w:val="008D1421"/>
    <w:rsid w:val="008D15C1"/>
    <w:rsid w:val="008D3FB8"/>
    <w:rsid w:val="008F3502"/>
    <w:rsid w:val="008F6360"/>
    <w:rsid w:val="0096051A"/>
    <w:rsid w:val="0096766D"/>
    <w:rsid w:val="00973C71"/>
    <w:rsid w:val="00975526"/>
    <w:rsid w:val="0097731C"/>
    <w:rsid w:val="00981056"/>
    <w:rsid w:val="00982C12"/>
    <w:rsid w:val="0098496D"/>
    <w:rsid w:val="0098514B"/>
    <w:rsid w:val="009858F5"/>
    <w:rsid w:val="009950CF"/>
    <w:rsid w:val="0099655A"/>
    <w:rsid w:val="009A4E6F"/>
    <w:rsid w:val="009B24F8"/>
    <w:rsid w:val="009B3B68"/>
    <w:rsid w:val="009B3E2F"/>
    <w:rsid w:val="009B445C"/>
    <w:rsid w:val="009C06D8"/>
    <w:rsid w:val="009D412E"/>
    <w:rsid w:val="009E692A"/>
    <w:rsid w:val="009F27D7"/>
    <w:rsid w:val="00A17CD8"/>
    <w:rsid w:val="00A2385F"/>
    <w:rsid w:val="00A36DA9"/>
    <w:rsid w:val="00A37BF9"/>
    <w:rsid w:val="00A46E56"/>
    <w:rsid w:val="00A66008"/>
    <w:rsid w:val="00A7166B"/>
    <w:rsid w:val="00A7646B"/>
    <w:rsid w:val="00A827DE"/>
    <w:rsid w:val="00A85F13"/>
    <w:rsid w:val="00AA0348"/>
    <w:rsid w:val="00AA356E"/>
    <w:rsid w:val="00AB5F7E"/>
    <w:rsid w:val="00AC69B3"/>
    <w:rsid w:val="00AD6359"/>
    <w:rsid w:val="00AE3C7F"/>
    <w:rsid w:val="00B0489F"/>
    <w:rsid w:val="00B20BA5"/>
    <w:rsid w:val="00B21036"/>
    <w:rsid w:val="00B2452C"/>
    <w:rsid w:val="00B41626"/>
    <w:rsid w:val="00B429F4"/>
    <w:rsid w:val="00B54414"/>
    <w:rsid w:val="00B71083"/>
    <w:rsid w:val="00B71C0A"/>
    <w:rsid w:val="00B729A6"/>
    <w:rsid w:val="00B82139"/>
    <w:rsid w:val="00B940BA"/>
    <w:rsid w:val="00B96CE3"/>
    <w:rsid w:val="00BA7942"/>
    <w:rsid w:val="00BB1E30"/>
    <w:rsid w:val="00BD4D3C"/>
    <w:rsid w:val="00BE34D8"/>
    <w:rsid w:val="00BF0C89"/>
    <w:rsid w:val="00BF1CD6"/>
    <w:rsid w:val="00BF59FC"/>
    <w:rsid w:val="00BF7F00"/>
    <w:rsid w:val="00C01AAD"/>
    <w:rsid w:val="00C21E32"/>
    <w:rsid w:val="00C23D20"/>
    <w:rsid w:val="00C309D9"/>
    <w:rsid w:val="00C310D6"/>
    <w:rsid w:val="00C53763"/>
    <w:rsid w:val="00C66A75"/>
    <w:rsid w:val="00C95C84"/>
    <w:rsid w:val="00CA0750"/>
    <w:rsid w:val="00CB179B"/>
    <w:rsid w:val="00CB3814"/>
    <w:rsid w:val="00CB7D3D"/>
    <w:rsid w:val="00CC2B59"/>
    <w:rsid w:val="00CC7469"/>
    <w:rsid w:val="00CD2394"/>
    <w:rsid w:val="00CE54B8"/>
    <w:rsid w:val="00CF4074"/>
    <w:rsid w:val="00D002E2"/>
    <w:rsid w:val="00D05D71"/>
    <w:rsid w:val="00D238C1"/>
    <w:rsid w:val="00D26A65"/>
    <w:rsid w:val="00D37094"/>
    <w:rsid w:val="00D54B8C"/>
    <w:rsid w:val="00D72948"/>
    <w:rsid w:val="00D74C1A"/>
    <w:rsid w:val="00D756E8"/>
    <w:rsid w:val="00D814F4"/>
    <w:rsid w:val="00DA1EB4"/>
    <w:rsid w:val="00DA2CC8"/>
    <w:rsid w:val="00DA793A"/>
    <w:rsid w:val="00DA7FB0"/>
    <w:rsid w:val="00DB79E1"/>
    <w:rsid w:val="00DC42B2"/>
    <w:rsid w:val="00DC7E77"/>
    <w:rsid w:val="00DD5B41"/>
    <w:rsid w:val="00DD5D3F"/>
    <w:rsid w:val="00DE0278"/>
    <w:rsid w:val="00DE525E"/>
    <w:rsid w:val="00DE62DF"/>
    <w:rsid w:val="00DF57FD"/>
    <w:rsid w:val="00DF70FD"/>
    <w:rsid w:val="00E0302E"/>
    <w:rsid w:val="00E127B3"/>
    <w:rsid w:val="00E27929"/>
    <w:rsid w:val="00E34AB7"/>
    <w:rsid w:val="00E40D93"/>
    <w:rsid w:val="00E531D9"/>
    <w:rsid w:val="00E53E3F"/>
    <w:rsid w:val="00E56389"/>
    <w:rsid w:val="00E74C09"/>
    <w:rsid w:val="00E81530"/>
    <w:rsid w:val="00E827DA"/>
    <w:rsid w:val="00E94636"/>
    <w:rsid w:val="00E94E44"/>
    <w:rsid w:val="00EA1567"/>
    <w:rsid w:val="00EA4A47"/>
    <w:rsid w:val="00EA4CED"/>
    <w:rsid w:val="00EA5AD1"/>
    <w:rsid w:val="00EB394C"/>
    <w:rsid w:val="00EC0686"/>
    <w:rsid w:val="00ED0B3C"/>
    <w:rsid w:val="00EE2F83"/>
    <w:rsid w:val="00EE4494"/>
    <w:rsid w:val="00EF1311"/>
    <w:rsid w:val="00F076B1"/>
    <w:rsid w:val="00F07FCA"/>
    <w:rsid w:val="00F176E0"/>
    <w:rsid w:val="00F33A93"/>
    <w:rsid w:val="00F36C62"/>
    <w:rsid w:val="00F500D5"/>
    <w:rsid w:val="00F52F2F"/>
    <w:rsid w:val="00F613C7"/>
    <w:rsid w:val="00F639CE"/>
    <w:rsid w:val="00F73DFE"/>
    <w:rsid w:val="00F75C50"/>
    <w:rsid w:val="00F76B28"/>
    <w:rsid w:val="00F906EF"/>
    <w:rsid w:val="00F97F6B"/>
    <w:rsid w:val="00FA6411"/>
    <w:rsid w:val="00FD1FE4"/>
    <w:rsid w:val="00FD664A"/>
    <w:rsid w:val="00FE713C"/>
    <w:rsid w:val="00FE79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AABB692B-AC66-42FA-9EB6-D132EFCD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37094"/>
    <w:pPr>
      <w:spacing w:after="0" w:line="240" w:lineRule="auto"/>
    </w:pPr>
  </w:style>
  <w:style w:type="paragraph" w:styleId="Kop1">
    <w:name w:val="heading 1"/>
    <w:basedOn w:val="Standaard"/>
    <w:next w:val="Standaard"/>
    <w:link w:val="Kop1Char"/>
    <w:uiPriority w:val="9"/>
    <w:rsid w:val="00FE713C"/>
    <w:pPr>
      <w:keepNext/>
      <w:keepLines/>
      <w:numPr>
        <w:numId w:val="12"/>
      </w:numPr>
      <w:spacing w:before="480" w:after="240"/>
      <w:outlineLvl w:val="0"/>
    </w:pPr>
    <w:rPr>
      <w:rFonts w:asciiTheme="majorHAnsi" w:eastAsiaTheme="majorEastAsia" w:hAnsiTheme="majorHAnsi" w:cstheme="majorBidi"/>
      <w:b/>
      <w:bCs/>
      <w:sz w:val="28"/>
      <w:szCs w:val="28"/>
    </w:rPr>
  </w:style>
  <w:style w:type="paragraph" w:styleId="Kop2">
    <w:name w:val="heading 2"/>
    <w:basedOn w:val="Kop1"/>
    <w:next w:val="Standaard"/>
    <w:link w:val="Kop2Char"/>
    <w:uiPriority w:val="9"/>
    <w:unhideWhenUsed/>
    <w:rsid w:val="00283C36"/>
    <w:pPr>
      <w:numPr>
        <w:ilvl w:val="1"/>
      </w:numPr>
      <w:outlineLvl w:val="1"/>
    </w:pPr>
    <w:rPr>
      <w:szCs w:val="26"/>
    </w:rPr>
  </w:style>
  <w:style w:type="paragraph" w:styleId="Kop3">
    <w:name w:val="heading 3"/>
    <w:basedOn w:val="Kop2"/>
    <w:next w:val="Standaard"/>
    <w:link w:val="Kop3Char"/>
    <w:uiPriority w:val="9"/>
    <w:unhideWhenUsed/>
    <w:rsid w:val="00283C36"/>
    <w:pPr>
      <w:numPr>
        <w:ilvl w:val="2"/>
      </w:numPr>
      <w:outlineLvl w:val="2"/>
    </w:pPr>
    <w:rPr>
      <w:szCs w:val="24"/>
    </w:rPr>
  </w:style>
  <w:style w:type="paragraph" w:styleId="Kop4">
    <w:name w:val="heading 4"/>
    <w:basedOn w:val="Kop3"/>
    <w:next w:val="Standaard"/>
    <w:link w:val="Kop4Char"/>
    <w:uiPriority w:val="9"/>
    <w:unhideWhenUsed/>
    <w:qFormat/>
    <w:rsid w:val="00283C36"/>
    <w:pPr>
      <w:numPr>
        <w:ilvl w:val="3"/>
      </w:numPr>
      <w:outlineLvl w:val="3"/>
    </w:pPr>
    <w:rPr>
      <w:iCs/>
    </w:rPr>
  </w:style>
  <w:style w:type="paragraph" w:styleId="Kop5">
    <w:name w:val="heading 5"/>
    <w:basedOn w:val="Kop4"/>
    <w:next w:val="Standaard"/>
    <w:link w:val="Kop5Char"/>
    <w:uiPriority w:val="9"/>
    <w:unhideWhenUsed/>
    <w:rsid w:val="002E5E33"/>
    <w:pPr>
      <w:numPr>
        <w:ilvl w:val="4"/>
      </w:numPr>
      <w:outlineLvl w:val="4"/>
    </w:pPr>
  </w:style>
  <w:style w:type="paragraph" w:styleId="Kop6">
    <w:name w:val="heading 6"/>
    <w:basedOn w:val="Kop5"/>
    <w:next w:val="Standaard"/>
    <w:link w:val="Kop6Char"/>
    <w:uiPriority w:val="9"/>
    <w:unhideWhenUsed/>
    <w:rsid w:val="002E5E33"/>
    <w:pPr>
      <w:numPr>
        <w:ilvl w:val="5"/>
      </w:numPr>
      <w:outlineLvl w:val="5"/>
    </w:pPr>
  </w:style>
  <w:style w:type="paragraph" w:styleId="Kop7">
    <w:name w:val="heading 7"/>
    <w:basedOn w:val="Kop6"/>
    <w:next w:val="Standaard"/>
    <w:link w:val="Kop7Char"/>
    <w:uiPriority w:val="9"/>
    <w:unhideWhenUsed/>
    <w:rsid w:val="00FE713C"/>
    <w:pPr>
      <w:pageBreakBefore/>
      <w:numPr>
        <w:ilvl w:val="6"/>
      </w:numPr>
      <w:outlineLvl w:val="6"/>
    </w:pPr>
    <w:rPr>
      <w:iCs w:val="0"/>
    </w:rPr>
  </w:style>
  <w:style w:type="paragraph" w:styleId="Kop8">
    <w:name w:val="heading 8"/>
    <w:basedOn w:val="Kop7"/>
    <w:next w:val="Standaard"/>
    <w:link w:val="Kop8Char"/>
    <w:uiPriority w:val="9"/>
    <w:unhideWhenUsed/>
    <w:rsid w:val="00FE713C"/>
    <w:pPr>
      <w:pageBreakBefore w:val="0"/>
      <w:numPr>
        <w:ilvl w:val="7"/>
      </w:numPr>
      <w:outlineLvl w:val="7"/>
    </w:pPr>
    <w:rPr>
      <w:szCs w:val="21"/>
    </w:rPr>
  </w:style>
  <w:style w:type="paragraph" w:styleId="Kop9">
    <w:name w:val="heading 9"/>
    <w:basedOn w:val="Kop8"/>
    <w:next w:val="Standaard"/>
    <w:link w:val="Kop9Char"/>
    <w:uiPriority w:val="9"/>
    <w:unhideWhenUsed/>
    <w:rsid w:val="002E5E33"/>
    <w:pPr>
      <w:numPr>
        <w:ilvl w:val="8"/>
      </w:numPr>
      <w:outlineLvl w:val="8"/>
    </w:pPr>
    <w:rPr>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6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Tabel">
    <w:name w:val="RC_Tabel"/>
    <w:basedOn w:val="Standaardtabel"/>
    <w:uiPriority w:val="99"/>
    <w:rsid w:val="007B2D1C"/>
    <w:pPr>
      <w:spacing w:after="0" w:line="240" w:lineRule="auto"/>
    </w:pPr>
    <w:tblPr>
      <w:tblInd w:w="170" w:type="dxa"/>
      <w:tblBorders>
        <w:top w:val="single" w:sz="24" w:space="0" w:color="E30613" w:themeColor="accent1"/>
        <w:left w:val="single" w:sz="24" w:space="0" w:color="E30613" w:themeColor="accent1"/>
        <w:bottom w:val="single" w:sz="24" w:space="0" w:color="E30613" w:themeColor="accent1"/>
        <w:right w:val="single" w:sz="24" w:space="0" w:color="E30613" w:themeColor="accent1"/>
        <w:insideH w:val="single" w:sz="4" w:space="0" w:color="E30613" w:themeColor="accent1"/>
        <w:insideV w:val="single" w:sz="4" w:space="0" w:color="E30613" w:themeColor="accent1"/>
      </w:tblBorders>
      <w:tblCellMar>
        <w:left w:w="113" w:type="dxa"/>
        <w:right w:w="113" w:type="dxa"/>
      </w:tblCellMar>
    </w:tblPr>
  </w:style>
  <w:style w:type="numbering" w:customStyle="1" w:styleId="RCOpsommingBullet">
    <w:name w:val="RC_OpsommingBullet"/>
    <w:basedOn w:val="Geenlijst"/>
    <w:uiPriority w:val="99"/>
    <w:rsid w:val="00864366"/>
    <w:pPr>
      <w:numPr>
        <w:numId w:val="1"/>
      </w:numPr>
    </w:pPr>
  </w:style>
  <w:style w:type="paragraph" w:styleId="Lijstalinea">
    <w:name w:val="List Paragraph"/>
    <w:basedOn w:val="Standaard"/>
    <w:uiPriority w:val="34"/>
    <w:rsid w:val="00864366"/>
    <w:pPr>
      <w:ind w:left="720"/>
      <w:contextualSpacing/>
    </w:pPr>
  </w:style>
  <w:style w:type="paragraph" w:styleId="Koptekst">
    <w:name w:val="header"/>
    <w:basedOn w:val="Standaard"/>
    <w:link w:val="KoptekstChar"/>
    <w:unhideWhenUsed/>
    <w:rsid w:val="00FD1FE4"/>
    <w:pPr>
      <w:tabs>
        <w:tab w:val="center" w:pos="4536"/>
        <w:tab w:val="right" w:pos="9072"/>
      </w:tabs>
    </w:pPr>
    <w:rPr>
      <w:sz w:val="16"/>
    </w:rPr>
  </w:style>
  <w:style w:type="character" w:customStyle="1" w:styleId="KoptekstChar">
    <w:name w:val="Koptekst Char"/>
    <w:basedOn w:val="Standaardalinea-lettertype"/>
    <w:link w:val="Koptekst"/>
    <w:rsid w:val="00FD1FE4"/>
    <w:rPr>
      <w:sz w:val="16"/>
    </w:rPr>
  </w:style>
  <w:style w:type="paragraph" w:styleId="Voettekst">
    <w:name w:val="footer"/>
    <w:basedOn w:val="Standaard"/>
    <w:link w:val="VoettekstChar"/>
    <w:uiPriority w:val="99"/>
    <w:unhideWhenUsed/>
    <w:rsid w:val="00E40D93"/>
    <w:rPr>
      <w:sz w:val="16"/>
    </w:rPr>
  </w:style>
  <w:style w:type="character" w:customStyle="1" w:styleId="VoettekstChar">
    <w:name w:val="Voettekst Char"/>
    <w:basedOn w:val="Standaardalinea-lettertype"/>
    <w:link w:val="Voettekst"/>
    <w:uiPriority w:val="99"/>
    <w:rsid w:val="00E40D93"/>
    <w:rPr>
      <w:sz w:val="16"/>
    </w:rPr>
  </w:style>
  <w:style w:type="paragraph" w:styleId="Ballontekst">
    <w:name w:val="Balloon Text"/>
    <w:basedOn w:val="Standaard"/>
    <w:link w:val="BallontekstChar"/>
    <w:uiPriority w:val="99"/>
    <w:semiHidden/>
    <w:unhideWhenUsed/>
    <w:rsid w:val="00D26A65"/>
    <w:rPr>
      <w:rFonts w:ascii="Tahoma" w:hAnsi="Tahoma" w:cs="Tahoma"/>
      <w:sz w:val="16"/>
      <w:szCs w:val="16"/>
    </w:rPr>
  </w:style>
  <w:style w:type="character" w:customStyle="1" w:styleId="BallontekstChar">
    <w:name w:val="Ballontekst Char"/>
    <w:basedOn w:val="Standaardalinea-lettertype"/>
    <w:link w:val="Ballontekst"/>
    <w:uiPriority w:val="99"/>
    <w:semiHidden/>
    <w:rsid w:val="00D26A65"/>
    <w:rPr>
      <w:rFonts w:ascii="Tahoma" w:hAnsi="Tahoma" w:cs="Tahoma"/>
      <w:sz w:val="16"/>
      <w:szCs w:val="16"/>
    </w:rPr>
  </w:style>
  <w:style w:type="paragraph" w:customStyle="1" w:styleId="RCDocumentkop">
    <w:name w:val="RC_Documentkop"/>
    <w:basedOn w:val="Koptekst"/>
    <w:next w:val="Koptekst"/>
    <w:rsid w:val="00E531D9"/>
    <w:rPr>
      <w:b/>
      <w:sz w:val="48"/>
    </w:rPr>
  </w:style>
  <w:style w:type="character" w:customStyle="1" w:styleId="Kop1Char">
    <w:name w:val="Kop 1 Char"/>
    <w:basedOn w:val="Standaardalinea-lettertype"/>
    <w:link w:val="Kop1"/>
    <w:uiPriority w:val="9"/>
    <w:rsid w:val="00FE713C"/>
    <w:rPr>
      <w:rFonts w:asciiTheme="majorHAnsi" w:eastAsiaTheme="majorEastAsia" w:hAnsiTheme="majorHAnsi" w:cstheme="majorBidi"/>
      <w:b/>
      <w:bCs/>
      <w:sz w:val="28"/>
      <w:szCs w:val="28"/>
    </w:rPr>
  </w:style>
  <w:style w:type="paragraph" w:customStyle="1" w:styleId="RCTitel">
    <w:name w:val="RC_Titel"/>
    <w:basedOn w:val="Standaard"/>
    <w:next w:val="Standaard"/>
    <w:rsid w:val="006F7BCB"/>
    <w:rPr>
      <w:b/>
      <w:sz w:val="28"/>
    </w:rPr>
  </w:style>
  <w:style w:type="character" w:styleId="Hyperlink">
    <w:name w:val="Hyperlink"/>
    <w:basedOn w:val="Standaardalinea-lettertype"/>
    <w:uiPriority w:val="99"/>
    <w:unhideWhenUsed/>
    <w:rsid w:val="00FA6411"/>
    <w:rPr>
      <w:color w:val="E30613" w:themeColor="accent1"/>
      <w:u w:val="single"/>
    </w:rPr>
  </w:style>
  <w:style w:type="character" w:customStyle="1" w:styleId="RCRood">
    <w:name w:val="RC_Rood"/>
    <w:basedOn w:val="Standaardalinea-lettertype"/>
    <w:uiPriority w:val="1"/>
    <w:qFormat/>
    <w:rsid w:val="00FD1FE4"/>
    <w:rPr>
      <w:color w:val="E30613" w:themeColor="accent1"/>
    </w:rPr>
  </w:style>
  <w:style w:type="numbering" w:customStyle="1" w:styleId="RCOpsommingCijfer">
    <w:name w:val="RC_OpsommingCijfer"/>
    <w:basedOn w:val="Geenlijst"/>
    <w:uiPriority w:val="99"/>
    <w:rsid w:val="00C310D6"/>
    <w:pPr>
      <w:numPr>
        <w:numId w:val="5"/>
      </w:numPr>
    </w:pPr>
  </w:style>
  <w:style w:type="numbering" w:customStyle="1" w:styleId="RCOpsommingLetter">
    <w:name w:val="RC_OpsommingLetter"/>
    <w:basedOn w:val="Geenlijst"/>
    <w:uiPriority w:val="99"/>
    <w:rsid w:val="00D54B8C"/>
    <w:pPr>
      <w:numPr>
        <w:numId w:val="7"/>
      </w:numPr>
    </w:pPr>
  </w:style>
  <w:style w:type="paragraph" w:customStyle="1" w:styleId="RCParagraafkopVet">
    <w:name w:val="RC_ParagraafkopVet"/>
    <w:basedOn w:val="Standaard"/>
    <w:next w:val="Standaard"/>
    <w:rsid w:val="00515D53"/>
    <w:pPr>
      <w:spacing w:before="260"/>
    </w:pPr>
    <w:rPr>
      <w:b/>
    </w:rPr>
  </w:style>
  <w:style w:type="paragraph" w:customStyle="1" w:styleId="RCParagraafkopCursief">
    <w:name w:val="RC_ParagraafkopCursief"/>
    <w:basedOn w:val="Standaard"/>
    <w:next w:val="Standaard"/>
    <w:rsid w:val="00515D53"/>
    <w:pPr>
      <w:spacing w:before="260"/>
    </w:pPr>
    <w:rPr>
      <w:i/>
    </w:rPr>
  </w:style>
  <w:style w:type="paragraph" w:customStyle="1" w:styleId="RCKop">
    <w:name w:val="RC_Kop"/>
    <w:basedOn w:val="Standaard"/>
    <w:next w:val="Standaard"/>
    <w:qFormat/>
    <w:rsid w:val="001638EF"/>
    <w:pPr>
      <w:spacing w:before="480" w:after="240"/>
    </w:pPr>
    <w:rPr>
      <w:b/>
      <w:sz w:val="28"/>
    </w:rPr>
  </w:style>
  <w:style w:type="character" w:styleId="Tekstvantijdelijkeaanduiding">
    <w:name w:val="Placeholder Text"/>
    <w:basedOn w:val="Standaardalinea-lettertype"/>
    <w:uiPriority w:val="99"/>
    <w:semiHidden/>
    <w:rsid w:val="00507727"/>
    <w:rPr>
      <w:color w:val="808080"/>
    </w:rPr>
  </w:style>
  <w:style w:type="paragraph" w:customStyle="1" w:styleId="RCTabelkop">
    <w:name w:val="RC_Tabelkop"/>
    <w:basedOn w:val="Standaard"/>
    <w:next w:val="Standaard"/>
    <w:rsid w:val="00567A9A"/>
    <w:rPr>
      <w:b/>
      <w:caps/>
    </w:rPr>
  </w:style>
  <w:style w:type="paragraph" w:customStyle="1" w:styleId="RCVraag">
    <w:name w:val="RC_Vraag"/>
    <w:basedOn w:val="Standaard"/>
    <w:next w:val="Standaard"/>
    <w:qFormat/>
    <w:rsid w:val="004757B0"/>
    <w:pPr>
      <w:ind w:left="992" w:hanging="992"/>
    </w:pPr>
  </w:style>
  <w:style w:type="paragraph" w:customStyle="1" w:styleId="RCMediaLink">
    <w:name w:val="RC_MediaLink"/>
    <w:basedOn w:val="Standaard"/>
    <w:next w:val="Standaard"/>
    <w:rsid w:val="002569A4"/>
    <w:pPr>
      <w:spacing w:before="120" w:after="120"/>
      <w:ind w:left="624"/>
    </w:pPr>
  </w:style>
  <w:style w:type="character" w:styleId="GevolgdeHyperlink">
    <w:name w:val="FollowedHyperlink"/>
    <w:basedOn w:val="Standaardalinea-lettertype"/>
    <w:uiPriority w:val="99"/>
    <w:semiHidden/>
    <w:unhideWhenUsed/>
    <w:rsid w:val="00014519"/>
    <w:rPr>
      <w:color w:val="800080" w:themeColor="followedHyperlink"/>
      <w:u w:val="single"/>
    </w:rPr>
  </w:style>
  <w:style w:type="paragraph" w:customStyle="1" w:styleId="RCMetagegevens">
    <w:name w:val="RC_Metagegevens"/>
    <w:basedOn w:val="Standaard"/>
    <w:rsid w:val="0096051A"/>
    <w:rPr>
      <w:sz w:val="18"/>
    </w:rPr>
  </w:style>
  <w:style w:type="paragraph" w:customStyle="1" w:styleId="RCLeerbreinprincipeLinks">
    <w:name w:val="RC_LeerbreinprincipeLinks"/>
    <w:basedOn w:val="Standaard"/>
    <w:next w:val="Standaard"/>
    <w:rsid w:val="00E94E44"/>
    <w:pPr>
      <w:spacing w:before="40" w:after="40"/>
    </w:pPr>
  </w:style>
  <w:style w:type="paragraph" w:customStyle="1" w:styleId="RCLeerbreinprincipeLegenda">
    <w:name w:val="RC_LeerbreinprincipeLegenda"/>
    <w:basedOn w:val="Standaard"/>
    <w:next w:val="Standaard"/>
    <w:rsid w:val="006F6092"/>
    <w:pPr>
      <w:tabs>
        <w:tab w:val="center" w:pos="412"/>
        <w:tab w:val="center" w:pos="1392"/>
        <w:tab w:val="center" w:pos="2371"/>
        <w:tab w:val="center" w:pos="3350"/>
        <w:tab w:val="center" w:pos="4330"/>
        <w:tab w:val="center" w:pos="5309"/>
        <w:tab w:val="center" w:pos="6289"/>
        <w:tab w:val="center" w:pos="7268"/>
        <w:tab w:val="center" w:pos="8247"/>
        <w:tab w:val="center" w:pos="9227"/>
      </w:tabs>
      <w:spacing w:before="40" w:after="40"/>
    </w:pPr>
    <w:rPr>
      <w:sz w:val="14"/>
    </w:rPr>
  </w:style>
  <w:style w:type="paragraph" w:customStyle="1" w:styleId="RCLeerbreinprincipeRechts">
    <w:name w:val="RC_LeerbreinprincipeRechts"/>
    <w:basedOn w:val="RCLeerbreinprincipeLinks"/>
    <w:rsid w:val="00E94E44"/>
    <w:pPr>
      <w:jc w:val="right"/>
    </w:pPr>
  </w:style>
  <w:style w:type="paragraph" w:customStyle="1" w:styleId="RCVaardigheidsdoel">
    <w:name w:val="RC_Vaardigheidsdoel"/>
    <w:basedOn w:val="Standaard"/>
    <w:next w:val="Standaard"/>
    <w:rsid w:val="00B940BA"/>
    <w:pPr>
      <w:tabs>
        <w:tab w:val="left" w:pos="624"/>
        <w:tab w:val="left" w:pos="1247"/>
        <w:tab w:val="left" w:pos="1871"/>
        <w:tab w:val="left" w:pos="2495"/>
        <w:tab w:val="left" w:pos="3119"/>
        <w:tab w:val="left" w:pos="3742"/>
        <w:tab w:val="left" w:pos="4366"/>
      </w:tabs>
    </w:pPr>
  </w:style>
  <w:style w:type="character" w:customStyle="1" w:styleId="RCVaardigheidsdoelActief">
    <w:name w:val="RC_VaardigheidsdoelActief"/>
    <w:basedOn w:val="Standaardalinea-lettertype"/>
    <w:uiPriority w:val="1"/>
    <w:rsid w:val="00614922"/>
    <w:rPr>
      <w:color w:val="E30613" w:themeColor="accent1"/>
    </w:rPr>
  </w:style>
  <w:style w:type="character" w:customStyle="1" w:styleId="Kop2Char">
    <w:name w:val="Kop 2 Char"/>
    <w:basedOn w:val="Standaardalinea-lettertype"/>
    <w:link w:val="Kop2"/>
    <w:uiPriority w:val="9"/>
    <w:rsid w:val="00283C36"/>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283C36"/>
    <w:rPr>
      <w:rFonts w:asciiTheme="majorHAnsi" w:eastAsiaTheme="majorEastAsia" w:hAnsiTheme="majorHAnsi" w:cstheme="majorBidi"/>
      <w:b/>
      <w:bCs/>
      <w:sz w:val="28"/>
      <w:szCs w:val="24"/>
    </w:rPr>
  </w:style>
  <w:style w:type="character" w:customStyle="1" w:styleId="Kop4Char">
    <w:name w:val="Kop 4 Char"/>
    <w:basedOn w:val="Standaardalinea-lettertype"/>
    <w:link w:val="Kop4"/>
    <w:uiPriority w:val="9"/>
    <w:rsid w:val="00283C36"/>
    <w:rPr>
      <w:rFonts w:asciiTheme="majorHAnsi" w:eastAsiaTheme="majorEastAsia" w:hAnsiTheme="majorHAnsi" w:cstheme="majorBidi"/>
      <w:b/>
      <w:bCs/>
      <w:iCs/>
      <w:sz w:val="28"/>
      <w:szCs w:val="24"/>
    </w:rPr>
  </w:style>
  <w:style w:type="character" w:customStyle="1" w:styleId="Kop5Char">
    <w:name w:val="Kop 5 Char"/>
    <w:basedOn w:val="Standaardalinea-lettertype"/>
    <w:link w:val="Kop5"/>
    <w:uiPriority w:val="9"/>
    <w:rsid w:val="002E5E33"/>
    <w:rPr>
      <w:rFonts w:asciiTheme="majorHAnsi" w:eastAsiaTheme="majorEastAsia" w:hAnsiTheme="majorHAnsi" w:cstheme="majorBidi"/>
      <w:b/>
      <w:bCs/>
      <w:iCs/>
      <w:sz w:val="28"/>
      <w:szCs w:val="24"/>
    </w:rPr>
  </w:style>
  <w:style w:type="character" w:customStyle="1" w:styleId="Kop6Char">
    <w:name w:val="Kop 6 Char"/>
    <w:basedOn w:val="Standaardalinea-lettertype"/>
    <w:link w:val="Kop6"/>
    <w:uiPriority w:val="9"/>
    <w:rsid w:val="002E5E33"/>
    <w:rPr>
      <w:rFonts w:asciiTheme="majorHAnsi" w:eastAsiaTheme="majorEastAsia" w:hAnsiTheme="majorHAnsi" w:cstheme="majorBidi"/>
      <w:b/>
      <w:bCs/>
      <w:iCs/>
      <w:sz w:val="28"/>
      <w:szCs w:val="24"/>
    </w:rPr>
  </w:style>
  <w:style w:type="character" w:customStyle="1" w:styleId="Kop7Char">
    <w:name w:val="Kop 7 Char"/>
    <w:basedOn w:val="Standaardalinea-lettertype"/>
    <w:link w:val="Kop7"/>
    <w:uiPriority w:val="9"/>
    <w:rsid w:val="00FE713C"/>
    <w:rPr>
      <w:rFonts w:asciiTheme="majorHAnsi" w:eastAsiaTheme="majorEastAsia" w:hAnsiTheme="majorHAnsi" w:cstheme="majorBidi"/>
      <w:b/>
      <w:bCs/>
      <w:sz w:val="28"/>
      <w:szCs w:val="24"/>
    </w:rPr>
  </w:style>
  <w:style w:type="character" w:customStyle="1" w:styleId="Kop8Char">
    <w:name w:val="Kop 8 Char"/>
    <w:basedOn w:val="Standaardalinea-lettertype"/>
    <w:link w:val="Kop8"/>
    <w:uiPriority w:val="9"/>
    <w:rsid w:val="00FE713C"/>
    <w:rPr>
      <w:rFonts w:asciiTheme="majorHAnsi" w:eastAsiaTheme="majorEastAsia" w:hAnsiTheme="majorHAnsi" w:cstheme="majorBidi"/>
      <w:b/>
      <w:bCs/>
      <w:sz w:val="28"/>
      <w:szCs w:val="21"/>
    </w:rPr>
  </w:style>
  <w:style w:type="character" w:customStyle="1" w:styleId="Kop9Char">
    <w:name w:val="Kop 9 Char"/>
    <w:basedOn w:val="Standaardalinea-lettertype"/>
    <w:link w:val="Kop9"/>
    <w:uiPriority w:val="9"/>
    <w:rsid w:val="002E5E33"/>
    <w:rPr>
      <w:rFonts w:asciiTheme="majorHAnsi" w:eastAsiaTheme="majorEastAsia" w:hAnsiTheme="majorHAnsi" w:cstheme="majorBidi"/>
      <w:b/>
      <w:bCs/>
      <w:iCs/>
      <w:sz w:val="28"/>
      <w:szCs w:val="21"/>
    </w:rPr>
  </w:style>
  <w:style w:type="paragraph" w:customStyle="1" w:styleId="RCTitelPGO">
    <w:name w:val="RC_TitelPGO"/>
    <w:basedOn w:val="Standaard"/>
    <w:next w:val="Standaard"/>
    <w:qFormat/>
    <w:rsid w:val="005C7EEB"/>
    <w:pPr>
      <w:spacing w:before="240" w:after="240"/>
      <w:jc w:val="center"/>
    </w:pPr>
    <w:rPr>
      <w:b/>
      <w:sz w:val="28"/>
      <w:szCs w:val="32"/>
    </w:rPr>
  </w:style>
  <w:style w:type="paragraph" w:customStyle="1" w:styleId="RCVraagRapportage">
    <w:name w:val="RC_VraagRapportage"/>
    <w:basedOn w:val="RCVraag"/>
    <w:qFormat/>
    <w:rsid w:val="00013D27"/>
    <w:rPr>
      <w:b/>
      <w:i/>
    </w:rPr>
  </w:style>
  <w:style w:type="paragraph" w:customStyle="1" w:styleId="RCTabelonderdeel">
    <w:name w:val="RC_Tabelonderdeel"/>
    <w:basedOn w:val="RCTabelkop"/>
    <w:next w:val="Geenafstand"/>
    <w:rsid w:val="00CB179B"/>
  </w:style>
  <w:style w:type="paragraph" w:customStyle="1" w:styleId="RCLeerbreinprincipeHandmatig">
    <w:name w:val="RC_LeerbreinprincipeHandmatig"/>
    <w:basedOn w:val="RCLeerbreinprincipeLinks"/>
    <w:rsid w:val="00CB179B"/>
  </w:style>
  <w:style w:type="paragraph" w:styleId="Geenafstand">
    <w:name w:val="No Spacing"/>
    <w:uiPriority w:val="1"/>
    <w:qFormat/>
    <w:rsid w:val="00CB179B"/>
    <w:pPr>
      <w:spacing w:after="0" w:line="240" w:lineRule="auto"/>
    </w:pPr>
  </w:style>
  <w:style w:type="paragraph" w:customStyle="1" w:styleId="RCOpsommingHandmatig">
    <w:name w:val="RC_OpsommingHandmatig"/>
    <w:basedOn w:val="Standaard"/>
    <w:rsid w:val="00841377"/>
    <w:pPr>
      <w:tabs>
        <w:tab w:val="left" w:pos="284"/>
      </w:tabs>
      <w:ind w:left="284" w:hanging="284"/>
    </w:pPr>
  </w:style>
  <w:style w:type="table" w:styleId="Rastertabel3-Accent4">
    <w:name w:val="Grid Table 3 Accent 4"/>
    <w:basedOn w:val="Standaardtabel"/>
    <w:uiPriority w:val="48"/>
    <w:rsid w:val="00461467"/>
    <w:pPr>
      <w:spacing w:after="0" w:line="240" w:lineRule="auto"/>
    </w:pPr>
    <w:tblPr>
      <w:tblStyleRowBandSize w:val="1"/>
      <w:tblStyleColBandSize w:val="1"/>
      <w:tblBorders>
        <w:top w:val="single" w:sz="4" w:space="0" w:color="F8F8F8" w:themeColor="accent4" w:themeTint="99"/>
        <w:left w:val="single" w:sz="4" w:space="0" w:color="F8F8F8" w:themeColor="accent4" w:themeTint="99"/>
        <w:bottom w:val="single" w:sz="4" w:space="0" w:color="F8F8F8" w:themeColor="accent4" w:themeTint="99"/>
        <w:right w:val="single" w:sz="4" w:space="0" w:color="F8F8F8" w:themeColor="accent4" w:themeTint="99"/>
        <w:insideH w:val="single" w:sz="4" w:space="0" w:color="F8F8F8" w:themeColor="accent4" w:themeTint="99"/>
        <w:insideV w:val="single" w:sz="4" w:space="0" w:color="F8F8F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CFC" w:themeFill="accent4" w:themeFillTint="33"/>
      </w:tcPr>
    </w:tblStylePr>
    <w:tblStylePr w:type="band1Horz">
      <w:tblPr/>
      <w:tcPr>
        <w:shd w:val="clear" w:color="auto" w:fill="FCFCFC" w:themeFill="accent4" w:themeFillTint="33"/>
      </w:tcPr>
    </w:tblStylePr>
    <w:tblStylePr w:type="neCell">
      <w:tblPr/>
      <w:tcPr>
        <w:tcBorders>
          <w:bottom w:val="single" w:sz="4" w:space="0" w:color="F8F8F8" w:themeColor="accent4" w:themeTint="99"/>
        </w:tcBorders>
      </w:tcPr>
    </w:tblStylePr>
    <w:tblStylePr w:type="nwCell">
      <w:tblPr/>
      <w:tcPr>
        <w:tcBorders>
          <w:bottom w:val="single" w:sz="4" w:space="0" w:color="F8F8F8" w:themeColor="accent4" w:themeTint="99"/>
        </w:tcBorders>
      </w:tcPr>
    </w:tblStylePr>
    <w:tblStylePr w:type="seCell">
      <w:tblPr/>
      <w:tcPr>
        <w:tcBorders>
          <w:top w:val="single" w:sz="4" w:space="0" w:color="F8F8F8" w:themeColor="accent4" w:themeTint="99"/>
        </w:tcBorders>
      </w:tcPr>
    </w:tblStylePr>
    <w:tblStylePr w:type="swCell">
      <w:tblPr/>
      <w:tcPr>
        <w:tcBorders>
          <w:top w:val="single" w:sz="4" w:space="0" w:color="F8F8F8" w:themeColor="accent4" w:themeTint="99"/>
        </w:tcBorders>
      </w:tcPr>
    </w:tblStylePr>
  </w:style>
  <w:style w:type="table" w:styleId="Rastertabel1licht">
    <w:name w:val="Grid Table 1 Light"/>
    <w:basedOn w:val="Standaardtabel"/>
    <w:uiPriority w:val="46"/>
    <w:rsid w:val="004614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24619C"/>
    <w:pPr>
      <w:spacing w:after="0" w:line="240" w:lineRule="auto"/>
    </w:pPr>
    <w:tblPr>
      <w:tblStyleRowBandSize w:val="1"/>
      <w:tblStyleColBandSize w:val="1"/>
      <w:tblBorders>
        <w:top w:val="single" w:sz="4" w:space="0" w:color="CCCCCC" w:themeColor="accent2" w:themeTint="66"/>
        <w:left w:val="single" w:sz="4" w:space="0" w:color="CCCCCC" w:themeColor="accent2" w:themeTint="66"/>
        <w:bottom w:val="single" w:sz="4" w:space="0" w:color="CCCCCC" w:themeColor="accent2" w:themeTint="66"/>
        <w:right w:val="single" w:sz="4" w:space="0" w:color="CCCCCC" w:themeColor="accent2" w:themeTint="66"/>
        <w:insideH w:val="single" w:sz="4" w:space="0" w:color="CCCCCC" w:themeColor="accent2" w:themeTint="66"/>
        <w:insideV w:val="single" w:sz="4" w:space="0" w:color="CCCCCC" w:themeColor="accent2" w:themeTint="66"/>
      </w:tblBorders>
    </w:tblPr>
    <w:tblStylePr w:type="firstRow">
      <w:rPr>
        <w:b/>
        <w:bCs/>
      </w:rPr>
      <w:tblPr/>
      <w:tcPr>
        <w:tcBorders>
          <w:bottom w:val="single" w:sz="12" w:space="0" w:color="B3B3B3" w:themeColor="accent2" w:themeTint="99"/>
        </w:tcBorders>
      </w:tcPr>
    </w:tblStylePr>
    <w:tblStylePr w:type="lastRow">
      <w:rPr>
        <w:b/>
        <w:bCs/>
      </w:rPr>
      <w:tblPr/>
      <w:tcPr>
        <w:tcBorders>
          <w:top w:val="double" w:sz="2" w:space="0" w:color="B3B3B3" w:themeColor="accent2"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24619C"/>
    <w:pPr>
      <w:spacing w:after="0" w:line="240" w:lineRule="auto"/>
    </w:pPr>
    <w:tblPr>
      <w:tblStyleRowBandSize w:val="1"/>
      <w:tblStyleColBandSize w:val="1"/>
      <w:tblBorders>
        <w:top w:val="single" w:sz="4" w:space="0" w:color="FAFAFA" w:themeColor="accent4" w:themeTint="66"/>
        <w:left w:val="single" w:sz="4" w:space="0" w:color="FAFAFA" w:themeColor="accent4" w:themeTint="66"/>
        <w:bottom w:val="single" w:sz="4" w:space="0" w:color="FAFAFA" w:themeColor="accent4" w:themeTint="66"/>
        <w:right w:val="single" w:sz="4" w:space="0" w:color="FAFAFA" w:themeColor="accent4" w:themeTint="66"/>
        <w:insideH w:val="single" w:sz="4" w:space="0" w:color="FAFAFA" w:themeColor="accent4" w:themeTint="66"/>
        <w:insideV w:val="single" w:sz="4" w:space="0" w:color="FAFAFA" w:themeColor="accent4" w:themeTint="66"/>
      </w:tblBorders>
    </w:tblPr>
    <w:tblStylePr w:type="firstRow">
      <w:rPr>
        <w:b/>
        <w:bCs/>
      </w:rPr>
      <w:tblPr/>
      <w:tcPr>
        <w:tcBorders>
          <w:bottom w:val="single" w:sz="12" w:space="0" w:color="F8F8F8" w:themeColor="accent4" w:themeTint="99"/>
        </w:tcBorders>
      </w:tcPr>
    </w:tblStylePr>
    <w:tblStylePr w:type="lastRow">
      <w:rPr>
        <w:b/>
        <w:bCs/>
      </w:rPr>
      <w:tblPr/>
      <w:tcPr>
        <w:tcBorders>
          <w:top w:val="double" w:sz="2" w:space="0" w:color="F8F8F8" w:themeColor="accent4" w:themeTint="99"/>
        </w:tcBorders>
      </w:tcPr>
    </w:tblStylePr>
    <w:tblStylePr w:type="firstCol">
      <w:rPr>
        <w:b/>
        <w:bCs/>
      </w:rPr>
    </w:tblStylePr>
    <w:tblStylePr w:type="lastCol">
      <w:rPr>
        <w:b/>
        <w:bCs/>
      </w:rPr>
    </w:tblStylePr>
  </w:style>
  <w:style w:type="character" w:styleId="Zwaar">
    <w:name w:val="Strong"/>
    <w:basedOn w:val="Standaardalinea-lettertype"/>
    <w:uiPriority w:val="22"/>
    <w:qFormat/>
    <w:rsid w:val="006F54EE"/>
    <w:rPr>
      <w:b/>
      <w:bCs/>
    </w:rPr>
  </w:style>
  <w:style w:type="paragraph" w:styleId="Normaalweb">
    <w:name w:val="Normal (Web)"/>
    <w:basedOn w:val="Standaard"/>
    <w:uiPriority w:val="99"/>
    <w:semiHidden/>
    <w:unhideWhenUsed/>
    <w:rsid w:val="006F54EE"/>
    <w:pPr>
      <w:spacing w:before="105"/>
    </w:pPr>
    <w:rPr>
      <w:rFonts w:ascii="Verdana" w:eastAsia="Times New Roman" w:hAnsi="Verdana" w:cs="Times New Roman"/>
      <w:color w:val="000000"/>
      <w:sz w:val="24"/>
      <w:szCs w:val="24"/>
    </w:rPr>
  </w:style>
  <w:style w:type="paragraph" w:customStyle="1" w:styleId="actie">
    <w:name w:val="actie"/>
    <w:basedOn w:val="Standaard"/>
    <w:rsid w:val="006F54EE"/>
    <w:pPr>
      <w:pBdr>
        <w:top w:val="single" w:sz="6" w:space="0" w:color="454134"/>
        <w:left w:val="single" w:sz="6" w:space="0" w:color="454134"/>
        <w:bottom w:val="single" w:sz="6" w:space="0" w:color="454134"/>
        <w:right w:val="single" w:sz="6" w:space="0" w:color="454134"/>
      </w:pBdr>
      <w:shd w:val="clear" w:color="auto" w:fill="E4E1D2"/>
      <w:spacing w:before="180" w:after="180"/>
    </w:pPr>
    <w:rPr>
      <w:rFonts w:ascii="Verdana" w:eastAsia="Times New Roman" w:hAnsi="Verdana"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14307">
      <w:bodyDiv w:val="1"/>
      <w:marLeft w:val="0"/>
      <w:marRight w:val="0"/>
      <w:marTop w:val="0"/>
      <w:marBottom w:val="0"/>
      <w:divBdr>
        <w:top w:val="none" w:sz="0" w:space="0" w:color="auto"/>
        <w:left w:val="none" w:sz="0" w:space="0" w:color="auto"/>
        <w:bottom w:val="none" w:sz="0" w:space="0" w:color="auto"/>
        <w:right w:val="none" w:sz="0" w:space="0" w:color="auto"/>
      </w:divBdr>
    </w:div>
    <w:div w:id="470513527">
      <w:bodyDiv w:val="1"/>
      <w:marLeft w:val="0"/>
      <w:marRight w:val="0"/>
      <w:marTop w:val="0"/>
      <w:marBottom w:val="0"/>
      <w:divBdr>
        <w:top w:val="none" w:sz="0" w:space="0" w:color="auto"/>
        <w:left w:val="none" w:sz="0" w:space="0" w:color="auto"/>
        <w:bottom w:val="none" w:sz="0" w:space="0" w:color="auto"/>
        <w:right w:val="none" w:sz="0" w:space="0" w:color="auto"/>
      </w:divBdr>
    </w:div>
    <w:div w:id="1929461787">
      <w:bodyDiv w:val="1"/>
      <w:marLeft w:val="0"/>
      <w:marRight w:val="0"/>
      <w:marTop w:val="0"/>
      <w:marBottom w:val="0"/>
      <w:divBdr>
        <w:top w:val="none" w:sz="0" w:space="0" w:color="auto"/>
        <w:left w:val="none" w:sz="0" w:space="0" w:color="auto"/>
        <w:bottom w:val="none" w:sz="0" w:space="0" w:color="auto"/>
        <w:right w:val="none" w:sz="0" w:space="0" w:color="auto"/>
      </w:divBdr>
    </w:div>
    <w:div w:id="213308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numbering" Target="numbering.xm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www.lancelots.nl/ontwikkelen/samenwerken/zakelijke-partners"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C:\Radius%20College\Word\Templates\P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48E3EF49594C07AEFEBD1B66254096"/>
        <w:category>
          <w:name w:val="General"/>
          <w:gallery w:val="placeholder"/>
        </w:category>
        <w:types>
          <w:type w:val="bbPlcHdr"/>
        </w:types>
        <w:behaviors>
          <w:behavior w:val="content"/>
        </w:behaviors>
        <w:guid w:val="{6079263D-838C-48D9-9349-2906B4CD588D}"/>
      </w:docPartPr>
      <w:docPartBody>
        <w:p w:rsidR="0068113F" w:rsidRDefault="00654D05">
          <w:pPr>
            <w:pStyle w:val="B148E3EF49594C07AEFEBD1B66254096"/>
          </w:pPr>
          <w:r>
            <w:rPr>
              <w:rStyle w:val="Tekstvantijdelijkeaanduiding"/>
            </w:rPr>
            <w:t>Titel</w:t>
          </w:r>
        </w:p>
      </w:docPartBody>
    </w:docPart>
    <w:docPart>
      <w:docPartPr>
        <w:name w:val="2A300096765D4E83BF866E05A79C1568"/>
        <w:category>
          <w:name w:val="General"/>
          <w:gallery w:val="placeholder"/>
        </w:category>
        <w:types>
          <w:type w:val="bbPlcHdr"/>
        </w:types>
        <w:behaviors>
          <w:behavior w:val="content"/>
        </w:behaviors>
        <w:guid w:val="{93C3E5E1-8D45-4F7F-9BF5-CCF8BFA1DF79}"/>
      </w:docPartPr>
      <w:docPartBody>
        <w:p w:rsidR="0068113F" w:rsidRDefault="00654D05">
          <w:pPr>
            <w:pStyle w:val="2A300096765D4E83BF866E05A79C1568"/>
          </w:pPr>
          <w:r w:rsidRPr="00954EDF">
            <w:rPr>
              <w:rStyle w:val="Tekstvantijdelijkeaanduiding"/>
            </w:rPr>
            <w:t>Vermeld hier de benodigde bronnen.</w:t>
          </w:r>
        </w:p>
      </w:docPartBody>
    </w:docPart>
    <w:docPart>
      <w:docPartPr>
        <w:name w:val="9A1F14F002F84EEBA14EA45B7D9DC37E"/>
        <w:category>
          <w:name w:val="General"/>
          <w:gallery w:val="placeholder"/>
        </w:category>
        <w:types>
          <w:type w:val="bbPlcHdr"/>
        </w:types>
        <w:behaviors>
          <w:behavior w:val="content"/>
        </w:behaviors>
        <w:guid w:val="{A8C5FF83-61B1-40A2-BAC5-33165C642D5F}"/>
      </w:docPartPr>
      <w:docPartBody>
        <w:p w:rsidR="0068113F" w:rsidRDefault="00654D05">
          <w:pPr>
            <w:pStyle w:val="9A1F14F002F84EEBA14EA45B7D9DC37E"/>
          </w:pPr>
          <w:r w:rsidRPr="00954EDF">
            <w:rPr>
              <w:rStyle w:val="Tekstvantijdelijkeaanduiding"/>
            </w:rPr>
            <w:t>Vermeld hier de benodigde bronnen.</w:t>
          </w:r>
        </w:p>
      </w:docPartBody>
    </w:docPart>
    <w:docPart>
      <w:docPartPr>
        <w:name w:val="01C4BD406D1344018BA5CD1C5BA99D19"/>
        <w:category>
          <w:name w:val="General"/>
          <w:gallery w:val="placeholder"/>
        </w:category>
        <w:types>
          <w:type w:val="bbPlcHdr"/>
        </w:types>
        <w:behaviors>
          <w:behavior w:val="content"/>
        </w:behaviors>
        <w:guid w:val="{6CCE9ABC-651C-43AE-8B25-9CFE1E92E13D}"/>
      </w:docPartPr>
      <w:docPartBody>
        <w:p w:rsidR="0068113F" w:rsidRDefault="00654D05">
          <w:pPr>
            <w:pStyle w:val="01C4BD406D1344018BA5CD1C5BA99D19"/>
          </w:pPr>
          <w:r w:rsidRPr="00954EDF">
            <w:rPr>
              <w:rStyle w:val="Tekstvantijdelijkeaanduiding"/>
            </w:rPr>
            <w:t>Vermeld hier de benodigde bronnen.</w:t>
          </w:r>
        </w:p>
      </w:docPartBody>
    </w:docPart>
    <w:docPart>
      <w:docPartPr>
        <w:name w:val="BA4EDC0DC3994E7D9E32FA53B8551041"/>
        <w:category>
          <w:name w:val="General"/>
          <w:gallery w:val="placeholder"/>
        </w:category>
        <w:types>
          <w:type w:val="bbPlcHdr"/>
        </w:types>
        <w:behaviors>
          <w:behavior w:val="content"/>
        </w:behaviors>
        <w:guid w:val="{056AF13F-CE1E-4737-B7B6-4C20E86D0E81}"/>
      </w:docPartPr>
      <w:docPartBody>
        <w:p w:rsidR="0068113F" w:rsidRDefault="00654D05">
          <w:pPr>
            <w:pStyle w:val="BA4EDC0DC3994E7D9E32FA53B8551041"/>
          </w:pPr>
          <w:r>
            <w:rPr>
              <w:rStyle w:val="Tekstvantijdelijkeaanduiding"/>
            </w:rPr>
            <w:t>Maak hier een keuze</w:t>
          </w:r>
        </w:p>
      </w:docPartBody>
    </w:docPart>
    <w:docPart>
      <w:docPartPr>
        <w:name w:val="FA5F96CEF57C46679607C4D1AD0EFE37"/>
        <w:category>
          <w:name w:val="General"/>
          <w:gallery w:val="placeholder"/>
        </w:category>
        <w:types>
          <w:type w:val="bbPlcHdr"/>
        </w:types>
        <w:behaviors>
          <w:behavior w:val="content"/>
        </w:behaviors>
        <w:guid w:val="{BC19C561-CA16-436B-AE9F-B85170285500}"/>
      </w:docPartPr>
      <w:docPartBody>
        <w:p w:rsidR="0068113F" w:rsidRDefault="00654D05">
          <w:pPr>
            <w:pStyle w:val="FA5F96CEF57C46679607C4D1AD0EFE37"/>
          </w:pPr>
          <w:r>
            <w:rPr>
              <w:rStyle w:val="Tekstvantijdelijkeaanduiding"/>
            </w:rPr>
            <w:t>Maak hier een keuze</w:t>
          </w:r>
        </w:p>
      </w:docPartBody>
    </w:docPart>
    <w:docPart>
      <w:docPartPr>
        <w:name w:val="711782DCBCAB476693526B2A10BA7CE2"/>
        <w:category>
          <w:name w:val="General"/>
          <w:gallery w:val="placeholder"/>
        </w:category>
        <w:types>
          <w:type w:val="bbPlcHdr"/>
        </w:types>
        <w:behaviors>
          <w:behavior w:val="content"/>
        </w:behaviors>
        <w:guid w:val="{EA22D161-B84A-422B-A161-12E34E628922}"/>
      </w:docPartPr>
      <w:docPartBody>
        <w:p w:rsidR="0068113F" w:rsidRDefault="00654D05">
          <w:pPr>
            <w:pStyle w:val="711782DCBCAB476693526B2A10BA7CE2"/>
          </w:pPr>
          <w:r>
            <w:rPr>
              <w:rStyle w:val="Tekstvantijdelijkeaanduiding"/>
            </w:rPr>
            <w:t>Maak hier een keuze</w:t>
          </w:r>
        </w:p>
      </w:docPartBody>
    </w:docPart>
    <w:docPart>
      <w:docPartPr>
        <w:name w:val="B6B1C1C558F346C0A7CDA47646D4AABB"/>
        <w:category>
          <w:name w:val="General"/>
          <w:gallery w:val="placeholder"/>
        </w:category>
        <w:types>
          <w:type w:val="bbPlcHdr"/>
        </w:types>
        <w:behaviors>
          <w:behavior w:val="content"/>
        </w:behaviors>
        <w:guid w:val="{35BFD37B-31A3-46BB-A7DA-005B0FAD479F}"/>
      </w:docPartPr>
      <w:docPartBody>
        <w:p w:rsidR="0068113F" w:rsidRDefault="00654D05">
          <w:pPr>
            <w:pStyle w:val="B6B1C1C558F346C0A7CDA47646D4AABB"/>
          </w:pPr>
          <w:r>
            <w:rPr>
              <w:rStyle w:val="Tekstvantijdelijkeaanduiding"/>
            </w:rPr>
            <w:t>Maak hier een keuze</w:t>
          </w:r>
        </w:p>
      </w:docPartBody>
    </w:docPart>
    <w:docPart>
      <w:docPartPr>
        <w:name w:val="ED80A0A2DBFE49D6BC8A2A9892EBC7E6"/>
        <w:category>
          <w:name w:val="General"/>
          <w:gallery w:val="placeholder"/>
        </w:category>
        <w:types>
          <w:type w:val="bbPlcHdr"/>
        </w:types>
        <w:behaviors>
          <w:behavior w:val="content"/>
        </w:behaviors>
        <w:guid w:val="{9CC0764A-CA00-4608-9997-B2A45FFE4B64}"/>
      </w:docPartPr>
      <w:docPartBody>
        <w:p w:rsidR="0068113F" w:rsidRDefault="00654D05">
          <w:pPr>
            <w:pStyle w:val="ED80A0A2DBFE49D6BC8A2A9892EBC7E6"/>
          </w:pPr>
          <w:r>
            <w:rPr>
              <w:rStyle w:val="Tekstvantijdelijkeaanduiding"/>
            </w:rPr>
            <w:t>Maak hier een keuze</w:t>
          </w:r>
        </w:p>
      </w:docPartBody>
    </w:docPart>
    <w:docPart>
      <w:docPartPr>
        <w:name w:val="ED3D534CFEF445EC8D28745B72105837"/>
        <w:category>
          <w:name w:val="General"/>
          <w:gallery w:val="placeholder"/>
        </w:category>
        <w:types>
          <w:type w:val="bbPlcHdr"/>
        </w:types>
        <w:behaviors>
          <w:behavior w:val="content"/>
        </w:behaviors>
        <w:guid w:val="{E512F826-FA6D-4172-B196-E0049A45A0A9}"/>
      </w:docPartPr>
      <w:docPartBody>
        <w:p w:rsidR="0068113F" w:rsidRDefault="00654D05">
          <w:pPr>
            <w:pStyle w:val="ED3D534CFEF445EC8D28745B72105837"/>
          </w:pPr>
          <w:r>
            <w:rPr>
              <w:rStyle w:val="Tekstvantijdelijkeaanduiding"/>
            </w:rPr>
            <w:t>Maak hier een keuze</w:t>
          </w:r>
        </w:p>
      </w:docPartBody>
    </w:docPart>
    <w:docPart>
      <w:docPartPr>
        <w:name w:val="BC888F41649B462ABB0ECA44F2D2296F"/>
        <w:category>
          <w:name w:val="General"/>
          <w:gallery w:val="placeholder"/>
        </w:category>
        <w:types>
          <w:type w:val="bbPlcHdr"/>
        </w:types>
        <w:behaviors>
          <w:behavior w:val="content"/>
        </w:behaviors>
        <w:guid w:val="{1C7FDC1A-9AFD-4859-A32C-3A9301ECCB8C}"/>
      </w:docPartPr>
      <w:docPartBody>
        <w:p w:rsidR="0068113F" w:rsidRDefault="00654D05">
          <w:pPr>
            <w:pStyle w:val="BC888F41649B462ABB0ECA44F2D2296F"/>
          </w:pPr>
          <w:r>
            <w:rPr>
              <w:rStyle w:val="Tekstvantijdelijkeaanduiding"/>
            </w:rPr>
            <w:t>Maak hier een keuze</w:t>
          </w:r>
        </w:p>
      </w:docPartBody>
    </w:docPart>
    <w:docPart>
      <w:docPartPr>
        <w:name w:val="8B9491B1033943C2BDB41AAF320273EC"/>
        <w:category>
          <w:name w:val="General"/>
          <w:gallery w:val="placeholder"/>
        </w:category>
        <w:types>
          <w:type w:val="bbPlcHdr"/>
        </w:types>
        <w:behaviors>
          <w:behavior w:val="content"/>
        </w:behaviors>
        <w:guid w:val="{712B7EDE-E7DA-4E6C-8698-AFB32E4F08E6}"/>
      </w:docPartPr>
      <w:docPartBody>
        <w:p w:rsidR="0068113F" w:rsidRDefault="00654D05">
          <w:pPr>
            <w:pStyle w:val="8B9491B1033943C2BDB41AAF320273EC"/>
          </w:pPr>
          <w:r>
            <w:rPr>
              <w:rStyle w:val="Tekstvantijdelijkeaanduiding"/>
            </w:rPr>
            <w:t>Maak hier een keuze</w:t>
          </w:r>
        </w:p>
      </w:docPartBody>
    </w:docPart>
    <w:docPart>
      <w:docPartPr>
        <w:name w:val="5ECE593D5B0F424CA71AADC4FBEC0B85"/>
        <w:category>
          <w:name w:val="General"/>
          <w:gallery w:val="placeholder"/>
        </w:category>
        <w:types>
          <w:type w:val="bbPlcHdr"/>
        </w:types>
        <w:behaviors>
          <w:behavior w:val="content"/>
        </w:behaviors>
        <w:guid w:val="{E7FB1A87-058D-4023-92A9-555A58ED0FE4}"/>
      </w:docPartPr>
      <w:docPartBody>
        <w:p w:rsidR="0068113F" w:rsidRDefault="00654D05">
          <w:pPr>
            <w:pStyle w:val="5ECE593D5B0F424CA71AADC4FBEC0B85"/>
          </w:pPr>
          <w:r>
            <w:rPr>
              <w:rStyle w:val="Tekstvantijdelijkeaanduiding"/>
            </w:rPr>
            <w:t>Maak hier een keuze</w:t>
          </w:r>
        </w:p>
      </w:docPartBody>
    </w:docPart>
    <w:docPart>
      <w:docPartPr>
        <w:name w:val="C58FFDC5E547410F8BA1948FD1DE674B"/>
        <w:category>
          <w:name w:val="General"/>
          <w:gallery w:val="placeholder"/>
        </w:category>
        <w:types>
          <w:type w:val="bbPlcHdr"/>
        </w:types>
        <w:behaviors>
          <w:behavior w:val="content"/>
        </w:behaviors>
        <w:guid w:val="{8C43EEE8-EE26-4E87-8803-57F47444DB93}"/>
      </w:docPartPr>
      <w:docPartBody>
        <w:p w:rsidR="0068113F" w:rsidRDefault="00654D05">
          <w:pPr>
            <w:pStyle w:val="C58FFDC5E547410F8BA1948FD1DE674B"/>
          </w:pPr>
          <w:r>
            <w:rPr>
              <w:rStyle w:val="Tekstvantijdelijkeaanduiding"/>
            </w:rPr>
            <w:t>Maak hier een keuze</w:t>
          </w:r>
        </w:p>
      </w:docPartBody>
    </w:docPart>
    <w:docPart>
      <w:docPartPr>
        <w:name w:val="2AA630B98F8A4367A9600B0CB1B60A35"/>
        <w:category>
          <w:name w:val="General"/>
          <w:gallery w:val="placeholder"/>
        </w:category>
        <w:types>
          <w:type w:val="bbPlcHdr"/>
        </w:types>
        <w:behaviors>
          <w:behavior w:val="content"/>
        </w:behaviors>
        <w:guid w:val="{EF332D13-3435-442C-A043-1F400F0865D7}"/>
      </w:docPartPr>
      <w:docPartBody>
        <w:p w:rsidR="0068113F" w:rsidRDefault="00654D05">
          <w:pPr>
            <w:pStyle w:val="2AA630B98F8A4367A9600B0CB1B60A35"/>
          </w:pPr>
          <w:r>
            <w:rPr>
              <w:rStyle w:val="Tekstvantijdelijkeaanduiding"/>
            </w:rPr>
            <w:t>Maak hier een keuze</w:t>
          </w:r>
        </w:p>
      </w:docPartBody>
    </w:docPart>
    <w:docPart>
      <w:docPartPr>
        <w:name w:val="E40F7D6012E34A2B9F453473A24F7BA7"/>
        <w:category>
          <w:name w:val="General"/>
          <w:gallery w:val="placeholder"/>
        </w:category>
        <w:types>
          <w:type w:val="bbPlcHdr"/>
        </w:types>
        <w:behaviors>
          <w:behavior w:val="content"/>
        </w:behaviors>
        <w:guid w:val="{C14431C8-96A6-4B36-8B2A-CCC3593DA5A7}"/>
      </w:docPartPr>
      <w:docPartBody>
        <w:p w:rsidR="0068113F" w:rsidRDefault="00654D05">
          <w:pPr>
            <w:pStyle w:val="E40F7D6012E34A2B9F453473A24F7BA7"/>
          </w:pPr>
          <w:r>
            <w:rPr>
              <w:rStyle w:val="Tekstvantijdelijkeaanduiding"/>
            </w:rPr>
            <w:t>Maak hier een keuze</w:t>
          </w:r>
        </w:p>
      </w:docPartBody>
    </w:docPart>
    <w:docPart>
      <w:docPartPr>
        <w:name w:val="5882824CA6C742C2BEEE3F7B607E09F9"/>
        <w:category>
          <w:name w:val="General"/>
          <w:gallery w:val="placeholder"/>
        </w:category>
        <w:types>
          <w:type w:val="bbPlcHdr"/>
        </w:types>
        <w:behaviors>
          <w:behavior w:val="content"/>
        </w:behaviors>
        <w:guid w:val="{57F4350B-005E-4ED6-A997-36E82365B643}"/>
      </w:docPartPr>
      <w:docPartBody>
        <w:p w:rsidR="0068113F" w:rsidRDefault="00654D05">
          <w:pPr>
            <w:pStyle w:val="5882824CA6C742C2BEEE3F7B607E09F9"/>
          </w:pPr>
          <w:r>
            <w:rPr>
              <w:rStyle w:val="Tekstvantijdelijkeaanduiding"/>
            </w:rPr>
            <w:t>Maak hier een keuze</w:t>
          </w:r>
        </w:p>
      </w:docPartBody>
    </w:docPart>
    <w:docPart>
      <w:docPartPr>
        <w:name w:val="ACCD0787E6C14751984872D163D9DC5D"/>
        <w:category>
          <w:name w:val="General"/>
          <w:gallery w:val="placeholder"/>
        </w:category>
        <w:types>
          <w:type w:val="bbPlcHdr"/>
        </w:types>
        <w:behaviors>
          <w:behavior w:val="content"/>
        </w:behaviors>
        <w:guid w:val="{7687E4C9-286B-4877-9827-72BF07476AE6}"/>
      </w:docPartPr>
      <w:docPartBody>
        <w:p w:rsidR="0068113F" w:rsidRDefault="00654D05">
          <w:pPr>
            <w:pStyle w:val="ACCD0787E6C14751984872D163D9DC5D"/>
          </w:pPr>
          <w:r>
            <w:rPr>
              <w:rStyle w:val="Tekstvantijdelijkeaanduiding"/>
            </w:rPr>
            <w:t>Maak hier een keuze</w:t>
          </w:r>
        </w:p>
      </w:docPartBody>
    </w:docPart>
    <w:docPart>
      <w:docPartPr>
        <w:name w:val="912ACEDBCB5C4F5E9E620DE184EE25A3"/>
        <w:category>
          <w:name w:val="General"/>
          <w:gallery w:val="placeholder"/>
        </w:category>
        <w:types>
          <w:type w:val="bbPlcHdr"/>
        </w:types>
        <w:behaviors>
          <w:behavior w:val="content"/>
        </w:behaviors>
        <w:guid w:val="{AA45B397-9809-4A21-B46E-D99C2D87383D}"/>
      </w:docPartPr>
      <w:docPartBody>
        <w:p w:rsidR="0068113F" w:rsidRDefault="00654D05">
          <w:pPr>
            <w:pStyle w:val="912ACEDBCB5C4F5E9E620DE184EE25A3"/>
          </w:pPr>
          <w:r>
            <w:rPr>
              <w:rStyle w:val="Tekstvantijdelijkeaanduiding"/>
            </w:rPr>
            <w:t>Maak hier een keuze</w:t>
          </w:r>
        </w:p>
      </w:docPartBody>
    </w:docPart>
    <w:docPart>
      <w:docPartPr>
        <w:name w:val="8C065B136D8A45BCB978FD5D941EB10C"/>
        <w:category>
          <w:name w:val="General"/>
          <w:gallery w:val="placeholder"/>
        </w:category>
        <w:types>
          <w:type w:val="bbPlcHdr"/>
        </w:types>
        <w:behaviors>
          <w:behavior w:val="content"/>
        </w:behaviors>
        <w:guid w:val="{696A3ADE-9722-4221-B818-73EB2F21CD83}"/>
      </w:docPartPr>
      <w:docPartBody>
        <w:p w:rsidR="0068113F" w:rsidRDefault="00654D05">
          <w:pPr>
            <w:pStyle w:val="8C065B136D8A45BCB978FD5D941EB10C"/>
          </w:pPr>
          <w:r>
            <w:rPr>
              <w:rStyle w:val="Tekstvantijdelijkeaanduiding"/>
            </w:rPr>
            <w:t>Maak hier een keuze</w:t>
          </w:r>
        </w:p>
      </w:docPartBody>
    </w:docPart>
    <w:docPart>
      <w:docPartPr>
        <w:name w:val="D4C3679E7B374F44968AD76DCB5A1CFB"/>
        <w:category>
          <w:name w:val="General"/>
          <w:gallery w:val="placeholder"/>
        </w:category>
        <w:types>
          <w:type w:val="bbPlcHdr"/>
        </w:types>
        <w:behaviors>
          <w:behavior w:val="content"/>
        </w:behaviors>
        <w:guid w:val="{A2E899D7-0D21-49DA-B8E0-9641E37612C2}"/>
      </w:docPartPr>
      <w:docPartBody>
        <w:p w:rsidR="0068113F" w:rsidRDefault="00654D05">
          <w:pPr>
            <w:pStyle w:val="D4C3679E7B374F44968AD76DCB5A1CFB"/>
          </w:pPr>
          <w:r w:rsidRPr="00954EDF">
            <w:rPr>
              <w:color w:val="808080"/>
            </w:rPr>
            <w:t>Maak hier een keuze</w:t>
          </w:r>
        </w:p>
      </w:docPartBody>
    </w:docPart>
    <w:docPart>
      <w:docPartPr>
        <w:name w:val="6C9DD1E15CB442EA8DAEB3F49584C55A"/>
        <w:category>
          <w:name w:val="General"/>
          <w:gallery w:val="placeholder"/>
        </w:category>
        <w:types>
          <w:type w:val="bbPlcHdr"/>
        </w:types>
        <w:behaviors>
          <w:behavior w:val="content"/>
        </w:behaviors>
        <w:guid w:val="{CC1C993D-AD90-43D7-A1B2-029C55821810}"/>
      </w:docPartPr>
      <w:docPartBody>
        <w:p w:rsidR="0068113F" w:rsidRDefault="00654D05">
          <w:pPr>
            <w:pStyle w:val="6C9DD1E15CB442EA8DAEB3F49584C55A"/>
          </w:pPr>
          <w:r>
            <w:rPr>
              <w:rStyle w:val="Tekstvantijdelijkeaanduiding"/>
            </w:rPr>
            <w:t>Naam student</w:t>
          </w:r>
        </w:p>
      </w:docPartBody>
    </w:docPart>
    <w:docPart>
      <w:docPartPr>
        <w:name w:val="AD461FC9CCBE417AAF43B68B3475E317"/>
        <w:category>
          <w:name w:val="General"/>
          <w:gallery w:val="placeholder"/>
        </w:category>
        <w:types>
          <w:type w:val="bbPlcHdr"/>
        </w:types>
        <w:behaviors>
          <w:behavior w:val="content"/>
        </w:behaviors>
        <w:guid w:val="{276D8D40-8820-49EF-9941-71EA8435F619}"/>
      </w:docPartPr>
      <w:docPartBody>
        <w:p w:rsidR="0068113F" w:rsidRDefault="00654D05">
          <w:pPr>
            <w:pStyle w:val="AD461FC9CCBE417AAF43B68B3475E317"/>
          </w:pPr>
          <w:r>
            <w:rPr>
              <w:rStyle w:val="Tekstvantijdelijkeaanduiding"/>
            </w:rPr>
            <w:t>Naam 1</w:t>
          </w:r>
          <w:r w:rsidRPr="001B00CA">
            <w:rPr>
              <w:rStyle w:val="Tekstvantijdelijkeaanduiding"/>
              <w:vertAlign w:val="superscript"/>
            </w:rPr>
            <w:t>e</w:t>
          </w:r>
          <w:r>
            <w:rPr>
              <w:rStyle w:val="Tekstvantijdelijkeaanduiding"/>
            </w:rPr>
            <w:t xml:space="preserve"> student</w:t>
          </w:r>
        </w:p>
      </w:docPartBody>
    </w:docPart>
    <w:docPart>
      <w:docPartPr>
        <w:name w:val="BA8692CB956C4DF2B28082BA34DEAECB"/>
        <w:category>
          <w:name w:val="General"/>
          <w:gallery w:val="placeholder"/>
        </w:category>
        <w:types>
          <w:type w:val="bbPlcHdr"/>
        </w:types>
        <w:behaviors>
          <w:behavior w:val="content"/>
        </w:behaviors>
        <w:guid w:val="{40FF6F51-DF7A-4C12-91B9-A659D9925557}"/>
      </w:docPartPr>
      <w:docPartBody>
        <w:p w:rsidR="0068113F" w:rsidRDefault="00654D05">
          <w:pPr>
            <w:pStyle w:val="BA8692CB956C4DF2B28082BA34DEAECB"/>
          </w:pPr>
          <w:r>
            <w:rPr>
              <w:rStyle w:val="Tekstvantijdelijkeaanduiding"/>
            </w:rPr>
            <w:t>Naam 3</w:t>
          </w:r>
          <w:r w:rsidRPr="001B00CA">
            <w:rPr>
              <w:rStyle w:val="Tekstvantijdelijkeaanduiding"/>
              <w:vertAlign w:val="superscript"/>
            </w:rPr>
            <w:t>e</w:t>
          </w:r>
          <w:r>
            <w:rPr>
              <w:rStyle w:val="Tekstvantijdelijkeaanduiding"/>
            </w:rPr>
            <w:t xml:space="preserve"> student</w:t>
          </w:r>
        </w:p>
      </w:docPartBody>
    </w:docPart>
    <w:docPart>
      <w:docPartPr>
        <w:name w:val="49B384CD450F498CA24D8084472216EC"/>
        <w:category>
          <w:name w:val="General"/>
          <w:gallery w:val="placeholder"/>
        </w:category>
        <w:types>
          <w:type w:val="bbPlcHdr"/>
        </w:types>
        <w:behaviors>
          <w:behavior w:val="content"/>
        </w:behaviors>
        <w:guid w:val="{9ED7DFAD-3F9B-4303-A120-22BE412EE742}"/>
      </w:docPartPr>
      <w:docPartBody>
        <w:p w:rsidR="0068113F" w:rsidRDefault="00654D05">
          <w:pPr>
            <w:pStyle w:val="49B384CD450F498CA24D8084472216EC"/>
          </w:pPr>
          <w:r>
            <w:rPr>
              <w:rStyle w:val="Tekstvantijdelijkeaanduiding"/>
            </w:rPr>
            <w:t>Naam 2</w:t>
          </w:r>
          <w:r w:rsidRPr="001B00CA">
            <w:rPr>
              <w:rStyle w:val="Tekstvantijdelijkeaanduiding"/>
              <w:vertAlign w:val="superscript"/>
            </w:rPr>
            <w:t>e</w:t>
          </w:r>
          <w:r>
            <w:rPr>
              <w:rStyle w:val="Tekstvantijdelijkeaanduiding"/>
            </w:rPr>
            <w:t xml:space="preserve"> student</w:t>
          </w:r>
        </w:p>
      </w:docPartBody>
    </w:docPart>
    <w:docPart>
      <w:docPartPr>
        <w:name w:val="E1E9BC599B664D6BA785E3CBFC669393"/>
        <w:category>
          <w:name w:val="General"/>
          <w:gallery w:val="placeholder"/>
        </w:category>
        <w:types>
          <w:type w:val="bbPlcHdr"/>
        </w:types>
        <w:behaviors>
          <w:behavior w:val="content"/>
        </w:behaviors>
        <w:guid w:val="{2E12CC13-70E7-4E0C-B049-9D167E2317CC}"/>
      </w:docPartPr>
      <w:docPartBody>
        <w:p w:rsidR="0068113F" w:rsidRDefault="00654D05">
          <w:pPr>
            <w:pStyle w:val="E1E9BC599B664D6BA785E3CBFC669393"/>
          </w:pPr>
          <w:r>
            <w:rPr>
              <w:rStyle w:val="Tekstvantijdelijkeaanduiding"/>
            </w:rPr>
            <w:t>Naam 4</w:t>
          </w:r>
          <w:r w:rsidRPr="001B00CA">
            <w:rPr>
              <w:rStyle w:val="Tekstvantijdelijkeaanduiding"/>
              <w:vertAlign w:val="superscript"/>
            </w:rPr>
            <w:t>e</w:t>
          </w:r>
          <w:r>
            <w:rPr>
              <w:rStyle w:val="Tekstvantijdelijkeaanduiding"/>
            </w:rPr>
            <w:t xml:space="preserve"> student</w:t>
          </w:r>
        </w:p>
      </w:docPartBody>
    </w:docPart>
    <w:docPart>
      <w:docPartPr>
        <w:name w:val="B6B12721F0C34E598F362DA001A304D7"/>
        <w:category>
          <w:name w:val="General"/>
          <w:gallery w:val="placeholder"/>
        </w:category>
        <w:types>
          <w:type w:val="bbPlcHdr"/>
        </w:types>
        <w:behaviors>
          <w:behavior w:val="content"/>
        </w:behaviors>
        <w:guid w:val="{94CB2363-C077-4899-9BE9-7F72A265420B}"/>
      </w:docPartPr>
      <w:docPartBody>
        <w:p w:rsidR="0068113F" w:rsidRDefault="00654D05">
          <w:pPr>
            <w:pStyle w:val="B6B12721F0C34E598F362DA001A304D7"/>
          </w:pPr>
          <w:r>
            <w:rPr>
              <w:rStyle w:val="Tekstvantijdelijkeaanduiding"/>
            </w:rPr>
            <w:t>Datum beoordeling</w:t>
          </w:r>
        </w:p>
      </w:docPartBody>
    </w:docPart>
    <w:docPart>
      <w:docPartPr>
        <w:name w:val="623D12558D3946FD8144D865047C1D3D"/>
        <w:category>
          <w:name w:val="General"/>
          <w:gallery w:val="placeholder"/>
        </w:category>
        <w:types>
          <w:type w:val="bbPlcHdr"/>
        </w:types>
        <w:behaviors>
          <w:behavior w:val="content"/>
        </w:behaviors>
        <w:guid w:val="{2BF6959C-8512-474D-8735-74477C083F1E}"/>
      </w:docPartPr>
      <w:docPartBody>
        <w:p w:rsidR="0068113F" w:rsidRDefault="00654D05">
          <w:pPr>
            <w:pStyle w:val="623D12558D3946FD8144D865047C1D3D"/>
          </w:pPr>
          <w:r>
            <w:rPr>
              <w:rStyle w:val="Tekstvantijdelijkeaanduiding"/>
            </w:rPr>
            <w:t>Periode</w:t>
          </w:r>
        </w:p>
      </w:docPartBody>
    </w:docPart>
    <w:docPart>
      <w:docPartPr>
        <w:name w:val="25FD59BA28794DD2B1980EE2CFFBB078"/>
        <w:category>
          <w:name w:val="General"/>
          <w:gallery w:val="placeholder"/>
        </w:category>
        <w:types>
          <w:type w:val="bbPlcHdr"/>
        </w:types>
        <w:behaviors>
          <w:behavior w:val="content"/>
        </w:behaviors>
        <w:guid w:val="{97CCE25D-08A9-4E9C-9987-5E6C832CD6B6}"/>
      </w:docPartPr>
      <w:docPartBody>
        <w:p w:rsidR="0068113F" w:rsidRDefault="00654D05">
          <w:pPr>
            <w:pStyle w:val="25FD59BA28794DD2B1980EE2CFFBB078"/>
          </w:pPr>
          <w:r>
            <w:rPr>
              <w:rStyle w:val="Tekstvantijdelijkeaanduiding"/>
            </w:rPr>
            <w:t>Leerjaar</w:t>
          </w:r>
        </w:p>
      </w:docPartBody>
    </w:docPart>
    <w:docPart>
      <w:docPartPr>
        <w:name w:val="A3686CB15AC24A59A12F67527CEBE586"/>
        <w:category>
          <w:name w:val="General"/>
          <w:gallery w:val="placeholder"/>
        </w:category>
        <w:types>
          <w:type w:val="bbPlcHdr"/>
        </w:types>
        <w:behaviors>
          <w:behavior w:val="content"/>
        </w:behaviors>
        <w:guid w:val="{9D17828B-BE54-41B1-8A77-37FAE86294DA}"/>
      </w:docPartPr>
      <w:docPartBody>
        <w:p w:rsidR="0068113F" w:rsidRDefault="00654D05">
          <w:pPr>
            <w:pStyle w:val="A3686CB15AC24A59A12F67527CEBE586"/>
          </w:pPr>
          <w:r>
            <w:rPr>
              <w:rStyle w:val="Tekstvantijdelijkeaanduiding"/>
            </w:rPr>
            <w:t>Vul hier de afdeling in</w:t>
          </w:r>
          <w:r w:rsidRPr="007061C3">
            <w:rPr>
              <w:rStyle w:val="Tekstvantijdelijkeaanduiding"/>
            </w:rPr>
            <w:t>.</w:t>
          </w:r>
        </w:p>
      </w:docPartBody>
    </w:docPart>
    <w:docPart>
      <w:docPartPr>
        <w:name w:val="FA3AB9E5EDEC413B98D566D7CA3C131B"/>
        <w:category>
          <w:name w:val="General"/>
          <w:gallery w:val="placeholder"/>
        </w:category>
        <w:types>
          <w:type w:val="bbPlcHdr"/>
        </w:types>
        <w:behaviors>
          <w:behavior w:val="content"/>
        </w:behaviors>
        <w:guid w:val="{811A674E-1C4F-49B2-AD3F-F8EC5B1511A6}"/>
      </w:docPartPr>
      <w:docPartBody>
        <w:p w:rsidR="0068113F" w:rsidRDefault="00654D05">
          <w:pPr>
            <w:pStyle w:val="FA3AB9E5EDEC413B98D566D7CA3C131B"/>
          </w:pPr>
          <w:r>
            <w:rPr>
              <w:rStyle w:val="Tekstvantijdelijkeaanduiding"/>
            </w:rPr>
            <w:t>Opleiding</w:t>
          </w:r>
        </w:p>
      </w:docPartBody>
    </w:docPart>
    <w:docPart>
      <w:docPartPr>
        <w:name w:val="9909C0E7093A47A8A88AFE97FFA0371B"/>
        <w:category>
          <w:name w:val="General"/>
          <w:gallery w:val="placeholder"/>
        </w:category>
        <w:types>
          <w:type w:val="bbPlcHdr"/>
        </w:types>
        <w:behaviors>
          <w:behavior w:val="content"/>
        </w:behaviors>
        <w:guid w:val="{725DEC7F-48FF-4A8C-9D8A-EBBAB479A6DC}"/>
      </w:docPartPr>
      <w:docPartBody>
        <w:p w:rsidR="0068113F" w:rsidRDefault="00654D05">
          <w:pPr>
            <w:pStyle w:val="9909C0E7093A47A8A88AFE97FFA0371B"/>
          </w:pPr>
          <w:r>
            <w:rPr>
              <w:rStyle w:val="Tekstvantijdelijkeaanduiding"/>
            </w:rPr>
            <w:t>Crebo</w:t>
          </w:r>
        </w:p>
      </w:docPartBody>
    </w:docPart>
    <w:docPart>
      <w:docPartPr>
        <w:name w:val="8CF1CDC6E5D5408DB17D1334DCD08F06"/>
        <w:category>
          <w:name w:val="General"/>
          <w:gallery w:val="placeholder"/>
        </w:category>
        <w:types>
          <w:type w:val="bbPlcHdr"/>
        </w:types>
        <w:behaviors>
          <w:behavior w:val="content"/>
        </w:behaviors>
        <w:guid w:val="{A3FB580B-B38D-4898-9F56-30427B0A4F4E}"/>
      </w:docPartPr>
      <w:docPartBody>
        <w:p w:rsidR="0068113F" w:rsidRDefault="00654D05">
          <w:pPr>
            <w:pStyle w:val="8CF1CDC6E5D5408DB17D1334DCD08F06"/>
          </w:pPr>
          <w:r w:rsidRPr="00954EDF">
            <w:rPr>
              <w:rStyle w:val="Tekstvantijdelijkeaanduiding"/>
            </w:rPr>
            <w:t>Kruispunt</w:t>
          </w:r>
        </w:p>
      </w:docPartBody>
    </w:docPart>
    <w:docPart>
      <w:docPartPr>
        <w:name w:val="D083CA020B4E480D8918EA336F42BA4F"/>
        <w:category>
          <w:name w:val="General"/>
          <w:gallery w:val="placeholder"/>
        </w:category>
        <w:types>
          <w:type w:val="bbPlcHdr"/>
        </w:types>
        <w:behaviors>
          <w:behavior w:val="content"/>
        </w:behaviors>
        <w:guid w:val="{95CB56C4-F87B-4B5A-83C3-E661D87EB390}"/>
      </w:docPartPr>
      <w:docPartBody>
        <w:p w:rsidR="0068113F" w:rsidRDefault="00654D05">
          <w:pPr>
            <w:pStyle w:val="D083CA020B4E480D8918EA336F42BA4F"/>
          </w:pPr>
          <w:r w:rsidRPr="00954EDF">
            <w:rPr>
              <w:rStyle w:val="Tekstvantijdelijkeaanduiding"/>
            </w:rPr>
            <w:t>Niveau</w:t>
          </w:r>
        </w:p>
      </w:docPartBody>
    </w:docPart>
    <w:docPart>
      <w:docPartPr>
        <w:name w:val="DF0297A2012D454DBB1706FC2D4841BE"/>
        <w:category>
          <w:name w:val="General"/>
          <w:gallery w:val="placeholder"/>
        </w:category>
        <w:types>
          <w:type w:val="bbPlcHdr"/>
        </w:types>
        <w:behaviors>
          <w:behavior w:val="content"/>
        </w:behaviors>
        <w:guid w:val="{15DAA8C5-C9B9-4EB4-8F4C-BF6AA1DA2C0E}"/>
      </w:docPartPr>
      <w:docPartBody>
        <w:p w:rsidR="0068113F" w:rsidRDefault="00654D05">
          <w:pPr>
            <w:pStyle w:val="DF0297A2012D454DBB1706FC2D4841BE"/>
          </w:pPr>
          <w:r>
            <w:rPr>
              <w:rStyle w:val="Tekstvantijdelijkeaanduiding"/>
            </w:rPr>
            <w:t>Geef hier een vaardigheidsdoel op.</w:t>
          </w:r>
        </w:p>
      </w:docPartBody>
    </w:docPart>
    <w:docPart>
      <w:docPartPr>
        <w:name w:val="A79D6D926806455EB581C5AC338DBCCC"/>
        <w:category>
          <w:name w:val="General"/>
          <w:gallery w:val="placeholder"/>
        </w:category>
        <w:types>
          <w:type w:val="bbPlcHdr"/>
        </w:types>
        <w:behaviors>
          <w:behavior w:val="content"/>
        </w:behaviors>
        <w:guid w:val="{9DF6910E-40DA-4398-B01E-59A9D4994087}"/>
      </w:docPartPr>
      <w:docPartBody>
        <w:p w:rsidR="0068113F" w:rsidRDefault="00654D05">
          <w:pPr>
            <w:pStyle w:val="A79D6D926806455EB581C5AC338DBCCC"/>
          </w:pPr>
          <w:r w:rsidRPr="00954EDF">
            <w:rPr>
              <w:rStyle w:val="Tekstvantijdelijkeaanduiding"/>
            </w:rPr>
            <w:t>Kruispunt</w:t>
          </w:r>
        </w:p>
      </w:docPartBody>
    </w:docPart>
    <w:docPart>
      <w:docPartPr>
        <w:name w:val="816A6D8248A9483EBB7902C8D3B14B9A"/>
        <w:category>
          <w:name w:val="General"/>
          <w:gallery w:val="placeholder"/>
        </w:category>
        <w:types>
          <w:type w:val="bbPlcHdr"/>
        </w:types>
        <w:behaviors>
          <w:behavior w:val="content"/>
        </w:behaviors>
        <w:guid w:val="{1FDAB05D-41A1-4D92-A7BF-919DDA00D0D1}"/>
      </w:docPartPr>
      <w:docPartBody>
        <w:p w:rsidR="0068113F" w:rsidRDefault="00654D05">
          <w:pPr>
            <w:pStyle w:val="816A6D8248A9483EBB7902C8D3B14B9A"/>
          </w:pPr>
          <w:r w:rsidRPr="00954EDF">
            <w:rPr>
              <w:rStyle w:val="Tekstvantijdelijkeaanduiding"/>
            </w:rPr>
            <w:t>Niveau</w:t>
          </w:r>
        </w:p>
      </w:docPartBody>
    </w:docPart>
    <w:docPart>
      <w:docPartPr>
        <w:name w:val="F00C78F4EFEC41B1BA32BB8D4C998298"/>
        <w:category>
          <w:name w:val="General"/>
          <w:gallery w:val="placeholder"/>
        </w:category>
        <w:types>
          <w:type w:val="bbPlcHdr"/>
        </w:types>
        <w:behaviors>
          <w:behavior w:val="content"/>
        </w:behaviors>
        <w:guid w:val="{4E3FBE1C-CB0D-405C-A1BE-80A6EC50B103}"/>
      </w:docPartPr>
      <w:docPartBody>
        <w:p w:rsidR="0068113F" w:rsidRDefault="00654D05">
          <w:pPr>
            <w:pStyle w:val="F00C78F4EFEC41B1BA32BB8D4C998298"/>
          </w:pPr>
          <w:r w:rsidRPr="00F97F6B">
            <w:rPr>
              <w:rStyle w:val="Tekstvantijdelijkeaanduiding"/>
            </w:rPr>
            <w:t>Geef hier een vaardigheidsdoel op.</w:t>
          </w:r>
        </w:p>
      </w:docPartBody>
    </w:docPart>
    <w:docPart>
      <w:docPartPr>
        <w:name w:val="FD8DC1D31E2E4196804AEB82B33AE666"/>
        <w:category>
          <w:name w:val="General"/>
          <w:gallery w:val="placeholder"/>
        </w:category>
        <w:types>
          <w:type w:val="bbPlcHdr"/>
        </w:types>
        <w:behaviors>
          <w:behavior w:val="content"/>
        </w:behaviors>
        <w:guid w:val="{A9C6BDE1-5CD0-47CB-89E5-85C8AEBA66F5}"/>
      </w:docPartPr>
      <w:docPartBody>
        <w:p w:rsidR="0068113F" w:rsidRDefault="00654D05">
          <w:pPr>
            <w:pStyle w:val="FD8DC1D31E2E4196804AEB82B33AE666"/>
          </w:pPr>
          <w:r w:rsidRPr="00954EDF">
            <w:rPr>
              <w:rStyle w:val="Tekstvantijdelijkeaanduiding"/>
            </w:rPr>
            <w:t>Kruispunt</w:t>
          </w:r>
        </w:p>
      </w:docPartBody>
    </w:docPart>
    <w:docPart>
      <w:docPartPr>
        <w:name w:val="D57B637A7B8B46EC9DE79A8A6E33DC99"/>
        <w:category>
          <w:name w:val="General"/>
          <w:gallery w:val="placeholder"/>
        </w:category>
        <w:types>
          <w:type w:val="bbPlcHdr"/>
        </w:types>
        <w:behaviors>
          <w:behavior w:val="content"/>
        </w:behaviors>
        <w:guid w:val="{C9B0B7BE-6C84-4142-A195-B0CD43C54213}"/>
      </w:docPartPr>
      <w:docPartBody>
        <w:p w:rsidR="0068113F" w:rsidRDefault="00654D05">
          <w:pPr>
            <w:pStyle w:val="D57B637A7B8B46EC9DE79A8A6E33DC99"/>
          </w:pPr>
          <w:r w:rsidRPr="00954EDF">
            <w:rPr>
              <w:rStyle w:val="Tekstvantijdelijkeaanduiding"/>
            </w:rPr>
            <w:t>Niveau</w:t>
          </w:r>
        </w:p>
      </w:docPartBody>
    </w:docPart>
    <w:docPart>
      <w:docPartPr>
        <w:name w:val="2995CA1EB2A84CBD8510B0006FEA3FFF"/>
        <w:category>
          <w:name w:val="General"/>
          <w:gallery w:val="placeholder"/>
        </w:category>
        <w:types>
          <w:type w:val="bbPlcHdr"/>
        </w:types>
        <w:behaviors>
          <w:behavior w:val="content"/>
        </w:behaviors>
        <w:guid w:val="{E157638C-E9E5-401B-8B45-B03DE14CBD70}"/>
      </w:docPartPr>
      <w:docPartBody>
        <w:p w:rsidR="0068113F" w:rsidRDefault="00654D05">
          <w:pPr>
            <w:pStyle w:val="2995CA1EB2A84CBD8510B0006FEA3FFF"/>
          </w:pPr>
          <w:r w:rsidRPr="00F97F6B">
            <w:rPr>
              <w:rStyle w:val="Tekstvantijdelijkeaanduiding"/>
            </w:rPr>
            <w:t>Geef hier een vaardigheidsdoel op.</w:t>
          </w:r>
        </w:p>
      </w:docPartBody>
    </w:docPart>
    <w:docPart>
      <w:docPartPr>
        <w:name w:val="16EBA534AFA845FA9EE538BDD2D67493"/>
        <w:category>
          <w:name w:val="General"/>
          <w:gallery w:val="placeholder"/>
        </w:category>
        <w:types>
          <w:type w:val="bbPlcHdr"/>
        </w:types>
        <w:behaviors>
          <w:behavior w:val="content"/>
        </w:behaviors>
        <w:guid w:val="{CB204890-35B7-4473-8373-D8D9A57B76EF}"/>
      </w:docPartPr>
      <w:docPartBody>
        <w:p w:rsidR="0068113F" w:rsidRDefault="00654D05">
          <w:pPr>
            <w:pStyle w:val="16EBA534AFA845FA9EE538BDD2D67493"/>
          </w:pPr>
          <w:r w:rsidRPr="00954EDF">
            <w:rPr>
              <w:rStyle w:val="Tekstvantijdelijkeaanduiding"/>
            </w:rPr>
            <w:t>Kruispunt</w:t>
          </w:r>
        </w:p>
      </w:docPartBody>
    </w:docPart>
    <w:docPart>
      <w:docPartPr>
        <w:name w:val="FC79BE59F1A44CDBA99FE8320C996093"/>
        <w:category>
          <w:name w:val="General"/>
          <w:gallery w:val="placeholder"/>
        </w:category>
        <w:types>
          <w:type w:val="bbPlcHdr"/>
        </w:types>
        <w:behaviors>
          <w:behavior w:val="content"/>
        </w:behaviors>
        <w:guid w:val="{79DA46D1-5999-479C-B506-F1619845A787}"/>
      </w:docPartPr>
      <w:docPartBody>
        <w:p w:rsidR="0068113F" w:rsidRDefault="00654D05">
          <w:pPr>
            <w:pStyle w:val="FC79BE59F1A44CDBA99FE8320C996093"/>
          </w:pPr>
          <w:r w:rsidRPr="00954EDF">
            <w:rPr>
              <w:rStyle w:val="Tekstvantijdelijkeaanduiding"/>
            </w:rPr>
            <w:t>Niveau</w:t>
          </w:r>
        </w:p>
      </w:docPartBody>
    </w:docPart>
    <w:docPart>
      <w:docPartPr>
        <w:name w:val="88EC26963E7848BA87D7F2618FC22136"/>
        <w:category>
          <w:name w:val="General"/>
          <w:gallery w:val="placeholder"/>
        </w:category>
        <w:types>
          <w:type w:val="bbPlcHdr"/>
        </w:types>
        <w:behaviors>
          <w:behavior w:val="content"/>
        </w:behaviors>
        <w:guid w:val="{891E3451-5BFF-47EE-9AAF-F8973CADD83D}"/>
      </w:docPartPr>
      <w:docPartBody>
        <w:p w:rsidR="0068113F" w:rsidRDefault="00654D05">
          <w:pPr>
            <w:pStyle w:val="88EC26963E7848BA87D7F2618FC22136"/>
          </w:pPr>
          <w:r w:rsidRPr="00F97F6B">
            <w:rPr>
              <w:rStyle w:val="Tekstvantijdelijkeaanduiding"/>
            </w:rPr>
            <w:t>Geef hier een vaardigheidsdoel op.</w:t>
          </w:r>
        </w:p>
      </w:docPartBody>
    </w:docPart>
    <w:docPart>
      <w:docPartPr>
        <w:name w:val="45431D90AD3F4052AAA95381BACC4D6B"/>
        <w:category>
          <w:name w:val="General"/>
          <w:gallery w:val="placeholder"/>
        </w:category>
        <w:types>
          <w:type w:val="bbPlcHdr"/>
        </w:types>
        <w:behaviors>
          <w:behavior w:val="content"/>
        </w:behaviors>
        <w:guid w:val="{A38BB139-8244-4F99-8DA7-FBC15B64A0D9}"/>
      </w:docPartPr>
      <w:docPartBody>
        <w:p w:rsidR="0068113F" w:rsidRDefault="00654D05">
          <w:pPr>
            <w:pStyle w:val="45431D90AD3F4052AAA95381BACC4D6B"/>
          </w:pPr>
          <w:r w:rsidRPr="00954EDF">
            <w:rPr>
              <w:rStyle w:val="Tekstvantijdelijkeaanduiding"/>
            </w:rPr>
            <w:t>Kruispunt</w:t>
          </w:r>
        </w:p>
      </w:docPartBody>
    </w:docPart>
    <w:docPart>
      <w:docPartPr>
        <w:name w:val="89FD04DE6E874C14BA8BEF1E0DACE026"/>
        <w:category>
          <w:name w:val="General"/>
          <w:gallery w:val="placeholder"/>
        </w:category>
        <w:types>
          <w:type w:val="bbPlcHdr"/>
        </w:types>
        <w:behaviors>
          <w:behavior w:val="content"/>
        </w:behaviors>
        <w:guid w:val="{04CE71D1-29FF-41F7-B311-74035F730641}"/>
      </w:docPartPr>
      <w:docPartBody>
        <w:p w:rsidR="0068113F" w:rsidRDefault="00654D05">
          <w:pPr>
            <w:pStyle w:val="89FD04DE6E874C14BA8BEF1E0DACE026"/>
          </w:pPr>
          <w:r w:rsidRPr="00954EDF">
            <w:rPr>
              <w:rStyle w:val="Tekstvantijdelijkeaanduiding"/>
            </w:rPr>
            <w:t>Niveau</w:t>
          </w:r>
        </w:p>
      </w:docPartBody>
    </w:docPart>
    <w:docPart>
      <w:docPartPr>
        <w:name w:val="5257F5CA049843E58A11961258A8DC48"/>
        <w:category>
          <w:name w:val="General"/>
          <w:gallery w:val="placeholder"/>
        </w:category>
        <w:types>
          <w:type w:val="bbPlcHdr"/>
        </w:types>
        <w:behaviors>
          <w:behavior w:val="content"/>
        </w:behaviors>
        <w:guid w:val="{097696CA-D182-4957-B4D3-A8FFEE2EF4D0}"/>
      </w:docPartPr>
      <w:docPartBody>
        <w:p w:rsidR="0068113F" w:rsidRDefault="00654D05">
          <w:pPr>
            <w:pStyle w:val="5257F5CA049843E58A11961258A8DC48"/>
          </w:pPr>
          <w:r w:rsidRPr="00F97F6B">
            <w:rPr>
              <w:rStyle w:val="Tekstvantijdelijkeaanduiding"/>
            </w:rPr>
            <w:t>Geef hier een vaardigheidsdoel op.</w:t>
          </w:r>
        </w:p>
      </w:docPartBody>
    </w:docPart>
    <w:docPart>
      <w:docPartPr>
        <w:name w:val="2974E085AA20475D8FB3F6B113C4F0B5"/>
        <w:category>
          <w:name w:val="General"/>
          <w:gallery w:val="placeholder"/>
        </w:category>
        <w:types>
          <w:type w:val="bbPlcHdr"/>
        </w:types>
        <w:behaviors>
          <w:behavior w:val="content"/>
        </w:behaviors>
        <w:guid w:val="{8395159C-CB6C-4595-9643-FA05B7F527AD}"/>
      </w:docPartPr>
      <w:docPartBody>
        <w:p w:rsidR="0068113F" w:rsidRDefault="00654D05">
          <w:pPr>
            <w:pStyle w:val="2974E085AA20475D8FB3F6B113C4F0B5"/>
          </w:pPr>
          <w:r w:rsidRPr="00954EDF">
            <w:rPr>
              <w:rStyle w:val="Tekstvantijdelijkeaanduiding"/>
            </w:rPr>
            <w:t>Kruispunt</w:t>
          </w:r>
        </w:p>
      </w:docPartBody>
    </w:docPart>
    <w:docPart>
      <w:docPartPr>
        <w:name w:val="8882A707E7544601AD5F13B93D7D7C56"/>
        <w:category>
          <w:name w:val="General"/>
          <w:gallery w:val="placeholder"/>
        </w:category>
        <w:types>
          <w:type w:val="bbPlcHdr"/>
        </w:types>
        <w:behaviors>
          <w:behavior w:val="content"/>
        </w:behaviors>
        <w:guid w:val="{570DFF2F-F23C-40EF-9055-D9B488F31BA5}"/>
      </w:docPartPr>
      <w:docPartBody>
        <w:p w:rsidR="0068113F" w:rsidRDefault="00654D05">
          <w:pPr>
            <w:pStyle w:val="8882A707E7544601AD5F13B93D7D7C56"/>
          </w:pPr>
          <w:r w:rsidRPr="00954EDF">
            <w:rPr>
              <w:rStyle w:val="Tekstvantijdelijkeaanduiding"/>
            </w:rPr>
            <w:t>Niveau</w:t>
          </w:r>
        </w:p>
      </w:docPartBody>
    </w:docPart>
    <w:docPart>
      <w:docPartPr>
        <w:name w:val="E6AF2D3D2E314BF1B23416C31DB99719"/>
        <w:category>
          <w:name w:val="General"/>
          <w:gallery w:val="placeholder"/>
        </w:category>
        <w:types>
          <w:type w:val="bbPlcHdr"/>
        </w:types>
        <w:behaviors>
          <w:behavior w:val="content"/>
        </w:behaviors>
        <w:guid w:val="{DF62AF9A-2FBA-4BBB-B9D0-DD883396E0CC}"/>
      </w:docPartPr>
      <w:docPartBody>
        <w:p w:rsidR="0068113F" w:rsidRDefault="00654D05">
          <w:pPr>
            <w:pStyle w:val="E6AF2D3D2E314BF1B23416C31DB99719"/>
          </w:pPr>
          <w:r w:rsidRPr="00F97F6B">
            <w:rPr>
              <w:rStyle w:val="Tekstvantijdelijkeaanduiding"/>
            </w:rPr>
            <w:t>Geef hier een vaardigheidsdoel op.</w:t>
          </w:r>
        </w:p>
      </w:docPartBody>
    </w:docPart>
    <w:docPart>
      <w:docPartPr>
        <w:name w:val="F1ED1AD620A9482DB441201CC7479A4D"/>
        <w:category>
          <w:name w:val="General"/>
          <w:gallery w:val="placeholder"/>
        </w:category>
        <w:types>
          <w:type w:val="bbPlcHdr"/>
        </w:types>
        <w:behaviors>
          <w:behavior w:val="content"/>
        </w:behaviors>
        <w:guid w:val="{4C7B537B-4DBF-4671-ADA0-1B2B8F27F910}"/>
      </w:docPartPr>
      <w:docPartBody>
        <w:p w:rsidR="0068113F" w:rsidRDefault="00654D05">
          <w:pPr>
            <w:pStyle w:val="F1ED1AD620A9482DB441201CC7479A4D"/>
          </w:pPr>
          <w:r w:rsidRPr="00954EDF">
            <w:rPr>
              <w:rStyle w:val="Tekstvantijdelijkeaanduiding"/>
            </w:rPr>
            <w:t>Kruispunt</w:t>
          </w:r>
        </w:p>
      </w:docPartBody>
    </w:docPart>
    <w:docPart>
      <w:docPartPr>
        <w:name w:val="F6025DEAEF0D49EA80A9A5D70B7742E3"/>
        <w:category>
          <w:name w:val="General"/>
          <w:gallery w:val="placeholder"/>
        </w:category>
        <w:types>
          <w:type w:val="bbPlcHdr"/>
        </w:types>
        <w:behaviors>
          <w:behavior w:val="content"/>
        </w:behaviors>
        <w:guid w:val="{18437FC6-5D24-4734-BF20-2DA7BC109F5D}"/>
      </w:docPartPr>
      <w:docPartBody>
        <w:p w:rsidR="0068113F" w:rsidRDefault="00654D05">
          <w:pPr>
            <w:pStyle w:val="F6025DEAEF0D49EA80A9A5D70B7742E3"/>
          </w:pPr>
          <w:r w:rsidRPr="00954EDF">
            <w:rPr>
              <w:rStyle w:val="Tekstvantijdelijkeaanduiding"/>
            </w:rPr>
            <w:t>Niveau</w:t>
          </w:r>
        </w:p>
      </w:docPartBody>
    </w:docPart>
    <w:docPart>
      <w:docPartPr>
        <w:name w:val="0E36BED3427E44919EBF79BC54FC308B"/>
        <w:category>
          <w:name w:val="General"/>
          <w:gallery w:val="placeholder"/>
        </w:category>
        <w:types>
          <w:type w:val="bbPlcHdr"/>
        </w:types>
        <w:behaviors>
          <w:behavior w:val="content"/>
        </w:behaviors>
        <w:guid w:val="{DC2AE273-7E2F-4441-AF6F-6F60216F0ECF}"/>
      </w:docPartPr>
      <w:docPartBody>
        <w:p w:rsidR="0068113F" w:rsidRDefault="00654D05">
          <w:pPr>
            <w:pStyle w:val="0E36BED3427E44919EBF79BC54FC308B"/>
          </w:pPr>
          <w:r w:rsidRPr="00F97F6B">
            <w:rPr>
              <w:rStyle w:val="Tekstvantijdelijkeaanduiding"/>
            </w:rPr>
            <w:t>Geef hier een vaardigheidsdoel op.</w:t>
          </w:r>
        </w:p>
      </w:docPartBody>
    </w:docPart>
    <w:docPart>
      <w:docPartPr>
        <w:name w:val="99F1C69EA12F45D58DF54BFEB4433835"/>
        <w:category>
          <w:name w:val="General"/>
          <w:gallery w:val="placeholder"/>
        </w:category>
        <w:types>
          <w:type w:val="bbPlcHdr"/>
        </w:types>
        <w:behaviors>
          <w:behavior w:val="content"/>
        </w:behaviors>
        <w:guid w:val="{4D7A9C3C-D774-4D29-81C2-81AA648067AB}"/>
      </w:docPartPr>
      <w:docPartBody>
        <w:p w:rsidR="0068113F" w:rsidRDefault="00654D05">
          <w:pPr>
            <w:pStyle w:val="99F1C69EA12F45D58DF54BFEB4433835"/>
          </w:pPr>
          <w:r w:rsidRPr="00075C29">
            <w:rPr>
              <w:rStyle w:val="Tekstvantijdelijkeaanduiding"/>
              <w:b/>
            </w:rPr>
            <w:t>WP</w:t>
          </w:r>
        </w:p>
      </w:docPartBody>
    </w:docPart>
    <w:docPart>
      <w:docPartPr>
        <w:name w:val="776D03BC8C094388B094899053C61A0E"/>
        <w:category>
          <w:name w:val="General"/>
          <w:gallery w:val="placeholder"/>
        </w:category>
        <w:types>
          <w:type w:val="bbPlcHdr"/>
        </w:types>
        <w:behaviors>
          <w:behavior w:val="content"/>
        </w:behaviors>
        <w:guid w:val="{A6AB6CB9-5BA8-4572-A223-99FCE43173A3}"/>
      </w:docPartPr>
      <w:docPartBody>
        <w:p w:rsidR="0068113F" w:rsidRDefault="00654D05">
          <w:pPr>
            <w:pStyle w:val="776D03BC8C094388B094899053C61A0E"/>
          </w:pPr>
          <w:r w:rsidRPr="00075C29">
            <w:rPr>
              <w:rStyle w:val="Tekstvantijdelijkeaanduiding"/>
              <w:b/>
            </w:rPr>
            <w:t>Niveau</w:t>
          </w:r>
        </w:p>
      </w:docPartBody>
    </w:docPart>
    <w:docPart>
      <w:docPartPr>
        <w:name w:val="714AC49382DF4F17BE2286134022383C"/>
        <w:category>
          <w:name w:val="General"/>
          <w:gallery w:val="placeholder"/>
        </w:category>
        <w:types>
          <w:type w:val="bbPlcHdr"/>
        </w:types>
        <w:behaviors>
          <w:behavior w:val="content"/>
        </w:behaviors>
        <w:guid w:val="{3AD82F1E-0E98-488B-869E-2E26FBEDF9DC}"/>
      </w:docPartPr>
      <w:docPartBody>
        <w:p w:rsidR="0068113F" w:rsidRDefault="00654D05">
          <w:pPr>
            <w:pStyle w:val="714AC49382DF4F17BE2286134022383C"/>
          </w:pPr>
          <w:r w:rsidRPr="00075C29">
            <w:rPr>
              <w:rStyle w:val="Tekstvantijdelijkeaanduiding"/>
            </w:rPr>
            <w:t>Geef hier een vaardigheidsdoel op</w:t>
          </w:r>
        </w:p>
      </w:docPartBody>
    </w:docPart>
    <w:docPart>
      <w:docPartPr>
        <w:name w:val="657F07E589734128B387368F5776AB63"/>
        <w:category>
          <w:name w:val="General"/>
          <w:gallery w:val="placeholder"/>
        </w:category>
        <w:types>
          <w:type w:val="bbPlcHdr"/>
        </w:types>
        <w:behaviors>
          <w:behavior w:val="content"/>
        </w:behaviors>
        <w:guid w:val="{A73995D1-EB14-4939-B24A-8E90D530C8DF}"/>
      </w:docPartPr>
      <w:docPartBody>
        <w:p w:rsidR="0068113F" w:rsidRDefault="00654D05">
          <w:pPr>
            <w:pStyle w:val="657F07E589734128B387368F5776AB63"/>
          </w:pPr>
          <w:r w:rsidRPr="00075C29">
            <w:rPr>
              <w:rStyle w:val="Tekstvantijdelijkeaanduiding"/>
              <w:b/>
            </w:rPr>
            <w:t>WP</w:t>
          </w:r>
        </w:p>
      </w:docPartBody>
    </w:docPart>
    <w:docPart>
      <w:docPartPr>
        <w:name w:val="B6DA37D9A96D4B0CBF37EB2A7E834542"/>
        <w:category>
          <w:name w:val="General"/>
          <w:gallery w:val="placeholder"/>
        </w:category>
        <w:types>
          <w:type w:val="bbPlcHdr"/>
        </w:types>
        <w:behaviors>
          <w:behavior w:val="content"/>
        </w:behaviors>
        <w:guid w:val="{AB31638F-F35E-42BC-A322-0FD9A87FDA89}"/>
      </w:docPartPr>
      <w:docPartBody>
        <w:p w:rsidR="0068113F" w:rsidRDefault="00654D05">
          <w:pPr>
            <w:pStyle w:val="B6DA37D9A96D4B0CBF37EB2A7E834542"/>
          </w:pPr>
          <w:r w:rsidRPr="00075C29">
            <w:rPr>
              <w:rStyle w:val="Tekstvantijdelijkeaanduiding"/>
              <w:b/>
            </w:rPr>
            <w:t>Niveau</w:t>
          </w:r>
        </w:p>
      </w:docPartBody>
    </w:docPart>
    <w:docPart>
      <w:docPartPr>
        <w:name w:val="E509F93699EA4ACE9317034570355148"/>
        <w:category>
          <w:name w:val="General"/>
          <w:gallery w:val="placeholder"/>
        </w:category>
        <w:types>
          <w:type w:val="bbPlcHdr"/>
        </w:types>
        <w:behaviors>
          <w:behavior w:val="content"/>
        </w:behaviors>
        <w:guid w:val="{104DDA45-AE9F-4E5F-9ECF-6FD9CD06A19A}"/>
      </w:docPartPr>
      <w:docPartBody>
        <w:p w:rsidR="0068113F" w:rsidRDefault="00654D05">
          <w:pPr>
            <w:pStyle w:val="E509F93699EA4ACE9317034570355148"/>
          </w:pPr>
          <w:r w:rsidRPr="00075C29">
            <w:rPr>
              <w:rStyle w:val="Tekstvantijdelijkeaanduiding"/>
            </w:rPr>
            <w:t>Geef hier een vaardigheidsdoel op</w:t>
          </w:r>
        </w:p>
      </w:docPartBody>
    </w:docPart>
    <w:docPart>
      <w:docPartPr>
        <w:name w:val="08B96F5B3AA34531B8A352E4BABF95BE"/>
        <w:category>
          <w:name w:val="General"/>
          <w:gallery w:val="placeholder"/>
        </w:category>
        <w:types>
          <w:type w:val="bbPlcHdr"/>
        </w:types>
        <w:behaviors>
          <w:behavior w:val="content"/>
        </w:behaviors>
        <w:guid w:val="{32673E13-0994-4E93-9A0A-600C481FF2D6}"/>
      </w:docPartPr>
      <w:docPartBody>
        <w:p w:rsidR="0068113F" w:rsidRDefault="00654D05">
          <w:pPr>
            <w:pStyle w:val="08B96F5B3AA34531B8A352E4BABF95BE"/>
          </w:pPr>
          <w:r w:rsidRPr="00075C29">
            <w:rPr>
              <w:rStyle w:val="Tekstvantijdelijkeaanduiding"/>
              <w:b/>
            </w:rPr>
            <w:t>WP</w:t>
          </w:r>
        </w:p>
      </w:docPartBody>
    </w:docPart>
    <w:docPart>
      <w:docPartPr>
        <w:name w:val="78F8A54C14BD408FA0E7CC6C71A80DFC"/>
        <w:category>
          <w:name w:val="General"/>
          <w:gallery w:val="placeholder"/>
        </w:category>
        <w:types>
          <w:type w:val="bbPlcHdr"/>
        </w:types>
        <w:behaviors>
          <w:behavior w:val="content"/>
        </w:behaviors>
        <w:guid w:val="{9B8B4A79-4459-4C9A-B887-6D907326F3C6}"/>
      </w:docPartPr>
      <w:docPartBody>
        <w:p w:rsidR="0068113F" w:rsidRDefault="00654D05">
          <w:pPr>
            <w:pStyle w:val="78F8A54C14BD408FA0E7CC6C71A80DFC"/>
          </w:pPr>
          <w:r w:rsidRPr="00075C29">
            <w:rPr>
              <w:rStyle w:val="Tekstvantijdelijkeaanduiding"/>
              <w:b/>
            </w:rPr>
            <w:t>Niveau</w:t>
          </w:r>
        </w:p>
      </w:docPartBody>
    </w:docPart>
    <w:docPart>
      <w:docPartPr>
        <w:name w:val="8236502FB6914AA8A62D1FA2B7B75E9C"/>
        <w:category>
          <w:name w:val="General"/>
          <w:gallery w:val="placeholder"/>
        </w:category>
        <w:types>
          <w:type w:val="bbPlcHdr"/>
        </w:types>
        <w:behaviors>
          <w:behavior w:val="content"/>
        </w:behaviors>
        <w:guid w:val="{D1F3B6CD-2E69-4F6B-8966-3C0CC4E2609E}"/>
      </w:docPartPr>
      <w:docPartBody>
        <w:p w:rsidR="0068113F" w:rsidRDefault="00654D05">
          <w:pPr>
            <w:pStyle w:val="8236502FB6914AA8A62D1FA2B7B75E9C"/>
          </w:pPr>
          <w:r w:rsidRPr="00075C29">
            <w:rPr>
              <w:rStyle w:val="Tekstvantijdelijkeaanduiding"/>
            </w:rPr>
            <w:t>Geef hier een vaardigheidsdoel op</w:t>
          </w:r>
        </w:p>
      </w:docPartBody>
    </w:docPart>
    <w:docPart>
      <w:docPartPr>
        <w:name w:val="C21196DC661D4022AC38FEC0BE46AF72"/>
        <w:category>
          <w:name w:val="General"/>
          <w:gallery w:val="placeholder"/>
        </w:category>
        <w:types>
          <w:type w:val="bbPlcHdr"/>
        </w:types>
        <w:behaviors>
          <w:behavior w:val="content"/>
        </w:behaviors>
        <w:guid w:val="{CF998A7C-18B5-4810-80D6-08FB68669DD3}"/>
      </w:docPartPr>
      <w:docPartBody>
        <w:p w:rsidR="0068113F" w:rsidRDefault="00654D05">
          <w:pPr>
            <w:pStyle w:val="C21196DC661D4022AC38FEC0BE46AF72"/>
          </w:pPr>
          <w:r w:rsidRPr="00075C29">
            <w:rPr>
              <w:rStyle w:val="Tekstvantijdelijkeaanduiding"/>
              <w:b/>
            </w:rPr>
            <w:t>WP</w:t>
          </w:r>
        </w:p>
      </w:docPartBody>
    </w:docPart>
    <w:docPart>
      <w:docPartPr>
        <w:name w:val="82661D56A1EE4D1CBFB3FF8B99B2BD14"/>
        <w:category>
          <w:name w:val="General"/>
          <w:gallery w:val="placeholder"/>
        </w:category>
        <w:types>
          <w:type w:val="bbPlcHdr"/>
        </w:types>
        <w:behaviors>
          <w:behavior w:val="content"/>
        </w:behaviors>
        <w:guid w:val="{FF562A71-A998-4F14-B10C-333C23FEA44E}"/>
      </w:docPartPr>
      <w:docPartBody>
        <w:p w:rsidR="0068113F" w:rsidRDefault="00654D05">
          <w:pPr>
            <w:pStyle w:val="82661D56A1EE4D1CBFB3FF8B99B2BD14"/>
          </w:pPr>
          <w:r w:rsidRPr="00075C29">
            <w:rPr>
              <w:rStyle w:val="Tekstvantijdelijkeaanduiding"/>
              <w:b/>
            </w:rPr>
            <w:t>Niveau</w:t>
          </w:r>
        </w:p>
      </w:docPartBody>
    </w:docPart>
    <w:docPart>
      <w:docPartPr>
        <w:name w:val="05BF083DC3704C54A9466C9AA18D13FB"/>
        <w:category>
          <w:name w:val="General"/>
          <w:gallery w:val="placeholder"/>
        </w:category>
        <w:types>
          <w:type w:val="bbPlcHdr"/>
        </w:types>
        <w:behaviors>
          <w:behavior w:val="content"/>
        </w:behaviors>
        <w:guid w:val="{AE1348F5-51D1-4931-B068-005FCC0B2315}"/>
      </w:docPartPr>
      <w:docPartBody>
        <w:p w:rsidR="0068113F" w:rsidRDefault="00654D05">
          <w:pPr>
            <w:pStyle w:val="05BF083DC3704C54A9466C9AA18D13FB"/>
          </w:pPr>
          <w:r w:rsidRPr="00075C29">
            <w:rPr>
              <w:rStyle w:val="Tekstvantijdelijkeaanduiding"/>
            </w:rPr>
            <w:t>Geef hier een vaardigheidsdoel op</w:t>
          </w:r>
        </w:p>
      </w:docPartBody>
    </w:docPart>
    <w:docPart>
      <w:docPartPr>
        <w:name w:val="10BA10BF39C7433D960882B5B281066B"/>
        <w:category>
          <w:name w:val="General"/>
          <w:gallery w:val="placeholder"/>
        </w:category>
        <w:types>
          <w:type w:val="bbPlcHdr"/>
        </w:types>
        <w:behaviors>
          <w:behavior w:val="content"/>
        </w:behaviors>
        <w:guid w:val="{9868F274-569B-4F10-8DDE-CCE67A42F090}"/>
      </w:docPartPr>
      <w:docPartBody>
        <w:p w:rsidR="0068113F" w:rsidRDefault="00654D05">
          <w:pPr>
            <w:pStyle w:val="10BA10BF39C7433D960882B5B281066B"/>
          </w:pPr>
          <w:r w:rsidRPr="00075C29">
            <w:rPr>
              <w:rStyle w:val="Tekstvantijdelijkeaanduiding"/>
              <w:b/>
            </w:rPr>
            <w:t>WP</w:t>
          </w:r>
        </w:p>
      </w:docPartBody>
    </w:docPart>
    <w:docPart>
      <w:docPartPr>
        <w:name w:val="B4E83FAD884D4C75860F12C57348FD77"/>
        <w:category>
          <w:name w:val="General"/>
          <w:gallery w:val="placeholder"/>
        </w:category>
        <w:types>
          <w:type w:val="bbPlcHdr"/>
        </w:types>
        <w:behaviors>
          <w:behavior w:val="content"/>
        </w:behaviors>
        <w:guid w:val="{7F9536A9-26F9-4361-BC33-2FFC27BFCBA4}"/>
      </w:docPartPr>
      <w:docPartBody>
        <w:p w:rsidR="0068113F" w:rsidRDefault="00654D05">
          <w:pPr>
            <w:pStyle w:val="B4E83FAD884D4C75860F12C57348FD77"/>
          </w:pPr>
          <w:r w:rsidRPr="00075C29">
            <w:rPr>
              <w:rStyle w:val="Tekstvantijdelijkeaanduiding"/>
              <w:b/>
            </w:rPr>
            <w:t>Niveau</w:t>
          </w:r>
        </w:p>
      </w:docPartBody>
    </w:docPart>
    <w:docPart>
      <w:docPartPr>
        <w:name w:val="360255B0764C4DA78961D43B8ABBD2A0"/>
        <w:category>
          <w:name w:val="General"/>
          <w:gallery w:val="placeholder"/>
        </w:category>
        <w:types>
          <w:type w:val="bbPlcHdr"/>
        </w:types>
        <w:behaviors>
          <w:behavior w:val="content"/>
        </w:behaviors>
        <w:guid w:val="{AC097FA7-8283-4CD4-808A-E56CD7147BB9}"/>
      </w:docPartPr>
      <w:docPartBody>
        <w:p w:rsidR="0068113F" w:rsidRDefault="00654D05">
          <w:pPr>
            <w:pStyle w:val="360255B0764C4DA78961D43B8ABBD2A0"/>
          </w:pPr>
          <w:r w:rsidRPr="00075C29">
            <w:rPr>
              <w:rStyle w:val="Tekstvantijdelijkeaanduiding"/>
            </w:rPr>
            <w:t>Geef hier een vaardigheidsdoel op</w:t>
          </w:r>
        </w:p>
      </w:docPartBody>
    </w:docPart>
    <w:docPart>
      <w:docPartPr>
        <w:name w:val="099355F3FF0445C08382CEF75ACE32B1"/>
        <w:category>
          <w:name w:val="General"/>
          <w:gallery w:val="placeholder"/>
        </w:category>
        <w:types>
          <w:type w:val="bbPlcHdr"/>
        </w:types>
        <w:behaviors>
          <w:behavior w:val="content"/>
        </w:behaviors>
        <w:guid w:val="{000C327F-F85F-4783-8C6D-3F91F0463599}"/>
      </w:docPartPr>
      <w:docPartBody>
        <w:p w:rsidR="0068113F" w:rsidRDefault="00654D05">
          <w:pPr>
            <w:pStyle w:val="099355F3FF0445C08382CEF75ACE32B1"/>
          </w:pPr>
          <w:r w:rsidRPr="00075C29">
            <w:rPr>
              <w:rStyle w:val="Tekstvantijdelijkeaanduiding"/>
              <w:b/>
            </w:rPr>
            <w:t>WP</w:t>
          </w:r>
        </w:p>
      </w:docPartBody>
    </w:docPart>
    <w:docPart>
      <w:docPartPr>
        <w:name w:val="451DDB6C2B9B47EC9609D8EB14E5F623"/>
        <w:category>
          <w:name w:val="General"/>
          <w:gallery w:val="placeholder"/>
        </w:category>
        <w:types>
          <w:type w:val="bbPlcHdr"/>
        </w:types>
        <w:behaviors>
          <w:behavior w:val="content"/>
        </w:behaviors>
        <w:guid w:val="{D8908FEC-6404-41F4-A68C-38C4714F37E3}"/>
      </w:docPartPr>
      <w:docPartBody>
        <w:p w:rsidR="0068113F" w:rsidRDefault="00654D05">
          <w:pPr>
            <w:pStyle w:val="451DDB6C2B9B47EC9609D8EB14E5F623"/>
          </w:pPr>
          <w:r w:rsidRPr="00075C29">
            <w:rPr>
              <w:rStyle w:val="Tekstvantijdelijkeaanduiding"/>
              <w:b/>
            </w:rPr>
            <w:t>Niveau</w:t>
          </w:r>
        </w:p>
      </w:docPartBody>
    </w:docPart>
    <w:docPart>
      <w:docPartPr>
        <w:name w:val="C26DA14CD02B4861AA000C0FEF54325B"/>
        <w:category>
          <w:name w:val="General"/>
          <w:gallery w:val="placeholder"/>
        </w:category>
        <w:types>
          <w:type w:val="bbPlcHdr"/>
        </w:types>
        <w:behaviors>
          <w:behavior w:val="content"/>
        </w:behaviors>
        <w:guid w:val="{778C5562-43B3-46FE-8808-097344631ABC}"/>
      </w:docPartPr>
      <w:docPartBody>
        <w:p w:rsidR="0068113F" w:rsidRDefault="00654D05">
          <w:pPr>
            <w:pStyle w:val="C26DA14CD02B4861AA000C0FEF54325B"/>
          </w:pPr>
          <w:r w:rsidRPr="00075C29">
            <w:rPr>
              <w:rStyle w:val="Tekstvantijdelijkeaanduiding"/>
            </w:rPr>
            <w:t>Geef hier een vaardigheidsdoel op</w:t>
          </w:r>
        </w:p>
      </w:docPartBody>
    </w:docPart>
    <w:docPart>
      <w:docPartPr>
        <w:name w:val="A8B51EC2C8EA4EB38AD51CBBD7BD7575"/>
        <w:category>
          <w:name w:val="General"/>
          <w:gallery w:val="placeholder"/>
        </w:category>
        <w:types>
          <w:type w:val="bbPlcHdr"/>
        </w:types>
        <w:behaviors>
          <w:behavior w:val="content"/>
        </w:behaviors>
        <w:guid w:val="{75F71809-9C14-46C6-B956-2CFBB3E33605}"/>
      </w:docPartPr>
      <w:docPartBody>
        <w:p w:rsidR="0068113F" w:rsidRDefault="00654D05">
          <w:pPr>
            <w:pStyle w:val="A8B51EC2C8EA4EB38AD51CBBD7BD7575"/>
          </w:pPr>
          <w:r w:rsidRPr="00075C29">
            <w:rPr>
              <w:rStyle w:val="Tekstvantijdelijkeaanduiding"/>
              <w:b/>
            </w:rPr>
            <w:t>WP</w:t>
          </w:r>
        </w:p>
      </w:docPartBody>
    </w:docPart>
    <w:docPart>
      <w:docPartPr>
        <w:name w:val="8491B813C9A64E50949B83EA735900D9"/>
        <w:category>
          <w:name w:val="General"/>
          <w:gallery w:val="placeholder"/>
        </w:category>
        <w:types>
          <w:type w:val="bbPlcHdr"/>
        </w:types>
        <w:behaviors>
          <w:behavior w:val="content"/>
        </w:behaviors>
        <w:guid w:val="{DE2EA569-1E34-4B34-AD3A-9930A5AFEB0C}"/>
      </w:docPartPr>
      <w:docPartBody>
        <w:p w:rsidR="0068113F" w:rsidRDefault="00654D05">
          <w:pPr>
            <w:pStyle w:val="8491B813C9A64E50949B83EA735900D9"/>
          </w:pPr>
          <w:r w:rsidRPr="00075C29">
            <w:rPr>
              <w:rStyle w:val="Tekstvantijdelijkeaanduiding"/>
              <w:b/>
            </w:rPr>
            <w:t>Niveau</w:t>
          </w:r>
        </w:p>
      </w:docPartBody>
    </w:docPart>
    <w:docPart>
      <w:docPartPr>
        <w:name w:val="F1442CA5FF0F4E8C986C9B058AEBA808"/>
        <w:category>
          <w:name w:val="General"/>
          <w:gallery w:val="placeholder"/>
        </w:category>
        <w:types>
          <w:type w:val="bbPlcHdr"/>
        </w:types>
        <w:behaviors>
          <w:behavior w:val="content"/>
        </w:behaviors>
        <w:guid w:val="{B64AEC9C-7AC2-4924-A4C5-E2AFD8045EF8}"/>
      </w:docPartPr>
      <w:docPartBody>
        <w:p w:rsidR="0068113F" w:rsidRDefault="00654D05">
          <w:pPr>
            <w:pStyle w:val="F1442CA5FF0F4E8C986C9B058AEBA808"/>
          </w:pPr>
          <w:r w:rsidRPr="00075C29">
            <w:rPr>
              <w:rStyle w:val="Tekstvantijdelijkeaanduiding"/>
            </w:rPr>
            <w:t>Geef hier een vaardigheidsdoel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D05"/>
    <w:rsid w:val="000D5CAE"/>
    <w:rsid w:val="00187F50"/>
    <w:rsid w:val="00511906"/>
    <w:rsid w:val="00566486"/>
    <w:rsid w:val="005C701C"/>
    <w:rsid w:val="00654D05"/>
    <w:rsid w:val="00671C0B"/>
    <w:rsid w:val="0068113F"/>
    <w:rsid w:val="00CA1E82"/>
    <w:rsid w:val="00DF16D3"/>
    <w:rsid w:val="00FA065C"/>
    <w:rsid w:val="00FA58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A1E82"/>
    <w:rPr>
      <w:color w:val="808080"/>
    </w:rPr>
  </w:style>
  <w:style w:type="paragraph" w:customStyle="1" w:styleId="B148E3EF49594C07AEFEBD1B66254096">
    <w:name w:val="B148E3EF49594C07AEFEBD1B66254096"/>
  </w:style>
  <w:style w:type="paragraph" w:customStyle="1" w:styleId="51581E74F1E342CBB4F66ACAB7092D11">
    <w:name w:val="51581E74F1E342CBB4F66ACAB7092D11"/>
  </w:style>
  <w:style w:type="paragraph" w:customStyle="1" w:styleId="0878FF558BE74F6BB4CFD8DD45A01552">
    <w:name w:val="0878FF558BE74F6BB4CFD8DD45A01552"/>
  </w:style>
  <w:style w:type="paragraph" w:customStyle="1" w:styleId="A60D92E8D40C42BDA0999B18A390138D">
    <w:name w:val="A60D92E8D40C42BDA0999B18A390138D"/>
  </w:style>
  <w:style w:type="paragraph" w:customStyle="1" w:styleId="5D7F9187D7FD416A84A8F6E5D0E50CF8">
    <w:name w:val="5D7F9187D7FD416A84A8F6E5D0E50CF8"/>
  </w:style>
  <w:style w:type="paragraph" w:customStyle="1" w:styleId="EF481E33F6EF489881FA4FB6515DC9D6">
    <w:name w:val="EF481E33F6EF489881FA4FB6515DC9D6"/>
  </w:style>
  <w:style w:type="paragraph" w:customStyle="1" w:styleId="007D41DB6E86460A90FDF0C9BFD3F9A4">
    <w:name w:val="007D41DB6E86460A90FDF0C9BFD3F9A4"/>
  </w:style>
  <w:style w:type="paragraph" w:customStyle="1" w:styleId="B8DE1A652ABC46ABBF3A659D51AD13B8">
    <w:name w:val="B8DE1A652ABC46ABBF3A659D51AD13B8"/>
  </w:style>
  <w:style w:type="paragraph" w:customStyle="1" w:styleId="2236C47A0AB04248A586425CFA6EAC42">
    <w:name w:val="2236C47A0AB04248A586425CFA6EAC42"/>
  </w:style>
  <w:style w:type="paragraph" w:customStyle="1" w:styleId="C0E83977AD224BA5BD8E827A3FCDA35D">
    <w:name w:val="C0E83977AD224BA5BD8E827A3FCDA35D"/>
  </w:style>
  <w:style w:type="paragraph" w:customStyle="1" w:styleId="DDD632B56E134F4A9C6CBC61A75192E7">
    <w:name w:val="DDD632B56E134F4A9C6CBC61A75192E7"/>
  </w:style>
  <w:style w:type="paragraph" w:customStyle="1" w:styleId="4672EBE3B7CE4136B1290C8C98B247C7">
    <w:name w:val="4672EBE3B7CE4136B1290C8C98B247C7"/>
  </w:style>
  <w:style w:type="paragraph" w:customStyle="1" w:styleId="160E3BFD9C2D48ED9D40E30932582B7B">
    <w:name w:val="160E3BFD9C2D48ED9D40E30932582B7B"/>
  </w:style>
  <w:style w:type="paragraph" w:customStyle="1" w:styleId="AB5242291DD245D8BB7FF93E0858C552">
    <w:name w:val="AB5242291DD245D8BB7FF93E0858C552"/>
  </w:style>
  <w:style w:type="paragraph" w:customStyle="1" w:styleId="A330333926FA45F9BC902169A308388F">
    <w:name w:val="A330333926FA45F9BC902169A308388F"/>
  </w:style>
  <w:style w:type="paragraph" w:customStyle="1" w:styleId="478D8A82B93F49EBAE6C6066D99A6CD1">
    <w:name w:val="478D8A82B93F49EBAE6C6066D99A6CD1"/>
  </w:style>
  <w:style w:type="paragraph" w:customStyle="1" w:styleId="D2CB2AF12C1E494D83525B83976844C8">
    <w:name w:val="D2CB2AF12C1E494D83525B83976844C8"/>
  </w:style>
  <w:style w:type="paragraph" w:customStyle="1" w:styleId="2A300096765D4E83BF866E05A79C1568">
    <w:name w:val="2A300096765D4E83BF866E05A79C1568"/>
  </w:style>
  <w:style w:type="paragraph" w:customStyle="1" w:styleId="9A1F14F002F84EEBA14EA45B7D9DC37E">
    <w:name w:val="9A1F14F002F84EEBA14EA45B7D9DC37E"/>
  </w:style>
  <w:style w:type="paragraph" w:customStyle="1" w:styleId="01C4BD406D1344018BA5CD1C5BA99D19">
    <w:name w:val="01C4BD406D1344018BA5CD1C5BA99D19"/>
  </w:style>
  <w:style w:type="paragraph" w:customStyle="1" w:styleId="BA4EDC0DC3994E7D9E32FA53B8551041">
    <w:name w:val="BA4EDC0DC3994E7D9E32FA53B8551041"/>
  </w:style>
  <w:style w:type="paragraph" w:customStyle="1" w:styleId="FA5F96CEF57C46679607C4D1AD0EFE37">
    <w:name w:val="FA5F96CEF57C46679607C4D1AD0EFE37"/>
  </w:style>
  <w:style w:type="paragraph" w:customStyle="1" w:styleId="711782DCBCAB476693526B2A10BA7CE2">
    <w:name w:val="711782DCBCAB476693526B2A10BA7CE2"/>
  </w:style>
  <w:style w:type="paragraph" w:customStyle="1" w:styleId="B6B1C1C558F346C0A7CDA47646D4AABB">
    <w:name w:val="B6B1C1C558F346C0A7CDA47646D4AABB"/>
  </w:style>
  <w:style w:type="paragraph" w:customStyle="1" w:styleId="ED80A0A2DBFE49D6BC8A2A9892EBC7E6">
    <w:name w:val="ED80A0A2DBFE49D6BC8A2A9892EBC7E6"/>
  </w:style>
  <w:style w:type="paragraph" w:customStyle="1" w:styleId="ED3D534CFEF445EC8D28745B72105837">
    <w:name w:val="ED3D534CFEF445EC8D28745B72105837"/>
  </w:style>
  <w:style w:type="paragraph" w:customStyle="1" w:styleId="BC888F41649B462ABB0ECA44F2D2296F">
    <w:name w:val="BC888F41649B462ABB0ECA44F2D2296F"/>
  </w:style>
  <w:style w:type="paragraph" w:customStyle="1" w:styleId="8B9491B1033943C2BDB41AAF320273EC">
    <w:name w:val="8B9491B1033943C2BDB41AAF320273EC"/>
  </w:style>
  <w:style w:type="paragraph" w:customStyle="1" w:styleId="5ECE593D5B0F424CA71AADC4FBEC0B85">
    <w:name w:val="5ECE593D5B0F424CA71AADC4FBEC0B85"/>
  </w:style>
  <w:style w:type="paragraph" w:customStyle="1" w:styleId="C58FFDC5E547410F8BA1948FD1DE674B">
    <w:name w:val="C58FFDC5E547410F8BA1948FD1DE674B"/>
  </w:style>
  <w:style w:type="paragraph" w:customStyle="1" w:styleId="2AA630B98F8A4367A9600B0CB1B60A35">
    <w:name w:val="2AA630B98F8A4367A9600B0CB1B60A35"/>
  </w:style>
  <w:style w:type="paragraph" w:customStyle="1" w:styleId="E40F7D6012E34A2B9F453473A24F7BA7">
    <w:name w:val="E40F7D6012E34A2B9F453473A24F7BA7"/>
  </w:style>
  <w:style w:type="paragraph" w:customStyle="1" w:styleId="5882824CA6C742C2BEEE3F7B607E09F9">
    <w:name w:val="5882824CA6C742C2BEEE3F7B607E09F9"/>
  </w:style>
  <w:style w:type="paragraph" w:customStyle="1" w:styleId="ACCD0787E6C14751984872D163D9DC5D">
    <w:name w:val="ACCD0787E6C14751984872D163D9DC5D"/>
  </w:style>
  <w:style w:type="paragraph" w:customStyle="1" w:styleId="912ACEDBCB5C4F5E9E620DE184EE25A3">
    <w:name w:val="912ACEDBCB5C4F5E9E620DE184EE25A3"/>
  </w:style>
  <w:style w:type="paragraph" w:customStyle="1" w:styleId="8C065B136D8A45BCB978FD5D941EB10C">
    <w:name w:val="8C065B136D8A45BCB978FD5D941EB10C"/>
  </w:style>
  <w:style w:type="paragraph" w:customStyle="1" w:styleId="D4C3679E7B374F44968AD76DCB5A1CFB">
    <w:name w:val="D4C3679E7B374F44968AD76DCB5A1CFB"/>
  </w:style>
  <w:style w:type="paragraph" w:customStyle="1" w:styleId="BF90850C5A2E4A2D9898DFF66B2D0851">
    <w:name w:val="BF90850C5A2E4A2D9898DFF66B2D0851"/>
  </w:style>
  <w:style w:type="paragraph" w:customStyle="1" w:styleId="EB4694A8682848BE9595BEED856959BA">
    <w:name w:val="EB4694A8682848BE9595BEED856959BA"/>
  </w:style>
  <w:style w:type="paragraph" w:customStyle="1" w:styleId="6C9DD1E15CB442EA8DAEB3F49584C55A">
    <w:name w:val="6C9DD1E15CB442EA8DAEB3F49584C55A"/>
  </w:style>
  <w:style w:type="paragraph" w:customStyle="1" w:styleId="AD461FC9CCBE417AAF43B68B3475E317">
    <w:name w:val="AD461FC9CCBE417AAF43B68B3475E317"/>
  </w:style>
  <w:style w:type="paragraph" w:customStyle="1" w:styleId="BA8692CB956C4DF2B28082BA34DEAECB">
    <w:name w:val="BA8692CB956C4DF2B28082BA34DEAECB"/>
  </w:style>
  <w:style w:type="paragraph" w:customStyle="1" w:styleId="49B384CD450F498CA24D8084472216EC">
    <w:name w:val="49B384CD450F498CA24D8084472216EC"/>
  </w:style>
  <w:style w:type="paragraph" w:customStyle="1" w:styleId="E1E9BC599B664D6BA785E3CBFC669393">
    <w:name w:val="E1E9BC599B664D6BA785E3CBFC669393"/>
  </w:style>
  <w:style w:type="paragraph" w:customStyle="1" w:styleId="B6B12721F0C34E598F362DA001A304D7">
    <w:name w:val="B6B12721F0C34E598F362DA001A304D7"/>
  </w:style>
  <w:style w:type="paragraph" w:customStyle="1" w:styleId="D0687A96CF8C42F3A06D83C287D39DA5">
    <w:name w:val="D0687A96CF8C42F3A06D83C287D39DA5"/>
  </w:style>
  <w:style w:type="paragraph" w:customStyle="1" w:styleId="623D12558D3946FD8144D865047C1D3D">
    <w:name w:val="623D12558D3946FD8144D865047C1D3D"/>
  </w:style>
  <w:style w:type="paragraph" w:customStyle="1" w:styleId="25FD59BA28794DD2B1980EE2CFFBB078">
    <w:name w:val="25FD59BA28794DD2B1980EE2CFFBB078"/>
  </w:style>
  <w:style w:type="paragraph" w:customStyle="1" w:styleId="A3686CB15AC24A59A12F67527CEBE586">
    <w:name w:val="A3686CB15AC24A59A12F67527CEBE586"/>
  </w:style>
  <w:style w:type="paragraph" w:customStyle="1" w:styleId="FA3AB9E5EDEC413B98D566D7CA3C131B">
    <w:name w:val="FA3AB9E5EDEC413B98D566D7CA3C131B"/>
  </w:style>
  <w:style w:type="paragraph" w:customStyle="1" w:styleId="9909C0E7093A47A8A88AFE97FFA0371B">
    <w:name w:val="9909C0E7093A47A8A88AFE97FFA0371B"/>
  </w:style>
  <w:style w:type="paragraph" w:customStyle="1" w:styleId="8CF1CDC6E5D5408DB17D1334DCD08F06">
    <w:name w:val="8CF1CDC6E5D5408DB17D1334DCD08F06"/>
  </w:style>
  <w:style w:type="paragraph" w:customStyle="1" w:styleId="D083CA020B4E480D8918EA336F42BA4F">
    <w:name w:val="D083CA020B4E480D8918EA336F42BA4F"/>
  </w:style>
  <w:style w:type="paragraph" w:customStyle="1" w:styleId="DF0297A2012D454DBB1706FC2D4841BE">
    <w:name w:val="DF0297A2012D454DBB1706FC2D4841BE"/>
  </w:style>
  <w:style w:type="paragraph" w:customStyle="1" w:styleId="A79D6D926806455EB581C5AC338DBCCC">
    <w:name w:val="A79D6D926806455EB581C5AC338DBCCC"/>
  </w:style>
  <w:style w:type="paragraph" w:customStyle="1" w:styleId="816A6D8248A9483EBB7902C8D3B14B9A">
    <w:name w:val="816A6D8248A9483EBB7902C8D3B14B9A"/>
  </w:style>
  <w:style w:type="paragraph" w:customStyle="1" w:styleId="F00C78F4EFEC41B1BA32BB8D4C998298">
    <w:name w:val="F00C78F4EFEC41B1BA32BB8D4C998298"/>
  </w:style>
  <w:style w:type="paragraph" w:customStyle="1" w:styleId="FD8DC1D31E2E4196804AEB82B33AE666">
    <w:name w:val="FD8DC1D31E2E4196804AEB82B33AE666"/>
  </w:style>
  <w:style w:type="paragraph" w:customStyle="1" w:styleId="D57B637A7B8B46EC9DE79A8A6E33DC99">
    <w:name w:val="D57B637A7B8B46EC9DE79A8A6E33DC99"/>
  </w:style>
  <w:style w:type="paragraph" w:customStyle="1" w:styleId="2995CA1EB2A84CBD8510B0006FEA3FFF">
    <w:name w:val="2995CA1EB2A84CBD8510B0006FEA3FFF"/>
  </w:style>
  <w:style w:type="paragraph" w:customStyle="1" w:styleId="16EBA534AFA845FA9EE538BDD2D67493">
    <w:name w:val="16EBA534AFA845FA9EE538BDD2D67493"/>
  </w:style>
  <w:style w:type="paragraph" w:customStyle="1" w:styleId="FC79BE59F1A44CDBA99FE8320C996093">
    <w:name w:val="FC79BE59F1A44CDBA99FE8320C996093"/>
  </w:style>
  <w:style w:type="paragraph" w:customStyle="1" w:styleId="88EC26963E7848BA87D7F2618FC22136">
    <w:name w:val="88EC26963E7848BA87D7F2618FC22136"/>
  </w:style>
  <w:style w:type="paragraph" w:customStyle="1" w:styleId="45431D90AD3F4052AAA95381BACC4D6B">
    <w:name w:val="45431D90AD3F4052AAA95381BACC4D6B"/>
  </w:style>
  <w:style w:type="paragraph" w:customStyle="1" w:styleId="89FD04DE6E874C14BA8BEF1E0DACE026">
    <w:name w:val="89FD04DE6E874C14BA8BEF1E0DACE026"/>
  </w:style>
  <w:style w:type="paragraph" w:customStyle="1" w:styleId="5257F5CA049843E58A11961258A8DC48">
    <w:name w:val="5257F5CA049843E58A11961258A8DC48"/>
  </w:style>
  <w:style w:type="paragraph" w:customStyle="1" w:styleId="2974E085AA20475D8FB3F6B113C4F0B5">
    <w:name w:val="2974E085AA20475D8FB3F6B113C4F0B5"/>
  </w:style>
  <w:style w:type="paragraph" w:customStyle="1" w:styleId="8882A707E7544601AD5F13B93D7D7C56">
    <w:name w:val="8882A707E7544601AD5F13B93D7D7C56"/>
  </w:style>
  <w:style w:type="paragraph" w:customStyle="1" w:styleId="E6AF2D3D2E314BF1B23416C31DB99719">
    <w:name w:val="E6AF2D3D2E314BF1B23416C31DB99719"/>
  </w:style>
  <w:style w:type="paragraph" w:customStyle="1" w:styleId="F1ED1AD620A9482DB441201CC7479A4D">
    <w:name w:val="F1ED1AD620A9482DB441201CC7479A4D"/>
  </w:style>
  <w:style w:type="paragraph" w:customStyle="1" w:styleId="F6025DEAEF0D49EA80A9A5D70B7742E3">
    <w:name w:val="F6025DEAEF0D49EA80A9A5D70B7742E3"/>
  </w:style>
  <w:style w:type="paragraph" w:customStyle="1" w:styleId="0E36BED3427E44919EBF79BC54FC308B">
    <w:name w:val="0E36BED3427E44919EBF79BC54FC308B"/>
  </w:style>
  <w:style w:type="paragraph" w:customStyle="1" w:styleId="2111F62FF3A2473C8C32A33EEBC5F411">
    <w:name w:val="2111F62FF3A2473C8C32A33EEBC5F411"/>
  </w:style>
  <w:style w:type="paragraph" w:customStyle="1" w:styleId="BF90741AC3064C12903FB5C272D10F22">
    <w:name w:val="BF90741AC3064C12903FB5C272D10F22"/>
  </w:style>
  <w:style w:type="paragraph" w:customStyle="1" w:styleId="4E59B346C47E49D695DB8308EBCE911B">
    <w:name w:val="4E59B346C47E49D695DB8308EBCE911B"/>
  </w:style>
  <w:style w:type="paragraph" w:customStyle="1" w:styleId="99F1C69EA12F45D58DF54BFEB4433835">
    <w:name w:val="99F1C69EA12F45D58DF54BFEB4433835"/>
  </w:style>
  <w:style w:type="paragraph" w:customStyle="1" w:styleId="776D03BC8C094388B094899053C61A0E">
    <w:name w:val="776D03BC8C094388B094899053C61A0E"/>
  </w:style>
  <w:style w:type="paragraph" w:customStyle="1" w:styleId="714AC49382DF4F17BE2286134022383C">
    <w:name w:val="714AC49382DF4F17BE2286134022383C"/>
  </w:style>
  <w:style w:type="paragraph" w:customStyle="1" w:styleId="657F07E589734128B387368F5776AB63">
    <w:name w:val="657F07E589734128B387368F5776AB63"/>
  </w:style>
  <w:style w:type="paragraph" w:customStyle="1" w:styleId="B6DA37D9A96D4B0CBF37EB2A7E834542">
    <w:name w:val="B6DA37D9A96D4B0CBF37EB2A7E834542"/>
  </w:style>
  <w:style w:type="paragraph" w:customStyle="1" w:styleId="E509F93699EA4ACE9317034570355148">
    <w:name w:val="E509F93699EA4ACE9317034570355148"/>
  </w:style>
  <w:style w:type="paragraph" w:customStyle="1" w:styleId="08B96F5B3AA34531B8A352E4BABF95BE">
    <w:name w:val="08B96F5B3AA34531B8A352E4BABF95BE"/>
  </w:style>
  <w:style w:type="paragraph" w:customStyle="1" w:styleId="78F8A54C14BD408FA0E7CC6C71A80DFC">
    <w:name w:val="78F8A54C14BD408FA0E7CC6C71A80DFC"/>
  </w:style>
  <w:style w:type="paragraph" w:customStyle="1" w:styleId="8236502FB6914AA8A62D1FA2B7B75E9C">
    <w:name w:val="8236502FB6914AA8A62D1FA2B7B75E9C"/>
  </w:style>
  <w:style w:type="paragraph" w:customStyle="1" w:styleId="C21196DC661D4022AC38FEC0BE46AF72">
    <w:name w:val="C21196DC661D4022AC38FEC0BE46AF72"/>
  </w:style>
  <w:style w:type="paragraph" w:customStyle="1" w:styleId="82661D56A1EE4D1CBFB3FF8B99B2BD14">
    <w:name w:val="82661D56A1EE4D1CBFB3FF8B99B2BD14"/>
  </w:style>
  <w:style w:type="paragraph" w:customStyle="1" w:styleId="05BF083DC3704C54A9466C9AA18D13FB">
    <w:name w:val="05BF083DC3704C54A9466C9AA18D13FB"/>
  </w:style>
  <w:style w:type="paragraph" w:customStyle="1" w:styleId="10BA10BF39C7433D960882B5B281066B">
    <w:name w:val="10BA10BF39C7433D960882B5B281066B"/>
  </w:style>
  <w:style w:type="paragraph" w:customStyle="1" w:styleId="B4E83FAD884D4C75860F12C57348FD77">
    <w:name w:val="B4E83FAD884D4C75860F12C57348FD77"/>
  </w:style>
  <w:style w:type="paragraph" w:customStyle="1" w:styleId="360255B0764C4DA78961D43B8ABBD2A0">
    <w:name w:val="360255B0764C4DA78961D43B8ABBD2A0"/>
  </w:style>
  <w:style w:type="paragraph" w:customStyle="1" w:styleId="099355F3FF0445C08382CEF75ACE32B1">
    <w:name w:val="099355F3FF0445C08382CEF75ACE32B1"/>
  </w:style>
  <w:style w:type="paragraph" w:customStyle="1" w:styleId="451DDB6C2B9B47EC9609D8EB14E5F623">
    <w:name w:val="451DDB6C2B9B47EC9609D8EB14E5F623"/>
  </w:style>
  <w:style w:type="paragraph" w:customStyle="1" w:styleId="C26DA14CD02B4861AA000C0FEF54325B">
    <w:name w:val="C26DA14CD02B4861AA000C0FEF54325B"/>
  </w:style>
  <w:style w:type="paragraph" w:customStyle="1" w:styleId="A8B51EC2C8EA4EB38AD51CBBD7BD7575">
    <w:name w:val="A8B51EC2C8EA4EB38AD51CBBD7BD7575"/>
  </w:style>
  <w:style w:type="paragraph" w:customStyle="1" w:styleId="8491B813C9A64E50949B83EA735900D9">
    <w:name w:val="8491B813C9A64E50949B83EA735900D9"/>
  </w:style>
  <w:style w:type="paragraph" w:customStyle="1" w:styleId="F1442CA5FF0F4E8C986C9B058AEBA808">
    <w:name w:val="F1442CA5FF0F4E8C986C9B058AEBA808"/>
  </w:style>
  <w:style w:type="paragraph" w:customStyle="1" w:styleId="9BAB638FBE07443FAA815B838969E7AF">
    <w:name w:val="9BAB638FBE07443FAA815B838969E7AF"/>
  </w:style>
  <w:style w:type="paragraph" w:customStyle="1" w:styleId="6FD18322A0C24DB9A7A768A92136D5B2">
    <w:name w:val="6FD18322A0C24DB9A7A768A92136D5B2"/>
  </w:style>
  <w:style w:type="paragraph" w:customStyle="1" w:styleId="BEC4580FB55C469BBA547451F54B3C78">
    <w:name w:val="BEC4580FB55C469BBA547451F54B3C78"/>
  </w:style>
  <w:style w:type="paragraph" w:customStyle="1" w:styleId="CCCB62A5B31D43A29D5E1F4234F4B69A">
    <w:name w:val="CCCB62A5B31D43A29D5E1F4234F4B69A"/>
    <w:rsid w:val="00187F50"/>
  </w:style>
  <w:style w:type="paragraph" w:customStyle="1" w:styleId="6C5FB83582184FD7A0CB939FDD753F69">
    <w:name w:val="6C5FB83582184FD7A0CB939FDD753F69"/>
    <w:rsid w:val="00187F50"/>
  </w:style>
  <w:style w:type="paragraph" w:customStyle="1" w:styleId="EFD9595E1AFA430C93177A4D2BAC2FFF">
    <w:name w:val="EFD9595E1AFA430C93177A4D2BAC2FFF"/>
    <w:rsid w:val="00187F50"/>
  </w:style>
  <w:style w:type="paragraph" w:customStyle="1" w:styleId="9C228A3BDDCF4F7EB760A5D1AE7B5DA1">
    <w:name w:val="9C228A3BDDCF4F7EB760A5D1AE7B5DA1"/>
    <w:rsid w:val="00187F50"/>
  </w:style>
  <w:style w:type="paragraph" w:customStyle="1" w:styleId="1BE425E9C7BE4D9AA964024E559E68B3">
    <w:name w:val="1BE425E9C7BE4D9AA964024E559E68B3"/>
    <w:rsid w:val="00187F50"/>
  </w:style>
  <w:style w:type="paragraph" w:customStyle="1" w:styleId="D815A5D77DD64CEEA893DC22E0905EF4">
    <w:name w:val="D815A5D77DD64CEEA893DC22E0905EF4"/>
    <w:rsid w:val="00187F50"/>
  </w:style>
  <w:style w:type="paragraph" w:customStyle="1" w:styleId="0C59ADC878B843CF9F91C89B51851817">
    <w:name w:val="0C59ADC878B843CF9F91C89B51851817"/>
    <w:rsid w:val="00187F50"/>
  </w:style>
  <w:style w:type="paragraph" w:customStyle="1" w:styleId="40C7C6B4FEC54D0C9C1E11C16CAD3E33">
    <w:name w:val="40C7C6B4FEC54D0C9C1E11C16CAD3E33"/>
    <w:rsid w:val="00187F50"/>
  </w:style>
  <w:style w:type="paragraph" w:customStyle="1" w:styleId="91BD60C92A58497BA2EBEB38108394EC">
    <w:name w:val="91BD60C92A58497BA2EBEB38108394EC"/>
    <w:rsid w:val="00187F50"/>
  </w:style>
  <w:style w:type="paragraph" w:customStyle="1" w:styleId="BDAC2F743F904DCB8901B703ADC6351D">
    <w:name w:val="BDAC2F743F904DCB8901B703ADC6351D"/>
    <w:rsid w:val="00187F50"/>
  </w:style>
  <w:style w:type="paragraph" w:customStyle="1" w:styleId="67C1A0A87368432583BFDAD1534FB4AC">
    <w:name w:val="67C1A0A87368432583BFDAD1534FB4AC"/>
    <w:rsid w:val="00187F50"/>
  </w:style>
  <w:style w:type="paragraph" w:customStyle="1" w:styleId="D4498E0658704B048F00944EF770393B">
    <w:name w:val="D4498E0658704B048F00944EF770393B"/>
    <w:rsid w:val="00187F50"/>
  </w:style>
  <w:style w:type="paragraph" w:customStyle="1" w:styleId="FA6DB4F1CBAB40F6BE0F144C8622D7EA">
    <w:name w:val="FA6DB4F1CBAB40F6BE0F144C8622D7EA"/>
    <w:rsid w:val="00187F50"/>
  </w:style>
  <w:style w:type="paragraph" w:customStyle="1" w:styleId="A43DEA965D3D473D9D0CBF84877C24FA">
    <w:name w:val="A43DEA965D3D473D9D0CBF84877C24FA"/>
    <w:rsid w:val="00187F50"/>
  </w:style>
  <w:style w:type="paragraph" w:customStyle="1" w:styleId="94FA5FDFEA2344CE9EFB5A210E7B8ED7">
    <w:name w:val="94FA5FDFEA2344CE9EFB5A210E7B8ED7"/>
    <w:rsid w:val="00187F50"/>
  </w:style>
  <w:style w:type="paragraph" w:customStyle="1" w:styleId="16953C21947D4D7C87207A7BC630F181">
    <w:name w:val="16953C21947D4D7C87207A7BC630F181"/>
    <w:rsid w:val="00187F50"/>
  </w:style>
  <w:style w:type="paragraph" w:customStyle="1" w:styleId="88A2E9236F92471F9B5555D01F76BAC7">
    <w:name w:val="88A2E9236F92471F9B5555D01F76BAC7"/>
    <w:rsid w:val="00187F50"/>
  </w:style>
  <w:style w:type="paragraph" w:customStyle="1" w:styleId="83365AA0D6B7458C878DB2028BAD1C47">
    <w:name w:val="83365AA0D6B7458C878DB2028BAD1C47"/>
    <w:rsid w:val="00187F50"/>
  </w:style>
  <w:style w:type="paragraph" w:customStyle="1" w:styleId="69E615CE7AF4466B94CDBABC01A70E6E">
    <w:name w:val="69E615CE7AF4466B94CDBABC01A70E6E"/>
    <w:rsid w:val="00187F50"/>
  </w:style>
  <w:style w:type="paragraph" w:customStyle="1" w:styleId="09B9261EBF2E4C4086A016DB5F828CE3">
    <w:name w:val="09B9261EBF2E4C4086A016DB5F828CE3"/>
    <w:rsid w:val="00187F50"/>
  </w:style>
  <w:style w:type="paragraph" w:customStyle="1" w:styleId="1D6520D2A7B1455BB662CDDAB2119F41">
    <w:name w:val="1D6520D2A7B1455BB662CDDAB2119F41"/>
    <w:rsid w:val="00187F50"/>
  </w:style>
  <w:style w:type="paragraph" w:customStyle="1" w:styleId="62017A42C0744DD2859E34BD06D799B6">
    <w:name w:val="62017A42C0744DD2859E34BD06D799B6"/>
    <w:rsid w:val="00187F50"/>
  </w:style>
  <w:style w:type="paragraph" w:customStyle="1" w:styleId="23A341C9C12643BE9E4914182117D71C">
    <w:name w:val="23A341C9C12643BE9E4914182117D71C"/>
    <w:rsid w:val="00187F50"/>
  </w:style>
  <w:style w:type="paragraph" w:customStyle="1" w:styleId="B2E57D78716540CDB16816CA2F29C561">
    <w:name w:val="B2E57D78716540CDB16816CA2F29C561"/>
    <w:rsid w:val="00187F50"/>
  </w:style>
  <w:style w:type="paragraph" w:customStyle="1" w:styleId="F1EB8D8881594D5295BF546F976E660B">
    <w:name w:val="F1EB8D8881594D5295BF546F976E660B"/>
    <w:rsid w:val="00CA1E82"/>
  </w:style>
  <w:style w:type="paragraph" w:customStyle="1" w:styleId="BE4DFA287E9D4397A539E570AC141E1C">
    <w:name w:val="BE4DFA287E9D4397A539E570AC141E1C"/>
    <w:rsid w:val="00CA1E82"/>
  </w:style>
  <w:style w:type="paragraph" w:customStyle="1" w:styleId="2A5DC71C8B914F088EF2D45BE2C70E10">
    <w:name w:val="2A5DC71C8B914F088EF2D45BE2C70E10"/>
    <w:rsid w:val="00CA1E82"/>
  </w:style>
  <w:style w:type="paragraph" w:customStyle="1" w:styleId="108A7116883741198BA66480922A3C74">
    <w:name w:val="108A7116883741198BA66480922A3C74"/>
    <w:rsid w:val="00CA1E82"/>
  </w:style>
  <w:style w:type="paragraph" w:customStyle="1" w:styleId="378D815FB12B4AB2BABE6D2A0D2AD213">
    <w:name w:val="378D815FB12B4AB2BABE6D2A0D2AD213"/>
    <w:rsid w:val="00CA1E82"/>
  </w:style>
  <w:style w:type="paragraph" w:customStyle="1" w:styleId="D33BDADD94824C5292D3F013F9CCE9B8">
    <w:name w:val="D33BDADD94824C5292D3F013F9CCE9B8"/>
    <w:rsid w:val="00CA1E82"/>
  </w:style>
  <w:style w:type="paragraph" w:customStyle="1" w:styleId="C7D48AFA5A6F497193CAA47F5FF3D0EE">
    <w:name w:val="C7D48AFA5A6F497193CAA47F5FF3D0EE"/>
    <w:rsid w:val="00CA1E82"/>
  </w:style>
  <w:style w:type="paragraph" w:customStyle="1" w:styleId="AE8CFB0EA2124431B78E716D06BA7FDE">
    <w:name w:val="AE8CFB0EA2124431B78E716D06BA7FDE"/>
    <w:rsid w:val="00CA1E82"/>
  </w:style>
  <w:style w:type="paragraph" w:customStyle="1" w:styleId="5798902B1A8B4184A90C1D6B3B87474C">
    <w:name w:val="5798902B1A8B4184A90C1D6B3B87474C"/>
    <w:rsid w:val="00CA1E82"/>
  </w:style>
  <w:style w:type="paragraph" w:customStyle="1" w:styleId="2F630CEC9EF14710A088E79C58E1DC9A">
    <w:name w:val="2F630CEC9EF14710A088E79C58E1DC9A"/>
    <w:rsid w:val="00CA1E82"/>
  </w:style>
  <w:style w:type="paragraph" w:customStyle="1" w:styleId="72BBE11849F342EDBAC0D535F221D81E">
    <w:name w:val="72BBE11849F342EDBAC0D535F221D81E"/>
    <w:rsid w:val="00CA1E82"/>
  </w:style>
  <w:style w:type="paragraph" w:customStyle="1" w:styleId="C8E3F357ABD74C2AB7E5AA81DEE405FD">
    <w:name w:val="C8E3F357ABD74C2AB7E5AA81DEE405FD"/>
    <w:rsid w:val="00CA1E82"/>
  </w:style>
  <w:style w:type="paragraph" w:customStyle="1" w:styleId="950A9D2FB5654355BDC58928253798D6">
    <w:name w:val="950A9D2FB5654355BDC58928253798D6"/>
    <w:rsid w:val="00CA1E82"/>
  </w:style>
  <w:style w:type="paragraph" w:customStyle="1" w:styleId="A6587B72964B4A7BB267AFC03E807EDD">
    <w:name w:val="A6587B72964B4A7BB267AFC03E807EDD"/>
    <w:rsid w:val="00CA1E82"/>
  </w:style>
  <w:style w:type="paragraph" w:customStyle="1" w:styleId="262CBB5C3FB64656985AF187458CC4C7">
    <w:name w:val="262CBB5C3FB64656985AF187458CC4C7"/>
    <w:rsid w:val="00CA1E82"/>
  </w:style>
  <w:style w:type="paragraph" w:customStyle="1" w:styleId="8F657F118D3E4B899ADF0EC97B45F46B">
    <w:name w:val="8F657F118D3E4B899ADF0EC97B45F46B"/>
    <w:rsid w:val="00CA1E82"/>
  </w:style>
  <w:style w:type="paragraph" w:customStyle="1" w:styleId="89225B7BAED9482484472F3336088C0F">
    <w:name w:val="89225B7BAED9482484472F3336088C0F"/>
    <w:rsid w:val="00CA1E82"/>
  </w:style>
  <w:style w:type="paragraph" w:customStyle="1" w:styleId="047AED116C6C45A9BB5E2558E55023D2">
    <w:name w:val="047AED116C6C45A9BB5E2558E55023D2"/>
    <w:rsid w:val="00CA1E82"/>
  </w:style>
  <w:style w:type="paragraph" w:customStyle="1" w:styleId="1C9BB3D88CFE41E7908B05D33608CD7B">
    <w:name w:val="1C9BB3D88CFE41E7908B05D33608CD7B"/>
    <w:rsid w:val="00CA1E82"/>
  </w:style>
  <w:style w:type="paragraph" w:customStyle="1" w:styleId="AF8C3E67FBC4430098D7EB4A303083AC">
    <w:name w:val="AF8C3E67FBC4430098D7EB4A303083AC"/>
    <w:rsid w:val="00CA1E82"/>
  </w:style>
  <w:style w:type="paragraph" w:customStyle="1" w:styleId="BFDA1275106246A5B0F6572A87198DEA">
    <w:name w:val="BFDA1275106246A5B0F6572A87198DEA"/>
    <w:rsid w:val="00CA1E82"/>
  </w:style>
  <w:style w:type="paragraph" w:customStyle="1" w:styleId="36F6D72B80F946D69EA93957EE831D42">
    <w:name w:val="36F6D72B80F946D69EA93957EE831D42"/>
    <w:rsid w:val="00CA1E82"/>
  </w:style>
  <w:style w:type="paragraph" w:customStyle="1" w:styleId="CBB21BB54C244B7CAB87C7B54AB1949E">
    <w:name w:val="CBB21BB54C244B7CAB87C7B54AB1949E"/>
    <w:rsid w:val="00CA1E82"/>
  </w:style>
  <w:style w:type="paragraph" w:customStyle="1" w:styleId="203E4645D938420AB0AFAA214B3C61B9">
    <w:name w:val="203E4645D938420AB0AFAA214B3C61B9"/>
    <w:rsid w:val="00CA1E82"/>
  </w:style>
  <w:style w:type="paragraph" w:customStyle="1" w:styleId="B9A5933BAF9641289BCB18CA9E6D6389">
    <w:name w:val="B9A5933BAF9641289BCB18CA9E6D6389"/>
    <w:rsid w:val="00CA1E82"/>
  </w:style>
  <w:style w:type="paragraph" w:customStyle="1" w:styleId="696337F4632F491BB1694968C0A607C2">
    <w:name w:val="696337F4632F491BB1694968C0A607C2"/>
    <w:rsid w:val="00CA1E82"/>
  </w:style>
  <w:style w:type="paragraph" w:customStyle="1" w:styleId="AD760831634C4BF894FFCAEF9101BB11">
    <w:name w:val="AD760831634C4BF894FFCAEF9101BB11"/>
    <w:rsid w:val="00CA1E82"/>
  </w:style>
  <w:style w:type="paragraph" w:customStyle="1" w:styleId="C9153E72A8BE4849A4C95A10448FC9D3">
    <w:name w:val="C9153E72A8BE4849A4C95A10448FC9D3"/>
    <w:rsid w:val="00CA1E82"/>
  </w:style>
  <w:style w:type="paragraph" w:customStyle="1" w:styleId="0EF20DAAD9CF4691A59D99B31C7C8549">
    <w:name w:val="0EF20DAAD9CF4691A59D99B31C7C8549"/>
    <w:rsid w:val="00CA1E82"/>
  </w:style>
  <w:style w:type="paragraph" w:customStyle="1" w:styleId="8AEEA064A8C34EC3BA8FE9ECA0BE6777">
    <w:name w:val="8AEEA064A8C34EC3BA8FE9ECA0BE6777"/>
    <w:rsid w:val="00CA1E82"/>
  </w:style>
  <w:style w:type="paragraph" w:customStyle="1" w:styleId="1354DC5E1F134E0CA6670E244FD5A1EB">
    <w:name w:val="1354DC5E1F134E0CA6670E244FD5A1EB"/>
    <w:rsid w:val="00CA1E82"/>
  </w:style>
  <w:style w:type="paragraph" w:customStyle="1" w:styleId="9BB7CFAF197B4FFC8A7C7BB81E420AE8">
    <w:name w:val="9BB7CFAF197B4FFC8A7C7BB81E420AE8"/>
    <w:rsid w:val="00CA1E82"/>
  </w:style>
  <w:style w:type="paragraph" w:customStyle="1" w:styleId="8B38254D8C0142C99CC10EABC107A179">
    <w:name w:val="8B38254D8C0142C99CC10EABC107A179"/>
    <w:rsid w:val="00CA1E82"/>
  </w:style>
  <w:style w:type="paragraph" w:customStyle="1" w:styleId="A09D74570B484B2D924446B7A8BB1B59">
    <w:name w:val="A09D74570B484B2D924446B7A8BB1B59"/>
    <w:rsid w:val="00CA1E82"/>
  </w:style>
  <w:style w:type="paragraph" w:customStyle="1" w:styleId="3B29321C47AD4A9DA7A98948FFFBBA66">
    <w:name w:val="3B29321C47AD4A9DA7A98948FFFBBA66"/>
    <w:rsid w:val="00CA1E82"/>
  </w:style>
  <w:style w:type="paragraph" w:customStyle="1" w:styleId="907E3D58969E421C848CC2292E42F3B5">
    <w:name w:val="907E3D58969E421C848CC2292E42F3B5"/>
    <w:rsid w:val="00CA1E82"/>
  </w:style>
  <w:style w:type="paragraph" w:customStyle="1" w:styleId="714621CC67A74C7B82CBB4F56DFFF335">
    <w:name w:val="714621CC67A74C7B82CBB4F56DFFF335"/>
    <w:rsid w:val="00CA1E82"/>
  </w:style>
  <w:style w:type="paragraph" w:customStyle="1" w:styleId="4280F0893A2842609178F3DA01AF91FB">
    <w:name w:val="4280F0893A2842609178F3DA01AF91FB"/>
    <w:rsid w:val="00CA1E82"/>
  </w:style>
  <w:style w:type="paragraph" w:customStyle="1" w:styleId="C055DA6A77AB45D89F120D6E995C5732">
    <w:name w:val="C055DA6A77AB45D89F120D6E995C5732"/>
    <w:rsid w:val="00CA1E82"/>
  </w:style>
  <w:style w:type="paragraph" w:customStyle="1" w:styleId="735E987C92D94B7AA7C766CB52E4801F">
    <w:name w:val="735E987C92D94B7AA7C766CB52E4801F"/>
    <w:rsid w:val="00CA1E82"/>
  </w:style>
  <w:style w:type="paragraph" w:customStyle="1" w:styleId="7DE33E35C0394AC8B27E8819F2EC96D0">
    <w:name w:val="7DE33E35C0394AC8B27E8819F2EC96D0"/>
    <w:rsid w:val="00CA1E82"/>
  </w:style>
  <w:style w:type="paragraph" w:customStyle="1" w:styleId="CB505968BA6847CBB2B33C9CCE34880E">
    <w:name w:val="CB505968BA6847CBB2B33C9CCE34880E"/>
    <w:rsid w:val="00CA1E82"/>
  </w:style>
  <w:style w:type="paragraph" w:customStyle="1" w:styleId="F95DCB0841FC4A22A92E80BE0DA0A0F7">
    <w:name w:val="F95DCB0841FC4A22A92E80BE0DA0A0F7"/>
    <w:rsid w:val="00CA1E82"/>
  </w:style>
  <w:style w:type="paragraph" w:customStyle="1" w:styleId="BE9961A9201041BE9E3B99A451E4691D">
    <w:name w:val="BE9961A9201041BE9E3B99A451E4691D"/>
    <w:rsid w:val="00CA1E82"/>
  </w:style>
  <w:style w:type="paragraph" w:customStyle="1" w:styleId="75AEAAC2A3584427BFA9F9BAD62609C0">
    <w:name w:val="75AEAAC2A3584427BFA9F9BAD62609C0"/>
    <w:rsid w:val="00CA1E82"/>
  </w:style>
  <w:style w:type="paragraph" w:customStyle="1" w:styleId="DAA3C107763E411DB56CEDE9F1B28E1F">
    <w:name w:val="DAA3C107763E411DB56CEDE9F1B28E1F"/>
    <w:rsid w:val="00CA1E82"/>
  </w:style>
  <w:style w:type="paragraph" w:customStyle="1" w:styleId="545F0D8F2A2742208CE11B444B9581EC">
    <w:name w:val="545F0D8F2A2742208CE11B444B9581EC"/>
    <w:rsid w:val="00CA1E82"/>
  </w:style>
  <w:style w:type="paragraph" w:customStyle="1" w:styleId="93350A13A6A64E7AB0990382CB514B5C">
    <w:name w:val="93350A13A6A64E7AB0990382CB514B5C"/>
    <w:rsid w:val="00CA1E82"/>
  </w:style>
  <w:style w:type="paragraph" w:customStyle="1" w:styleId="8283791FF69C4738B20003D0B1DB65AF">
    <w:name w:val="8283791FF69C4738B20003D0B1DB65AF"/>
    <w:rsid w:val="00CA1E82"/>
  </w:style>
  <w:style w:type="paragraph" w:customStyle="1" w:styleId="92AB095D8AD64ABFA761026C19F4431C">
    <w:name w:val="92AB095D8AD64ABFA761026C19F4431C"/>
    <w:rsid w:val="00CA1E82"/>
  </w:style>
  <w:style w:type="paragraph" w:customStyle="1" w:styleId="4001F0C67DC34966808937C37EBFD606">
    <w:name w:val="4001F0C67DC34966808937C37EBFD606"/>
    <w:rsid w:val="00CA1E82"/>
  </w:style>
  <w:style w:type="paragraph" w:customStyle="1" w:styleId="DCB0BD81E2324569A0F2993DEC86051F">
    <w:name w:val="DCB0BD81E2324569A0F2993DEC86051F"/>
    <w:rsid w:val="00CA1E82"/>
  </w:style>
  <w:style w:type="paragraph" w:customStyle="1" w:styleId="137B7F04D34B454EB5595938DE895E23">
    <w:name w:val="137B7F04D34B454EB5595938DE895E23"/>
    <w:rsid w:val="00CA1E82"/>
  </w:style>
  <w:style w:type="paragraph" w:customStyle="1" w:styleId="6E73BE1B1D644332AA190A0CB03F1713">
    <w:name w:val="6E73BE1B1D644332AA190A0CB03F1713"/>
    <w:rsid w:val="00CA1E82"/>
  </w:style>
  <w:style w:type="paragraph" w:customStyle="1" w:styleId="12D65F8ED72545969EDF183E95C14C86">
    <w:name w:val="12D65F8ED72545969EDF183E95C14C86"/>
    <w:rsid w:val="00CA1E82"/>
  </w:style>
  <w:style w:type="paragraph" w:customStyle="1" w:styleId="C33432ECF1C746049836F86FF377018E">
    <w:name w:val="C33432ECF1C746049836F86FF377018E"/>
    <w:rsid w:val="00CA1E82"/>
  </w:style>
  <w:style w:type="paragraph" w:customStyle="1" w:styleId="ABF898659B494AFEBE907EBB9BDFCDDC">
    <w:name w:val="ABF898659B494AFEBE907EBB9BDFCDDC"/>
    <w:rsid w:val="00CA1E82"/>
  </w:style>
  <w:style w:type="paragraph" w:customStyle="1" w:styleId="4B485D73E9084AD1864253DC2DA2ED57">
    <w:name w:val="4B485D73E9084AD1864253DC2DA2ED57"/>
    <w:rsid w:val="00CA1E82"/>
  </w:style>
  <w:style w:type="paragraph" w:customStyle="1" w:styleId="AB0ED1DDEFB548B6BFB0DE5626282D25">
    <w:name w:val="AB0ED1DDEFB548B6BFB0DE5626282D25"/>
    <w:rsid w:val="00CA1E82"/>
  </w:style>
  <w:style w:type="paragraph" w:customStyle="1" w:styleId="DE4DC830E31C4DE2ADE5001C2EC49E75">
    <w:name w:val="DE4DC830E31C4DE2ADE5001C2EC49E75"/>
    <w:rsid w:val="00CA1E82"/>
  </w:style>
  <w:style w:type="paragraph" w:customStyle="1" w:styleId="9AE6D488C7E84C39924F7131CCAC77F0">
    <w:name w:val="9AE6D488C7E84C39924F7131CCAC77F0"/>
    <w:rsid w:val="00CA1E82"/>
  </w:style>
  <w:style w:type="paragraph" w:customStyle="1" w:styleId="4BA5906292A94C96AEC5AF9DB1BBD3BF">
    <w:name w:val="4BA5906292A94C96AEC5AF9DB1BBD3BF"/>
    <w:rsid w:val="00CA1E82"/>
  </w:style>
  <w:style w:type="paragraph" w:customStyle="1" w:styleId="F213AEE0F3324585B197837E3B0FD85C">
    <w:name w:val="F213AEE0F3324585B197837E3B0FD85C"/>
    <w:rsid w:val="00CA1E82"/>
  </w:style>
  <w:style w:type="paragraph" w:customStyle="1" w:styleId="E218466417C44972B325884F70DE2EA5">
    <w:name w:val="E218466417C44972B325884F70DE2EA5"/>
    <w:rsid w:val="00CA1E82"/>
  </w:style>
  <w:style w:type="paragraph" w:customStyle="1" w:styleId="D5F777DA0C554F73B8CA089673D11A5B">
    <w:name w:val="D5F777DA0C554F73B8CA089673D11A5B"/>
    <w:rsid w:val="00CA1E82"/>
  </w:style>
  <w:style w:type="paragraph" w:customStyle="1" w:styleId="8E7C92EB0F33481D8F950716A92169DD">
    <w:name w:val="8E7C92EB0F33481D8F950716A92169DD"/>
    <w:rsid w:val="00CA1E82"/>
  </w:style>
  <w:style w:type="paragraph" w:customStyle="1" w:styleId="B0466212D739414BA5FF8D1B12FB03EA">
    <w:name w:val="B0466212D739414BA5FF8D1B12FB03EA"/>
    <w:rsid w:val="00CA1E82"/>
  </w:style>
  <w:style w:type="paragraph" w:customStyle="1" w:styleId="E6F9DF0586ED48C99879B509E41A5D23">
    <w:name w:val="E6F9DF0586ED48C99879B509E41A5D23"/>
    <w:rsid w:val="00CA1E82"/>
  </w:style>
  <w:style w:type="paragraph" w:customStyle="1" w:styleId="18A94BB17E744CCEA39C0AE26E235E7E">
    <w:name w:val="18A94BB17E744CCEA39C0AE26E235E7E"/>
    <w:rsid w:val="00CA1E82"/>
  </w:style>
  <w:style w:type="paragraph" w:customStyle="1" w:styleId="F583A83472AD40D79CB77FA78B7CEB98">
    <w:name w:val="F583A83472AD40D79CB77FA78B7CEB98"/>
    <w:rsid w:val="00CA1E82"/>
  </w:style>
  <w:style w:type="paragraph" w:customStyle="1" w:styleId="A9B3A1CD28E34B1DAAF09AF4A002C2D2">
    <w:name w:val="A9B3A1CD28E34B1DAAF09AF4A002C2D2"/>
    <w:rsid w:val="00CA1E82"/>
  </w:style>
  <w:style w:type="paragraph" w:customStyle="1" w:styleId="C05330BFB0AB47A68FDD4546A56C4BE6">
    <w:name w:val="C05330BFB0AB47A68FDD4546A56C4BE6"/>
    <w:rsid w:val="00CA1E82"/>
  </w:style>
  <w:style w:type="paragraph" w:customStyle="1" w:styleId="B48BD7D3A4DD46528DCD41BC4544FF0F">
    <w:name w:val="B48BD7D3A4DD46528DCD41BC4544FF0F"/>
    <w:rsid w:val="00CA1E82"/>
  </w:style>
  <w:style w:type="paragraph" w:customStyle="1" w:styleId="9299E191D828429FA77251128D0DDD21">
    <w:name w:val="9299E191D828429FA77251128D0DDD21"/>
    <w:rsid w:val="00CA1E82"/>
  </w:style>
  <w:style w:type="paragraph" w:customStyle="1" w:styleId="02BEB1D8B79448C0A507AFD288AD517F">
    <w:name w:val="02BEB1D8B79448C0A507AFD288AD517F"/>
    <w:rsid w:val="00CA1E82"/>
  </w:style>
  <w:style w:type="paragraph" w:customStyle="1" w:styleId="6E414C9064214A5D8D9CD795325BE819">
    <w:name w:val="6E414C9064214A5D8D9CD795325BE819"/>
    <w:rsid w:val="00CA1E82"/>
  </w:style>
  <w:style w:type="paragraph" w:customStyle="1" w:styleId="943492A07C7E459E9A464E69001A6F9B">
    <w:name w:val="943492A07C7E459E9A464E69001A6F9B"/>
    <w:rsid w:val="00CA1E82"/>
  </w:style>
  <w:style w:type="paragraph" w:customStyle="1" w:styleId="78C458948B164BA18D1BE49D741C16FC">
    <w:name w:val="78C458948B164BA18D1BE49D741C16FC"/>
    <w:rsid w:val="00CA1E82"/>
  </w:style>
  <w:style w:type="paragraph" w:customStyle="1" w:styleId="4D66959380374008A5DBC1A40116DD46">
    <w:name w:val="4D66959380374008A5DBC1A40116DD46"/>
    <w:rsid w:val="00CA1E82"/>
  </w:style>
  <w:style w:type="paragraph" w:customStyle="1" w:styleId="9CA03C14FDF54459BAD3F041D9366A0D">
    <w:name w:val="9CA03C14FDF54459BAD3F041D9366A0D"/>
    <w:rsid w:val="00CA1E82"/>
  </w:style>
  <w:style w:type="paragraph" w:customStyle="1" w:styleId="07E988E81DEB47D2A79D78D2DB19C714">
    <w:name w:val="07E988E81DEB47D2A79D78D2DB19C714"/>
    <w:rsid w:val="00CA1E82"/>
  </w:style>
  <w:style w:type="paragraph" w:customStyle="1" w:styleId="B8C89F400060475585B71610F0F5E967">
    <w:name w:val="B8C89F400060475585B71610F0F5E967"/>
    <w:rsid w:val="00CA1E82"/>
  </w:style>
  <w:style w:type="paragraph" w:customStyle="1" w:styleId="A85052F0303E440C92A0E821031C5E2D">
    <w:name w:val="A85052F0303E440C92A0E821031C5E2D"/>
    <w:rsid w:val="00CA1E82"/>
  </w:style>
  <w:style w:type="paragraph" w:customStyle="1" w:styleId="8D98CC02226942DAB6513B3A229E668C">
    <w:name w:val="8D98CC02226942DAB6513B3A229E668C"/>
    <w:rsid w:val="00CA1E82"/>
  </w:style>
  <w:style w:type="paragraph" w:customStyle="1" w:styleId="92AB147196B04AD896C61BE9D90A9EEA">
    <w:name w:val="92AB147196B04AD896C61BE9D90A9EEA"/>
    <w:rsid w:val="00CA1E82"/>
  </w:style>
  <w:style w:type="paragraph" w:customStyle="1" w:styleId="16360981185F407AAFA532E32E96F2A3">
    <w:name w:val="16360981185F407AAFA532E32E96F2A3"/>
    <w:rsid w:val="00CA1E82"/>
  </w:style>
  <w:style w:type="paragraph" w:customStyle="1" w:styleId="F37166D934574A278823FB4C10F4F320">
    <w:name w:val="F37166D934574A278823FB4C10F4F320"/>
    <w:rsid w:val="00CA1E82"/>
  </w:style>
  <w:style w:type="paragraph" w:customStyle="1" w:styleId="F8DAA6C46AC848EB864B9FB5873D8396">
    <w:name w:val="F8DAA6C46AC848EB864B9FB5873D8396"/>
    <w:rsid w:val="00CA1E82"/>
  </w:style>
  <w:style w:type="paragraph" w:customStyle="1" w:styleId="84BF56A0801B49D8812032B62E63E33A">
    <w:name w:val="84BF56A0801B49D8812032B62E63E33A"/>
    <w:rsid w:val="00CA1E82"/>
  </w:style>
  <w:style w:type="paragraph" w:customStyle="1" w:styleId="16C27208A06C42D48D3C0599BB4A0E5D">
    <w:name w:val="16C27208A06C42D48D3C0599BB4A0E5D"/>
    <w:rsid w:val="00CA1E82"/>
  </w:style>
  <w:style w:type="paragraph" w:customStyle="1" w:styleId="7260EB0CC4274F11A03005024DAC2448">
    <w:name w:val="7260EB0CC4274F11A03005024DAC2448"/>
    <w:rsid w:val="00CA1E82"/>
  </w:style>
  <w:style w:type="paragraph" w:customStyle="1" w:styleId="E2732A3EF82947CF93B48F49E72ECC9D">
    <w:name w:val="E2732A3EF82947CF93B48F49E72ECC9D"/>
    <w:rsid w:val="00CA1E82"/>
  </w:style>
  <w:style w:type="paragraph" w:customStyle="1" w:styleId="8833BC263DCD4F1794C692EEFE63C23D">
    <w:name w:val="8833BC263DCD4F1794C692EEFE63C23D"/>
    <w:rsid w:val="00CA1E82"/>
  </w:style>
  <w:style w:type="paragraph" w:customStyle="1" w:styleId="172934C51367429CA326391CC900B1FF">
    <w:name w:val="172934C51367429CA326391CC900B1FF"/>
    <w:rsid w:val="00CA1E82"/>
  </w:style>
  <w:style w:type="paragraph" w:customStyle="1" w:styleId="E04BBE745732497A9584F00BDD7E7BB6">
    <w:name w:val="E04BBE745732497A9584F00BDD7E7BB6"/>
    <w:rsid w:val="00CA1E82"/>
  </w:style>
  <w:style w:type="paragraph" w:customStyle="1" w:styleId="1E8C2EB79174420CA9933C8377185F89">
    <w:name w:val="1E8C2EB79174420CA9933C8377185F89"/>
    <w:rsid w:val="00CA1E82"/>
  </w:style>
  <w:style w:type="paragraph" w:customStyle="1" w:styleId="18469DCA3C6D4EAEA66D84EB9C0FC7F3">
    <w:name w:val="18469DCA3C6D4EAEA66D84EB9C0FC7F3"/>
    <w:rsid w:val="00CA1E82"/>
  </w:style>
  <w:style w:type="paragraph" w:customStyle="1" w:styleId="FF74C68EA2B8451999781180048256AE">
    <w:name w:val="FF74C68EA2B8451999781180048256AE"/>
    <w:rsid w:val="00CA1E82"/>
  </w:style>
  <w:style w:type="paragraph" w:customStyle="1" w:styleId="04F87E91CB044F28B86F93695F6779EA">
    <w:name w:val="04F87E91CB044F28B86F93695F6779EA"/>
    <w:rsid w:val="00CA1E82"/>
  </w:style>
  <w:style w:type="paragraph" w:customStyle="1" w:styleId="7991795CBC7F4CC3B7239597B0BA5E26">
    <w:name w:val="7991795CBC7F4CC3B7239597B0BA5E26"/>
    <w:rsid w:val="00CA1E82"/>
  </w:style>
  <w:style w:type="paragraph" w:customStyle="1" w:styleId="CEE748EEDC3A4AA9B536AAD18AC2FD6B">
    <w:name w:val="CEE748EEDC3A4AA9B536AAD18AC2FD6B"/>
    <w:rsid w:val="00CA1E82"/>
  </w:style>
  <w:style w:type="paragraph" w:customStyle="1" w:styleId="7F5A421C5D9D42A5A2AD13ADFA55A020">
    <w:name w:val="7F5A421C5D9D42A5A2AD13ADFA55A020"/>
    <w:rsid w:val="00CA1E82"/>
  </w:style>
  <w:style w:type="paragraph" w:customStyle="1" w:styleId="6015EC3D3BF14D41BD92B64DDBC17155">
    <w:name w:val="6015EC3D3BF14D41BD92B64DDBC17155"/>
    <w:rsid w:val="00CA1E82"/>
  </w:style>
  <w:style w:type="paragraph" w:customStyle="1" w:styleId="82C5F89EF2924C749DE91E15773370B5">
    <w:name w:val="82C5F89EF2924C749DE91E15773370B5"/>
    <w:rsid w:val="00CA1E82"/>
  </w:style>
  <w:style w:type="paragraph" w:customStyle="1" w:styleId="72E41ABAF0434193BAC9BF4A5D86C06C">
    <w:name w:val="72E41ABAF0434193BAC9BF4A5D86C06C"/>
    <w:rsid w:val="00CA1E82"/>
  </w:style>
  <w:style w:type="paragraph" w:customStyle="1" w:styleId="690559064A7A463ABAE6DC13CDD42F3B">
    <w:name w:val="690559064A7A463ABAE6DC13CDD42F3B"/>
    <w:rsid w:val="00CA1E82"/>
  </w:style>
  <w:style w:type="paragraph" w:customStyle="1" w:styleId="B7BD8AC93CA84A76B17043EDC99B03A0">
    <w:name w:val="B7BD8AC93CA84A76B17043EDC99B03A0"/>
    <w:rsid w:val="00CA1E82"/>
  </w:style>
  <w:style w:type="paragraph" w:customStyle="1" w:styleId="3336342ABC204D1AB91F283455D88F4F">
    <w:name w:val="3336342ABC204D1AB91F283455D88F4F"/>
    <w:rsid w:val="00CA1E82"/>
  </w:style>
  <w:style w:type="paragraph" w:customStyle="1" w:styleId="FD182D05134040908A05610510CCABD6">
    <w:name w:val="FD182D05134040908A05610510CCABD6"/>
    <w:rsid w:val="00CA1E82"/>
  </w:style>
  <w:style w:type="paragraph" w:customStyle="1" w:styleId="3D0D758AA26C4C669FA0D001613FC718">
    <w:name w:val="3D0D758AA26C4C669FA0D001613FC718"/>
    <w:rsid w:val="00CA1E82"/>
  </w:style>
  <w:style w:type="paragraph" w:customStyle="1" w:styleId="BAEE8FB19F554EC6BC39A96E1E77815C">
    <w:name w:val="BAEE8FB19F554EC6BC39A96E1E77815C"/>
    <w:rsid w:val="00CA1E82"/>
  </w:style>
  <w:style w:type="paragraph" w:customStyle="1" w:styleId="ACED8153CC5442C89784A490C65FF159">
    <w:name w:val="ACED8153CC5442C89784A490C65FF159"/>
    <w:rsid w:val="00CA1E82"/>
  </w:style>
  <w:style w:type="paragraph" w:customStyle="1" w:styleId="9CC9EB5A0AAA44F0A1C0FE71A74C8308">
    <w:name w:val="9CC9EB5A0AAA44F0A1C0FE71A74C8308"/>
    <w:rsid w:val="00CA1E82"/>
  </w:style>
  <w:style w:type="paragraph" w:customStyle="1" w:styleId="5F921CCE5EF94EA58CB4DCC2EF7CE08B">
    <w:name w:val="5F921CCE5EF94EA58CB4DCC2EF7CE08B"/>
    <w:rsid w:val="00CA1E82"/>
  </w:style>
  <w:style w:type="paragraph" w:customStyle="1" w:styleId="D076C8F2C9164174A27F00A505095F29">
    <w:name w:val="D076C8F2C9164174A27F00A505095F29"/>
    <w:rsid w:val="00CA1E82"/>
  </w:style>
  <w:style w:type="paragraph" w:customStyle="1" w:styleId="B51E8A9A324643FB9240DFA11AB5944A">
    <w:name w:val="B51E8A9A324643FB9240DFA11AB5944A"/>
    <w:rsid w:val="00CA1E82"/>
  </w:style>
  <w:style w:type="paragraph" w:customStyle="1" w:styleId="93BC306039E14A55B6518AD5BEC78DC9">
    <w:name w:val="93BC306039E14A55B6518AD5BEC78DC9"/>
    <w:rsid w:val="00CA1E82"/>
  </w:style>
  <w:style w:type="paragraph" w:customStyle="1" w:styleId="F0DEFE6B045F4FC181D586149D4C8DC1">
    <w:name w:val="F0DEFE6B045F4FC181D586149D4C8DC1"/>
    <w:rsid w:val="00CA1E82"/>
  </w:style>
  <w:style w:type="paragraph" w:customStyle="1" w:styleId="76D4681834BA48F5BD77D0D1054F42C0">
    <w:name w:val="76D4681834BA48F5BD77D0D1054F42C0"/>
    <w:rsid w:val="00CA1E82"/>
  </w:style>
  <w:style w:type="paragraph" w:customStyle="1" w:styleId="5208D9FC29C74F0CAA256E0A3D1ADBA7">
    <w:name w:val="5208D9FC29C74F0CAA256E0A3D1ADBA7"/>
    <w:rsid w:val="00CA1E82"/>
  </w:style>
  <w:style w:type="paragraph" w:customStyle="1" w:styleId="7F0630D4723F48D3AB0CA73BB32C6B1E">
    <w:name w:val="7F0630D4723F48D3AB0CA73BB32C6B1E"/>
    <w:rsid w:val="00CA1E82"/>
  </w:style>
  <w:style w:type="paragraph" w:customStyle="1" w:styleId="84C55BF0B3A14FF9ACD94D189EEA83AB">
    <w:name w:val="84C55BF0B3A14FF9ACD94D189EEA83AB"/>
    <w:rsid w:val="00CA1E82"/>
  </w:style>
  <w:style w:type="paragraph" w:customStyle="1" w:styleId="10E80ADA8F994F1EACA8054D550F5093">
    <w:name w:val="10E80ADA8F994F1EACA8054D550F5093"/>
    <w:rsid w:val="00CA1E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Radius College">
      <a:dk1>
        <a:sysClr val="windowText" lastClr="000000"/>
      </a:dk1>
      <a:lt1>
        <a:sysClr val="window" lastClr="FFFFFF"/>
      </a:lt1>
      <a:dk2>
        <a:srgbClr val="1F497D"/>
      </a:dk2>
      <a:lt2>
        <a:srgbClr val="EEECE1"/>
      </a:lt2>
      <a:accent1>
        <a:srgbClr val="E30613"/>
      </a:accent1>
      <a:accent2>
        <a:srgbClr val="818181"/>
      </a:accent2>
      <a:accent3>
        <a:srgbClr val="D3D3D3"/>
      </a:accent3>
      <a:accent4>
        <a:srgbClr val="F4F4F4"/>
      </a:accent4>
      <a:accent5>
        <a:srgbClr val="4BACC6"/>
      </a:accent5>
      <a:accent6>
        <a:srgbClr val="F79646"/>
      </a:accent6>
      <a:hlink>
        <a:srgbClr val="0000FF"/>
      </a:hlink>
      <a:folHlink>
        <a:srgbClr val="800080"/>
      </a:folHlink>
    </a:clrScheme>
    <a:fontScheme name="Radius College">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vragen xmlns="http://schemas.eformity.nl/radiuscollege/onderwijsvorm/2015/04/vragen">
  <vraag1/>
  <vraag2/>
  <vraag3/>
  <vraag4/>
  <vraag5/>
  <vraag6/>
  <vraag7/>
  <vraag8/>
  <vraag9/>
  <vraag10/>
  <vraag11/>
  <vraag12/>
  <vraag13/>
  <vraag14/>
  <vraag15/>
  <vraag16/>
  <vraag17/>
  <vraag18/>
  <vraag19/>
  <vraag20/>
</vragen>
</file>

<file path=customXml/item4.xml><?xml version="1.0" encoding="utf-8"?>
<algemeen xmlns="http://schemas.eformity.nl/radiuscollege/onderwijsvorm/2015/04/algemeen">
  <titel>Barroc IT</titel>
  <team>ICO</team>
  <opleiding>AMO</opleiding>
  <crebo>25187</crebo>
  <bolbbl>BOL</bolbbl>
  <niveau>4</niveau>
  <leerjaar>2</leerjaar>
  <periode>5</periode>
  <lesweek>1-8</lesweek>
  <ontwikkelaar>Team ICO</ontwikkelaar>
  <ontwikkeldatum>2017</ontwikkeldatum>
</algemeen>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assessment xmlns="http://schemas.eformity.nl/radiuscollege/onderwijsvorm/2015/04/assessment">
  <assessmenta>
    <omschrijving/>
  </assessmenta>
  <assessmentb>
    <omschrijving/>
  </assessmentb>
</assessment>
</file>

<file path=customXml/item7.xml><?xml version="1.0" encoding="utf-8"?>
<kennisdoelen xmlns="http://schemas.eformity.nl/radiuscollege/onderwijsvorm/2016/03/kennisdoelen">
  <kennisdoel1>
    <kruispunt/>
    <niveau/>
    <omschrijving/>
  </kennisdoel1>
  <kennisdoel2>
    <kruispunt/>
    <niveau/>
    <omschrijving/>
  </kennisdoel2>
  <kennisdoel3>
    <kruispunt/>
    <niveau/>
    <omschrijving/>
  </kennisdoel3>
  <kennisdoel4>
    <kruispunt/>
    <niveau/>
    <omschrijving/>
  </kennisdoel4>
  <kennisdoel5>
    <kruispunt/>
    <niveau/>
    <omschrijving/>
  </kennisdoel5>
  <kennisdoel6>
    <kruispunt/>
    <niveau/>
    <omschrijving/>
  </kennisdoel6>
  <kennisdoel7>
    <kruispunt/>
    <niveau/>
    <omschrijving/>
  </kennisdoel7>
  <kennisdoel8>
    <kruispunt/>
    <niveau/>
    <omschrijving/>
  </kennisdoel8>
</kennisdoelen>
</file>

<file path=customXml/item8.xml><?xml version="1.0" encoding="utf-8"?>
<vaardigheidsdoelen xmlns="http://schemas.eformity.nl/radiuscollege/onderwijsvorm/2015/04/vaardigheidsdoelen">
  <vaardigheidsdoel1>
    <kruispunt>B1-K1-W2-E</kruispunt>
    <niveau>G</niveau>
    <omschrijving>Samenwerking is professioneel: werkt nauwgezet samen aan planning en projectdoelstelling</omschrijving>
  </vaardigheidsdoel1>
  <vaardigheidsdoel2>
    <kruispunt>B1-K1-W2-J</kruispunt>
    <niveau>G</niveau>
    <omschrijving>Maakt gestructureerd plan van aanpak</omschrijving>
  </vaardigheidsdoel2>
  <vaardigheidsdoel3>
    <kruispunt>B1-K1-W2-Q</kruispunt>
    <niveau>G</niveau>
    <omschrijving>Plan van aanpak bevat planning en taakverdeling</omschrijving>
  </vaardigheidsdoel3>
  <vaardigheidsdoel4>
    <kruispunt>B1-K1-W4-L</kruispunt>
    <niveau>G</niveau>
    <omschrijving>Ontwikkelomgeving ingericht</omschrijving>
  </vaardigheidsdoel4>
  <vaardigheidsdoel5>
    <kruispunt>B1-K1-W4-J</kruispunt>
    <niveau>G</niveau>
    <omschrijving>Logboek wordt dagelijks bijgewerkt</omschrijving>
  </vaardigheidsdoel5>
  <vaardigheidsdoel6>
    <kruispunt>B1-K3-W2-P</kruispunt>
    <niveau>G</niveau>
    <omschrijving>Geeft overtuigende presentatie in het Engels</omschrijving>
  </vaardigheidsdoel6>
  <vaardigheidsdoel7>
    <kruispunt>B1-K3-W3-S</kruispunt>
    <niveau>G</niveau>
    <omschrijving>Evalueert met opdrachtgever of doel is behaald en schrijft evaluatieverslag</omschrijving>
  </vaardigheidsdoel7>
  <vaardigheidsdoel8>
    <kruispunt/>
    <niveau>G</niveau>
    <omschrijving/>
  </vaardigheidsdoel8>
</vaardigheidsdoelen>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87B92-105E-4CC4-885C-C15C362CE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EE4241A-7B81-485E-9006-07DFDB2B3C2C}">
  <ds:schemaRefs>
    <ds:schemaRef ds:uri="http://schemas.microsoft.com/sharepoint/v3/contenttype/forms"/>
  </ds:schemaRefs>
</ds:datastoreItem>
</file>

<file path=customXml/itemProps3.xml><?xml version="1.0" encoding="utf-8"?>
<ds:datastoreItem xmlns:ds="http://schemas.openxmlformats.org/officeDocument/2006/customXml" ds:itemID="{C613FBA8-8B90-467D-98A0-E8DE0CFEF659}">
  <ds:schemaRefs>
    <ds:schemaRef ds:uri="http://schemas.eformity.nl/radiuscollege/onderwijsvorm/2015/04/vragen"/>
  </ds:schemaRefs>
</ds:datastoreItem>
</file>

<file path=customXml/itemProps4.xml><?xml version="1.0" encoding="utf-8"?>
<ds:datastoreItem xmlns:ds="http://schemas.openxmlformats.org/officeDocument/2006/customXml" ds:itemID="{9DEA5D1F-888C-4373-8CBD-BCBF9A837B36}">
  <ds:schemaRefs>
    <ds:schemaRef ds:uri="http://schemas.eformity.nl/radiuscollege/onderwijsvorm/2015/04/algemeen"/>
  </ds:schemaRefs>
</ds:datastoreItem>
</file>

<file path=customXml/itemProps5.xml><?xml version="1.0" encoding="utf-8"?>
<ds:datastoreItem xmlns:ds="http://schemas.openxmlformats.org/officeDocument/2006/customXml" ds:itemID="{FBD19307-E36D-458D-958F-2951F27040E3}">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3C7AD80F-B7C2-49E5-BDCE-AA41565DD069}">
  <ds:schemaRefs>
    <ds:schemaRef ds:uri="http://schemas.eformity.nl/radiuscollege/onderwijsvorm/2015/04/assessment"/>
  </ds:schemaRefs>
</ds:datastoreItem>
</file>

<file path=customXml/itemProps7.xml><?xml version="1.0" encoding="utf-8"?>
<ds:datastoreItem xmlns:ds="http://schemas.openxmlformats.org/officeDocument/2006/customXml" ds:itemID="{68D698F2-3C42-400A-B290-3D46EFECD1B3}">
  <ds:schemaRefs>
    <ds:schemaRef ds:uri="http://schemas.eformity.nl/radiuscollege/onderwijsvorm/2016/03/kennisdoelen"/>
  </ds:schemaRefs>
</ds:datastoreItem>
</file>

<file path=customXml/itemProps8.xml><?xml version="1.0" encoding="utf-8"?>
<ds:datastoreItem xmlns:ds="http://schemas.openxmlformats.org/officeDocument/2006/customXml" ds:itemID="{BB253B17-4894-4177-9EB3-CAF52E3F5447}">
  <ds:schemaRefs>
    <ds:schemaRef ds:uri="http://schemas.eformity.nl/radiuscollege/onderwijsvorm/2015/04/vaardigheidsdoelen"/>
  </ds:schemaRefs>
</ds:datastoreItem>
</file>

<file path=customXml/itemProps9.xml><?xml version="1.0" encoding="utf-8"?>
<ds:datastoreItem xmlns:ds="http://schemas.openxmlformats.org/officeDocument/2006/customXml" ds:itemID="{AE191329-C702-4634-B99C-E3359100E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PR.dotx</Template>
  <TotalTime>23</TotalTime>
  <Pages>19</Pages>
  <Words>5527</Words>
  <Characters>33164</Characters>
  <Application>Microsoft Office Word</Application>
  <DocSecurity>0</DocSecurity>
  <Lines>276</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eFormity</Company>
  <LinksUpToDate>false</LinksUpToDate>
  <CharactersWithSpaces>38614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 Krimpen</dc:creator>
  <cp:lastModifiedBy>Tatarczyk, Lukasz  (student)</cp:lastModifiedBy>
  <cp:revision>2</cp:revision>
  <cp:lastPrinted>2015-04-28T08:16:00Z</cp:lastPrinted>
  <dcterms:created xsi:type="dcterms:W3CDTF">2017-09-04T06:29:00Z</dcterms:created>
  <dcterms:modified xsi:type="dcterms:W3CDTF">2017-09-07T09:45:00Z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y fmtid="{D5CDD505-2E9C-101B-9397-08002B2CF9AE}" pid="3" name="TaxKeyword">
    <vt:lpwstr/>
  </property>
  <property fmtid="{D5CDD505-2E9C-101B-9397-08002B2CF9AE}" pid="4" name="Metagegevens">
    <vt:lpwstr>20;#ICO|0a8f3ade-cd23-4a12-853a-b7d0d38a10c9</vt:lpwstr>
  </property>
  <property fmtid="{D5CDD505-2E9C-101B-9397-08002B2CF9AE}" pid="5" name="TaxKeywordTaxHTField">
    <vt:lpwstr/>
  </property>
  <property fmtid="{D5CDD505-2E9C-101B-9397-08002B2CF9AE}" pid="6" name="SharedWithUsers">
    <vt:lpwstr>Krimpen, Fer van1007</vt:lpwstr>
  </property>
  <property fmtid="{D5CDD505-2E9C-101B-9397-08002B2CF9AE}" pid="7" name="l94dc5c3b6b242d8a1f37d7816e605bd">
    <vt:lpwstr>ICO0a8f3ade-cd23-4a12-853a-b7d0d38a10c9</vt:lpwstr>
  </property>
  <property fmtid="{D5CDD505-2E9C-101B-9397-08002B2CF9AE}" pid="8" name="TaxCatchAll">
    <vt:lpwstr>20</vt:lpwstr>
  </property>
</Properties>
</file>