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A56DE" w:rsidRPr="00BD7286" w:rsidRDefault="004A56D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A56DE" w:rsidRPr="00BD7286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655F440578EC432EB12E8C3F4F926C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A56DE" w:rsidRPr="00BD7286" w:rsidRDefault="00023C9B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 w:rsidRPr="00BD7286">
                      <w:rPr>
                        <w:sz w:val="96"/>
                      </w:rPr>
                      <w:t>Programma van eisen</w:t>
                    </w:r>
                  </w:p>
                </w:sdtContent>
              </w:sdt>
            </w:tc>
          </w:tr>
          <w:tr w:rsidR="004A56DE" w:rsidRPr="00BD7286"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color w:val="222222"/>
                    <w:sz w:val="21"/>
                    <w:szCs w:val="21"/>
                    <w:shd w:val="clear" w:color="auto" w:fill="FFFFFF"/>
                  </w:rPr>
                  <w:alias w:val="Ondertitel"/>
                  <w:id w:val="758173203"/>
                  <w:placeholder>
                    <w:docPart w:val="793ADA1E008A4539965A2E9CF24B456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4A56DE" w:rsidRPr="00BD7286" w:rsidRDefault="00023C9B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 w:rsidRPr="00BD7286">
                      <w:rPr>
                        <w:rFonts w:ascii="Arial" w:hAnsi="Arial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w:t>V</w:t>
                    </w:r>
                    <w:r w:rsidRPr="00BD7286">
                      <w:rPr>
                        <w:rFonts w:ascii="Arial" w:hAnsi="Arial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w:t>erzameling van eisen en wensen</w:t>
                    </w:r>
                  </w:p>
                </w:sdtContent>
              </w:sdt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/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>
                <w:pPr>
                  <w:jc w:val="center"/>
                </w:pPr>
              </w:p>
            </w:tc>
          </w:tr>
          <w:tr w:rsidR="004A56DE" w:rsidRPr="00BD7286">
            <w:tc>
              <w:tcPr>
                <w:tcW w:w="0" w:type="auto"/>
                <w:vAlign w:val="bottom"/>
              </w:tcPr>
              <w:p w:rsidR="004A56DE" w:rsidRPr="00BD7286" w:rsidRDefault="004A56DE">
                <w:pPr>
                  <w:jc w:val="center"/>
                </w:pPr>
              </w:p>
            </w:tc>
          </w:tr>
        </w:tbl>
        <w:p w:rsidR="004A56DE" w:rsidRPr="00BD7286" w:rsidRDefault="004D0F1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BD7286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4A56DE" w:rsidRPr="00BD7286" w:rsidRDefault="00023C9B" w:rsidP="00023C9B">
      <w:pPr>
        <w:pStyle w:val="Kop1"/>
      </w:pPr>
      <w:r w:rsidRPr="00BD7286">
        <w:lastRenderedPageBreak/>
        <w:t>M – MUST HAVE</w:t>
      </w:r>
    </w:p>
    <w:p w:rsidR="00023C9B" w:rsidRPr="00BD7286" w:rsidRDefault="00C27E38" w:rsidP="00023C9B">
      <w:pPr>
        <w:pStyle w:val="Lijstalinea"/>
        <w:numPr>
          <w:ilvl w:val="0"/>
          <w:numId w:val="1"/>
        </w:numPr>
      </w:pPr>
      <w:r>
        <w:t xml:space="preserve">Inlog systeem voor enkel de </w:t>
      </w:r>
      <w:r w:rsidR="00023C9B" w:rsidRPr="00BD7286">
        <w:t>afdeling</w:t>
      </w:r>
      <w:r>
        <w:t>en</w:t>
      </w:r>
      <w:r w:rsidR="00023C9B" w:rsidRPr="00BD7286">
        <w:t xml:space="preserve"> en administrator </w:t>
      </w:r>
    </w:p>
    <w:p w:rsidR="00023C9B" w:rsidRPr="00BD7286" w:rsidRDefault="00BD7286" w:rsidP="00023C9B">
      <w:pPr>
        <w:pStyle w:val="Lijstalinea"/>
        <w:numPr>
          <w:ilvl w:val="0"/>
          <w:numId w:val="1"/>
        </w:numPr>
      </w:pPr>
      <w:r>
        <w:t>Database met</w:t>
      </w:r>
      <w:r w:rsidR="00023C9B" w:rsidRPr="00BD7286">
        <w:t xml:space="preserve"> klanten informatie</w:t>
      </w:r>
    </w:p>
    <w:p w:rsidR="00023C9B" w:rsidRPr="00BD7286" w:rsidRDefault="004319EE" w:rsidP="00023C9B">
      <w:pPr>
        <w:pStyle w:val="Lijstalinea"/>
        <w:numPr>
          <w:ilvl w:val="0"/>
          <w:numId w:val="1"/>
        </w:numPr>
      </w:pPr>
      <w:r w:rsidRPr="00BD7286">
        <w:t>Help</w:t>
      </w:r>
      <w:r w:rsidR="00023C9B" w:rsidRPr="00BD7286">
        <w:t xml:space="preserve">functie Nederlands en Engels </w:t>
      </w:r>
    </w:p>
    <w:p w:rsidR="00023C9B" w:rsidRPr="00BD7286" w:rsidRDefault="004319EE" w:rsidP="00BD7286">
      <w:pPr>
        <w:pStyle w:val="Lijstalinea"/>
        <w:numPr>
          <w:ilvl w:val="0"/>
          <w:numId w:val="1"/>
        </w:numPr>
      </w:pPr>
      <w:r w:rsidRPr="00BD7286">
        <w:t>Alert functie over betalingen, laat betaalde facturen en veranderingen in klanten informatie</w:t>
      </w:r>
      <w:r w:rsidR="00BD7286" w:rsidRPr="00BD7286">
        <w:t xml:space="preserve"> limietoverschrijdingen</w:t>
      </w:r>
    </w:p>
    <w:p w:rsidR="00416080" w:rsidRDefault="00BD7286" w:rsidP="00BD7286">
      <w:pPr>
        <w:pStyle w:val="Lijstalinea"/>
        <w:numPr>
          <w:ilvl w:val="0"/>
          <w:numId w:val="1"/>
        </w:numPr>
      </w:pPr>
      <w:r w:rsidRPr="00BD7286">
        <w:t>Debiteuren administratie</w:t>
      </w:r>
    </w:p>
    <w:p w:rsidR="004319EE" w:rsidRDefault="00416080" w:rsidP="00BD7286">
      <w:pPr>
        <w:pStyle w:val="Lijstalinea"/>
        <w:numPr>
          <w:ilvl w:val="0"/>
          <w:numId w:val="1"/>
        </w:numPr>
      </w:pPr>
      <w:r>
        <w:t>Rechten systeem</w:t>
      </w:r>
      <w:r w:rsidR="00BD7286" w:rsidRPr="00BD7286">
        <w:t xml:space="preserve"> </w:t>
      </w:r>
    </w:p>
    <w:p w:rsidR="00023C9B" w:rsidRPr="00BD7286" w:rsidRDefault="00023C9B" w:rsidP="00023C9B">
      <w:pPr>
        <w:pStyle w:val="Kop1"/>
      </w:pPr>
      <w:r w:rsidRPr="00BD7286">
        <w:t>S – SHOULD HAVE</w:t>
      </w:r>
    </w:p>
    <w:p w:rsidR="00023C9B" w:rsidRDefault="00BD7286" w:rsidP="00BD7286">
      <w:pPr>
        <w:pStyle w:val="Lijstalinea"/>
        <w:numPr>
          <w:ilvl w:val="0"/>
          <w:numId w:val="1"/>
        </w:numPr>
      </w:pPr>
      <w:r w:rsidRPr="00BD7286">
        <w:t>Logboek per klant over ontwerp van laatste gesprek</w:t>
      </w:r>
    </w:p>
    <w:p w:rsidR="00BD7286" w:rsidRDefault="00BD7286" w:rsidP="00BD7286">
      <w:pPr>
        <w:pStyle w:val="Lijstalinea"/>
        <w:numPr>
          <w:ilvl w:val="0"/>
          <w:numId w:val="1"/>
        </w:numPr>
      </w:pPr>
      <w:r>
        <w:t>Klanten op inactief zetten</w:t>
      </w:r>
    </w:p>
    <w:p w:rsidR="00FE382D" w:rsidRDefault="00FE382D" w:rsidP="00BD7286">
      <w:pPr>
        <w:pStyle w:val="Lijstalinea"/>
        <w:numPr>
          <w:ilvl w:val="0"/>
          <w:numId w:val="1"/>
        </w:numPr>
      </w:pPr>
      <w:r>
        <w:t>Huisstijl van bedrijf</w:t>
      </w:r>
    </w:p>
    <w:p w:rsidR="00C27E38" w:rsidRPr="00BD7286" w:rsidRDefault="00C27E38" w:rsidP="00BD7286">
      <w:pPr>
        <w:pStyle w:val="Lijstalinea"/>
        <w:numPr>
          <w:ilvl w:val="0"/>
          <w:numId w:val="1"/>
        </w:numPr>
      </w:pPr>
      <w:r>
        <w:t>Responsieve lay-out</w:t>
      </w:r>
    </w:p>
    <w:p w:rsidR="00023C9B" w:rsidRPr="00BD7286" w:rsidRDefault="00023C9B" w:rsidP="00023C9B">
      <w:pPr>
        <w:pStyle w:val="Kop1"/>
      </w:pPr>
      <w:r w:rsidRPr="00BD7286">
        <w:t>C – COULD HAVE</w:t>
      </w:r>
      <w:bookmarkStart w:id="0" w:name="_GoBack"/>
      <w:bookmarkEnd w:id="0"/>
    </w:p>
    <w:p w:rsidR="00023C9B" w:rsidRDefault="00FE382D" w:rsidP="00FE382D">
      <w:pPr>
        <w:pStyle w:val="Lijstalinea"/>
        <w:numPr>
          <w:ilvl w:val="0"/>
          <w:numId w:val="1"/>
        </w:numPr>
      </w:pPr>
      <w:r>
        <w:t xml:space="preserve">Logboek </w:t>
      </w:r>
      <w:r w:rsidR="00217F33">
        <w:t>over wat toegevoegd of geüpdatet</w:t>
      </w:r>
    </w:p>
    <w:p w:rsidR="00217F33" w:rsidRPr="00BD7286" w:rsidRDefault="00217F33" w:rsidP="00FE382D">
      <w:pPr>
        <w:pStyle w:val="Lijstalinea"/>
        <w:numPr>
          <w:ilvl w:val="0"/>
          <w:numId w:val="1"/>
        </w:numPr>
      </w:pPr>
      <w:r>
        <w:t>Live chat tussen afdelingen</w:t>
      </w:r>
    </w:p>
    <w:p w:rsidR="00023C9B" w:rsidRPr="00BD7286" w:rsidRDefault="00023C9B" w:rsidP="00023C9B">
      <w:pPr>
        <w:pStyle w:val="Kop1"/>
      </w:pPr>
      <w:r w:rsidRPr="00BD7286">
        <w:t>W – WON’T</w:t>
      </w:r>
    </w:p>
    <w:p w:rsidR="00217F33" w:rsidRPr="00BD7286" w:rsidRDefault="00217F33" w:rsidP="007849D7">
      <w:pPr>
        <w:pStyle w:val="Lijstalinea"/>
        <w:numPr>
          <w:ilvl w:val="0"/>
          <w:numId w:val="1"/>
        </w:numPr>
      </w:pPr>
      <w:r>
        <w:t>Afdelingen mogen elkaar informatie niet aanpassen</w:t>
      </w:r>
    </w:p>
    <w:sectPr w:rsidR="00217F33" w:rsidRPr="00BD7286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BF" w:rsidRDefault="007A1DBF">
      <w:pPr>
        <w:spacing w:after="0" w:line="240" w:lineRule="auto"/>
      </w:pPr>
      <w:r>
        <w:separator/>
      </w:r>
    </w:p>
  </w:endnote>
  <w:endnote w:type="continuationSeparator" w:id="0">
    <w:p w:rsidR="007A1DBF" w:rsidRDefault="007A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6DE" w:rsidRDefault="004A56DE">
    <w:pPr>
      <w:jc w:val="right"/>
    </w:pPr>
  </w:p>
  <w:p w:rsidR="004A56DE" w:rsidRDefault="004D0F1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A56DE" w:rsidRDefault="004D0F14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FB346BC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4A56DE" w:rsidRDefault="004A56DE">
    <w:pPr>
      <w:pStyle w:val="Geenafstand"/>
      <w:rPr>
        <w:sz w:val="2"/>
        <w:szCs w:val="2"/>
      </w:rPr>
    </w:pPr>
  </w:p>
  <w:p w:rsidR="004A56DE" w:rsidRDefault="004A56DE"/>
  <w:p w:rsidR="004A56DE" w:rsidRDefault="004A56DE"/>
  <w:p w:rsidR="004A56DE" w:rsidRDefault="004A56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6DE" w:rsidRDefault="004D0F14" w:rsidP="00023C9B">
    <w:pPr>
      <w:jc w:val="right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C27E38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BF" w:rsidRDefault="007A1DBF">
      <w:pPr>
        <w:spacing w:after="0" w:line="240" w:lineRule="auto"/>
      </w:pPr>
      <w:r>
        <w:separator/>
      </w:r>
    </w:p>
  </w:footnote>
  <w:footnote w:type="continuationSeparator" w:id="0">
    <w:p w:rsidR="007A1DBF" w:rsidRDefault="007A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56DE" w:rsidRDefault="00023C9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Programma van eisen</w:t>
        </w:r>
      </w:p>
    </w:sdtContent>
  </w:sdt>
  <w:p w:rsidR="004A56DE" w:rsidRDefault="004D0F1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71B8"/>
    <w:multiLevelType w:val="hybridMultilevel"/>
    <w:tmpl w:val="E7426908"/>
    <w:lvl w:ilvl="0" w:tplc="7A4E7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19"/>
    <w:rsid w:val="00023C9B"/>
    <w:rsid w:val="000E214E"/>
    <w:rsid w:val="00217F33"/>
    <w:rsid w:val="00416080"/>
    <w:rsid w:val="004319EE"/>
    <w:rsid w:val="004A56DE"/>
    <w:rsid w:val="004D0F14"/>
    <w:rsid w:val="007849D7"/>
    <w:rsid w:val="007A1DBF"/>
    <w:rsid w:val="00B43719"/>
    <w:rsid w:val="00BD7286"/>
    <w:rsid w:val="00C27E38"/>
    <w:rsid w:val="00DF0391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71852"/>
  <w15:docId w15:val="{E99EE290-8456-45F4-8228-7F36D6A2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5F440578EC432EB12E8C3F4F926C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1F963B-B278-4108-85A0-8BB6C970E689}"/>
      </w:docPartPr>
      <w:docPartBody>
        <w:p w:rsidR="003344FA" w:rsidRDefault="000F26D7">
          <w:pPr>
            <w:pStyle w:val="655F440578EC432EB12E8C3F4F926C6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793ADA1E008A4539965A2E9CF24B45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896A29-50F8-477C-9C59-92442E603DB9}"/>
      </w:docPartPr>
      <w:docPartBody>
        <w:p w:rsidR="003344FA" w:rsidRDefault="000F26D7">
          <w:pPr>
            <w:pStyle w:val="793ADA1E008A4539965A2E9CF24B456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D7"/>
    <w:rsid w:val="000F26D7"/>
    <w:rsid w:val="003344FA"/>
    <w:rsid w:val="00A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55F440578EC432EB12E8C3F4F926C64">
    <w:name w:val="655F440578EC432EB12E8C3F4F926C64"/>
  </w:style>
  <w:style w:type="paragraph" w:customStyle="1" w:styleId="793ADA1E008A4539965A2E9CF24B4568">
    <w:name w:val="793ADA1E008A4539965A2E9CF24B4568"/>
  </w:style>
  <w:style w:type="paragraph" w:customStyle="1" w:styleId="E757C4BF6BDF4D8FB4D05EE9976B4C5B">
    <w:name w:val="E757C4BF6BDF4D8FB4D05EE9976B4C5B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818C004829142E8A38C7B37A2311C85">
    <w:name w:val="8818C004829142E8A38C7B37A2311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4E5D9-D6CC-412F-AAB8-01BA4287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8</TotalTime>
  <Pages>2</Pages>
  <Words>92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Verzameling van eisen en wensen</dc:subject>
  <dc:creator>Windows-gebruiker</dc:creator>
  <cp:keywords/>
  <cp:lastModifiedBy>Lukasz Tatarczyk</cp:lastModifiedBy>
  <cp:revision>3</cp:revision>
  <cp:lastPrinted>2009-08-05T20:41:00Z</cp:lastPrinted>
  <dcterms:created xsi:type="dcterms:W3CDTF">2017-09-11T09:39:00Z</dcterms:created>
  <dcterms:modified xsi:type="dcterms:W3CDTF">2017-09-11T09:47:00Z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