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F856E0" w:rsidP="00F856E0">
                    <w:pPr>
                      <w:pStyle w:val="Titel"/>
                      <w:jc w:val="center"/>
                      <w:rPr>
                        <w:sz w:val="96"/>
                      </w:rPr>
                    </w:pPr>
                    <w:r>
                      <w:rPr>
                        <w:sz w:val="96"/>
                      </w:rPr>
                      <w:t>Mail</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856E0" w:rsidP="00F856E0">
                    <w:pPr>
                      <w:pStyle w:val="Ondertitel"/>
                      <w:jc w:val="center"/>
                      <w:rPr>
                        <w:sz w:val="36"/>
                        <w:szCs w:val="36"/>
                      </w:rPr>
                    </w:pPr>
                    <w:r>
                      <w:rPr>
                        <w:sz w:val="36"/>
                        <w:szCs w:val="36"/>
                      </w:rPr>
                      <w:t>Mail concepten</w:t>
                    </w:r>
                    <w:r w:rsidR="009905B3">
                      <w:rPr>
                        <w:sz w:val="36"/>
                        <w:szCs w:val="36"/>
                      </w:rPr>
                      <w:t xml:space="preserve"> .(nl)</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9905B3" w:rsidP="009905B3">
                    <w:pPr>
                      <w:jc w:val="center"/>
                    </w:pPr>
                    <w:r>
                      <w:t xml:space="preserve">JP / </w:t>
                    </w:r>
                    <w:proofErr w:type="spellStart"/>
                    <w:r>
                      <w:t>Lukasz</w:t>
                    </w:r>
                    <w:proofErr w:type="spellEnd"/>
                    <w:r>
                      <w:t xml:space="preserve"> / Youssef</w:t>
                    </w:r>
                  </w:p>
                </w:sdtContent>
              </w:sdt>
            </w:tc>
          </w:tr>
          <w:tr w:rsidR="004A56DE">
            <w:tc>
              <w:tcPr>
                <w:tcW w:w="0" w:type="auto"/>
                <w:vAlign w:val="bottom"/>
              </w:tcPr>
              <w:p w:rsidR="004A56DE" w:rsidRDefault="004A56DE">
                <w:pPr>
                  <w:jc w:val="center"/>
                </w:pPr>
              </w:p>
            </w:tc>
          </w:tr>
        </w:tbl>
        <w:p w:rsidR="00471EEC" w:rsidRDefault="00FE71C3">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471EEC" w:rsidRPr="00471EEC" w:rsidRDefault="00471EEC" w:rsidP="00471EEC">
      <w:pPr>
        <w:rPr>
          <w:rFonts w:asciiTheme="majorHAnsi" w:eastAsiaTheme="majorEastAsia" w:hAnsiTheme="majorHAnsi" w:cstheme="majorBidi"/>
          <w:sz w:val="96"/>
          <w:szCs w:val="56"/>
        </w:rPr>
      </w:pPr>
    </w:p>
    <w:p w:rsidR="00471EEC" w:rsidRPr="00471EEC" w:rsidRDefault="00471EEC" w:rsidP="00471EEC">
      <w:pPr>
        <w:rPr>
          <w:rFonts w:asciiTheme="majorHAnsi" w:eastAsiaTheme="majorEastAsia" w:hAnsiTheme="majorHAnsi" w:cstheme="majorBidi"/>
          <w:sz w:val="96"/>
          <w:szCs w:val="56"/>
        </w:rPr>
      </w:pPr>
    </w:p>
    <w:p w:rsidR="00471EEC" w:rsidRDefault="00471EEC" w:rsidP="00471EEC">
      <w:pPr>
        <w:rPr>
          <w:rFonts w:asciiTheme="majorHAnsi" w:eastAsiaTheme="majorEastAsia" w:hAnsiTheme="majorHAnsi" w:cstheme="majorBidi"/>
          <w:sz w:val="96"/>
          <w:szCs w:val="56"/>
        </w:rPr>
      </w:pPr>
    </w:p>
    <w:p w:rsidR="004A56DE" w:rsidRDefault="00471EEC" w:rsidP="00471EEC">
      <w:pPr>
        <w:tabs>
          <w:tab w:val="left" w:pos="2940"/>
        </w:tabs>
        <w:rPr>
          <w:rFonts w:asciiTheme="majorHAnsi" w:eastAsiaTheme="majorEastAsia" w:hAnsiTheme="majorHAnsi" w:cstheme="majorBidi"/>
          <w:sz w:val="96"/>
          <w:szCs w:val="56"/>
        </w:rPr>
      </w:pPr>
      <w:r>
        <w:rPr>
          <w:rFonts w:asciiTheme="majorHAnsi" w:eastAsiaTheme="majorEastAsia" w:hAnsiTheme="majorHAnsi" w:cstheme="majorBidi"/>
          <w:sz w:val="96"/>
          <w:szCs w:val="56"/>
        </w:rPr>
        <w:tab/>
      </w:r>
    </w:p>
    <w:p w:rsidR="00330711" w:rsidRDefault="00330711" w:rsidP="00471EEC">
      <w:pPr>
        <w:pStyle w:val="Aanhef"/>
        <w:rPr>
          <w:lang w:bidi="nl-NL"/>
        </w:rPr>
      </w:pPr>
    </w:p>
    <w:p w:rsidR="00471EEC" w:rsidRPr="0088266B" w:rsidRDefault="00471EEC" w:rsidP="00471EEC">
      <w:pPr>
        <w:pStyle w:val="Aanhef"/>
        <w:rPr>
          <w:rFonts w:ascii="Arial" w:hAnsi="Arial" w:cs="Arial"/>
          <w:color w:val="auto"/>
          <w:lang w:bidi="nl-NL"/>
        </w:rPr>
      </w:pPr>
      <w:r w:rsidRPr="0088266B">
        <w:rPr>
          <w:rFonts w:ascii="Arial" w:hAnsi="Arial" w:cs="Arial"/>
          <w:color w:val="auto"/>
          <w:lang w:bidi="nl-NL"/>
        </w:rPr>
        <w:lastRenderedPageBreak/>
        <w:t xml:space="preserve">Geachte heer </w:t>
      </w:r>
      <w:r w:rsidRPr="0088266B">
        <w:rPr>
          <w:rFonts w:ascii="Arial" w:hAnsi="Arial" w:cs="Arial"/>
          <w:color w:val="auto"/>
        </w:rPr>
        <w:t>Van Bueren</w:t>
      </w:r>
      <w:r w:rsidRPr="0088266B">
        <w:rPr>
          <w:rFonts w:ascii="Arial" w:hAnsi="Arial" w:cs="Arial"/>
          <w:color w:val="auto"/>
          <w:lang w:bidi="nl-NL"/>
        </w:rPr>
        <w:t xml:space="preserve">, </w:t>
      </w:r>
    </w:p>
    <w:p w:rsidR="00471EEC" w:rsidRPr="0088266B" w:rsidRDefault="00471EEC" w:rsidP="00471EEC">
      <w:pPr>
        <w:pStyle w:val="Handtekening"/>
        <w:rPr>
          <w:rFonts w:ascii="Arial" w:hAnsi="Arial" w:cs="Arial"/>
          <w:color w:val="auto"/>
        </w:rPr>
      </w:pPr>
      <w:r w:rsidRPr="0088266B">
        <w:rPr>
          <w:rFonts w:ascii="Arial" w:hAnsi="Arial" w:cs="Arial"/>
          <w:color w:val="auto"/>
          <w:lang w:bidi="nl-NL"/>
        </w:rPr>
        <w:t xml:space="preserve">Mijn naam is </w:t>
      </w:r>
      <w:sdt>
        <w:sdtPr>
          <w:rPr>
            <w:rFonts w:ascii="Arial" w:hAnsi="Arial" w:cs="Arial"/>
            <w:color w:val="auto"/>
          </w:rPr>
          <w:alias w:val="Uw naam:"/>
          <w:tag w:val="Uw naam:"/>
          <w:id w:val="1658571738"/>
          <w:placeholder>
            <w:docPart w:val="23984256ADAC45AC96DAEE808A45BB3B"/>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88266B">
            <w:rPr>
              <w:rFonts w:ascii="Arial" w:hAnsi="Arial" w:cs="Arial"/>
              <w:color w:val="auto"/>
            </w:rPr>
            <w:t>Jean-Pierre Slimmen</w:t>
          </w:r>
        </w:sdtContent>
      </w:sdt>
      <w:r w:rsidRPr="0088266B">
        <w:rPr>
          <w:rFonts w:ascii="Arial" w:hAnsi="Arial" w:cs="Arial"/>
          <w:color w:val="auto"/>
          <w:lang w:bidi="nl-NL"/>
        </w:rPr>
        <w:t>. Ik en mijn groepsgenoten willen graag u uitnodigen voor een interview.</w:t>
      </w:r>
    </w:p>
    <w:p w:rsidR="00471EEC" w:rsidRPr="0088266B" w:rsidRDefault="00471EEC" w:rsidP="00471EEC">
      <w:pPr>
        <w:rPr>
          <w:rFonts w:ascii="Arial" w:hAnsi="Arial" w:cs="Arial"/>
          <w:lang w:bidi="nl-NL"/>
        </w:rPr>
      </w:pPr>
      <w:r w:rsidRPr="0088266B">
        <w:rPr>
          <w:rFonts w:ascii="Arial" w:hAnsi="Arial" w:cs="Arial"/>
          <w:lang w:bidi="nl-NL"/>
        </w:rPr>
        <w:t>Het is nog niet goed duidelijk wat u wensen zijn, daarom willen we graag een aantal vragen aan u stellen waardoor het duidelijk wordt wat uw wensen zijn. Het interview zal circa 20 minuten duren.</w:t>
      </w:r>
    </w:p>
    <w:p w:rsidR="00471EEC" w:rsidRPr="0088266B" w:rsidRDefault="00471EEC" w:rsidP="00471EEC">
      <w:pPr>
        <w:rPr>
          <w:rFonts w:ascii="Arial" w:hAnsi="Arial" w:cs="Arial"/>
          <w:lang w:bidi="nl-NL"/>
        </w:rPr>
      </w:pPr>
      <w:r w:rsidRPr="0088266B">
        <w:rPr>
          <w:rFonts w:ascii="Arial" w:hAnsi="Arial" w:cs="Arial"/>
          <w:lang w:bidi="nl-NL"/>
        </w:rPr>
        <w:t>Ik zie uw antwoord tegemoet.</w:t>
      </w:r>
    </w:p>
    <w:sdt>
      <w:sdtPr>
        <w:rPr>
          <w:rFonts w:ascii="Arial" w:hAnsi="Arial" w:cs="Arial"/>
          <w:color w:val="auto"/>
        </w:rPr>
        <w:alias w:val="Met vriendelijke groet,"/>
        <w:tag w:val="Met vriendelijke groet,"/>
        <w:id w:val="379681130"/>
        <w:placeholder>
          <w:docPart w:val="CCF1E5D2F84F4BB7AD6478FCEF96D94E"/>
        </w:placeholder>
        <w:temporary/>
        <w:showingPlcHdr/>
        <w15:appearance w15:val="hidden"/>
      </w:sdtPr>
      <w:sdtEndPr/>
      <w:sdtContent>
        <w:p w:rsidR="00471EEC" w:rsidRPr="0088266B" w:rsidRDefault="00471EEC" w:rsidP="00471EEC">
          <w:pPr>
            <w:pStyle w:val="Afsluiting"/>
            <w:rPr>
              <w:rFonts w:ascii="Arial" w:hAnsi="Arial" w:cs="Arial"/>
              <w:color w:val="auto"/>
            </w:rPr>
          </w:pPr>
          <w:r w:rsidRPr="0088266B">
            <w:rPr>
              <w:rFonts w:ascii="Arial" w:hAnsi="Arial" w:cs="Arial"/>
              <w:color w:val="auto"/>
              <w:lang w:bidi="nl-NL"/>
            </w:rPr>
            <w:t>Met vriendelijke groet,</w:t>
          </w:r>
        </w:p>
      </w:sdtContent>
    </w:sdt>
    <w:p w:rsidR="00471EEC" w:rsidRPr="0088266B" w:rsidRDefault="00FE71C3" w:rsidP="00471EEC">
      <w:pPr>
        <w:pStyle w:val="Handtekening"/>
        <w:rPr>
          <w:rFonts w:ascii="Arial" w:hAnsi="Arial" w:cs="Arial"/>
          <w:color w:val="auto"/>
        </w:rPr>
      </w:pPr>
      <w:sdt>
        <w:sdtPr>
          <w:rPr>
            <w:rFonts w:ascii="Arial" w:hAnsi="Arial" w:cs="Arial"/>
            <w:color w:val="auto"/>
          </w:rPr>
          <w:alias w:val="Uw naam:"/>
          <w:tag w:val="Uw naam:"/>
          <w:id w:val="1872109004"/>
          <w:placeholder>
            <w:docPart w:val="EB74B4B363044F5D893DFFE40DE43F8B"/>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88266B">
            <w:rPr>
              <w:rFonts w:ascii="Arial" w:hAnsi="Arial" w:cs="Arial"/>
              <w:color w:val="auto"/>
            </w:rPr>
            <w:t>Jean-Pierre Slimmen</w:t>
          </w:r>
        </w:sdtContent>
      </w:sdt>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Default="00FF02DF" w:rsidP="00FF02DF">
      <w:pPr>
        <w:rPr>
          <w:lang w:eastAsia="en-US"/>
        </w:rPr>
      </w:pPr>
    </w:p>
    <w:p w:rsidR="00FF02DF" w:rsidRPr="00FF02DF" w:rsidRDefault="00FF02DF" w:rsidP="00FF02DF">
      <w:pPr>
        <w:rPr>
          <w:lang w:eastAsia="en-US"/>
        </w:rPr>
      </w:pPr>
    </w:p>
    <w:p w:rsidR="00471EEC" w:rsidRPr="00ED1245" w:rsidRDefault="00471EEC" w:rsidP="00471EEC">
      <w:pPr>
        <w:pStyle w:val="Aanhef"/>
        <w:rPr>
          <w:rFonts w:ascii="Arial" w:hAnsi="Arial" w:cs="Arial"/>
          <w:color w:val="auto"/>
          <w:lang w:val="en-US" w:bidi="nl-NL"/>
        </w:rPr>
      </w:pPr>
      <w:r w:rsidRPr="00ED1245">
        <w:rPr>
          <w:rFonts w:ascii="Arial" w:hAnsi="Arial" w:cs="Arial"/>
          <w:color w:val="auto"/>
          <w:lang w:val="en-US" w:bidi="nl-NL"/>
        </w:rPr>
        <w:lastRenderedPageBreak/>
        <w:t xml:space="preserve">Dear </w:t>
      </w:r>
      <w:r w:rsidRPr="00ED1245">
        <w:rPr>
          <w:rFonts w:ascii="Arial" w:hAnsi="Arial" w:cs="Arial"/>
          <w:color w:val="auto"/>
          <w:lang w:val="en-US"/>
        </w:rPr>
        <w:t xml:space="preserve">Mr. </w:t>
      </w:r>
      <w:r w:rsidRPr="00ED1245">
        <w:rPr>
          <w:rFonts w:ascii="Arial" w:hAnsi="Arial" w:cs="Arial"/>
          <w:color w:val="auto"/>
          <w:lang w:val="en-US" w:bidi="nl-NL"/>
        </w:rPr>
        <w:t>Steen,</w:t>
      </w:r>
    </w:p>
    <w:p w:rsidR="00471EEC" w:rsidRPr="00ED1245" w:rsidRDefault="00471EEC" w:rsidP="00471EEC">
      <w:pPr>
        <w:pStyle w:val="Handtekening"/>
        <w:rPr>
          <w:rFonts w:ascii="Arial" w:hAnsi="Arial" w:cs="Arial"/>
          <w:color w:val="auto"/>
          <w:lang w:val="en-US"/>
        </w:rPr>
      </w:pPr>
      <w:r w:rsidRPr="00ED1245">
        <w:rPr>
          <w:rFonts w:ascii="Arial" w:hAnsi="Arial" w:cs="Arial"/>
          <w:color w:val="auto"/>
          <w:lang w:val="en-US" w:bidi="nl-NL"/>
        </w:rPr>
        <w:t xml:space="preserve">My name is </w:t>
      </w:r>
      <w:sdt>
        <w:sdtPr>
          <w:rPr>
            <w:rFonts w:ascii="Arial" w:hAnsi="Arial" w:cs="Arial"/>
            <w:color w:val="auto"/>
            <w:lang w:val="en-US"/>
          </w:rPr>
          <w:alias w:val="Uw naam:"/>
          <w:tag w:val="Uw naam:"/>
          <w:id w:val="1593973095"/>
          <w:placeholder>
            <w:docPart w:val="490C6B187154440CA57E4518F428E28F"/>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ED1245">
            <w:rPr>
              <w:rFonts w:ascii="Arial" w:hAnsi="Arial" w:cs="Arial"/>
              <w:color w:val="auto"/>
              <w:lang w:val="en-US"/>
            </w:rPr>
            <w:t xml:space="preserve">Jean-Pierre </w:t>
          </w:r>
          <w:proofErr w:type="spellStart"/>
          <w:r w:rsidR="00FF02DF" w:rsidRPr="00ED1245">
            <w:rPr>
              <w:rFonts w:ascii="Arial" w:hAnsi="Arial" w:cs="Arial"/>
              <w:color w:val="auto"/>
              <w:lang w:val="en-US"/>
            </w:rPr>
            <w:t>Slimmen</w:t>
          </w:r>
          <w:proofErr w:type="spellEnd"/>
        </w:sdtContent>
      </w:sdt>
      <w:r w:rsidRPr="00ED1245">
        <w:rPr>
          <w:rFonts w:ascii="Arial" w:hAnsi="Arial" w:cs="Arial"/>
          <w:color w:val="auto"/>
          <w:lang w:val="en-US" w:bidi="nl-NL"/>
        </w:rPr>
        <w:t xml:space="preserve">. My group and I would like to invite you for an interview. </w:t>
      </w:r>
    </w:p>
    <w:p w:rsidR="00471EEC" w:rsidRPr="00ED1245" w:rsidRDefault="00471EEC" w:rsidP="00471EEC">
      <w:pPr>
        <w:rPr>
          <w:rFonts w:ascii="Arial" w:hAnsi="Arial" w:cs="Arial"/>
          <w:lang w:val="en-US" w:bidi="nl-NL"/>
        </w:rPr>
      </w:pPr>
      <w:r w:rsidRPr="00ED1245">
        <w:rPr>
          <w:rFonts w:ascii="Arial" w:hAnsi="Arial" w:cs="Arial"/>
          <w:lang w:val="en-US" w:bidi="nl-NL"/>
        </w:rPr>
        <w:t>We would like to know what needs to happen in the application, that’s why we would like to ask a couple of questions to ensure our uncertainties. The interview will take</w:t>
      </w:r>
      <w:r w:rsidRPr="0088266B">
        <w:rPr>
          <w:rFonts w:ascii="Arial" w:hAnsi="Arial" w:cs="Arial"/>
          <w:lang w:val="en"/>
        </w:rPr>
        <w:t xml:space="preserve"> approximately</w:t>
      </w:r>
      <w:r w:rsidRPr="00ED1245">
        <w:rPr>
          <w:rFonts w:ascii="Arial" w:hAnsi="Arial" w:cs="Arial"/>
          <w:lang w:val="en-US" w:bidi="nl-NL"/>
        </w:rPr>
        <w:t xml:space="preserve"> 20 minutes. </w:t>
      </w:r>
    </w:p>
    <w:p w:rsidR="00471EEC" w:rsidRPr="00ED1245" w:rsidRDefault="00471EEC" w:rsidP="00471EEC">
      <w:pPr>
        <w:rPr>
          <w:rFonts w:ascii="Arial" w:hAnsi="Arial" w:cs="Arial"/>
          <w:lang w:val="en-US" w:bidi="nl-NL"/>
        </w:rPr>
      </w:pPr>
      <w:r w:rsidRPr="00ED1245">
        <w:rPr>
          <w:rFonts w:ascii="Arial" w:hAnsi="Arial" w:cs="Arial"/>
          <w:lang w:val="en-US" w:bidi="nl-NL"/>
        </w:rPr>
        <w:t>I look forward to hear from you.</w:t>
      </w:r>
      <w:r w:rsidRPr="00ED1245">
        <w:rPr>
          <w:rFonts w:ascii="Arial" w:hAnsi="Arial" w:cs="Arial"/>
          <w:sz w:val="18"/>
          <w:szCs w:val="18"/>
          <w:shd w:val="clear" w:color="auto" w:fill="FFFFFF"/>
          <w:lang w:val="en-US"/>
        </w:rPr>
        <w:t xml:space="preserve"> </w:t>
      </w:r>
    </w:p>
    <w:p w:rsidR="00471EEC" w:rsidRPr="00ED1245" w:rsidRDefault="00471EEC" w:rsidP="00471EEC">
      <w:pPr>
        <w:pStyle w:val="Afsluiting"/>
        <w:rPr>
          <w:rFonts w:ascii="Arial" w:hAnsi="Arial" w:cs="Arial"/>
          <w:color w:val="auto"/>
          <w:lang w:val="en-US"/>
        </w:rPr>
      </w:pPr>
      <w:r w:rsidRPr="00ED1245">
        <w:rPr>
          <w:rFonts w:ascii="Arial" w:hAnsi="Arial" w:cs="Arial"/>
          <w:color w:val="auto"/>
          <w:lang w:val="en-US"/>
        </w:rPr>
        <w:t>Yours faithfully,</w:t>
      </w:r>
    </w:p>
    <w:p w:rsidR="00471EEC" w:rsidRPr="00ED1245" w:rsidRDefault="00FE71C3" w:rsidP="00471EEC">
      <w:pPr>
        <w:pStyle w:val="Afbeelding"/>
        <w:jc w:val="left"/>
        <w:rPr>
          <w:rFonts w:ascii="Arial" w:hAnsi="Arial" w:cs="Arial"/>
          <w:color w:val="auto"/>
          <w:lang w:val="en-US"/>
        </w:rPr>
      </w:pPr>
      <w:sdt>
        <w:sdtPr>
          <w:rPr>
            <w:rFonts w:ascii="Arial" w:hAnsi="Arial" w:cs="Arial"/>
            <w:color w:val="auto"/>
            <w:lang w:val="en-US" w:eastAsia="nl-NL"/>
          </w:rPr>
          <w:alias w:val="Uw naam:"/>
          <w:tag w:val="Uw naam:"/>
          <w:id w:val="1882670774"/>
          <w:placeholder>
            <w:docPart w:val="89151469E1164BAB993503D362F1550E"/>
          </w:placeholder>
          <w:dataBinding w:prefixMappings="xmlns:ns0='http://schemas.openxmlformats.org/officeDocument/2006/extended-properties' " w:xpath="/ns0:Properties[1]/ns0:Company[1]" w:storeItemID="{6668398D-A668-4E3E-A5EB-62B293D839F1}"/>
          <w15:appearance w15:val="hidden"/>
          <w:text w:multiLine="1"/>
        </w:sdtPr>
        <w:sdtEndPr/>
        <w:sdtContent>
          <w:r w:rsidR="00FF02DF" w:rsidRPr="00ED1245">
            <w:rPr>
              <w:rFonts w:ascii="Arial" w:hAnsi="Arial" w:cs="Arial"/>
              <w:color w:val="auto"/>
              <w:lang w:val="en-US" w:eastAsia="nl-NL"/>
            </w:rPr>
            <w:t xml:space="preserve">Jean-Pierre </w:t>
          </w:r>
          <w:proofErr w:type="spellStart"/>
          <w:r w:rsidR="00FF02DF" w:rsidRPr="00ED1245">
            <w:rPr>
              <w:rFonts w:ascii="Arial" w:hAnsi="Arial" w:cs="Arial"/>
              <w:color w:val="auto"/>
              <w:lang w:val="en-US" w:eastAsia="nl-NL"/>
            </w:rPr>
            <w:t>Slimmen</w:t>
          </w:r>
          <w:proofErr w:type="spellEnd"/>
        </w:sdtContent>
      </w:sdt>
    </w:p>
    <w:p w:rsidR="00471EEC" w:rsidRDefault="00471EEC"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Default="00ED1245" w:rsidP="00471EEC">
      <w:pPr>
        <w:tabs>
          <w:tab w:val="left" w:pos="2940"/>
        </w:tabs>
        <w:rPr>
          <w:rFonts w:asciiTheme="majorHAnsi" w:eastAsiaTheme="majorEastAsia" w:hAnsiTheme="majorHAnsi" w:cstheme="majorBidi"/>
          <w:sz w:val="96"/>
          <w:szCs w:val="56"/>
          <w:lang w:val="en-US"/>
        </w:rPr>
      </w:pPr>
    </w:p>
    <w:p w:rsidR="00ED1245" w:rsidRPr="00ED1245" w:rsidRDefault="00ED1245" w:rsidP="00ED1245">
      <w:pPr>
        <w:rPr>
          <w:lang w:val="en-US" w:bidi="nl-NL"/>
        </w:rPr>
      </w:pPr>
    </w:p>
    <w:p w:rsidR="00ED1245" w:rsidRPr="0088266B" w:rsidRDefault="00ED1245" w:rsidP="00ED1245">
      <w:pPr>
        <w:rPr>
          <w:lang w:bidi="nl-NL"/>
        </w:rPr>
      </w:pPr>
      <w:r w:rsidRPr="0088266B">
        <w:rPr>
          <w:lang w:bidi="nl-NL"/>
        </w:rPr>
        <w:t xml:space="preserve">Geachte heer </w:t>
      </w:r>
      <w:r w:rsidRPr="0024619C">
        <w:t>Vorselaars</w:t>
      </w:r>
      <w:r w:rsidRPr="0088266B">
        <w:rPr>
          <w:lang w:bidi="nl-NL"/>
        </w:rPr>
        <w:t xml:space="preserve">, </w:t>
      </w:r>
    </w:p>
    <w:p w:rsidR="00ED1245" w:rsidRPr="0088266B" w:rsidRDefault="00ED1245" w:rsidP="00ED1245">
      <w:pPr>
        <w:rPr>
          <w:lang w:bidi="nl-NL"/>
        </w:rPr>
      </w:pPr>
      <w:r>
        <w:rPr>
          <w:lang w:bidi="nl-NL"/>
        </w:rPr>
        <w:t>Hierbij verstuur ik de terugkoppeling van ons interview op 8-9-2017, hierin kunt u alle eisen terugvinden die besproken zijn. We hebben al uw eisen zo goed mogelijk vastgelegd. Wilt u zo spoedig mogelijk laten weten of alles is vastgelegd? Alvast bedankt voor uw reactie.</w:t>
      </w:r>
    </w:p>
    <w:p w:rsidR="00ED1245" w:rsidRPr="0088266B" w:rsidRDefault="00ED1245" w:rsidP="00ED1245">
      <w:pPr>
        <w:rPr>
          <w:lang w:bidi="nl-NL"/>
        </w:rPr>
      </w:pPr>
      <w:r w:rsidRPr="0088266B">
        <w:rPr>
          <w:lang w:bidi="nl-NL"/>
        </w:rPr>
        <w:t>Ik zie uw antwoord tegemoet.</w:t>
      </w:r>
    </w:p>
    <w:sdt>
      <w:sdtPr>
        <w:alias w:val="Met vriendelijke groet,"/>
        <w:tag w:val="Met vriendelijke groet,"/>
        <w:id w:val="1902863275"/>
        <w:placeholder>
          <w:docPart w:val="32144BA899704B43A56892C8AC7A1AE4"/>
        </w:placeholder>
        <w:temporary/>
        <w:showingPlcHdr/>
        <w15:appearance w15:val="hidden"/>
      </w:sdtPr>
      <w:sdtContent>
        <w:p w:rsidR="00ED1245" w:rsidRPr="0088266B" w:rsidRDefault="00ED1245" w:rsidP="00ED1245">
          <w:r w:rsidRPr="0088266B">
            <w:rPr>
              <w:lang w:bidi="nl-NL"/>
            </w:rPr>
            <w:t>Met vriendelijke groet,</w:t>
          </w:r>
        </w:p>
      </w:sdtContent>
    </w:sdt>
    <w:p w:rsidR="00ED1245" w:rsidRPr="0088266B" w:rsidRDefault="00ED1245" w:rsidP="00ED1245">
      <w:sdt>
        <w:sdtPr>
          <w:alias w:val="Uw naam:"/>
          <w:tag w:val="Uw naam:"/>
          <w:id w:val="-94718219"/>
          <w:placeholder>
            <w:docPart w:val="BD1F8752565044CA83C6FB3D819E0451"/>
          </w:placeholder>
          <w:dataBinding w:prefixMappings="xmlns:ns0='http://schemas.openxmlformats.org/officeDocument/2006/extended-properties' " w:xpath="/ns0:Properties[1]/ns0:Company[1]" w:storeItemID="{6668398D-A668-4E3E-A5EB-62B293D839F1}"/>
          <w15:appearance w15:val="hidden"/>
          <w:text w:multiLine="1"/>
        </w:sdtPr>
        <w:sdtContent>
          <w:r>
            <w:t>Jean-Pierre Slimmen</w:t>
          </w:r>
        </w:sdtContent>
      </w:sdt>
    </w:p>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Default="00ED1245" w:rsidP="00ED1245"/>
    <w:p w:rsidR="00ED1245" w:rsidRPr="0088266B" w:rsidRDefault="00ED1245" w:rsidP="00ED1245">
      <w:pPr>
        <w:rPr>
          <w:lang w:bidi="nl-NL"/>
        </w:rPr>
      </w:pPr>
      <w:r w:rsidRPr="0088266B">
        <w:rPr>
          <w:lang w:bidi="nl-NL"/>
        </w:rPr>
        <w:lastRenderedPageBreak/>
        <w:t xml:space="preserve">Geachte heer </w:t>
      </w:r>
      <w:r>
        <w:t>v</w:t>
      </w:r>
      <w:bookmarkStart w:id="0" w:name="_GoBack"/>
      <w:bookmarkEnd w:id="0"/>
      <w:r w:rsidRPr="0088266B">
        <w:t>an Bueren</w:t>
      </w:r>
      <w:r w:rsidRPr="0088266B">
        <w:rPr>
          <w:lang w:bidi="nl-NL"/>
        </w:rPr>
        <w:t xml:space="preserve">, </w:t>
      </w:r>
    </w:p>
    <w:p w:rsidR="00ED1245" w:rsidRDefault="00ED1245" w:rsidP="00ED1245">
      <w:r>
        <w:rPr>
          <w:lang w:bidi="nl-NL"/>
        </w:rPr>
        <w:t>Hierbij verstuur ik de terugkoppeling van ons interview op 8-9-2017 en de offerte. In de terugkoppeling kunt u alle eisen terugvinden die besproken zijn. Wilt u zo spoedig mogelijk laten weten of u akkoord gaat met zowel de offerte als de vastgestelde eisen?</w:t>
      </w:r>
      <w:r>
        <w:t xml:space="preserve"> Alvast bedankt voor uw reactie.</w:t>
      </w:r>
    </w:p>
    <w:p w:rsidR="00ED1245" w:rsidRPr="0088266B" w:rsidRDefault="00ED1245" w:rsidP="00ED1245">
      <w:r w:rsidRPr="0088266B">
        <w:rPr>
          <w:lang w:bidi="nl-NL"/>
        </w:rPr>
        <w:t>Ik zie uw antwoord tegemoet.</w:t>
      </w:r>
    </w:p>
    <w:sdt>
      <w:sdtPr>
        <w:alias w:val="Met vriendelijke groet,"/>
        <w:tag w:val="Met vriendelijke groet,"/>
        <w:id w:val="2115629962"/>
        <w:placeholder>
          <w:docPart w:val="2236670253BF4BF5AA3F3005467E0400"/>
        </w:placeholder>
        <w:temporary/>
        <w:showingPlcHdr/>
        <w15:appearance w15:val="hidden"/>
      </w:sdtPr>
      <w:sdtContent>
        <w:p w:rsidR="00ED1245" w:rsidRPr="0088266B" w:rsidRDefault="00ED1245" w:rsidP="00ED1245">
          <w:r w:rsidRPr="0088266B">
            <w:rPr>
              <w:lang w:bidi="nl-NL"/>
            </w:rPr>
            <w:t>Met vriendelijke groet,</w:t>
          </w:r>
        </w:p>
      </w:sdtContent>
    </w:sdt>
    <w:p w:rsidR="00ED1245" w:rsidRPr="0088266B" w:rsidRDefault="00ED1245" w:rsidP="00ED1245">
      <w:sdt>
        <w:sdtPr>
          <w:alias w:val="Uw naam:"/>
          <w:tag w:val="Uw naam:"/>
          <w:id w:val="1496606755"/>
          <w:placeholder>
            <w:docPart w:val="E7ABDD402C7840DBBAA24C4633FD895F"/>
          </w:placeholder>
          <w:dataBinding w:prefixMappings="xmlns:ns0='http://schemas.openxmlformats.org/officeDocument/2006/extended-properties' " w:xpath="/ns0:Properties[1]/ns0:Company[1]" w:storeItemID="{6668398D-A668-4E3E-A5EB-62B293D839F1}"/>
          <w15:appearance w15:val="hidden"/>
          <w:text w:multiLine="1"/>
        </w:sdtPr>
        <w:sdtContent>
          <w:r>
            <w:t>Jean-Pierre Slimmen</w:t>
          </w:r>
        </w:sdtContent>
      </w:sdt>
    </w:p>
    <w:p w:rsidR="00ED1245" w:rsidRDefault="00ED1245" w:rsidP="00ED1245"/>
    <w:p w:rsidR="00ED1245" w:rsidRPr="00ED1245" w:rsidRDefault="00ED1245" w:rsidP="00471EEC">
      <w:pPr>
        <w:tabs>
          <w:tab w:val="left" w:pos="2940"/>
        </w:tabs>
        <w:rPr>
          <w:rFonts w:asciiTheme="majorHAnsi" w:eastAsiaTheme="majorEastAsia" w:hAnsiTheme="majorHAnsi" w:cstheme="majorBidi"/>
          <w:sz w:val="96"/>
          <w:szCs w:val="56"/>
        </w:rPr>
      </w:pPr>
    </w:p>
    <w:sectPr w:rsidR="00ED1245" w:rsidRPr="00ED1245">
      <w:headerReference w:type="default" r:id="rId10"/>
      <w:footerReference w:type="even" r:id="rId1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1C3" w:rsidRDefault="00FE71C3">
      <w:pPr>
        <w:spacing w:after="0" w:line="240" w:lineRule="auto"/>
      </w:pPr>
      <w:r>
        <w:separator/>
      </w:r>
    </w:p>
  </w:endnote>
  <w:endnote w:type="continuationSeparator" w:id="0">
    <w:p w:rsidR="00FE71C3" w:rsidRDefault="00FE7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EF0CB7">
    <w:pPr>
      <w:jc w:val="right"/>
    </w:pPr>
    <w:r>
      <w:fldChar w:fldCharType="begin"/>
    </w:r>
    <w:r>
      <w:instrText>PAGE   \* MERGEFORMAT</w:instrText>
    </w:r>
    <w:r>
      <w:fldChar w:fldCharType="separate"/>
    </w:r>
    <w:r w:rsidR="00497D7A">
      <w:rPr>
        <w:noProof/>
      </w:rPr>
      <w:t>0</w:t>
    </w:r>
    <w:r>
      <w:rPr>
        <w:noProof/>
      </w:rPr>
      <w:fldChar w:fldCharType="end"/>
    </w:r>
    <w:r>
      <w:t xml:space="preserve"> </w:t>
    </w:r>
    <w:r>
      <w:rPr>
        <w:color w:val="E68422" w:themeColor="accent3"/>
      </w:rPr>
      <w:sym w:font="Wingdings 2" w:char="F097"/>
    </w:r>
    <w:r>
      <w:t xml:space="preserve"> </w:t>
    </w:r>
  </w:p>
  <w:p w:rsidR="004A56DE" w:rsidRDefault="00EF0CB7">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2C8C2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1C3" w:rsidRDefault="00FE71C3">
      <w:pPr>
        <w:spacing w:after="0" w:line="240" w:lineRule="auto"/>
      </w:pPr>
      <w:r>
        <w:separator/>
      </w:r>
    </w:p>
  </w:footnote>
  <w:footnote w:type="continuationSeparator" w:id="0">
    <w:p w:rsidR="00FE71C3" w:rsidRDefault="00FE7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F856E0">
        <w:pPr>
          <w:spacing w:after="0"/>
          <w:jc w:val="center"/>
          <w:rPr>
            <w:color w:val="E4E9EF" w:themeColor="background2"/>
          </w:rPr>
        </w:pPr>
        <w:r>
          <w:rPr>
            <w:color w:val="6076B4" w:themeColor="accent1"/>
          </w:rPr>
          <w:t>Mail</w:t>
        </w:r>
      </w:p>
    </w:sdtContent>
  </w:sdt>
  <w:p w:rsidR="004A56DE" w:rsidRDefault="00EF0CB7">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107144"/>
    <w:rsid w:val="001A3299"/>
    <w:rsid w:val="0025616E"/>
    <w:rsid w:val="00330711"/>
    <w:rsid w:val="00471EEC"/>
    <w:rsid w:val="00497D7A"/>
    <w:rsid w:val="004A56DE"/>
    <w:rsid w:val="00561DF1"/>
    <w:rsid w:val="0088266B"/>
    <w:rsid w:val="009905B3"/>
    <w:rsid w:val="00B43719"/>
    <w:rsid w:val="00D75691"/>
    <w:rsid w:val="00E05CBA"/>
    <w:rsid w:val="00E51945"/>
    <w:rsid w:val="00ED1245"/>
    <w:rsid w:val="00EF0CB7"/>
    <w:rsid w:val="00F75B28"/>
    <w:rsid w:val="00F856E0"/>
    <w:rsid w:val="00FE71C3"/>
    <w:rsid w:val="00FF02D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28EA7"/>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5"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customStyle="1" w:styleId="Naam">
    <w:name w:val="Naam"/>
    <w:basedOn w:val="Standaard"/>
    <w:uiPriority w:val="1"/>
    <w:qFormat/>
    <w:rsid w:val="00471EEC"/>
    <w:pPr>
      <w:spacing w:after="0" w:line="240" w:lineRule="auto"/>
    </w:pPr>
    <w:rPr>
      <w:rFonts w:asciiTheme="majorHAnsi" w:eastAsiaTheme="minorHAnsi" w:hAnsiTheme="majorHAnsi"/>
      <w:color w:val="4E2929" w:themeColor="accent2" w:themeShade="80"/>
      <w:sz w:val="48"/>
      <w:szCs w:val="48"/>
      <w:lang w:eastAsia="en-US"/>
    </w:rPr>
  </w:style>
  <w:style w:type="paragraph" w:customStyle="1" w:styleId="Contactgegevens">
    <w:name w:val="Contactgegevens"/>
    <w:basedOn w:val="Standaard"/>
    <w:uiPriority w:val="3"/>
    <w:qFormat/>
    <w:rsid w:val="00471EEC"/>
    <w:pPr>
      <w:spacing w:after="0"/>
      <w:jc w:val="right"/>
    </w:pPr>
    <w:rPr>
      <w:rFonts w:asciiTheme="majorHAnsi" w:eastAsiaTheme="minorHAnsi" w:hAnsiTheme="majorHAnsi"/>
      <w:color w:val="4E2929" w:themeColor="accent2" w:themeShade="80"/>
      <w:szCs w:val="18"/>
      <w:lang w:eastAsia="en-US"/>
    </w:rPr>
  </w:style>
  <w:style w:type="paragraph" w:styleId="Afsluiting">
    <w:name w:val="Closing"/>
    <w:basedOn w:val="Standaard"/>
    <w:next w:val="Handtekening"/>
    <w:link w:val="AfsluitingChar"/>
    <w:uiPriority w:val="6"/>
    <w:unhideWhenUsed/>
    <w:qFormat/>
    <w:rsid w:val="00471EEC"/>
    <w:pPr>
      <w:spacing w:after="40" w:line="240" w:lineRule="auto"/>
    </w:pPr>
    <w:rPr>
      <w:rFonts w:eastAsiaTheme="minorHAnsi"/>
      <w:color w:val="234170" w:themeColor="text2" w:themeShade="BF"/>
      <w:lang w:eastAsia="en-US"/>
    </w:rPr>
  </w:style>
  <w:style w:type="character" w:customStyle="1" w:styleId="AfsluitingChar">
    <w:name w:val="Afsluiting Char"/>
    <w:basedOn w:val="Standaardalinea-lettertype"/>
    <w:link w:val="Afsluiting"/>
    <w:uiPriority w:val="6"/>
    <w:rsid w:val="00471EEC"/>
    <w:rPr>
      <w:rFonts w:eastAsiaTheme="minorHAnsi"/>
      <w:color w:val="234170" w:themeColor="text2" w:themeShade="BF"/>
      <w:lang w:eastAsia="en-US"/>
    </w:rPr>
  </w:style>
  <w:style w:type="table" w:styleId="Tabelraster">
    <w:name w:val="Table Grid"/>
    <w:basedOn w:val="Standaardtabel"/>
    <w:uiPriority w:val="59"/>
    <w:rsid w:val="00471EEC"/>
    <w:pPr>
      <w:spacing w:after="0" w:line="240" w:lineRule="auto"/>
    </w:pPr>
    <w:rPr>
      <w:rFonts w:eastAsiaTheme="minorHAnsi"/>
      <w:color w:val="234170" w:themeColor="text2" w:themeShade="BF"/>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nhef">
    <w:name w:val="Salutation"/>
    <w:basedOn w:val="Standaard"/>
    <w:next w:val="Standaard"/>
    <w:link w:val="AanhefChar"/>
    <w:uiPriority w:val="5"/>
    <w:qFormat/>
    <w:rsid w:val="00471EEC"/>
    <w:pPr>
      <w:spacing w:after="300"/>
    </w:pPr>
    <w:rPr>
      <w:rFonts w:eastAsiaTheme="minorHAnsi"/>
      <w:color w:val="234170" w:themeColor="text2" w:themeShade="BF"/>
      <w:lang w:eastAsia="en-US"/>
    </w:rPr>
  </w:style>
  <w:style w:type="character" w:customStyle="1" w:styleId="AanhefChar">
    <w:name w:val="Aanhef Char"/>
    <w:basedOn w:val="Standaardalinea-lettertype"/>
    <w:link w:val="Aanhef"/>
    <w:uiPriority w:val="5"/>
    <w:rsid w:val="00471EEC"/>
    <w:rPr>
      <w:rFonts w:eastAsiaTheme="minorHAnsi"/>
      <w:color w:val="234170" w:themeColor="text2" w:themeShade="BF"/>
      <w:lang w:eastAsia="en-US"/>
    </w:rPr>
  </w:style>
  <w:style w:type="paragraph" w:styleId="Handtekening">
    <w:name w:val="Signature"/>
    <w:basedOn w:val="Standaard"/>
    <w:next w:val="Standaard"/>
    <w:link w:val="HandtekeningChar"/>
    <w:uiPriority w:val="7"/>
    <w:qFormat/>
    <w:rsid w:val="00471EEC"/>
    <w:pPr>
      <w:spacing w:after="300"/>
    </w:pPr>
    <w:rPr>
      <w:rFonts w:eastAsiaTheme="minorHAnsi"/>
      <w:color w:val="234170" w:themeColor="text2" w:themeShade="BF"/>
      <w:lang w:eastAsia="en-US"/>
    </w:rPr>
  </w:style>
  <w:style w:type="character" w:customStyle="1" w:styleId="HandtekeningChar">
    <w:name w:val="Handtekening Char"/>
    <w:basedOn w:val="Standaardalinea-lettertype"/>
    <w:link w:val="Handtekening"/>
    <w:uiPriority w:val="7"/>
    <w:rsid w:val="00471EEC"/>
    <w:rPr>
      <w:rFonts w:eastAsiaTheme="minorHAnsi"/>
      <w:color w:val="234170" w:themeColor="text2" w:themeShade="BF"/>
      <w:lang w:eastAsia="en-US"/>
    </w:rPr>
  </w:style>
  <w:style w:type="paragraph" w:customStyle="1" w:styleId="Afbeelding">
    <w:name w:val="Afbeelding"/>
    <w:basedOn w:val="Standaard"/>
    <w:next w:val="Contactgegevens"/>
    <w:uiPriority w:val="2"/>
    <w:qFormat/>
    <w:rsid w:val="00471EEC"/>
    <w:pPr>
      <w:spacing w:after="320"/>
      <w:ind w:right="144"/>
      <w:jc w:val="right"/>
    </w:pPr>
    <w:rPr>
      <w:rFonts w:eastAsiaTheme="minorHAnsi"/>
      <w:color w:val="234170" w:themeColor="text2" w:themeShade="B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842A68" w:rsidRDefault="00A448A4">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842A68" w:rsidRDefault="00A448A4">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842A68" w:rsidRDefault="00A448A4">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
      <w:docPartPr>
        <w:name w:val="490C6B187154440CA57E4518F428E28F"/>
        <w:category>
          <w:name w:val="Algemeen"/>
          <w:gallery w:val="placeholder"/>
        </w:category>
        <w:types>
          <w:type w:val="bbPlcHdr"/>
        </w:types>
        <w:behaviors>
          <w:behavior w:val="content"/>
        </w:behaviors>
        <w:guid w:val="{B04EC371-01A9-475D-8BF6-BEDD8851C5B7}"/>
      </w:docPartPr>
      <w:docPartBody>
        <w:p w:rsidR="008102C2" w:rsidRDefault="008C5642" w:rsidP="008C5642">
          <w:pPr>
            <w:pStyle w:val="490C6B187154440CA57E4518F428E28F"/>
          </w:pPr>
          <w:r>
            <w:rPr>
              <w:lang w:bidi="nl-NL"/>
            </w:rPr>
            <w:t>Uw naam</w:t>
          </w:r>
        </w:p>
      </w:docPartBody>
    </w:docPart>
    <w:docPart>
      <w:docPartPr>
        <w:name w:val="89151469E1164BAB993503D362F1550E"/>
        <w:category>
          <w:name w:val="Algemeen"/>
          <w:gallery w:val="placeholder"/>
        </w:category>
        <w:types>
          <w:type w:val="bbPlcHdr"/>
        </w:types>
        <w:behaviors>
          <w:behavior w:val="content"/>
        </w:behaviors>
        <w:guid w:val="{BF498CD4-77E6-4FFE-A551-A56A05AB3AD5}"/>
      </w:docPartPr>
      <w:docPartBody>
        <w:p w:rsidR="008102C2" w:rsidRDefault="008C5642" w:rsidP="008C5642">
          <w:pPr>
            <w:pStyle w:val="89151469E1164BAB993503D362F1550E"/>
          </w:pPr>
          <w:r>
            <w:rPr>
              <w:lang w:bidi="nl-NL"/>
            </w:rPr>
            <w:t>Uw naam</w:t>
          </w:r>
        </w:p>
      </w:docPartBody>
    </w:docPart>
    <w:docPart>
      <w:docPartPr>
        <w:name w:val="23984256ADAC45AC96DAEE808A45BB3B"/>
        <w:category>
          <w:name w:val="Algemeen"/>
          <w:gallery w:val="placeholder"/>
        </w:category>
        <w:types>
          <w:type w:val="bbPlcHdr"/>
        </w:types>
        <w:behaviors>
          <w:behavior w:val="content"/>
        </w:behaviors>
        <w:guid w:val="{19694D68-772D-482C-B167-5F9E019310D4}"/>
      </w:docPartPr>
      <w:docPartBody>
        <w:p w:rsidR="008102C2" w:rsidRDefault="008C5642" w:rsidP="008C5642">
          <w:pPr>
            <w:pStyle w:val="23984256ADAC45AC96DAEE808A45BB3B"/>
          </w:pPr>
          <w:r>
            <w:rPr>
              <w:lang w:bidi="nl-NL"/>
            </w:rPr>
            <w:t>Uw naam</w:t>
          </w:r>
        </w:p>
      </w:docPartBody>
    </w:docPart>
    <w:docPart>
      <w:docPartPr>
        <w:name w:val="CCF1E5D2F84F4BB7AD6478FCEF96D94E"/>
        <w:category>
          <w:name w:val="Algemeen"/>
          <w:gallery w:val="placeholder"/>
        </w:category>
        <w:types>
          <w:type w:val="bbPlcHdr"/>
        </w:types>
        <w:behaviors>
          <w:behavior w:val="content"/>
        </w:behaviors>
        <w:guid w:val="{72BB01D1-4E92-48DE-B1EA-10653940C416}"/>
      </w:docPartPr>
      <w:docPartBody>
        <w:p w:rsidR="008102C2" w:rsidRDefault="008C5642" w:rsidP="008C5642">
          <w:pPr>
            <w:pStyle w:val="CCF1E5D2F84F4BB7AD6478FCEF96D94E"/>
          </w:pPr>
          <w:r>
            <w:rPr>
              <w:lang w:bidi="nl-NL"/>
            </w:rPr>
            <w:t>Met vriendelijke groet,</w:t>
          </w:r>
        </w:p>
      </w:docPartBody>
    </w:docPart>
    <w:docPart>
      <w:docPartPr>
        <w:name w:val="EB74B4B363044F5D893DFFE40DE43F8B"/>
        <w:category>
          <w:name w:val="Algemeen"/>
          <w:gallery w:val="placeholder"/>
        </w:category>
        <w:types>
          <w:type w:val="bbPlcHdr"/>
        </w:types>
        <w:behaviors>
          <w:behavior w:val="content"/>
        </w:behaviors>
        <w:guid w:val="{BC168EBF-4203-4895-8B32-2171C78AF5E1}"/>
      </w:docPartPr>
      <w:docPartBody>
        <w:p w:rsidR="008102C2" w:rsidRDefault="008C5642" w:rsidP="008C5642">
          <w:pPr>
            <w:pStyle w:val="EB74B4B363044F5D893DFFE40DE43F8B"/>
          </w:pPr>
          <w:r>
            <w:rPr>
              <w:lang w:bidi="nl-NL"/>
            </w:rPr>
            <w:t>Uw naam</w:t>
          </w:r>
        </w:p>
      </w:docPartBody>
    </w:docPart>
    <w:docPart>
      <w:docPartPr>
        <w:name w:val="32144BA899704B43A56892C8AC7A1AE4"/>
        <w:category>
          <w:name w:val="Algemeen"/>
          <w:gallery w:val="placeholder"/>
        </w:category>
        <w:types>
          <w:type w:val="bbPlcHdr"/>
        </w:types>
        <w:behaviors>
          <w:behavior w:val="content"/>
        </w:behaviors>
        <w:guid w:val="{14EE7264-506E-4906-84A0-9FB8D7FFFC05}"/>
      </w:docPartPr>
      <w:docPartBody>
        <w:p w:rsidR="00000000" w:rsidRDefault="008102C2" w:rsidP="008102C2">
          <w:pPr>
            <w:pStyle w:val="32144BA899704B43A56892C8AC7A1AE4"/>
          </w:pPr>
          <w:r>
            <w:rPr>
              <w:lang w:bidi="nl-NL"/>
            </w:rPr>
            <w:t>Met vriendelijke groet,</w:t>
          </w:r>
        </w:p>
      </w:docPartBody>
    </w:docPart>
    <w:docPart>
      <w:docPartPr>
        <w:name w:val="BD1F8752565044CA83C6FB3D819E0451"/>
        <w:category>
          <w:name w:val="Algemeen"/>
          <w:gallery w:val="placeholder"/>
        </w:category>
        <w:types>
          <w:type w:val="bbPlcHdr"/>
        </w:types>
        <w:behaviors>
          <w:behavior w:val="content"/>
        </w:behaviors>
        <w:guid w:val="{8D59BC1E-28FC-4E04-B6C0-43BE5AE0B04E}"/>
      </w:docPartPr>
      <w:docPartBody>
        <w:p w:rsidR="00000000" w:rsidRDefault="008102C2" w:rsidP="008102C2">
          <w:pPr>
            <w:pStyle w:val="BD1F8752565044CA83C6FB3D819E0451"/>
          </w:pPr>
          <w:r>
            <w:rPr>
              <w:lang w:bidi="nl-NL"/>
            </w:rPr>
            <w:t>Uw naam</w:t>
          </w:r>
        </w:p>
      </w:docPartBody>
    </w:docPart>
    <w:docPart>
      <w:docPartPr>
        <w:name w:val="2236670253BF4BF5AA3F3005467E0400"/>
        <w:category>
          <w:name w:val="Algemeen"/>
          <w:gallery w:val="placeholder"/>
        </w:category>
        <w:types>
          <w:type w:val="bbPlcHdr"/>
        </w:types>
        <w:behaviors>
          <w:behavior w:val="content"/>
        </w:behaviors>
        <w:guid w:val="{FA107715-516C-4EC2-B124-30CDF375F361}"/>
      </w:docPartPr>
      <w:docPartBody>
        <w:p w:rsidR="00000000" w:rsidRDefault="008102C2" w:rsidP="008102C2">
          <w:pPr>
            <w:pStyle w:val="2236670253BF4BF5AA3F3005467E0400"/>
          </w:pPr>
          <w:r>
            <w:rPr>
              <w:lang w:bidi="nl-NL"/>
            </w:rPr>
            <w:t>Met vriendelijke groet,</w:t>
          </w:r>
        </w:p>
      </w:docPartBody>
    </w:docPart>
    <w:docPart>
      <w:docPartPr>
        <w:name w:val="E7ABDD402C7840DBBAA24C4633FD895F"/>
        <w:category>
          <w:name w:val="Algemeen"/>
          <w:gallery w:val="placeholder"/>
        </w:category>
        <w:types>
          <w:type w:val="bbPlcHdr"/>
        </w:types>
        <w:behaviors>
          <w:behavior w:val="content"/>
        </w:behaviors>
        <w:guid w:val="{885FF7F7-FFB4-448B-9B4E-EDAC7EFB095C}"/>
      </w:docPartPr>
      <w:docPartBody>
        <w:p w:rsidR="00000000" w:rsidRDefault="008102C2" w:rsidP="008102C2">
          <w:pPr>
            <w:pStyle w:val="E7ABDD402C7840DBBAA24C4633FD895F"/>
          </w:pPr>
          <w:r>
            <w:rPr>
              <w:lang w:bidi="nl-NL"/>
            </w:rPr>
            <w:t>Uw naam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8A4"/>
    <w:rsid w:val="006A299E"/>
    <w:rsid w:val="008102C2"/>
    <w:rsid w:val="00842A68"/>
    <w:rsid w:val="008C5642"/>
    <w:rsid w:val="008E410F"/>
    <w:rsid w:val="00A448A4"/>
    <w:rsid w:val="00E4071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7054067A13884C888BC650A196599287">
    <w:name w:val="7054067A13884C888BC650A196599287"/>
    <w:rsid w:val="008C5642"/>
  </w:style>
  <w:style w:type="paragraph" w:customStyle="1" w:styleId="9D112161645A4C4994F45FAB2D2180AD">
    <w:name w:val="9D112161645A4C4994F45FAB2D2180AD"/>
    <w:rsid w:val="008C5642"/>
  </w:style>
  <w:style w:type="paragraph" w:customStyle="1" w:styleId="63C7B2595F2E4F489C870E9B58C30C3C">
    <w:name w:val="63C7B2595F2E4F489C870E9B58C30C3C"/>
    <w:rsid w:val="008C5642"/>
  </w:style>
  <w:style w:type="paragraph" w:customStyle="1" w:styleId="1077610D807647CD88831AB88009AD1D">
    <w:name w:val="1077610D807647CD88831AB88009AD1D"/>
    <w:rsid w:val="008C5642"/>
  </w:style>
  <w:style w:type="paragraph" w:customStyle="1" w:styleId="980522A733C946ED9B49771899687371">
    <w:name w:val="980522A733C946ED9B49771899687371"/>
    <w:rsid w:val="008C5642"/>
  </w:style>
  <w:style w:type="paragraph" w:customStyle="1" w:styleId="74AF2AB2274C4A04A6C5B1EB28B31556">
    <w:name w:val="74AF2AB2274C4A04A6C5B1EB28B31556"/>
    <w:rsid w:val="008C5642"/>
  </w:style>
  <w:style w:type="paragraph" w:customStyle="1" w:styleId="3C7652152CBC420B8B8CDD6F03AA0961">
    <w:name w:val="3C7652152CBC420B8B8CDD6F03AA0961"/>
    <w:rsid w:val="008C5642"/>
  </w:style>
  <w:style w:type="paragraph" w:customStyle="1" w:styleId="02A32C6FCC534055B4A7E7AB0D6D1FD2">
    <w:name w:val="02A32C6FCC534055B4A7E7AB0D6D1FD2"/>
    <w:rsid w:val="008C5642"/>
  </w:style>
  <w:style w:type="paragraph" w:customStyle="1" w:styleId="4242B0945DC3421D89923402A6554954">
    <w:name w:val="4242B0945DC3421D89923402A6554954"/>
    <w:rsid w:val="008C5642"/>
  </w:style>
  <w:style w:type="paragraph" w:customStyle="1" w:styleId="64EA81E60B4C41BBB95780FB00B1AD59">
    <w:name w:val="64EA81E60B4C41BBB95780FB00B1AD59"/>
    <w:rsid w:val="008C5642"/>
  </w:style>
  <w:style w:type="paragraph" w:customStyle="1" w:styleId="1EDC30B817A545EB9824E06DB0529025">
    <w:name w:val="1EDC30B817A545EB9824E06DB0529025"/>
    <w:rsid w:val="008C5642"/>
  </w:style>
  <w:style w:type="paragraph" w:customStyle="1" w:styleId="490C6B187154440CA57E4518F428E28F">
    <w:name w:val="490C6B187154440CA57E4518F428E28F"/>
    <w:rsid w:val="008C5642"/>
  </w:style>
  <w:style w:type="paragraph" w:customStyle="1" w:styleId="89151469E1164BAB993503D362F1550E">
    <w:name w:val="89151469E1164BAB993503D362F1550E"/>
    <w:rsid w:val="008C5642"/>
  </w:style>
  <w:style w:type="paragraph" w:customStyle="1" w:styleId="23984256ADAC45AC96DAEE808A45BB3B">
    <w:name w:val="23984256ADAC45AC96DAEE808A45BB3B"/>
    <w:rsid w:val="008C5642"/>
  </w:style>
  <w:style w:type="paragraph" w:customStyle="1" w:styleId="CCF1E5D2F84F4BB7AD6478FCEF96D94E">
    <w:name w:val="CCF1E5D2F84F4BB7AD6478FCEF96D94E"/>
    <w:rsid w:val="008C5642"/>
  </w:style>
  <w:style w:type="paragraph" w:customStyle="1" w:styleId="EB74B4B363044F5D893DFFE40DE43F8B">
    <w:name w:val="EB74B4B363044F5D893DFFE40DE43F8B"/>
    <w:rsid w:val="008C5642"/>
  </w:style>
  <w:style w:type="paragraph" w:customStyle="1" w:styleId="C1ADA240BCA049AFA491458474109EA2">
    <w:name w:val="C1ADA240BCA049AFA491458474109EA2"/>
    <w:rsid w:val="008102C2"/>
  </w:style>
  <w:style w:type="paragraph" w:customStyle="1" w:styleId="EFE3A18E46D843FD9F889D95F4D5E622">
    <w:name w:val="EFE3A18E46D843FD9F889D95F4D5E622"/>
    <w:rsid w:val="008102C2"/>
  </w:style>
  <w:style w:type="paragraph" w:customStyle="1" w:styleId="BA3BB413124644C4A0F94AE338BB461A">
    <w:name w:val="BA3BB413124644C4A0F94AE338BB461A"/>
    <w:rsid w:val="008102C2"/>
  </w:style>
  <w:style w:type="paragraph" w:customStyle="1" w:styleId="DF6AADD629094CFF9712B1A99A5483AC">
    <w:name w:val="DF6AADD629094CFF9712B1A99A5483AC"/>
    <w:rsid w:val="008102C2"/>
  </w:style>
  <w:style w:type="paragraph" w:customStyle="1" w:styleId="7D6CC4EF339E49F5A0DCB691166104D5">
    <w:name w:val="7D6CC4EF339E49F5A0DCB691166104D5"/>
    <w:rsid w:val="008102C2"/>
  </w:style>
  <w:style w:type="paragraph" w:customStyle="1" w:styleId="CAF46F51DCEB41A5B151B7425C6FDFBE">
    <w:name w:val="CAF46F51DCEB41A5B151B7425C6FDFBE"/>
    <w:rsid w:val="008102C2"/>
  </w:style>
  <w:style w:type="paragraph" w:customStyle="1" w:styleId="D671369B3B1F42E88D5181EA1A650001">
    <w:name w:val="D671369B3B1F42E88D5181EA1A650001"/>
    <w:rsid w:val="008102C2"/>
  </w:style>
  <w:style w:type="paragraph" w:customStyle="1" w:styleId="A1834806EB7346089FA1F669DB27F1F6">
    <w:name w:val="A1834806EB7346089FA1F669DB27F1F6"/>
    <w:rsid w:val="008102C2"/>
  </w:style>
  <w:style w:type="paragraph" w:customStyle="1" w:styleId="051ED60A5B354861A348C9A34C39E609">
    <w:name w:val="051ED60A5B354861A348C9A34C39E609"/>
    <w:rsid w:val="008102C2"/>
  </w:style>
  <w:style w:type="paragraph" w:customStyle="1" w:styleId="924BF8F5BF6942E997631158DE433558">
    <w:name w:val="924BF8F5BF6942E997631158DE433558"/>
    <w:rsid w:val="008102C2"/>
  </w:style>
  <w:style w:type="paragraph" w:customStyle="1" w:styleId="A4955B64E340435AB3EC2C356CBD66DA">
    <w:name w:val="A4955B64E340435AB3EC2C356CBD66DA"/>
    <w:rsid w:val="008102C2"/>
  </w:style>
  <w:style w:type="paragraph" w:customStyle="1" w:styleId="FD628ADEEF624387912B301D815A1005">
    <w:name w:val="FD628ADEEF624387912B301D815A1005"/>
    <w:rsid w:val="008102C2"/>
  </w:style>
  <w:style w:type="paragraph" w:customStyle="1" w:styleId="4F7E685858BF44339EAD851F58AFDDE2">
    <w:name w:val="4F7E685858BF44339EAD851F58AFDDE2"/>
    <w:rsid w:val="008102C2"/>
  </w:style>
  <w:style w:type="paragraph" w:customStyle="1" w:styleId="B7BF83F291434512B0D54F592590E851">
    <w:name w:val="B7BF83F291434512B0D54F592590E851"/>
    <w:rsid w:val="008102C2"/>
  </w:style>
  <w:style w:type="paragraph" w:customStyle="1" w:styleId="32144BA899704B43A56892C8AC7A1AE4">
    <w:name w:val="32144BA899704B43A56892C8AC7A1AE4"/>
    <w:rsid w:val="008102C2"/>
  </w:style>
  <w:style w:type="paragraph" w:customStyle="1" w:styleId="BD1F8752565044CA83C6FB3D819E0451">
    <w:name w:val="BD1F8752565044CA83C6FB3D819E0451"/>
    <w:rsid w:val="008102C2"/>
  </w:style>
  <w:style w:type="paragraph" w:customStyle="1" w:styleId="2236670253BF4BF5AA3F3005467E0400">
    <w:name w:val="2236670253BF4BF5AA3F3005467E0400"/>
    <w:rsid w:val="008102C2"/>
  </w:style>
  <w:style w:type="paragraph" w:customStyle="1" w:styleId="E7ABDD402C7840DBBAA24C4633FD895F">
    <w:name w:val="E7ABDD402C7840DBBAA24C4633FD895F"/>
    <w:rsid w:val="00810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JP / Lukasz / Youssef</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F95AA44D-6A7A-4BAA-94AC-EDABBFD7C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8</TotalTime>
  <Pages>5</Pages>
  <Words>256</Words>
  <Characters>1413</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Bereikbaarheidslijst</vt:lpstr>
      <vt:lpstr/>
    </vt:vector>
  </TitlesOfParts>
  <Company>Jean-Pierre Slimmen</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dc:title>
  <dc:subject>Mail concepten .(nl)</dc:subject>
  <dc:creator>Windows-gebruiker</dc:creator>
  <cp:keywords/>
  <cp:lastModifiedBy>Youssef El Jaddaoui</cp:lastModifiedBy>
  <cp:revision>14</cp:revision>
  <cp:lastPrinted>2009-08-05T20:41:00Z</cp:lastPrinted>
  <dcterms:created xsi:type="dcterms:W3CDTF">2017-09-07T09:01:00Z</dcterms:created>
  <dcterms:modified xsi:type="dcterms:W3CDTF">2017-09-10T22:53:00Z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