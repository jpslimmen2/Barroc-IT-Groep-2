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EBC" w:rsidP="00CF1EBC">
                    <w:pPr>
                      <w:pStyle w:val="Titel"/>
                      <w:jc w:val="center"/>
                      <w:rPr>
                        <w:sz w:val="96"/>
                      </w:rPr>
                    </w:pPr>
                    <w:r>
                      <w:rPr>
                        <w:sz w:val="96"/>
                      </w:rPr>
                      <w:t>Interview</w:t>
                    </w:r>
                  </w:p>
                </w:sdtContent>
              </w:sdt>
            </w:tc>
          </w:tr>
          <w:tr w:rsidR="004A56DE" w:rsidRPr="00DC7B95">
            <w:tc>
              <w:tcPr>
                <w:tcW w:w="0" w:type="auto"/>
                <w:vAlign w:val="bottom"/>
              </w:tcPr>
              <w:sdt>
                <w:sdtPr>
                  <w:rPr>
                    <w:sz w:val="36"/>
                    <w:szCs w:val="36"/>
                    <w:lang w:val="en-US"/>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Pr="006A74D2" w:rsidRDefault="006A74D2" w:rsidP="009E39C4">
                    <w:pPr>
                      <w:pStyle w:val="Ondertitel"/>
                      <w:jc w:val="center"/>
                      <w:rPr>
                        <w:sz w:val="36"/>
                        <w:szCs w:val="36"/>
                      </w:rPr>
                    </w:pPr>
                    <w:r>
                      <w:rPr>
                        <w:sz w:val="36"/>
                        <w:szCs w:val="36"/>
                      </w:rPr>
                      <w:t>Interview vragen voor de applicatie .(nl)</w:t>
                    </w:r>
                  </w:p>
                </w:sdtContent>
              </w:sdt>
            </w:tc>
          </w:tr>
          <w:tr w:rsidR="004A56DE" w:rsidRPr="00DC7B95">
            <w:tc>
              <w:tcPr>
                <w:tcW w:w="0" w:type="auto"/>
                <w:vAlign w:val="bottom"/>
              </w:tcPr>
              <w:p w:rsidR="004A56DE" w:rsidRPr="006A74D2"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9905B3" w:rsidP="009905B3">
                    <w:pPr>
                      <w:jc w:val="center"/>
                    </w:pPr>
                    <w:r>
                      <w:t>JP / Lukasz / Youssef</w:t>
                    </w:r>
                  </w:p>
                </w:sdtContent>
              </w:sdt>
            </w:tc>
          </w:tr>
          <w:tr w:rsidR="004A56DE">
            <w:tc>
              <w:tcPr>
                <w:tcW w:w="0" w:type="auto"/>
                <w:vAlign w:val="bottom"/>
              </w:tcPr>
              <w:p w:rsidR="004A56DE" w:rsidRDefault="004A56DE">
                <w:pPr>
                  <w:jc w:val="center"/>
                </w:pPr>
              </w:p>
            </w:tc>
          </w:tr>
        </w:tbl>
        <w:p w:rsidR="004A56DE" w:rsidRDefault="006C0023">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P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896A22" w:rsidRPr="003F2A60" w:rsidRDefault="00896A22" w:rsidP="00896A22">
      <w:pPr>
        <w:pStyle w:val="Kop1"/>
        <w:rPr>
          <w:lang w:val="en-US"/>
        </w:rPr>
      </w:pPr>
      <w:bookmarkStart w:id="0" w:name="OLE_LINK6"/>
      <w:bookmarkStart w:id="1" w:name="OLE_LINK7"/>
      <w:bookmarkStart w:id="2" w:name="OLE_LINK8"/>
      <w:r>
        <w:rPr>
          <w:lang w:val="en-US"/>
        </w:rPr>
        <w:lastRenderedPageBreak/>
        <w:t>Interview</w:t>
      </w:r>
      <w:r w:rsidRPr="00403447">
        <w:t>vragen</w:t>
      </w:r>
      <w:r>
        <w:rPr>
          <w:lang w:val="en-US"/>
        </w:rPr>
        <w:t xml:space="preserve"> CEO</w:t>
      </w:r>
      <w:r>
        <w:rPr>
          <w:lang w:val="en-US"/>
        </w:rPr>
        <w:t xml:space="preserve"> </w:t>
      </w:r>
    </w:p>
    <w:p w:rsidR="00896A22" w:rsidRDefault="00896A22" w:rsidP="00896A22"/>
    <w:p w:rsidR="00DC7B95" w:rsidRDefault="00883426" w:rsidP="00DC7B95">
      <w:pPr>
        <w:pStyle w:val="Lijstalinea"/>
        <w:numPr>
          <w:ilvl w:val="0"/>
          <w:numId w:val="1"/>
        </w:numPr>
      </w:pPr>
      <w:r>
        <w:t>Heeft u een huisstijl die wij kunnen toeppassen in de applicatie?</w:t>
      </w:r>
    </w:p>
    <w:p w:rsidR="00DC7B95" w:rsidRDefault="00DC7B95" w:rsidP="00DC7B95">
      <w:pPr>
        <w:pStyle w:val="Lijstalinea"/>
        <w:ind w:left="720" w:firstLine="0"/>
      </w:pPr>
    </w:p>
    <w:p w:rsidR="00DC7B95" w:rsidRDefault="00DC7B95" w:rsidP="00DC7B95">
      <w:pPr>
        <w:pStyle w:val="Lijstalinea"/>
        <w:ind w:left="720" w:firstLine="0"/>
      </w:pPr>
    </w:p>
    <w:p w:rsidR="008F4AE8" w:rsidRPr="00365B98" w:rsidRDefault="008F4AE8" w:rsidP="00DC7B95">
      <w:pPr>
        <w:pStyle w:val="Lijstalinea"/>
        <w:ind w:left="720" w:firstLine="0"/>
      </w:pPr>
    </w:p>
    <w:bookmarkEnd w:id="0"/>
    <w:bookmarkEnd w:id="1"/>
    <w:bookmarkEnd w:id="2"/>
    <w:p w:rsidR="00DC7B95" w:rsidRPr="00365B98" w:rsidRDefault="00DC7B95" w:rsidP="00DC7B95">
      <w:pPr>
        <w:pStyle w:val="Lijstalinea"/>
        <w:ind w:left="720" w:firstLine="0"/>
      </w:pPr>
    </w:p>
    <w:p w:rsidR="00DC7B95" w:rsidRPr="00365B98" w:rsidRDefault="00DC7B95" w:rsidP="00DC7B95">
      <w:pPr>
        <w:pStyle w:val="Lijstalinea"/>
        <w:ind w:left="720" w:firstLine="0"/>
      </w:pPr>
    </w:p>
    <w:p w:rsidR="00DC7B95" w:rsidRDefault="00883426" w:rsidP="00DC7B95">
      <w:pPr>
        <w:pStyle w:val="Lijstalinea"/>
        <w:numPr>
          <w:ilvl w:val="0"/>
          <w:numId w:val="1"/>
        </w:numPr>
      </w:pPr>
      <w:r>
        <w:t>Wilt u een aantal functies die in de applicatie moeten voorkomen?</w:t>
      </w:r>
    </w:p>
    <w:p w:rsidR="00DC7B95" w:rsidRDefault="00DC7B95" w:rsidP="00DC7B95"/>
    <w:p w:rsidR="008F4AE8" w:rsidRPr="00365B98" w:rsidRDefault="008F4AE8" w:rsidP="00DC7B95"/>
    <w:p w:rsidR="00DC7B95" w:rsidRDefault="00883426" w:rsidP="00DC7B95">
      <w:pPr>
        <w:pStyle w:val="Lijstalinea"/>
        <w:numPr>
          <w:ilvl w:val="0"/>
          <w:numId w:val="1"/>
        </w:numPr>
      </w:pPr>
      <w:r>
        <w:t>Mogen de afdelingen elkaar informatie inzien en eventueel aanpassen als er een fout in staat?</w:t>
      </w:r>
    </w:p>
    <w:p w:rsidR="00DC7B95" w:rsidRDefault="00DC7B95" w:rsidP="00DC7B95"/>
    <w:p w:rsidR="00DC7B95" w:rsidRPr="00365B98" w:rsidRDefault="00DC7B95" w:rsidP="00DC7B95"/>
    <w:p w:rsidR="00DC7B95" w:rsidRPr="00365B98" w:rsidRDefault="00883426" w:rsidP="00DC7B95">
      <w:pPr>
        <w:pStyle w:val="Lijstalinea"/>
        <w:numPr>
          <w:ilvl w:val="0"/>
          <w:numId w:val="1"/>
        </w:numPr>
      </w:pPr>
      <w:r>
        <w:t>Worden de andere afdelingen waarmee geen contact is genomen in het programma verwerkt?</w:t>
      </w:r>
    </w:p>
    <w:p w:rsidR="00DC7B95" w:rsidRDefault="00DC7B95" w:rsidP="00DC7B95">
      <w:pPr>
        <w:pStyle w:val="Lijstalinea"/>
        <w:ind w:left="720" w:firstLine="0"/>
      </w:pPr>
    </w:p>
    <w:p w:rsidR="00DC7B95" w:rsidRPr="00365B98" w:rsidRDefault="00DC7B95" w:rsidP="00896A22"/>
    <w:p w:rsidR="00DC7B95" w:rsidRPr="00365B98" w:rsidRDefault="00DC7B95" w:rsidP="00DC7B95">
      <w:pPr>
        <w:pStyle w:val="Lijstalinea"/>
        <w:ind w:left="720" w:firstLine="0"/>
      </w:pPr>
    </w:p>
    <w:p w:rsidR="00DC7B95" w:rsidRPr="00365B98" w:rsidRDefault="00883426" w:rsidP="00DC7B95">
      <w:pPr>
        <w:pStyle w:val="Lijstalinea"/>
        <w:numPr>
          <w:ilvl w:val="0"/>
          <w:numId w:val="1"/>
        </w:numPr>
      </w:pPr>
      <w:r>
        <w:t>Hoe loopt de communicatie tussen de afdelingen op dit moment?</w:t>
      </w:r>
    </w:p>
    <w:p w:rsidR="00DC7B95" w:rsidRDefault="00DC7B95" w:rsidP="00DC7B95">
      <w:pPr>
        <w:pStyle w:val="Lijstalinea"/>
        <w:ind w:left="720" w:firstLine="0"/>
      </w:pPr>
    </w:p>
    <w:p w:rsidR="00DC7B95" w:rsidRDefault="00DC7B95" w:rsidP="00DC7B95">
      <w:pPr>
        <w:pStyle w:val="Lijstalinea"/>
        <w:ind w:left="720" w:firstLine="0"/>
      </w:pPr>
    </w:p>
    <w:p w:rsidR="00DC7B95" w:rsidRPr="00365B98" w:rsidRDefault="00DC7B95" w:rsidP="00896A22"/>
    <w:p w:rsidR="00DC7B95" w:rsidRDefault="00883426" w:rsidP="00DC7B95">
      <w:pPr>
        <w:pStyle w:val="Lijstalinea"/>
        <w:numPr>
          <w:ilvl w:val="0"/>
          <w:numId w:val="1"/>
        </w:numPr>
      </w:pPr>
      <w:r>
        <w:t>Hoeveel weken krijgen we voor dit project?</w:t>
      </w:r>
    </w:p>
    <w:p w:rsidR="00883426" w:rsidRDefault="00883426" w:rsidP="00883426"/>
    <w:p w:rsidR="00883426" w:rsidRDefault="00883426" w:rsidP="00883426"/>
    <w:p w:rsidR="00883426" w:rsidRDefault="00883426" w:rsidP="00883426">
      <w:pPr>
        <w:pStyle w:val="Lijstalinea"/>
        <w:numPr>
          <w:ilvl w:val="0"/>
          <w:numId w:val="1"/>
        </w:numPr>
      </w:pPr>
      <w:r>
        <w:t xml:space="preserve">Wilt u wekelijks een update ontvangen </w:t>
      </w:r>
      <w:r w:rsidR="00896A22">
        <w:t>hoe ver de applicatie is?</w:t>
      </w:r>
    </w:p>
    <w:p w:rsidR="00896A22" w:rsidRDefault="00896A22" w:rsidP="00896A22"/>
    <w:p w:rsidR="00896A22" w:rsidRDefault="00896A22" w:rsidP="00896A22"/>
    <w:p w:rsidR="00896A22" w:rsidRDefault="00896A22" w:rsidP="00896A22">
      <w:pPr>
        <w:pStyle w:val="Lijstalinea"/>
        <w:numPr>
          <w:ilvl w:val="0"/>
          <w:numId w:val="1"/>
        </w:numPr>
      </w:pPr>
      <w:r>
        <w:t>Heeft u eventuele vragen voor ons?</w:t>
      </w:r>
    </w:p>
    <w:p w:rsidR="00896A22" w:rsidRDefault="00896A22" w:rsidP="000F424F"/>
    <w:p w:rsidR="00403447" w:rsidRDefault="00403447" w:rsidP="00403447">
      <w:pPr>
        <w:pStyle w:val="Kop1"/>
        <w:rPr>
          <w:lang w:val="en-US"/>
        </w:rPr>
      </w:pPr>
      <w:r>
        <w:rPr>
          <w:lang w:val="en-US"/>
        </w:rPr>
        <w:lastRenderedPageBreak/>
        <w:t>Interview</w:t>
      </w:r>
      <w:r w:rsidRPr="00403447">
        <w:t xml:space="preserve">vragen </w:t>
      </w:r>
      <w:r w:rsidRPr="00403447">
        <w:t>Financiën</w:t>
      </w:r>
      <w:bookmarkStart w:id="3" w:name="_GoBack"/>
      <w:bookmarkEnd w:id="3"/>
    </w:p>
    <w:p w:rsidR="00403447" w:rsidRPr="00403447" w:rsidRDefault="00403447" w:rsidP="00403447">
      <w:pPr>
        <w:rPr>
          <w:lang w:val="en-US"/>
        </w:rPr>
      </w:pPr>
    </w:p>
    <w:p w:rsidR="00403447" w:rsidRDefault="00403447" w:rsidP="000F424F"/>
    <w:sectPr w:rsidR="00403447">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023" w:rsidRDefault="006C0023">
      <w:pPr>
        <w:spacing w:after="0" w:line="240" w:lineRule="auto"/>
      </w:pPr>
      <w:r>
        <w:separator/>
      </w:r>
    </w:p>
  </w:endnote>
  <w:endnote w:type="continuationSeparator" w:id="0">
    <w:p w:rsidR="006C0023" w:rsidRDefault="006C0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F43" w:rsidRDefault="00AE7F43">
    <w:pPr>
      <w:jc w:val="right"/>
    </w:pPr>
  </w:p>
  <w:p w:rsidR="00AE7F43" w:rsidRDefault="00AE7F43">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AE7F43" w:rsidRDefault="00AE7F43">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694B82"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AE7F43" w:rsidRDefault="00AE7F43">
    <w:pPr>
      <w:pStyle w:val="Geenafstand"/>
      <w:rPr>
        <w:sz w:val="2"/>
        <w:szCs w:val="2"/>
      </w:rPr>
    </w:pPr>
  </w:p>
  <w:p w:rsidR="00AE7F43" w:rsidRDefault="00AE7F43"/>
  <w:p w:rsidR="00AE7F43" w:rsidRDefault="00AE7F43"/>
  <w:p w:rsidR="00AE7F43" w:rsidRDefault="00AE7F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023" w:rsidRDefault="006C0023">
      <w:pPr>
        <w:spacing w:after="0" w:line="240" w:lineRule="auto"/>
      </w:pPr>
      <w:r>
        <w:separator/>
      </w:r>
    </w:p>
  </w:footnote>
  <w:footnote w:type="continuationSeparator" w:id="0">
    <w:p w:rsidR="006C0023" w:rsidRDefault="006C0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AE7F43" w:rsidRDefault="00AE7F43">
        <w:pPr>
          <w:spacing w:after="0"/>
          <w:jc w:val="center"/>
          <w:rPr>
            <w:color w:val="E4E9EF" w:themeColor="background2"/>
          </w:rPr>
        </w:pPr>
        <w:r>
          <w:rPr>
            <w:color w:val="6076B4" w:themeColor="accent1"/>
          </w:rPr>
          <w:t>Interview</w:t>
        </w:r>
      </w:p>
    </w:sdtContent>
  </w:sdt>
  <w:p w:rsidR="00AE7F43" w:rsidRDefault="00AE7F4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53D"/>
    <w:multiLevelType w:val="hybridMultilevel"/>
    <w:tmpl w:val="8B8020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EC537D2"/>
    <w:multiLevelType w:val="hybridMultilevel"/>
    <w:tmpl w:val="E81AAF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0037E"/>
    <w:rsid w:val="000F424F"/>
    <w:rsid w:val="00107144"/>
    <w:rsid w:val="00395173"/>
    <w:rsid w:val="003E4C01"/>
    <w:rsid w:val="003F3826"/>
    <w:rsid w:val="00403447"/>
    <w:rsid w:val="004A56DE"/>
    <w:rsid w:val="00535362"/>
    <w:rsid w:val="00561DF1"/>
    <w:rsid w:val="005A7A39"/>
    <w:rsid w:val="00614323"/>
    <w:rsid w:val="0064189A"/>
    <w:rsid w:val="006A74D2"/>
    <w:rsid w:val="006C0023"/>
    <w:rsid w:val="0082135A"/>
    <w:rsid w:val="00883426"/>
    <w:rsid w:val="00896A22"/>
    <w:rsid w:val="008F4AE8"/>
    <w:rsid w:val="009905B3"/>
    <w:rsid w:val="009E39C4"/>
    <w:rsid w:val="00AE7F43"/>
    <w:rsid w:val="00AF76A8"/>
    <w:rsid w:val="00B43719"/>
    <w:rsid w:val="00CF1EBC"/>
    <w:rsid w:val="00DC7B95"/>
    <w:rsid w:val="00EB3D53"/>
    <w:rsid w:val="00F51C29"/>
    <w:rsid w:val="00FC56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0E286"/>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2072BF" w:rsidRDefault="001E784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2072BF" w:rsidRDefault="001E784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2072BF" w:rsidRDefault="001E784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44"/>
    <w:rsid w:val="00095B74"/>
    <w:rsid w:val="000C2F90"/>
    <w:rsid w:val="001E7844"/>
    <w:rsid w:val="002072BF"/>
    <w:rsid w:val="007B1A3B"/>
    <w:rsid w:val="00AF02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JP / Lukasz / Youssef</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F853D75E-060C-4EEE-9037-E5A55865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63</TotalTime>
  <Pages>3</Pages>
  <Words>105</Words>
  <Characters>579</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Interview</vt: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vragen voor de applicatie .(nl)</dc:subject>
  <dc:creator>Windows-gebruiker</dc:creator>
  <cp:keywords/>
  <cp:lastModifiedBy>Youssef El Jaddaoui</cp:lastModifiedBy>
  <cp:revision>21</cp:revision>
  <cp:lastPrinted>2009-08-05T20:41:00Z</cp:lastPrinted>
  <dcterms:created xsi:type="dcterms:W3CDTF">2017-09-07T09:06:00Z</dcterms:created>
  <dcterms:modified xsi:type="dcterms:W3CDTF">2017-09-09T20:36:00Z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