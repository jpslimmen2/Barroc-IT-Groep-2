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9905B3" w:rsidP="009905B3">
                    <w:pPr>
                      <w:jc w:val="center"/>
                    </w:pPr>
                    <w:r>
                      <w:t>JP / Lukasz / Youssef</w:t>
                    </w:r>
                  </w:p>
                </w:sdtContent>
              </w:sdt>
            </w:tc>
          </w:tr>
          <w:tr w:rsidR="004A56DE">
            <w:tc>
              <w:tcPr>
                <w:tcW w:w="0" w:type="auto"/>
                <w:vAlign w:val="bottom"/>
              </w:tcPr>
              <w:p w:rsidR="004A56DE" w:rsidRDefault="004A56DE">
                <w:pPr>
                  <w:jc w:val="center"/>
                </w:pPr>
              </w:p>
            </w:tc>
          </w:tr>
        </w:tbl>
        <w:p w:rsidR="004A56DE" w:rsidRDefault="00AE7F4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DC7B95" w:rsidRDefault="00DC7B95" w:rsidP="00DC7B95">
      <w:pPr>
        <w:pStyle w:val="Lijstalinea"/>
        <w:numPr>
          <w:ilvl w:val="0"/>
          <w:numId w:val="1"/>
        </w:numPr>
      </w:pPr>
      <w:bookmarkStart w:id="0" w:name="OLE_LINK6"/>
      <w:bookmarkStart w:id="1" w:name="OLE_LINK7"/>
      <w:bookmarkStart w:id="2" w:name="OLE_LINK8"/>
      <w:r w:rsidRPr="00365B98">
        <w:lastRenderedPageBreak/>
        <w:t>In wat voor platform wilt u de applicatie hebben, web omgeving of in een Windows omgeving zoals een applicatie?</w:t>
      </w:r>
    </w:p>
    <w:p w:rsidR="00DC7B95" w:rsidRDefault="00DC7B95" w:rsidP="00DC7B95">
      <w:pPr>
        <w:pStyle w:val="Lijstalinea"/>
        <w:ind w:left="720" w:firstLine="0"/>
      </w:pPr>
    </w:p>
    <w:p w:rsidR="00DC7B95" w:rsidRDefault="00DC7B95" w:rsidP="00DC7B95">
      <w:pPr>
        <w:pStyle w:val="Lijstalinea"/>
        <w:ind w:left="720" w:firstLine="0"/>
      </w:pPr>
    </w:p>
    <w:p w:rsidR="008F4AE8" w:rsidRPr="00365B98" w:rsidRDefault="008F4AE8" w:rsidP="00DC7B95">
      <w:pPr>
        <w:pStyle w:val="Lijstalinea"/>
        <w:ind w:left="720" w:firstLine="0"/>
      </w:pPr>
    </w:p>
    <w:bookmarkEnd w:id="0"/>
    <w:bookmarkEnd w:id="1"/>
    <w:bookmarkEnd w:id="2"/>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Default="00DC7B95" w:rsidP="00DC7B95">
      <w:pPr>
        <w:pStyle w:val="Lijstalinea"/>
        <w:numPr>
          <w:ilvl w:val="0"/>
          <w:numId w:val="1"/>
        </w:numPr>
      </w:pPr>
      <w:r w:rsidRPr="00365B98">
        <w:t>Wat voor so</w:t>
      </w:r>
      <w:r>
        <w:t>o</w:t>
      </w:r>
      <w:r w:rsidRPr="00365B98">
        <w:t xml:space="preserve">rt </w:t>
      </w:r>
      <w:r>
        <w:t>informati</w:t>
      </w:r>
      <w:r w:rsidRPr="00365B98">
        <w:t>e wilt u hebben in de help functie?</w:t>
      </w:r>
    </w:p>
    <w:p w:rsidR="00DC7B95" w:rsidRDefault="00DC7B95" w:rsidP="00DC7B95"/>
    <w:p w:rsidR="00DC7B95" w:rsidRDefault="00DC7B95" w:rsidP="00DC7B95"/>
    <w:p w:rsidR="008F4AE8" w:rsidRPr="00365B98" w:rsidRDefault="008F4AE8" w:rsidP="00DC7B95"/>
    <w:p w:rsidR="00DC7B95" w:rsidRDefault="00DC7B95" w:rsidP="00DC7B95">
      <w:pPr>
        <w:pStyle w:val="Lijstalinea"/>
        <w:numPr>
          <w:ilvl w:val="0"/>
          <w:numId w:val="1"/>
        </w:numPr>
      </w:pPr>
      <w:r w:rsidRPr="00365B98">
        <w:t>Zitten er beperkingen in de verschillende afdelingen?</w:t>
      </w:r>
    </w:p>
    <w:p w:rsidR="00DC7B95" w:rsidRDefault="00DC7B95" w:rsidP="00DC7B95"/>
    <w:p w:rsidR="008F4AE8" w:rsidRDefault="008F4AE8" w:rsidP="00DC7B95"/>
    <w:p w:rsidR="00DC7B95" w:rsidRPr="00365B98" w:rsidRDefault="00DC7B95" w:rsidP="00DC7B95"/>
    <w:p w:rsidR="00DC7B95" w:rsidRPr="00365B98" w:rsidRDefault="00DC7B95" w:rsidP="00DC7B95">
      <w:pPr>
        <w:pStyle w:val="Lijstalinea"/>
        <w:numPr>
          <w:ilvl w:val="0"/>
          <w:numId w:val="1"/>
        </w:numPr>
      </w:pPr>
      <w:r w:rsidRPr="00365B98">
        <w:t>Kunt u wat meer vertellen over het programma “EXACT”?</w:t>
      </w:r>
    </w:p>
    <w:p w:rsidR="00DC7B95" w:rsidRDefault="00DC7B95" w:rsidP="00DC7B95">
      <w:pPr>
        <w:pStyle w:val="Lijstalinea"/>
        <w:ind w:left="720" w:firstLine="0"/>
      </w:pPr>
    </w:p>
    <w:p w:rsidR="00DC7B95" w:rsidRDefault="00DC7B95" w:rsidP="00DC7B95">
      <w:pPr>
        <w:pStyle w:val="Lijstalinea"/>
        <w:ind w:left="720" w:firstLine="0"/>
      </w:pPr>
    </w:p>
    <w:p w:rsidR="008F4AE8" w:rsidRDefault="008F4AE8" w:rsidP="00DC7B95">
      <w:pPr>
        <w:pStyle w:val="Lijstalinea"/>
        <w:ind w:left="720" w:firstLine="0"/>
      </w:pPr>
    </w:p>
    <w:p w:rsidR="00DC7B95" w:rsidRDefault="00DC7B95"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numPr>
          <w:ilvl w:val="0"/>
          <w:numId w:val="1"/>
        </w:numPr>
      </w:pPr>
      <w:r w:rsidRPr="00365B98">
        <w:t>Waarvoor wilt u WORD en EXCEL gebruiken?</w:t>
      </w:r>
    </w:p>
    <w:p w:rsidR="00DC7B95" w:rsidRDefault="00DC7B95" w:rsidP="00DC7B95">
      <w:pPr>
        <w:pStyle w:val="Lijstalinea"/>
        <w:ind w:left="720" w:firstLine="0"/>
      </w:pPr>
    </w:p>
    <w:p w:rsidR="00DC7B95" w:rsidRDefault="00DC7B95" w:rsidP="00DC7B95">
      <w:pPr>
        <w:pStyle w:val="Lijstalinea"/>
        <w:ind w:left="720" w:firstLine="0"/>
      </w:pPr>
    </w:p>
    <w:p w:rsidR="00DC7B95" w:rsidRDefault="00DC7B95" w:rsidP="00DC7B95">
      <w:pPr>
        <w:pStyle w:val="Lijstalinea"/>
        <w:ind w:left="720" w:firstLine="0"/>
      </w:pPr>
    </w:p>
    <w:p w:rsidR="008F4AE8" w:rsidRDefault="008F4AE8"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Default="00DC7B95" w:rsidP="00DC7B95">
      <w:pPr>
        <w:pStyle w:val="Lijstalinea"/>
        <w:numPr>
          <w:ilvl w:val="0"/>
          <w:numId w:val="1"/>
        </w:numPr>
      </w:pPr>
      <w:r w:rsidRPr="00365B98">
        <w:t xml:space="preserve">Wat voor </w:t>
      </w:r>
      <w:r w:rsidR="006A74D2">
        <w:t>automatisering</w:t>
      </w:r>
      <w:r w:rsidRPr="00365B98">
        <w:t xml:space="preserve"> wilt u in de toekomst zien?</w:t>
      </w:r>
    </w:p>
    <w:p w:rsidR="000F424F" w:rsidRDefault="000F424F" w:rsidP="000F424F"/>
    <w:p w:rsidR="000F424F" w:rsidRDefault="000F424F" w:rsidP="000F424F"/>
    <w:p w:rsidR="000F424F" w:rsidRDefault="000F424F" w:rsidP="000F424F"/>
    <w:p w:rsidR="000F424F" w:rsidRDefault="000F424F" w:rsidP="000F424F"/>
    <w:p w:rsidR="0082135A" w:rsidRDefault="0082135A" w:rsidP="000F424F">
      <w:r>
        <w:lastRenderedPageBreak/>
        <w:t>Financien -&gt; inkoop, verwerken in de boekhouding.</w:t>
      </w:r>
    </w:p>
    <w:p w:rsidR="0082135A" w:rsidRDefault="0082135A" w:rsidP="000F424F">
      <w:r>
        <w:t>Betaling verplicht, niet betaalt moet worden stopgezet. Contact opnemen bij achterstand door melding.</w:t>
      </w:r>
    </w:p>
    <w:p w:rsidR="0082135A" w:rsidRDefault="0082135A" w:rsidP="000F424F">
      <w:r>
        <w:t>Development check eerst klanten scherm, status van de klant.</w:t>
      </w:r>
    </w:p>
    <w:p w:rsidR="0082135A" w:rsidRDefault="0082135A" w:rsidP="000F424F">
      <w:r>
        <w:t>Sales kijkt naar klanten die “rood staan”, info met de klant.</w:t>
      </w:r>
    </w:p>
    <w:p w:rsidR="0082135A" w:rsidRDefault="0082135A" w:rsidP="000F424F">
      <w:r>
        <w:t>Sales  -&gt; excel</w:t>
      </w:r>
    </w:p>
    <w:p w:rsidR="0082135A" w:rsidRDefault="0082135A" w:rsidP="000F424F">
      <w:r>
        <w:t>Develo</w:t>
      </w:r>
      <w:r w:rsidR="0000037E">
        <w:t>p</w:t>
      </w:r>
      <w:bookmarkStart w:id="3" w:name="_GoBack"/>
      <w:bookmarkEnd w:id="3"/>
      <w:r>
        <w:t>ment -&gt; word</w:t>
      </w:r>
    </w:p>
    <w:p w:rsidR="0082135A" w:rsidRDefault="0082135A" w:rsidP="000F424F">
      <w:r>
        <w:t>Geen database voor klanten.</w:t>
      </w:r>
    </w:p>
    <w:p w:rsidR="0082135A" w:rsidRDefault="0082135A" w:rsidP="000F424F">
      <w:r>
        <w:t>Circa 500 klanten.</w:t>
      </w:r>
    </w:p>
    <w:p w:rsidR="0082135A" w:rsidRDefault="0082135A" w:rsidP="000F424F">
      <w:r>
        <w:t>Omgeving geen probleem, keuze.</w:t>
      </w:r>
    </w:p>
    <w:p w:rsidR="0082135A" w:rsidRDefault="00AF76A8" w:rsidP="000F424F">
      <w:r>
        <w:t>Directeur heeft gelijke rechten als een werknemer.</w:t>
      </w:r>
    </w:p>
    <w:p w:rsidR="00AF76A8" w:rsidRDefault="00AF76A8" w:rsidP="000F424F">
      <w:r>
        <w:t>Uitleg over functies, velden in hulpfunctie.</w:t>
      </w:r>
    </w:p>
    <w:p w:rsidR="000F424F" w:rsidRDefault="00AF76A8" w:rsidP="000F424F">
      <w:r>
        <w:t>Nu 2 losse systemen, later proberen naar 1.</w:t>
      </w:r>
    </w:p>
    <w:p w:rsidR="00AF76A8" w:rsidRDefault="00AF76A8" w:rsidP="000F424F">
      <w:r>
        <w:t>Rechten-&gt; dikgedrukt en niet gedrukt.</w:t>
      </w:r>
    </w:p>
    <w:p w:rsidR="00AF76A8" w:rsidRDefault="00AF76A8" w:rsidP="000F424F">
      <w:r>
        <w:t>Bkr-&gt; door sales voert gegevens in, checken voor schulden. Bkr checken.</w:t>
      </w:r>
    </w:p>
    <w:p w:rsidR="00AF76A8" w:rsidRDefault="00AF76A8" w:rsidP="000F424F">
      <w:r>
        <w:t>Saldo van de openstaande rekeningen.</w:t>
      </w:r>
    </w:p>
    <w:p w:rsidR="00AF76A8" w:rsidRDefault="00AF76A8" w:rsidP="000F424F">
      <w:r>
        <w:t>Limiet som van wat de klant rood mag staan (ver</w:t>
      </w:r>
      <w:r w:rsidR="00395173">
        <w:t>s</w:t>
      </w:r>
      <w:r>
        <w:t>telbaar).</w:t>
      </w:r>
    </w:p>
    <w:p w:rsidR="00AF76A8" w:rsidRDefault="00AE7F43" w:rsidP="000F424F">
      <w:r>
        <w:t>Facturen kan je terugvinden.</w:t>
      </w:r>
    </w:p>
    <w:p w:rsidR="00AE7F43" w:rsidRDefault="00AE7F43" w:rsidP="000F424F">
      <w:r>
        <w:t>Niks uit de database, op non-actief zetten. Admin heeft alleen toestemming.</w:t>
      </w:r>
    </w:p>
    <w:p w:rsidR="00AE7F43" w:rsidRDefault="00AE7F43" w:rsidP="000F424F">
      <w:r>
        <w:t>1 acc voor sales, development, 1 financien.</w:t>
      </w:r>
    </w:p>
    <w:p w:rsidR="00AE7F43" w:rsidRDefault="00AE7F43" w:rsidP="000F424F">
      <w:r>
        <w:t>Switchen naar “ons pakket”.</w:t>
      </w:r>
    </w:p>
    <w:p w:rsidR="00AE7F43" w:rsidRDefault="00AE7F43" w:rsidP="000F424F">
      <w:r>
        <w:t>Laats</w:t>
      </w:r>
      <w:r w:rsidR="00614323">
        <w:t>t</w:t>
      </w:r>
      <w:r>
        <w:t xml:space="preserve"> contact veld voor bijv het bellen.</w:t>
      </w:r>
    </w:p>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0F424F" w:rsidRDefault="000F424F" w:rsidP="000F424F"/>
    <w:p w:rsidR="0082135A" w:rsidRDefault="0082135A" w:rsidP="000F424F"/>
    <w:p w:rsidR="0082135A" w:rsidRDefault="0082135A" w:rsidP="000F424F"/>
    <w:p w:rsidR="000F424F" w:rsidRDefault="000F424F" w:rsidP="000F424F">
      <w:pPr>
        <w:pStyle w:val="Lijstalinea"/>
        <w:numPr>
          <w:ilvl w:val="0"/>
          <w:numId w:val="2"/>
        </w:numPr>
      </w:pPr>
      <w:r>
        <w:t>Wat zijn de relaties tussen de afdelingen?</w:t>
      </w:r>
    </w:p>
    <w:p w:rsidR="000F424F" w:rsidRDefault="000F424F" w:rsidP="000F424F"/>
    <w:p w:rsidR="000F424F" w:rsidRPr="00365B98" w:rsidRDefault="000F424F" w:rsidP="000F424F">
      <w:pPr>
        <w:pStyle w:val="Lijstalinea"/>
        <w:numPr>
          <w:ilvl w:val="0"/>
          <w:numId w:val="2"/>
        </w:numPr>
      </w:pPr>
    </w:p>
    <w:p w:rsidR="00DC7B95" w:rsidRPr="009905B3"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sectPr w:rsidR="00DC7B95" w:rsidRPr="009905B3">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89A" w:rsidRDefault="0064189A">
      <w:pPr>
        <w:spacing w:after="0" w:line="240" w:lineRule="auto"/>
      </w:pPr>
      <w:r>
        <w:separator/>
      </w:r>
    </w:p>
  </w:endnote>
  <w:endnote w:type="continuationSeparator" w:id="0">
    <w:p w:rsidR="0064189A" w:rsidRDefault="0064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43" w:rsidRDefault="00AE7F43">
    <w:pPr>
      <w:jc w:val="right"/>
    </w:pPr>
  </w:p>
  <w:p w:rsidR="00AE7F43" w:rsidRDefault="00AE7F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E7F43" w:rsidRDefault="00AE7F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E7F43" w:rsidRDefault="00AE7F43">
    <w:pPr>
      <w:pStyle w:val="Geenafstand"/>
      <w:rPr>
        <w:sz w:val="2"/>
        <w:szCs w:val="2"/>
      </w:rPr>
    </w:pPr>
  </w:p>
  <w:p w:rsidR="00AE7F43" w:rsidRDefault="00AE7F43"/>
  <w:p w:rsidR="00AE7F43" w:rsidRDefault="00AE7F43"/>
  <w:p w:rsidR="00AE7F43" w:rsidRDefault="00AE7F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89A" w:rsidRDefault="0064189A">
      <w:pPr>
        <w:spacing w:after="0" w:line="240" w:lineRule="auto"/>
      </w:pPr>
      <w:r>
        <w:separator/>
      </w:r>
    </w:p>
  </w:footnote>
  <w:footnote w:type="continuationSeparator" w:id="0">
    <w:p w:rsidR="0064189A" w:rsidRDefault="00641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AE7F43" w:rsidRDefault="00AE7F43">
        <w:pPr>
          <w:spacing w:after="0"/>
          <w:jc w:val="center"/>
          <w:rPr>
            <w:color w:val="E4E9EF" w:themeColor="background2"/>
          </w:rPr>
        </w:pPr>
        <w:r>
          <w:rPr>
            <w:color w:val="6076B4" w:themeColor="accent1"/>
          </w:rPr>
          <w:t>Interview</w:t>
        </w:r>
      </w:p>
    </w:sdtContent>
  </w:sdt>
  <w:p w:rsidR="00AE7F43" w:rsidRDefault="00AE7F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C537D2"/>
    <w:multiLevelType w:val="hybridMultilevel"/>
    <w:tmpl w:val="E81AAF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0037E"/>
    <w:rsid w:val="000F424F"/>
    <w:rsid w:val="00107144"/>
    <w:rsid w:val="00395173"/>
    <w:rsid w:val="003E4C01"/>
    <w:rsid w:val="003F3826"/>
    <w:rsid w:val="004A56DE"/>
    <w:rsid w:val="00535362"/>
    <w:rsid w:val="00561DF1"/>
    <w:rsid w:val="005A7A39"/>
    <w:rsid w:val="00614323"/>
    <w:rsid w:val="0064189A"/>
    <w:rsid w:val="006A74D2"/>
    <w:rsid w:val="0082135A"/>
    <w:rsid w:val="008F4AE8"/>
    <w:rsid w:val="009905B3"/>
    <w:rsid w:val="009E39C4"/>
    <w:rsid w:val="00AE7F43"/>
    <w:rsid w:val="00AF76A8"/>
    <w:rsid w:val="00B43719"/>
    <w:rsid w:val="00CF1EBC"/>
    <w:rsid w:val="00DC7B95"/>
    <w:rsid w:val="00EB3D53"/>
    <w:rsid w:val="00F51C29"/>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6461D"/>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C2F90"/>
    <w:rsid w:val="001E7844"/>
    <w:rsid w:val="002072BF"/>
    <w:rsid w:val="007B1A3B"/>
    <w:rsid w:val="00AF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B1E25F6B-1A75-4F5A-B43C-75CA1B29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44</TotalTime>
  <Pages>5</Pages>
  <Words>233</Words>
  <Characters>1286</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vt: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18</cp:revision>
  <cp:lastPrinted>2009-08-05T20:41:00Z</cp:lastPrinted>
  <dcterms:created xsi:type="dcterms:W3CDTF">2017-09-07T09:06:00Z</dcterms:created>
  <dcterms:modified xsi:type="dcterms:W3CDTF">2017-09-08T12:52:00Z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