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380" w:rsidP="00CF1380">
                    <w:pPr>
                      <w:pStyle w:val="Titel"/>
                      <w:jc w:val="center"/>
                      <w:rPr>
                        <w:sz w:val="96"/>
                      </w:rPr>
                    </w:pPr>
                    <w:r w:rsidRPr="00E72D81">
                      <w:rPr>
                        <w:sz w:val="96"/>
                      </w:rPr>
                      <w:t>PvA</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043F7" w:rsidP="003E184A">
                    <w:pPr>
                      <w:pStyle w:val="Ondertitel"/>
                      <w:jc w:val="center"/>
                      <w:rPr>
                        <w:sz w:val="36"/>
                        <w:szCs w:val="36"/>
                      </w:rPr>
                    </w:pPr>
                    <w:r w:rsidRPr="003E184A">
                      <w:rPr>
                        <w:sz w:val="36"/>
                        <w:szCs w:val="36"/>
                      </w:rPr>
                      <w:t xml:space="preserve">Our plan to make this a </w:t>
                    </w:r>
                    <w:r w:rsidR="003E184A" w:rsidRPr="003E184A">
                      <w:rPr>
                        <w:sz w:val="36"/>
                        <w:szCs w:val="36"/>
                      </w:rPr>
                      <w:t>succes</w:t>
                    </w:r>
                    <w:r w:rsidR="003E184A">
                      <w:rPr>
                        <w:sz w:val="36"/>
                        <w:szCs w:val="36"/>
                      </w:rPr>
                      <w:t>sful</w:t>
                    </w:r>
                    <w:r w:rsidRPr="003E184A">
                      <w:rPr>
                        <w:sz w:val="36"/>
                        <w:szCs w:val="36"/>
                      </w:rPr>
                      <w:t xml:space="preserve"> project</w:t>
                    </w:r>
                    <w:r w:rsidR="00CC4ACD" w:rsidRPr="003E184A">
                      <w:rPr>
                        <w:sz w:val="36"/>
                        <w:szCs w:val="36"/>
                      </w:rPr>
                      <w:t xml:space="preserve"> .(eng)</w:t>
                    </w:r>
                  </w:p>
                </w:sdtContent>
              </w:sdt>
            </w:tc>
          </w:tr>
          <w:tr w:rsidR="004A56DE">
            <w:tc>
              <w:tcPr>
                <w:tcW w:w="0" w:type="auto"/>
                <w:vAlign w:val="bottom"/>
              </w:tcPr>
              <w:p w:rsidR="004A56DE" w:rsidRDefault="004A56DE"/>
            </w:tc>
          </w:tr>
          <w:tr w:rsidR="004A56DE">
            <w:tc>
              <w:tcPr>
                <w:tcW w:w="0" w:type="auto"/>
                <w:vAlign w:val="bottom"/>
              </w:tcPr>
              <w:sdt>
                <w:sdtPr>
                  <w:rPr>
                    <w:lang w:val="nl-NL"/>
                  </w:r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Content>
                  <w:p w:rsidR="004A56DE" w:rsidRDefault="0040097B">
                    <w:pPr>
                      <w:jc w:val="center"/>
                    </w:pPr>
                    <w:r w:rsidRPr="0040097B">
                      <w:rPr>
                        <w:lang w:val="nl-NL"/>
                      </w:rPr>
                      <w:t xml:space="preserve"> </w:t>
                    </w:r>
                    <w:r w:rsidRPr="0040097B">
                      <w:rPr>
                        <w:lang w:val="nl-NL"/>
                      </w:rPr>
                      <w:t xml:space="preserve">Groep 2: JP / Lukasz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CF1380" w:rsidRPr="00CF1380" w:rsidRDefault="000C7206" w:rsidP="00CF1380">
      <w:pPr>
        <w:pStyle w:val="Titel"/>
        <w:jc w:val="center"/>
        <w:rPr>
          <w:rStyle w:val="Kop1Char"/>
          <w:sz w:val="80"/>
          <w:szCs w:val="80"/>
        </w:rPr>
      </w:pPr>
      <w:bookmarkStart w:id="0" w:name="_Toc492834458"/>
      <w:bookmarkStart w:id="1" w:name="OLE_LINK1"/>
      <w:bookmarkStart w:id="2" w:name="OLE_LINK2"/>
      <w:r>
        <w:rPr>
          <w:rStyle w:val="Kop1Char"/>
          <w:sz w:val="80"/>
          <w:szCs w:val="80"/>
        </w:rPr>
        <w:lastRenderedPageBreak/>
        <w:t>Plan of a</w:t>
      </w:r>
      <w:bookmarkEnd w:id="0"/>
      <w:r w:rsidR="005D47D9">
        <w:rPr>
          <w:rStyle w:val="Kop1Char"/>
          <w:sz w:val="80"/>
          <w:szCs w:val="80"/>
        </w:rPr>
        <w:t>ttack</w:t>
      </w:r>
    </w:p>
    <w:bookmarkEnd w:id="1"/>
    <w:bookmarkEnd w:id="2"/>
    <w:p w:rsidR="00CF1380" w:rsidRDefault="00CF1380" w:rsidP="00CF1380">
      <w:pPr>
        <w:pStyle w:val="Titel"/>
        <w:jc w:val="center"/>
      </w:pPr>
    </w:p>
    <w:p w:rsidR="004A56DE" w:rsidRDefault="00CF1380" w:rsidP="00CF1380">
      <w:pPr>
        <w:pStyle w:val="Titel"/>
        <w:jc w:val="center"/>
      </w:pPr>
      <w:r>
        <w:rPr>
          <w:noProof/>
          <w:lang w:val="nl-NL"/>
        </w:rPr>
        <w:drawing>
          <wp:inline distT="0" distB="0" distL="0" distR="0" wp14:anchorId="320443A6" wp14:editId="68A3F2CC">
            <wp:extent cx="6144595" cy="4338084"/>
            <wp:effectExtent l="0" t="0" r="8890" b="5715"/>
            <wp:docPr id="1" name="Afbeelding 1" descr="Afbeeldingsresultaat voor zakel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akeli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599" cy="4347971"/>
                    </a:xfrm>
                    <a:prstGeom prst="rect">
                      <a:avLst/>
                    </a:prstGeom>
                    <a:ln>
                      <a:noFill/>
                    </a:ln>
                    <a:effectLst>
                      <a:softEdge rad="112500"/>
                    </a:effectLst>
                  </pic:spPr>
                </pic:pic>
              </a:graphicData>
            </a:graphic>
          </wp:inline>
        </w:drawing>
      </w:r>
    </w:p>
    <w:p w:rsidR="000C7206" w:rsidRPr="00297ED7" w:rsidRDefault="00145567" w:rsidP="000C7206">
      <w:pPr>
        <w:tabs>
          <w:tab w:val="left" w:pos="3684"/>
        </w:tabs>
        <w:rPr>
          <w:sz w:val="32"/>
          <w:szCs w:val="28"/>
        </w:rPr>
      </w:pPr>
      <w:r w:rsidRPr="00297ED7">
        <w:rPr>
          <w:sz w:val="32"/>
          <w:szCs w:val="28"/>
        </w:rPr>
        <w:t>Organization</w:t>
      </w:r>
      <w:r w:rsidR="001A7866" w:rsidRPr="00297ED7">
        <w:rPr>
          <w:sz w:val="32"/>
          <w:szCs w:val="28"/>
        </w:rPr>
        <w:t xml:space="preserve"> name</w:t>
      </w:r>
      <w:r w:rsidR="000C7206" w:rsidRPr="00297ED7">
        <w:rPr>
          <w:sz w:val="32"/>
          <w:szCs w:val="28"/>
        </w:rPr>
        <w:t>: Barroc-it</w:t>
      </w:r>
      <w:r w:rsidR="000C7206" w:rsidRPr="00297ED7">
        <w:rPr>
          <w:sz w:val="32"/>
          <w:szCs w:val="28"/>
        </w:rPr>
        <w:tab/>
      </w:r>
    </w:p>
    <w:p w:rsidR="000C7206" w:rsidRPr="00297ED7" w:rsidRDefault="000C7206" w:rsidP="000C7206">
      <w:pPr>
        <w:tabs>
          <w:tab w:val="left" w:pos="3684"/>
        </w:tabs>
        <w:rPr>
          <w:sz w:val="32"/>
          <w:szCs w:val="28"/>
        </w:rPr>
      </w:pPr>
      <w:r w:rsidRPr="00297ED7">
        <w:rPr>
          <w:sz w:val="32"/>
          <w:szCs w:val="28"/>
        </w:rPr>
        <w:t>Client</w:t>
      </w:r>
      <w:r w:rsidR="001A7866" w:rsidRPr="00297ED7">
        <w:rPr>
          <w:sz w:val="32"/>
          <w:szCs w:val="28"/>
        </w:rPr>
        <w:t xml:space="preserve"> name</w:t>
      </w:r>
      <w:r w:rsidRPr="00297ED7">
        <w:rPr>
          <w:sz w:val="32"/>
          <w:szCs w:val="28"/>
        </w:rPr>
        <w:t xml:space="preserve">: </w:t>
      </w:r>
      <w:r w:rsidR="001A7866" w:rsidRPr="00297ED7">
        <w:rPr>
          <w:sz w:val="32"/>
          <w:szCs w:val="28"/>
        </w:rPr>
        <w:t>Mr. van Bueren</w:t>
      </w:r>
    </w:p>
    <w:p w:rsidR="000C7206" w:rsidRPr="00297ED7" w:rsidRDefault="000C7206" w:rsidP="000C7206">
      <w:pPr>
        <w:rPr>
          <w:sz w:val="32"/>
          <w:szCs w:val="28"/>
        </w:rPr>
      </w:pPr>
      <w:r w:rsidRPr="00297ED7">
        <w:rPr>
          <w:sz w:val="32"/>
          <w:szCs w:val="28"/>
        </w:rPr>
        <w:t>Date and place: 10-9-2017, Breda</w:t>
      </w:r>
    </w:p>
    <w:p w:rsidR="000C7206" w:rsidRPr="00297ED7" w:rsidRDefault="000C7206" w:rsidP="000C7206">
      <w:pPr>
        <w:rPr>
          <w:sz w:val="32"/>
          <w:szCs w:val="28"/>
        </w:rPr>
      </w:pPr>
      <w:r w:rsidRPr="00297ED7">
        <w:rPr>
          <w:sz w:val="32"/>
          <w:szCs w:val="28"/>
        </w:rPr>
        <w:t>Contractors: Jean-Pierre Slimmen, Lukasz</w:t>
      </w:r>
      <w:r w:rsidRPr="00297ED7">
        <w:rPr>
          <w:rFonts w:ascii="Arial" w:hAnsi="Arial"/>
          <w:b/>
          <w:sz w:val="32"/>
          <w:szCs w:val="28"/>
        </w:rPr>
        <w:t xml:space="preserve"> </w:t>
      </w:r>
      <w:r w:rsidR="00145567">
        <w:rPr>
          <w:sz w:val="32"/>
          <w:szCs w:val="28"/>
        </w:rPr>
        <w:t>Tatarczyk and</w:t>
      </w:r>
      <w:r w:rsidRPr="00297ED7">
        <w:rPr>
          <w:sz w:val="32"/>
          <w:szCs w:val="28"/>
        </w:rPr>
        <w:t xml:space="preserve"> Youssef el Jaddaoui</w:t>
      </w:r>
    </w:p>
    <w:p w:rsidR="001A7866" w:rsidRPr="00F70E8F" w:rsidRDefault="001A7866" w:rsidP="000C7206">
      <w:pPr>
        <w:rPr>
          <w:sz w:val="32"/>
          <w:szCs w:val="28"/>
        </w:rPr>
      </w:pPr>
      <w:r w:rsidRPr="00297ED7">
        <w:rPr>
          <w:sz w:val="32"/>
          <w:szCs w:val="28"/>
        </w:rPr>
        <w:t>Group: 2</w:t>
      </w:r>
    </w:p>
    <w:p w:rsidR="00CF1380" w:rsidRPr="00CF1380" w:rsidRDefault="00145567" w:rsidP="00297ED7">
      <w:pPr>
        <w:pStyle w:val="Titel"/>
        <w:jc w:val="center"/>
        <w:rPr>
          <w:rStyle w:val="Kop1Char"/>
          <w:sz w:val="80"/>
          <w:szCs w:val="80"/>
        </w:rPr>
      </w:pPr>
      <w:r>
        <w:rPr>
          <w:rStyle w:val="Kop1Char"/>
          <w:sz w:val="80"/>
          <w:szCs w:val="80"/>
        </w:rPr>
        <w:lastRenderedPageBreak/>
        <w:t>Table of contents</w:t>
      </w:r>
    </w:p>
    <w:sdt>
      <w:sdtPr>
        <w:id w:val="-1096168737"/>
        <w:docPartObj>
          <w:docPartGallery w:val="Table of Contents"/>
          <w:docPartUnique/>
        </w:docPartObj>
      </w:sdtPr>
      <w:sdtEndPr>
        <w:rPr>
          <w:b/>
          <w:bCs/>
        </w:rPr>
      </w:sdtEndPr>
      <w:sdtContent>
        <w:p w:rsidR="00497640" w:rsidRPr="00497640" w:rsidRDefault="006A22CE">
          <w:pPr>
            <w:pStyle w:val="Inhopg1"/>
            <w:tabs>
              <w:tab w:val="right" w:leader="dot" w:pos="10070"/>
            </w:tabs>
            <w:rPr>
              <w:noProof/>
            </w:rPr>
          </w:pPr>
          <w:r>
            <w:fldChar w:fldCharType="begin"/>
          </w:r>
          <w:r>
            <w:instrText xml:space="preserve"> TOC \o "1-3" \h \z \u </w:instrText>
          </w:r>
          <w:r>
            <w:fldChar w:fldCharType="separate"/>
          </w:r>
          <w:hyperlink w:anchor="_Toc492834458" w:history="1"/>
          <w:r w:rsidR="00497640" w:rsidRPr="00497640">
            <w:rPr>
              <w:rStyle w:val="Hyperlink"/>
              <w:noProof/>
              <w:color w:val="auto"/>
              <w:u w:val="none"/>
            </w:rPr>
            <w:t xml:space="preserve">1. </w:t>
          </w:r>
          <w:hyperlink w:anchor="_Toc492834460" w:history="1">
            <w:r w:rsidR="00497640" w:rsidRPr="00497640">
              <w:rPr>
                <w:rStyle w:val="Hyperlink"/>
                <w:noProof/>
                <w:color w:val="auto"/>
                <w:u w:val="none"/>
              </w:rPr>
              <w:t>Our background</w:t>
            </w:r>
            <w:r w:rsidR="00497640" w:rsidRPr="00497640">
              <w:rPr>
                <w:noProof/>
                <w:webHidden/>
              </w:rPr>
              <w:tab/>
            </w:r>
            <w:r w:rsidR="00497640">
              <w:rPr>
                <w:noProof/>
                <w:webHidden/>
              </w:rPr>
              <w:t xml:space="preserve">blz. </w:t>
            </w:r>
            <w:r w:rsidR="00497640" w:rsidRPr="00497640">
              <w:rPr>
                <w:noProof/>
                <w:webHidden/>
              </w:rPr>
              <w:fldChar w:fldCharType="begin"/>
            </w:r>
            <w:r w:rsidR="00497640" w:rsidRPr="00497640">
              <w:rPr>
                <w:noProof/>
                <w:webHidden/>
              </w:rPr>
              <w:instrText xml:space="preserve"> PAGEREF _Toc492834460 \h </w:instrText>
            </w:r>
            <w:r w:rsidR="00497640" w:rsidRPr="00497640">
              <w:rPr>
                <w:noProof/>
                <w:webHidden/>
              </w:rPr>
            </w:r>
            <w:r w:rsidR="00497640" w:rsidRPr="00497640">
              <w:rPr>
                <w:noProof/>
                <w:webHidden/>
              </w:rPr>
              <w:fldChar w:fldCharType="separate"/>
            </w:r>
            <w:r w:rsidR="00497640" w:rsidRPr="00497640">
              <w:rPr>
                <w:noProof/>
                <w:webHidden/>
              </w:rPr>
              <w:t>3</w:t>
            </w:r>
            <w:r w:rsidR="00497640"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2. </w:t>
          </w:r>
          <w:hyperlink w:anchor="_Toc492834461" w:history="1">
            <w:r w:rsidRPr="00497640">
              <w:rPr>
                <w:rStyle w:val="Hyperlink"/>
                <w:noProof/>
                <w:color w:val="auto"/>
                <w:u w:val="none"/>
                <w:lang w:val="en-GB"/>
              </w:rPr>
              <w:t>Our</w:t>
            </w:r>
            <w:r w:rsidRPr="00497640">
              <w:rPr>
                <w:rStyle w:val="Hyperlink"/>
                <w:noProof/>
                <w:color w:val="auto"/>
                <w:u w:val="none"/>
              </w:rPr>
              <w:t xml:space="preserve"> goals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_Toc492834461 \h </w:instrText>
            </w:r>
            <w:r w:rsidRPr="00497640">
              <w:rPr>
                <w:noProof/>
                <w:webHidden/>
              </w:rPr>
            </w:r>
            <w:r w:rsidRPr="00497640">
              <w:rPr>
                <w:noProof/>
                <w:webHidden/>
              </w:rPr>
              <w:fldChar w:fldCharType="separate"/>
            </w:r>
            <w:r w:rsidRPr="00497640">
              <w:rPr>
                <w:noProof/>
                <w:webHidden/>
              </w:rPr>
              <w:t>4</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3. </w:t>
          </w:r>
          <w:hyperlink w:anchor="_Toc492834462" w:history="1">
            <w:r w:rsidRPr="00497640">
              <w:rPr>
                <w:rStyle w:val="Hyperlink"/>
                <w:noProof/>
                <w:color w:val="auto"/>
                <w:u w:val="none"/>
              </w:rPr>
              <w:t>Project</w:t>
            </w:r>
            <w:r w:rsidRPr="00497640">
              <w:rPr>
                <w:rStyle w:val="Hyperlink"/>
                <w:noProof/>
                <w:color w:val="auto"/>
                <w:u w:val="none"/>
                <w:lang w:val="en-GB"/>
              </w:rPr>
              <w:t xml:space="preserve"> assignments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_Toc492834462 \h </w:instrText>
            </w:r>
            <w:r w:rsidRPr="00497640">
              <w:rPr>
                <w:noProof/>
                <w:webHidden/>
              </w:rPr>
            </w:r>
            <w:r w:rsidRPr="00497640">
              <w:rPr>
                <w:noProof/>
                <w:webHidden/>
              </w:rPr>
              <w:fldChar w:fldCharType="separate"/>
            </w:r>
            <w:r w:rsidRPr="00497640">
              <w:rPr>
                <w:noProof/>
                <w:webHidden/>
              </w:rPr>
              <w:t>5</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4. </w:t>
          </w:r>
          <w:hyperlink w:anchor="_Toc492834463" w:history="1">
            <w:r w:rsidRPr="00497640">
              <w:rPr>
                <w:rStyle w:val="Hyperlink"/>
                <w:noProof/>
                <w:color w:val="auto"/>
                <w:u w:val="none"/>
              </w:rPr>
              <w:t>Project activities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_Toc492834463 \h </w:instrText>
            </w:r>
            <w:r w:rsidRPr="00497640">
              <w:rPr>
                <w:noProof/>
                <w:webHidden/>
              </w:rPr>
            </w:r>
            <w:r w:rsidRPr="00497640">
              <w:rPr>
                <w:noProof/>
                <w:webHidden/>
              </w:rPr>
              <w:fldChar w:fldCharType="separate"/>
            </w:r>
            <w:r w:rsidRPr="00497640">
              <w:rPr>
                <w:noProof/>
                <w:webHidden/>
              </w:rPr>
              <w:t>6</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5. </w:t>
          </w:r>
          <w:hyperlink w:anchor="_Toc492834464" w:history="1">
            <w:r w:rsidRPr="00497640">
              <w:rPr>
                <w:rStyle w:val="Hyperlink"/>
                <w:noProof/>
                <w:color w:val="auto"/>
                <w:u w:val="none"/>
              </w:rPr>
              <w:t>Project confines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_Toc492834464 \h </w:instrText>
            </w:r>
            <w:r w:rsidRPr="00497640">
              <w:rPr>
                <w:noProof/>
                <w:webHidden/>
              </w:rPr>
            </w:r>
            <w:r w:rsidRPr="00497640">
              <w:rPr>
                <w:noProof/>
                <w:webHidden/>
              </w:rPr>
              <w:fldChar w:fldCharType="separate"/>
            </w:r>
            <w:r w:rsidRPr="00497640">
              <w:rPr>
                <w:noProof/>
                <w:webHidden/>
              </w:rPr>
              <w:t>7</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6. </w:t>
          </w:r>
          <w:hyperlink w:anchor="_Toc492834465" w:history="1">
            <w:r w:rsidRPr="00497640">
              <w:rPr>
                <w:rStyle w:val="Hyperlink"/>
                <w:noProof/>
                <w:color w:val="auto"/>
                <w:u w:val="none"/>
              </w:rPr>
              <w:t>Products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_Toc492834465 \h </w:instrText>
            </w:r>
            <w:r w:rsidRPr="00497640">
              <w:rPr>
                <w:noProof/>
                <w:webHidden/>
              </w:rPr>
            </w:r>
            <w:r w:rsidRPr="00497640">
              <w:rPr>
                <w:noProof/>
                <w:webHidden/>
              </w:rPr>
              <w:fldChar w:fldCharType="separate"/>
            </w:r>
            <w:r w:rsidRPr="00497640">
              <w:rPr>
                <w:noProof/>
                <w:webHidden/>
              </w:rPr>
              <w:t>8</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7. </w:t>
          </w:r>
          <w:hyperlink w:anchor="_Toc492834466" w:history="1">
            <w:r w:rsidRPr="00497640">
              <w:rPr>
                <w:rStyle w:val="Hyperlink"/>
                <w:noProof/>
                <w:color w:val="auto"/>
                <w:u w:val="none"/>
              </w:rPr>
              <w:t>Quality</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_Toc492834466 \h </w:instrText>
            </w:r>
            <w:r w:rsidRPr="00497640">
              <w:rPr>
                <w:noProof/>
                <w:webHidden/>
              </w:rPr>
            </w:r>
            <w:r w:rsidRPr="00497640">
              <w:rPr>
                <w:noProof/>
                <w:webHidden/>
              </w:rPr>
              <w:fldChar w:fldCharType="separate"/>
            </w:r>
            <w:r w:rsidRPr="00497640">
              <w:rPr>
                <w:noProof/>
                <w:webHidden/>
              </w:rPr>
              <w:t>9</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8. </w:t>
          </w:r>
          <w:hyperlink w:anchor="_Toc492834467" w:history="1">
            <w:r w:rsidRPr="00497640">
              <w:rPr>
                <w:rStyle w:val="Hyperlink"/>
                <w:noProof/>
                <w:color w:val="auto"/>
                <w:u w:val="none"/>
              </w:rPr>
              <w:t>Project organization</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_Toc492834467 \h </w:instrText>
            </w:r>
            <w:r w:rsidRPr="00497640">
              <w:rPr>
                <w:noProof/>
                <w:webHidden/>
              </w:rPr>
            </w:r>
            <w:r w:rsidRPr="00497640">
              <w:rPr>
                <w:noProof/>
                <w:webHidden/>
              </w:rPr>
              <w:fldChar w:fldCharType="separate"/>
            </w:r>
            <w:r w:rsidRPr="00497640">
              <w:rPr>
                <w:noProof/>
                <w:webHidden/>
              </w:rPr>
              <w:t>10</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9. </w:t>
          </w:r>
          <w:hyperlink w:anchor="_Toc492834468" w:history="1">
            <w:r w:rsidRPr="00497640">
              <w:rPr>
                <w:rStyle w:val="Hyperlink"/>
                <w:noProof/>
                <w:color w:val="auto"/>
                <w:u w:val="none"/>
              </w:rPr>
              <w:t>Schedule</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_Toc492834468 \h </w:instrText>
            </w:r>
            <w:r w:rsidRPr="00497640">
              <w:rPr>
                <w:noProof/>
                <w:webHidden/>
              </w:rPr>
            </w:r>
            <w:r w:rsidRPr="00497640">
              <w:rPr>
                <w:noProof/>
                <w:webHidden/>
              </w:rPr>
              <w:fldChar w:fldCharType="separate"/>
            </w:r>
            <w:r w:rsidRPr="00497640">
              <w:rPr>
                <w:noProof/>
                <w:webHidden/>
              </w:rPr>
              <w:t>11</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10. </w:t>
          </w:r>
          <w:hyperlink w:anchor="_Toc492834469" w:history="1">
            <w:r w:rsidRPr="00497640">
              <w:rPr>
                <w:rStyle w:val="Hyperlink"/>
                <w:noProof/>
                <w:color w:val="auto"/>
                <w:u w:val="none"/>
              </w:rPr>
              <w:t>Costs and benefits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_Toc492834469 \h </w:instrText>
            </w:r>
            <w:r w:rsidRPr="00497640">
              <w:rPr>
                <w:noProof/>
                <w:webHidden/>
              </w:rPr>
            </w:r>
            <w:r w:rsidRPr="00497640">
              <w:rPr>
                <w:noProof/>
                <w:webHidden/>
              </w:rPr>
              <w:fldChar w:fldCharType="separate"/>
            </w:r>
            <w:r w:rsidRPr="00497640">
              <w:rPr>
                <w:noProof/>
                <w:webHidden/>
              </w:rPr>
              <w:t>12</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11. </w:t>
          </w:r>
          <w:hyperlink w:anchor="_Toc492834470" w:history="1">
            <w:r w:rsidRPr="00497640">
              <w:rPr>
                <w:rStyle w:val="Hyperlink"/>
                <w:noProof/>
                <w:color w:val="auto"/>
                <w:u w:val="none"/>
              </w:rPr>
              <w:t>Risks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_Toc492834470 \h </w:instrText>
            </w:r>
            <w:r w:rsidRPr="00497640">
              <w:rPr>
                <w:noProof/>
                <w:webHidden/>
              </w:rPr>
            </w:r>
            <w:r w:rsidRPr="00497640">
              <w:rPr>
                <w:noProof/>
                <w:webHidden/>
              </w:rPr>
              <w:fldChar w:fldCharType="separate"/>
            </w:r>
            <w:r w:rsidRPr="00497640">
              <w:rPr>
                <w:noProof/>
                <w:webHidden/>
              </w:rPr>
              <w:t>13</w:t>
            </w:r>
            <w:r w:rsidRPr="00497640">
              <w:rPr>
                <w:noProof/>
                <w:webHidden/>
              </w:rPr>
              <w:fldChar w:fldCharType="end"/>
            </w:r>
          </w:hyperlink>
        </w:p>
        <w:p w:rsidR="006A22CE" w:rsidRDefault="006A22CE">
          <w:r>
            <w:rPr>
              <w:b/>
              <w:bCs/>
            </w:rPr>
            <w:fldChar w:fldCharType="end"/>
          </w:r>
        </w:p>
      </w:sdtContent>
    </w:sdt>
    <w:p w:rsidR="00CF1380" w:rsidRDefault="00CF1380" w:rsidP="00CF1380">
      <w:pPr>
        <w:rPr>
          <w:sz w:val="32"/>
        </w:rPr>
      </w:pP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6A22CE" w:rsidRDefault="00497640" w:rsidP="00497640">
      <w:pPr>
        <w:tabs>
          <w:tab w:val="left" w:pos="8824"/>
        </w:tabs>
        <w:rPr>
          <w:sz w:val="32"/>
        </w:rPr>
      </w:pPr>
      <w:r>
        <w:rPr>
          <w:sz w:val="32"/>
        </w:rPr>
        <w:tab/>
      </w: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297ED7" w:rsidRDefault="00497640" w:rsidP="006A22CE">
      <w:pPr>
        <w:pStyle w:val="Kop1"/>
        <w:rPr>
          <w:sz w:val="52"/>
        </w:rPr>
      </w:pPr>
      <w:bookmarkStart w:id="3" w:name="_Toc492834460"/>
      <w:r>
        <w:rPr>
          <w:sz w:val="52"/>
        </w:rPr>
        <w:lastRenderedPageBreak/>
        <w:t>Our b</w:t>
      </w:r>
      <w:r w:rsidR="006A22CE" w:rsidRPr="006A22CE">
        <w:rPr>
          <w:sz w:val="52"/>
        </w:rPr>
        <w:t>ackground</w:t>
      </w:r>
      <w:bookmarkEnd w:id="3"/>
    </w:p>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Default="00297ED7" w:rsidP="00297ED7"/>
    <w:p w:rsidR="00297ED7" w:rsidRPr="00E72D81" w:rsidRDefault="00297ED7" w:rsidP="00297ED7">
      <w:pPr>
        <w:rPr>
          <w:lang w:val="en-GB"/>
        </w:rPr>
      </w:pPr>
    </w:p>
    <w:p w:rsidR="006A22CE" w:rsidRPr="006A22CE" w:rsidRDefault="006A22CE" w:rsidP="006A22CE">
      <w:pPr>
        <w:pStyle w:val="Kop1"/>
        <w:rPr>
          <w:sz w:val="52"/>
        </w:rPr>
      </w:pPr>
      <w:bookmarkStart w:id="4" w:name="_Toc492834461"/>
      <w:r w:rsidRPr="00E72D81">
        <w:rPr>
          <w:sz w:val="52"/>
          <w:lang w:val="en-GB"/>
        </w:rPr>
        <w:lastRenderedPageBreak/>
        <w:t>Our</w:t>
      </w:r>
      <w:r w:rsidRPr="006A22CE">
        <w:rPr>
          <w:sz w:val="52"/>
        </w:rPr>
        <w:t xml:space="preserve"> goals</w:t>
      </w:r>
      <w:bookmarkEnd w:id="4"/>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5" w:name="_Toc492834462"/>
      <w:r w:rsidRPr="006A22CE">
        <w:rPr>
          <w:sz w:val="52"/>
        </w:rPr>
        <w:lastRenderedPageBreak/>
        <w:t>Project</w:t>
      </w:r>
      <w:r w:rsidRPr="00E72D81">
        <w:rPr>
          <w:sz w:val="52"/>
          <w:lang w:val="en-GB"/>
        </w:rPr>
        <w:t xml:space="preserve"> assignments</w:t>
      </w:r>
      <w:bookmarkEnd w:id="5"/>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6" w:name="_Toc492834463"/>
      <w:r w:rsidRPr="006A22CE">
        <w:rPr>
          <w:sz w:val="52"/>
        </w:rPr>
        <w:lastRenderedPageBreak/>
        <w:t>Project activities</w:t>
      </w:r>
      <w:bookmarkEnd w:id="6"/>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7" w:name="_Toc492834464"/>
      <w:r w:rsidRPr="006A22CE">
        <w:rPr>
          <w:sz w:val="52"/>
        </w:rPr>
        <w:lastRenderedPageBreak/>
        <w:t>Project confines</w:t>
      </w:r>
      <w:bookmarkEnd w:id="7"/>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8" w:name="_Toc492834465"/>
      <w:r w:rsidRPr="006A22CE">
        <w:rPr>
          <w:sz w:val="52"/>
        </w:rPr>
        <w:lastRenderedPageBreak/>
        <w:t>Products</w:t>
      </w:r>
      <w:bookmarkEnd w:id="8"/>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9" w:name="_Toc492834466"/>
      <w:r w:rsidRPr="006A22CE">
        <w:rPr>
          <w:sz w:val="52"/>
        </w:rPr>
        <w:lastRenderedPageBreak/>
        <w:t>Quality</w:t>
      </w:r>
      <w:bookmarkEnd w:id="9"/>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0" w:name="_Toc492834467"/>
      <w:r w:rsidRPr="006A22CE">
        <w:rPr>
          <w:sz w:val="52"/>
        </w:rPr>
        <w:lastRenderedPageBreak/>
        <w:t>Project organization</w:t>
      </w:r>
      <w:bookmarkEnd w:id="10"/>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1" w:name="_Toc492834468"/>
      <w:r w:rsidRPr="006A22CE">
        <w:rPr>
          <w:sz w:val="52"/>
        </w:rPr>
        <w:lastRenderedPageBreak/>
        <w:t>Schedule</w:t>
      </w:r>
      <w:bookmarkEnd w:id="11"/>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2" w:name="_Toc492834469"/>
      <w:r w:rsidRPr="006A22CE">
        <w:rPr>
          <w:sz w:val="52"/>
        </w:rPr>
        <w:lastRenderedPageBreak/>
        <w:t>Costs and benefits</w:t>
      </w:r>
      <w:bookmarkEnd w:id="12"/>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3" w:name="_Toc492834470"/>
      <w:r w:rsidRPr="006A22CE">
        <w:rPr>
          <w:sz w:val="52"/>
        </w:rPr>
        <w:lastRenderedPageBreak/>
        <w:t>Risks</w:t>
      </w:r>
      <w:bookmarkEnd w:id="13"/>
    </w:p>
    <w:p w:rsidR="006A22CE" w:rsidRPr="006A22CE" w:rsidRDefault="006A22CE" w:rsidP="006A22CE"/>
    <w:sectPr w:rsidR="006A22CE" w:rsidRPr="006A22CE" w:rsidSect="00E72D81">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BE9" w:rsidRDefault="00F41BE9">
      <w:pPr>
        <w:spacing w:after="0" w:line="240" w:lineRule="auto"/>
      </w:pPr>
      <w:r>
        <w:separator/>
      </w:r>
    </w:p>
  </w:endnote>
  <w:endnote w:type="continuationSeparator" w:id="0">
    <w:p w:rsidR="00F41BE9" w:rsidRDefault="00F4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4D0F14">
    <w:pPr>
      <w:jc w:val="right"/>
    </w:pPr>
    <w:r>
      <w:fldChar w:fldCharType="begin"/>
    </w:r>
    <w:r>
      <w:instrText>PAGE   \* MERGEFORMAT</w:instrText>
    </w:r>
    <w:r>
      <w:fldChar w:fldCharType="separate"/>
    </w:r>
    <w:r w:rsidR="00297ED7">
      <w:rPr>
        <w:noProof/>
      </w:rPr>
      <w:t>2</w:t>
    </w:r>
    <w:r>
      <w:rPr>
        <w:noProof/>
      </w:rPr>
      <w:fldChar w:fldCharType="end"/>
    </w:r>
    <w:r>
      <w:t xml:space="preserve"> </w:t>
    </w:r>
    <w:r>
      <w:rPr>
        <w:color w:val="E68422" w:themeColor="accent3"/>
      </w:rPr>
      <w:sym w:font="Wingdings 2" w:char="F097"/>
    </w:r>
    <w:r>
      <w:t xml:space="preserve"> </w:t>
    </w:r>
  </w:p>
  <w:p w:rsidR="004A56DE" w:rsidRDefault="004D0F14">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602985"/>
      <w:docPartObj>
        <w:docPartGallery w:val="Page Numbers (Bottom of Page)"/>
        <w:docPartUnique/>
      </w:docPartObj>
    </w:sdtPr>
    <w:sdtEndPr/>
    <w:sdtContent>
      <w:p w:rsidR="00297ED7" w:rsidRDefault="00297ED7">
        <w:pPr>
          <w:pStyle w:val="Voettekst"/>
          <w:jc w:val="right"/>
        </w:pPr>
        <w:r>
          <w:fldChar w:fldCharType="begin"/>
        </w:r>
        <w:r>
          <w:instrText>PAGE   \* MERGEFORMAT</w:instrText>
        </w:r>
        <w:r>
          <w:fldChar w:fldCharType="separate"/>
        </w:r>
        <w:r w:rsidR="0040097B">
          <w:rPr>
            <w:noProof/>
          </w:rPr>
          <w:t>1</w:t>
        </w:r>
        <w:r>
          <w:fldChar w:fldCharType="end"/>
        </w:r>
      </w:p>
    </w:sdtContent>
  </w:sdt>
  <w:p w:rsidR="00297ED7" w:rsidRDefault="00297ED7" w:rsidP="00297ED7">
    <w:pPr>
      <w:pStyle w:val="Voettekst"/>
      <w:tabs>
        <w:tab w:val="clear" w:pos="4680"/>
        <w:tab w:val="clear" w:pos="9360"/>
        <w:tab w:val="left" w:pos="69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BE9" w:rsidRDefault="00F41BE9">
      <w:pPr>
        <w:spacing w:after="0" w:line="240" w:lineRule="auto"/>
      </w:pPr>
      <w:r>
        <w:separator/>
      </w:r>
    </w:p>
  </w:footnote>
  <w:footnote w:type="continuationSeparator" w:id="0">
    <w:p w:rsidR="00F41BE9" w:rsidRDefault="00F41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380">
        <w:pPr>
          <w:spacing w:after="0"/>
          <w:jc w:val="center"/>
          <w:rPr>
            <w:color w:val="E4E9EF" w:themeColor="background2"/>
          </w:rPr>
        </w:pPr>
        <w:r>
          <w:rPr>
            <w:color w:val="6076B4" w:themeColor="accent1"/>
          </w:rPr>
          <w:t>PvA</w:t>
        </w:r>
      </w:p>
    </w:sdtContent>
  </w:sdt>
  <w:p w:rsidR="004A56DE" w:rsidRDefault="004D0F14">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9DD"/>
    <w:multiLevelType w:val="hybridMultilevel"/>
    <w:tmpl w:val="0A8C1C26"/>
    <w:lvl w:ilvl="0" w:tplc="61A8D4A2">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7621B"/>
    <w:multiLevelType w:val="hybridMultilevel"/>
    <w:tmpl w:val="5352DFAC"/>
    <w:lvl w:ilvl="0" w:tplc="39AE33C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65B0A76"/>
    <w:multiLevelType w:val="hybridMultilevel"/>
    <w:tmpl w:val="9096468C"/>
    <w:lvl w:ilvl="0" w:tplc="6F38437E">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614AE"/>
    <w:rsid w:val="000C7206"/>
    <w:rsid w:val="00145567"/>
    <w:rsid w:val="001A7866"/>
    <w:rsid w:val="00266CCE"/>
    <w:rsid w:val="00297ED7"/>
    <w:rsid w:val="003E184A"/>
    <w:rsid w:val="0040097B"/>
    <w:rsid w:val="00497640"/>
    <w:rsid w:val="004A56DE"/>
    <w:rsid w:val="004D0F14"/>
    <w:rsid w:val="00561FB4"/>
    <w:rsid w:val="005D47D9"/>
    <w:rsid w:val="00691242"/>
    <w:rsid w:val="006A22CE"/>
    <w:rsid w:val="006C3923"/>
    <w:rsid w:val="006D358C"/>
    <w:rsid w:val="00777838"/>
    <w:rsid w:val="007B173F"/>
    <w:rsid w:val="008F2F4B"/>
    <w:rsid w:val="00964CE3"/>
    <w:rsid w:val="00A6797F"/>
    <w:rsid w:val="00B43719"/>
    <w:rsid w:val="00CC4ACD"/>
    <w:rsid w:val="00CD142B"/>
    <w:rsid w:val="00CF1380"/>
    <w:rsid w:val="00E72D81"/>
    <w:rsid w:val="00F043F7"/>
    <w:rsid w:val="00F41BE9"/>
    <w:rsid w:val="00F70E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6A22CE"/>
    <w:pPr>
      <w:spacing w:after="100"/>
    </w:pPr>
  </w:style>
  <w:style w:type="paragraph" w:styleId="Inhopg2">
    <w:name w:val="toc 2"/>
    <w:basedOn w:val="Standaard"/>
    <w:next w:val="Standaard"/>
    <w:autoRedefine/>
    <w:uiPriority w:val="39"/>
    <w:unhideWhenUsed/>
    <w:rsid w:val="006A22CE"/>
    <w:pPr>
      <w:spacing w:after="100"/>
      <w:ind w:left="220"/>
    </w:pPr>
  </w:style>
  <w:style w:type="character" w:styleId="Hyperlink">
    <w:name w:val="Hyperlink"/>
    <w:basedOn w:val="Standaardalinea-lettertype"/>
    <w:uiPriority w:val="99"/>
    <w:unhideWhenUsed/>
    <w:rsid w:val="006A22CE"/>
    <w:rPr>
      <w:color w:val="3399FF" w:themeColor="hyperlink"/>
      <w:u w:val="single"/>
    </w:rPr>
  </w:style>
  <w:style w:type="paragraph" w:styleId="Inhopg3">
    <w:name w:val="toc 3"/>
    <w:basedOn w:val="Standaard"/>
    <w:next w:val="Standaard"/>
    <w:autoRedefine/>
    <w:uiPriority w:val="39"/>
    <w:unhideWhenUsed/>
    <w:rsid w:val="006A22CE"/>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7534">
      <w:bodyDiv w:val="1"/>
      <w:marLeft w:val="0"/>
      <w:marRight w:val="0"/>
      <w:marTop w:val="0"/>
      <w:marBottom w:val="0"/>
      <w:divBdr>
        <w:top w:val="none" w:sz="0" w:space="0" w:color="auto"/>
        <w:left w:val="none" w:sz="0" w:space="0" w:color="auto"/>
        <w:bottom w:val="none" w:sz="0" w:space="0" w:color="auto"/>
        <w:right w:val="none" w:sz="0" w:space="0" w:color="auto"/>
      </w:divBdr>
    </w:div>
    <w:div w:id="2127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3594C"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3594C"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3594C"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F26D7"/>
    <w:rsid w:val="003218B5"/>
    <w:rsid w:val="00532FC1"/>
    <w:rsid w:val="00575C8E"/>
    <w:rsid w:val="0073594C"/>
    <w:rsid w:val="00964B04"/>
    <w:rsid w:val="00B2554F"/>
    <w:rsid w:val="00EA7448"/>
    <w:rsid w:val="00ED17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E8CF8EC110DA4AA599C14DB3C1B0C98C">
    <w:name w:val="E8CF8EC110DA4AA599C14DB3C1B0C98C"/>
    <w:rsid w:val="0073594C"/>
  </w:style>
  <w:style w:type="paragraph" w:customStyle="1" w:styleId="8C9D800923D14EAF98D4DB9E42DBD4B6">
    <w:name w:val="8C9D800923D14EAF98D4DB9E42DBD4B6"/>
    <w:rsid w:val="0073594C"/>
  </w:style>
  <w:style w:type="paragraph" w:customStyle="1" w:styleId="161604CE60EF4B41B26B64CBB87EDE88">
    <w:name w:val="161604CE60EF4B41B26B64CBB87EDE88"/>
    <w:rsid w:val="0073594C"/>
  </w:style>
  <w:style w:type="paragraph" w:customStyle="1" w:styleId="E3B222847501485FB43B89543386F3E0">
    <w:name w:val="E3B222847501485FB43B89543386F3E0"/>
    <w:rsid w:val="0073594C"/>
  </w:style>
  <w:style w:type="paragraph" w:customStyle="1" w:styleId="41A2AD1096DF4575A04423E1FF2C9F46">
    <w:name w:val="41A2AD1096DF4575A04423E1FF2C9F46"/>
    <w:rsid w:val="0073594C"/>
  </w:style>
  <w:style w:type="paragraph" w:customStyle="1" w:styleId="AA4F05688D764E6DB51112D7E720489B">
    <w:name w:val="AA4F05688D764E6DB51112D7E720489B"/>
    <w:rsid w:val="0073594C"/>
  </w:style>
  <w:style w:type="paragraph" w:customStyle="1" w:styleId="E8E85BCC7BF34C5FA044E88329EE5377">
    <w:name w:val="E8E85BCC7BF34C5FA044E88329EE5377"/>
    <w:rsid w:val="00964B04"/>
  </w:style>
  <w:style w:type="paragraph" w:customStyle="1" w:styleId="07C47CE1A306493DA003964257E19773">
    <w:name w:val="07C47CE1A306493DA003964257E19773"/>
    <w:rsid w:val="00964B04"/>
  </w:style>
  <w:style w:type="paragraph" w:customStyle="1" w:styleId="527709C17D4A47F5AA54F0931B8EAAE2">
    <w:name w:val="527709C17D4A47F5AA54F0931B8EAAE2"/>
    <w:rsid w:val="00964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Groep 2: JP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EE679BB6-709F-4746-8D0B-16ECFD8B4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133</TotalTime>
  <Pages>14</Pages>
  <Words>255</Words>
  <Characters>1405</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PvA</dc:title>
  <dc:subject>Our plan to make this a successful project .(eng)</dc:subject>
  <dc:creator>Windows-gebruiker</dc:creator>
  <cp:keywords/>
  <cp:lastModifiedBy>Youssef El Jaddaoui</cp:lastModifiedBy>
  <cp:revision>24</cp:revision>
  <cp:lastPrinted>2009-08-05T20:41:00Z</cp:lastPrinted>
  <dcterms:created xsi:type="dcterms:W3CDTF">2017-09-07T08:58:00Z</dcterms:created>
  <dcterms:modified xsi:type="dcterms:W3CDTF">2017-09-11T16:53:00Z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