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830D72">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9F018F" w:rsidP="009F018F">
                    <w:pPr>
                      <w:pStyle w:val="Titel"/>
                      <w:jc w:val="center"/>
                      <w:rPr>
                        <w:sz w:val="96"/>
                      </w:rPr>
                    </w:pPr>
                    <w:r>
                      <w:rPr>
                        <w:sz w:val="96"/>
                      </w:rPr>
                      <w:t>Offerte</w:t>
                    </w:r>
                  </w:p>
                </w:sdtContent>
              </w:sdt>
            </w:tc>
          </w:tr>
          <w:tr w:rsidR="0060730C" w:rsidRPr="00575D0F">
            <w:tc>
              <w:tcPr>
                <w:tcW w:w="0" w:type="auto"/>
                <w:vAlign w:val="bottom"/>
              </w:tcPr>
              <w:sdt>
                <w:sdtPr>
                  <w:rPr>
                    <w:sz w:val="36"/>
                    <w:szCs w:val="36"/>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9F018F" w:rsidP="009F018F">
                    <w:pPr>
                      <w:pStyle w:val="Ondertitel"/>
                      <w:jc w:val="center"/>
                      <w:rPr>
                        <w:sz w:val="36"/>
                        <w:szCs w:val="36"/>
                      </w:rPr>
                    </w:pPr>
                    <w:r w:rsidRPr="009F018F">
                      <w:rPr>
                        <w:sz w:val="36"/>
                        <w:szCs w:val="36"/>
                      </w:rPr>
                      <w:t>Offerte aan de opdrachtgever .(</w:t>
                    </w:r>
                    <w:r>
                      <w:rPr>
                        <w:sz w:val="36"/>
                        <w:szCs w:val="36"/>
                      </w:rPr>
                      <w:t>nl)</w:t>
                    </w:r>
                  </w:p>
                </w:sdtContent>
              </w:sdt>
            </w:tc>
          </w:tr>
          <w:tr w:rsidR="0060730C" w:rsidRPr="00575D0F">
            <w:tc>
              <w:tcPr>
                <w:tcW w:w="0" w:type="auto"/>
                <w:vAlign w:val="bottom"/>
              </w:tcPr>
              <w:p w:rsidR="0060730C" w:rsidRPr="00830D72" w:rsidRDefault="0060730C"/>
            </w:tc>
          </w:tr>
          <w:tr w:rsidR="0060730C" w:rsidRPr="00575D0F">
            <w:tc>
              <w:tcPr>
                <w:tcW w:w="0" w:type="auto"/>
                <w:vAlign w:val="bottom"/>
              </w:tcPr>
              <w:sdt>
                <w:sdt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9F018F" w:rsidRDefault="002D075F">
                    <w:pPr>
                      <w:jc w:val="center"/>
                    </w:pPr>
                    <w:r w:rsidRPr="00575D0F">
                      <w:t xml:space="preserve">Groep 2: Jean-Pierre / Lukasz / Youssef </w:t>
                    </w:r>
                  </w:p>
                </w:sdtContent>
              </w:sdt>
            </w:tc>
          </w:tr>
          <w:tr w:rsidR="0060730C" w:rsidRPr="00575D0F">
            <w:tc>
              <w:tcPr>
                <w:tcW w:w="0" w:type="auto"/>
                <w:vAlign w:val="bottom"/>
              </w:tcPr>
              <w:p w:rsidR="0060730C" w:rsidRPr="009F018F" w:rsidRDefault="0060730C">
                <w:pPr>
                  <w:jc w:val="center"/>
                </w:pPr>
              </w:p>
            </w:tc>
          </w:tr>
        </w:tbl>
        <w:p w:rsidR="0060730C" w:rsidRPr="009F018F" w:rsidRDefault="005B6A43">
          <w:pPr>
            <w:rPr>
              <w:rFonts w:asciiTheme="majorHAnsi" w:eastAsiaTheme="majorEastAsia" w:hAnsiTheme="majorHAnsi" w:cstheme="majorBidi"/>
              <w:color w:val="2F5897" w:themeColor="text2"/>
              <w:spacing w:val="5"/>
              <w:kern w:val="28"/>
              <w:sz w:val="96"/>
              <w:szCs w:val="56"/>
              <w14:ligatures w14:val="standardContextual"/>
              <w14:cntxtAlts/>
            </w:rPr>
          </w:pPr>
          <w:r w:rsidRPr="009F018F">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575D0F" w:rsidRPr="00575D0F" w:rsidRDefault="00575D0F" w:rsidP="00575D0F">
      <w:pPr>
        <w:pStyle w:val="Titel"/>
        <w:jc w:val="center"/>
        <w:rPr>
          <w:rStyle w:val="Kop1Char"/>
          <w:sz w:val="80"/>
          <w:szCs w:val="80"/>
        </w:rPr>
      </w:pPr>
      <w:bookmarkStart w:id="0" w:name="_Toc493090866"/>
      <w:r w:rsidRPr="00575D0F">
        <w:rPr>
          <w:rStyle w:val="Kop1Char"/>
          <w:sz w:val="80"/>
          <w:szCs w:val="80"/>
        </w:rPr>
        <w:lastRenderedPageBreak/>
        <w:t>Inhoudsopgave</w:t>
      </w:r>
      <w:bookmarkEnd w:id="0"/>
    </w:p>
    <w:p w:rsidR="00575D0F" w:rsidRDefault="00575D0F" w:rsidP="00575D0F">
      <w:r w:rsidRPr="00575D0F">
        <w:t xml:space="preserve">1. </w:t>
      </w:r>
      <w:r>
        <w:t>Inleiding</w:t>
      </w:r>
      <w:r w:rsidR="00011B20">
        <w:t>……………………………………………………………………………………………………</w:t>
      </w:r>
      <w:r w:rsidR="001B7DA9">
        <w:t>.</w:t>
      </w:r>
      <w:bookmarkStart w:id="1" w:name="_GoBack"/>
      <w:bookmarkEnd w:id="1"/>
      <w:r w:rsidR="005B4FBF" w:rsidRPr="00FC70A9">
        <w:t>blz.</w:t>
      </w:r>
      <w:r w:rsidR="00FC70A9">
        <w:t xml:space="preserve"> </w:t>
      </w:r>
      <w:r w:rsidR="00FC70A9" w:rsidRPr="00FC70A9">
        <w:t>2</w:t>
      </w:r>
    </w:p>
    <w:p w:rsidR="00575D0F" w:rsidRDefault="00575D0F" w:rsidP="00575D0F">
      <w:r>
        <w:t>2. Actuele klantsituatie</w:t>
      </w:r>
      <w:r w:rsidR="00011B20">
        <w:t>………………………………………………………………………………………</w:t>
      </w:r>
      <w:r w:rsidR="001B7DA9">
        <w:t>.</w:t>
      </w:r>
      <w:r w:rsidR="005B4FBF">
        <w:t>blz.</w:t>
      </w:r>
      <w:r w:rsidR="00FC70A9">
        <w:t xml:space="preserve"> </w:t>
      </w:r>
      <w:r w:rsidR="00FC70A9">
        <w:t>2</w:t>
      </w:r>
    </w:p>
    <w:p w:rsidR="00575D0F" w:rsidRDefault="00575D0F" w:rsidP="00575D0F">
      <w:r>
        <w:t>3. Klantvraag</w:t>
      </w:r>
      <w:r w:rsidR="00011B20">
        <w:t>……………………………………………………………………………………………</w:t>
      </w:r>
      <w:r w:rsidR="005B4FBF">
        <w:t>...</w:t>
      </w:r>
      <w:r w:rsidR="00011B20">
        <w:t>…</w:t>
      </w:r>
      <w:r w:rsidR="00FC70A9">
        <w:t>..</w:t>
      </w:r>
      <w:r w:rsidR="001B7DA9">
        <w:t>.</w:t>
      </w:r>
      <w:r w:rsidR="005B4FBF">
        <w:t>blz.</w:t>
      </w:r>
      <w:r w:rsidR="00FC70A9">
        <w:t xml:space="preserve"> 2</w:t>
      </w:r>
    </w:p>
    <w:p w:rsidR="00575D0F" w:rsidRDefault="00575D0F" w:rsidP="00575D0F">
      <w:r>
        <w:t>4. Ons visie op de klantsituatie</w:t>
      </w:r>
      <w:r w:rsidR="00011B20">
        <w:t>……………………………………………………………………………</w:t>
      </w:r>
      <w:r w:rsidR="005B4FBF">
        <w:t>..</w:t>
      </w:r>
      <w:r w:rsidR="001B7DA9">
        <w:t>.</w:t>
      </w:r>
      <w:r w:rsidR="005B4FBF">
        <w:t>blz.</w:t>
      </w:r>
      <w:r w:rsidR="00FC70A9">
        <w:t xml:space="preserve"> 2</w:t>
      </w:r>
    </w:p>
    <w:p w:rsidR="00575D0F" w:rsidRDefault="00575D0F" w:rsidP="00575D0F">
      <w:r>
        <w:t>5. De gewenste klantsituatie</w:t>
      </w:r>
      <w:r w:rsidR="00011B20">
        <w:t>……………………………………………………………………………</w:t>
      </w:r>
      <w:r w:rsidR="00011B20">
        <w:t>…</w:t>
      </w:r>
      <w:r w:rsidR="001B7DA9">
        <w:t>....blz.</w:t>
      </w:r>
      <w:r w:rsidR="00FC70A9">
        <w:t xml:space="preserve"> 2</w:t>
      </w:r>
    </w:p>
    <w:p w:rsidR="00575D0F" w:rsidRDefault="00575D0F" w:rsidP="00575D0F">
      <w:r>
        <w:t>6. Het aanbod</w:t>
      </w:r>
      <w:r w:rsidR="00011B20">
        <w:t>…………………………………………………………………………………………</w:t>
      </w:r>
      <w:r w:rsidR="001B7DA9">
        <w:t>.blz.</w:t>
      </w:r>
      <w:r w:rsidR="00FC70A9">
        <w:t xml:space="preserve"> 2, </w:t>
      </w:r>
      <w:r w:rsidR="001B7DA9">
        <w:t>blz.</w:t>
      </w:r>
      <w:r w:rsidR="00FC70A9">
        <w:t xml:space="preserve"> 3</w:t>
      </w:r>
    </w:p>
    <w:p w:rsidR="00575D0F" w:rsidRDefault="00575D0F" w:rsidP="00575D0F">
      <w:r>
        <w:t>7. Planning</w:t>
      </w:r>
      <w:r w:rsidR="00011B20">
        <w:t>……………………………………………………………………………………………………</w:t>
      </w:r>
      <w:r w:rsidR="001B7DA9">
        <w:t>.blz.</w:t>
      </w:r>
      <w:r w:rsidR="00FC70A9">
        <w:t xml:space="preserve"> </w:t>
      </w:r>
      <w:r w:rsidR="00FC70A9">
        <w:t>3</w:t>
      </w:r>
    </w:p>
    <w:p w:rsidR="00575D0F" w:rsidRDefault="00575D0F" w:rsidP="00575D0F">
      <w:r>
        <w:t>8. Prijs</w:t>
      </w:r>
      <w:r w:rsidR="00011B20">
        <w:t>……………………………………………………………………………………………………</w:t>
      </w:r>
      <w:r w:rsidR="00FC70A9">
        <w:t>.</w:t>
      </w:r>
      <w:r w:rsidR="00011B20">
        <w:t>...</w:t>
      </w:r>
      <w:r w:rsidR="00FC70A9">
        <w:t>.</w:t>
      </w:r>
      <w:r w:rsidR="00011B20">
        <w:t>.</w:t>
      </w:r>
      <w:r w:rsidR="00FC70A9">
        <w:t>.</w:t>
      </w:r>
      <w:r w:rsidR="00011B20">
        <w:t>..</w:t>
      </w:r>
      <w:r w:rsidR="005B4FBF">
        <w:t>blz.</w:t>
      </w:r>
      <w:r w:rsidR="00FC70A9">
        <w:t xml:space="preserve"> </w:t>
      </w:r>
      <w:r w:rsidR="00FC70A9">
        <w:t>3</w:t>
      </w:r>
    </w:p>
    <w:p w:rsidR="00575D0F" w:rsidRPr="00575D0F" w:rsidRDefault="00575D0F" w:rsidP="00575D0F">
      <w:r>
        <w:t>9. Afsluiting</w:t>
      </w:r>
      <w:r w:rsidR="00011B20">
        <w:t>…………………………………………………………………………………………………</w:t>
      </w:r>
      <w:r w:rsidR="005B4FBF">
        <w:t>...blz.</w:t>
      </w:r>
      <w:r w:rsidR="00FC70A9">
        <w:t xml:space="preserve"> </w:t>
      </w:r>
      <w:r w:rsidR="00FC70A9">
        <w:t>3</w:t>
      </w:r>
    </w:p>
    <w:p w:rsidR="00575D0F" w:rsidRDefault="00575D0F" w:rsidP="00575D0F">
      <w:pPr>
        <w:tabs>
          <w:tab w:val="right" w:pos="9072"/>
        </w:tabs>
        <w:spacing w:line="240" w:lineRule="auto"/>
        <w:rPr>
          <w:b/>
          <w:sz w:val="40"/>
          <w:szCs w:val="40"/>
        </w:rPr>
      </w:pPr>
    </w:p>
    <w:p w:rsidR="00575D0F" w:rsidRDefault="00575D0F" w:rsidP="009F018F">
      <w:pPr>
        <w:tabs>
          <w:tab w:val="right" w:pos="9072"/>
        </w:tabs>
        <w:spacing w:line="240" w:lineRule="auto"/>
        <w:jc w:val="right"/>
        <w:rPr>
          <w:b/>
          <w:sz w:val="40"/>
          <w:szCs w:val="40"/>
        </w:rPr>
      </w:pPr>
    </w:p>
    <w:p w:rsidR="00575D0F" w:rsidRDefault="00575D0F" w:rsidP="009F018F">
      <w:pPr>
        <w:tabs>
          <w:tab w:val="right" w:pos="9072"/>
        </w:tabs>
        <w:spacing w:line="240" w:lineRule="auto"/>
        <w:jc w:val="right"/>
        <w:rPr>
          <w:b/>
          <w:sz w:val="40"/>
          <w:szCs w:val="40"/>
        </w:rPr>
      </w:pPr>
    </w:p>
    <w:p w:rsidR="00575D0F" w:rsidRDefault="00575D0F" w:rsidP="009F018F">
      <w:pPr>
        <w:tabs>
          <w:tab w:val="right" w:pos="9072"/>
        </w:tabs>
        <w:spacing w:line="240" w:lineRule="auto"/>
        <w:jc w:val="right"/>
        <w:rPr>
          <w:b/>
          <w:sz w:val="40"/>
          <w:szCs w:val="40"/>
        </w:rPr>
      </w:pPr>
    </w:p>
    <w:p w:rsidR="00575D0F" w:rsidRDefault="00575D0F" w:rsidP="009F018F">
      <w:pPr>
        <w:tabs>
          <w:tab w:val="right" w:pos="9072"/>
        </w:tabs>
        <w:spacing w:line="240" w:lineRule="auto"/>
        <w:jc w:val="right"/>
        <w:rPr>
          <w:b/>
          <w:sz w:val="40"/>
          <w:szCs w:val="40"/>
        </w:rPr>
      </w:pPr>
    </w:p>
    <w:p w:rsidR="00575D0F" w:rsidRDefault="00575D0F" w:rsidP="009F018F">
      <w:pPr>
        <w:tabs>
          <w:tab w:val="right" w:pos="9072"/>
        </w:tabs>
        <w:spacing w:line="240" w:lineRule="auto"/>
        <w:jc w:val="right"/>
        <w:rPr>
          <w:b/>
          <w:sz w:val="40"/>
          <w:szCs w:val="40"/>
        </w:rPr>
      </w:pPr>
    </w:p>
    <w:p w:rsidR="00575D0F" w:rsidRDefault="00575D0F" w:rsidP="009F018F">
      <w:pPr>
        <w:tabs>
          <w:tab w:val="right" w:pos="9072"/>
        </w:tabs>
        <w:spacing w:line="240" w:lineRule="auto"/>
        <w:jc w:val="right"/>
        <w:rPr>
          <w:b/>
          <w:sz w:val="40"/>
          <w:szCs w:val="40"/>
        </w:rPr>
      </w:pPr>
    </w:p>
    <w:p w:rsidR="00575D0F" w:rsidRDefault="00575D0F" w:rsidP="009F018F">
      <w:pPr>
        <w:tabs>
          <w:tab w:val="right" w:pos="9072"/>
        </w:tabs>
        <w:spacing w:line="240" w:lineRule="auto"/>
        <w:jc w:val="right"/>
        <w:rPr>
          <w:b/>
          <w:sz w:val="40"/>
          <w:szCs w:val="40"/>
        </w:rPr>
      </w:pPr>
    </w:p>
    <w:p w:rsidR="00575D0F" w:rsidRDefault="00575D0F" w:rsidP="00575D0F">
      <w:pPr>
        <w:tabs>
          <w:tab w:val="right" w:pos="9072"/>
        </w:tabs>
        <w:spacing w:line="240" w:lineRule="auto"/>
        <w:rPr>
          <w:b/>
          <w:sz w:val="40"/>
          <w:szCs w:val="40"/>
        </w:rPr>
      </w:pPr>
    </w:p>
    <w:p w:rsidR="009F018F" w:rsidRPr="009F018F" w:rsidRDefault="009F018F" w:rsidP="009F018F">
      <w:pPr>
        <w:tabs>
          <w:tab w:val="right" w:pos="9072"/>
        </w:tabs>
        <w:spacing w:line="240" w:lineRule="auto"/>
        <w:jc w:val="right"/>
        <w:rPr>
          <w:b/>
          <w:sz w:val="40"/>
          <w:szCs w:val="40"/>
        </w:rPr>
      </w:pPr>
      <w:r w:rsidRPr="00721E24">
        <w:rPr>
          <w:b/>
          <w:noProof/>
          <w:sz w:val="40"/>
          <w:szCs w:val="40"/>
        </w:rPr>
        <w:lastRenderedPageBreak/>
        <mc:AlternateContent>
          <mc:Choice Requires="wps">
            <w:drawing>
              <wp:anchor distT="45720" distB="45720" distL="114300" distR="114300" simplePos="0" relativeHeight="251659264" behindDoc="0" locked="0" layoutInCell="1" allowOverlap="1" wp14:anchorId="1211E435" wp14:editId="536C792E">
                <wp:simplePos x="0" y="0"/>
                <wp:positionH relativeFrom="column">
                  <wp:posOffset>4045474</wp:posOffset>
                </wp:positionH>
                <wp:positionV relativeFrom="paragraph">
                  <wp:posOffset>6433</wp:posOffset>
                </wp:positionV>
                <wp:extent cx="2360930" cy="2039620"/>
                <wp:effectExtent l="0" t="0" r="635"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39620"/>
                        </a:xfrm>
                        <a:prstGeom prst="rect">
                          <a:avLst/>
                        </a:prstGeom>
                        <a:solidFill>
                          <a:srgbClr val="FFFFFF"/>
                        </a:solidFill>
                        <a:ln w="9525">
                          <a:noFill/>
                          <a:miter lim="800000"/>
                          <a:headEnd/>
                          <a:tailEnd/>
                        </a:ln>
                      </wps:spPr>
                      <wps:txbx>
                        <w:txbxContent>
                          <w:p w:rsidR="009F018F" w:rsidRPr="009F018F" w:rsidRDefault="009F018F" w:rsidP="009F018F">
                            <w:pPr>
                              <w:tabs>
                                <w:tab w:val="right" w:pos="9072"/>
                              </w:tabs>
                              <w:spacing w:line="240" w:lineRule="auto"/>
                              <w:ind w:left="708"/>
                              <w:rPr>
                                <w:b/>
                                <w:sz w:val="40"/>
                                <w:szCs w:val="40"/>
                              </w:rPr>
                            </w:pPr>
                            <w:r>
                              <w:rPr>
                                <w:b/>
                                <w:sz w:val="40"/>
                                <w:szCs w:val="40"/>
                              </w:rPr>
                              <w:tab/>
                            </w:r>
                            <w:r w:rsidRPr="009F018F">
                              <w:rPr>
                                <w:b/>
                                <w:sz w:val="40"/>
                                <w:szCs w:val="40"/>
                              </w:rPr>
                              <w:t>Groep 2</w:t>
                            </w:r>
                          </w:p>
                          <w:p w:rsidR="009F018F" w:rsidRPr="009F018F" w:rsidRDefault="009F018F" w:rsidP="009F018F">
                            <w:pPr>
                              <w:spacing w:line="240" w:lineRule="auto"/>
                              <w:ind w:left="708"/>
                              <w:jc w:val="right"/>
                              <w:rPr>
                                <w:rFonts w:ascii="Arial" w:hAnsi="Arial" w:cs="Arial"/>
                                <w:color w:val="222222"/>
                                <w:sz w:val="20"/>
                                <w:szCs w:val="20"/>
                                <w:shd w:val="clear" w:color="auto" w:fill="FFFFFF"/>
                              </w:rPr>
                            </w:pPr>
                            <w:r w:rsidRPr="009F018F">
                              <w:t xml:space="preserve">       Groep 2 Radius College</w:t>
                            </w:r>
                            <w:r w:rsidRPr="009F018F">
                              <w:br/>
                            </w:r>
                            <w:r w:rsidRPr="009F018F">
                              <w:rPr>
                                <w:rFonts w:ascii="Arial" w:hAnsi="Arial" w:cs="Arial"/>
                                <w:color w:val="222222"/>
                                <w:sz w:val="20"/>
                                <w:szCs w:val="20"/>
                                <w:shd w:val="clear" w:color="auto" w:fill="FFFFFF"/>
                              </w:rPr>
                              <w:t>Terheijdenseweg 350</w:t>
                            </w:r>
                            <w:r w:rsidRPr="009F018F">
                              <w:rPr>
                                <w:rFonts w:ascii="Arial" w:hAnsi="Arial" w:cs="Arial"/>
                                <w:color w:val="222222"/>
                                <w:sz w:val="20"/>
                                <w:szCs w:val="20"/>
                                <w:shd w:val="clear" w:color="auto" w:fill="FFFFFF"/>
                              </w:rPr>
                              <w:br/>
                              <w:t xml:space="preserve"> 4826 AA Breda</w:t>
                            </w:r>
                          </w:p>
                          <w:p w:rsidR="009F018F" w:rsidRPr="00250FB9" w:rsidRDefault="009F018F" w:rsidP="009F018F">
                            <w:pPr>
                              <w:spacing w:line="240" w:lineRule="auto"/>
                              <w:jc w:val="right"/>
                              <w:rPr>
                                <w:b/>
                                <w:sz w:val="40"/>
                                <w:szCs w:val="40"/>
                              </w:rPr>
                            </w:pPr>
                            <w:r w:rsidRPr="00250FB9">
                              <w:rPr>
                                <w:rFonts w:ascii="Arial" w:hAnsi="Arial" w:cs="Arial"/>
                                <w:color w:val="222222"/>
                                <w:sz w:val="20"/>
                                <w:szCs w:val="20"/>
                                <w:shd w:val="clear" w:color="auto" w:fill="FFFFFF"/>
                              </w:rPr>
                              <w:t>KvK nr:</w:t>
                            </w:r>
                            <w:r w:rsidRPr="00250FB9">
                              <w:rPr>
                                <w:rFonts w:ascii="Arial" w:hAnsi="Arial" w:cs="Arial"/>
                                <w:color w:val="222222"/>
                                <w:sz w:val="20"/>
                                <w:szCs w:val="20"/>
                                <w:shd w:val="clear" w:color="auto" w:fill="FFFFFF"/>
                              </w:rPr>
                              <w:tab/>
                              <w:t xml:space="preserve">   </w:t>
                            </w:r>
                            <w:r w:rsidRPr="00250FB9">
                              <w:rPr>
                                <w:rFonts w:ascii="Arial" w:hAnsi="Arial" w:cs="Arial"/>
                                <w:color w:val="222222"/>
                                <w:sz w:val="20"/>
                                <w:szCs w:val="20"/>
                                <w:shd w:val="clear" w:color="auto" w:fill="FFFFFF"/>
                              </w:rPr>
                              <w:tab/>
                            </w:r>
                            <w:r w:rsidRPr="00250FB9">
                              <w:rPr>
                                <w:rFonts w:ascii="Arial" w:hAnsi="Arial" w:cs="Arial"/>
                                <w:color w:val="222222"/>
                                <w:sz w:val="20"/>
                                <w:szCs w:val="20"/>
                                <w:shd w:val="clear" w:color="auto" w:fill="FFFFFF"/>
                              </w:rPr>
                              <w:tab/>
                              <w:t xml:space="preserve"> 12345678</w:t>
                            </w:r>
                            <w:r w:rsidRPr="00250FB9">
                              <w:rPr>
                                <w:rFonts w:ascii="Arial" w:hAnsi="Arial" w:cs="Arial"/>
                                <w:color w:val="222222"/>
                                <w:sz w:val="20"/>
                                <w:szCs w:val="20"/>
                                <w:shd w:val="clear" w:color="auto" w:fill="FFFFFF"/>
                              </w:rPr>
                              <w:br/>
                              <w:t>BTW nr:</w:t>
                            </w:r>
                            <w:r w:rsidRPr="00250FB9">
                              <w:rPr>
                                <w:rFonts w:ascii="Arial" w:hAnsi="Arial" w:cs="Arial"/>
                                <w:color w:val="222222"/>
                                <w:sz w:val="20"/>
                                <w:szCs w:val="20"/>
                                <w:shd w:val="clear" w:color="auto" w:fill="FFFFFF"/>
                              </w:rPr>
                              <w:tab/>
                              <w:t>NL123456ABDSA9</w:t>
                            </w:r>
                            <w:r w:rsidRPr="00250FB9">
                              <w:rPr>
                                <w:rFonts w:ascii="Arial" w:hAnsi="Arial" w:cs="Arial"/>
                                <w:color w:val="222222"/>
                                <w:sz w:val="20"/>
                                <w:szCs w:val="20"/>
                                <w:shd w:val="clear" w:color="auto" w:fill="FFFFFF"/>
                              </w:rPr>
                              <w:br/>
                              <w:t>Tel:</w:t>
                            </w:r>
                            <w:r w:rsidRPr="00250FB9">
                              <w:rPr>
                                <w:rFonts w:ascii="Arial" w:hAnsi="Arial" w:cs="Arial"/>
                                <w:color w:val="222222"/>
                                <w:sz w:val="20"/>
                                <w:szCs w:val="20"/>
                                <w:shd w:val="clear" w:color="auto" w:fill="FFFFFF"/>
                              </w:rPr>
                              <w:tab/>
                            </w:r>
                            <w:r w:rsidRPr="00250FB9">
                              <w:rPr>
                                <w:rFonts w:ascii="Arial" w:hAnsi="Arial" w:cs="Arial"/>
                                <w:color w:val="222222"/>
                                <w:sz w:val="20"/>
                                <w:szCs w:val="20"/>
                                <w:shd w:val="clear" w:color="auto" w:fill="FFFFFF"/>
                              </w:rPr>
                              <w:tab/>
                              <w:t>+31681083977</w:t>
                            </w:r>
                            <w:r w:rsidRPr="00250FB9">
                              <w:rPr>
                                <w:rFonts w:ascii="Arial" w:hAnsi="Arial" w:cs="Arial"/>
                                <w:color w:val="222222"/>
                                <w:sz w:val="20"/>
                                <w:szCs w:val="20"/>
                                <w:shd w:val="clear" w:color="auto" w:fill="FFFFFF"/>
                              </w:rPr>
                              <w:br/>
                              <w:t>E-mail:</w:t>
                            </w:r>
                            <w:r w:rsidRPr="00250FB9">
                              <w:rPr>
                                <w:rFonts w:ascii="Arial" w:hAnsi="Arial" w:cs="Arial"/>
                                <w:color w:val="222222"/>
                                <w:sz w:val="20"/>
                                <w:szCs w:val="20"/>
                                <w:shd w:val="clear" w:color="auto" w:fill="FFFFFF"/>
                              </w:rPr>
                              <w:tab/>
                              <w:t xml:space="preserve">   D210612@edu.rocwb.nl</w:t>
                            </w:r>
                          </w:p>
                          <w:p w:rsidR="009F018F" w:rsidRPr="00250FB9" w:rsidRDefault="009F018F" w:rsidP="009F018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211E435" id="_x0000_t202" coordsize="21600,21600" o:spt="202" path="m,l,21600r21600,l21600,xe">
                <v:stroke joinstyle="miter"/>
                <v:path gradientshapeok="t" o:connecttype="rect"/>
              </v:shapetype>
              <v:shape id="Pole tekstowe 2" o:spid="_x0000_s1026" type="#_x0000_t202" style="position:absolute;left:0;text-align:left;margin-left:318.55pt;margin-top:.5pt;width:185.9pt;height:160.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" stroked="f">
                <v:textbox>
                  <w:txbxContent>
                    <w:p w:rsidR="009F018F" w:rsidRPr="009F018F" w:rsidRDefault="009F018F" w:rsidP="009F018F">
                      <w:pPr>
                        <w:tabs>
                          <w:tab w:val="right" w:pos="9072"/>
                        </w:tabs>
                        <w:spacing w:line="240" w:lineRule="auto"/>
                        <w:ind w:left="708"/>
                        <w:rPr>
                          <w:b/>
                          <w:sz w:val="40"/>
                          <w:szCs w:val="40"/>
                        </w:rPr>
                      </w:pPr>
                      <w:r>
                        <w:rPr>
                          <w:b/>
                          <w:sz w:val="40"/>
                          <w:szCs w:val="40"/>
                        </w:rPr>
                        <w:tab/>
                      </w:r>
                      <w:r w:rsidRPr="009F018F">
                        <w:rPr>
                          <w:b/>
                          <w:sz w:val="40"/>
                          <w:szCs w:val="40"/>
                        </w:rPr>
                        <w:t>Groep 2</w:t>
                      </w:r>
                    </w:p>
                    <w:p w:rsidR="009F018F" w:rsidRPr="009F018F" w:rsidRDefault="009F018F" w:rsidP="009F018F">
                      <w:pPr>
                        <w:spacing w:line="240" w:lineRule="auto"/>
                        <w:ind w:left="708"/>
                        <w:jc w:val="right"/>
                        <w:rPr>
                          <w:rFonts w:ascii="Arial" w:hAnsi="Arial" w:cs="Arial"/>
                          <w:color w:val="222222"/>
                          <w:sz w:val="20"/>
                          <w:szCs w:val="20"/>
                          <w:shd w:val="clear" w:color="auto" w:fill="FFFFFF"/>
                        </w:rPr>
                      </w:pPr>
                      <w:r w:rsidRPr="009F018F">
                        <w:t xml:space="preserve">       Groep 2 Radius College</w:t>
                      </w:r>
                      <w:r w:rsidRPr="009F018F">
                        <w:br/>
                      </w:r>
                      <w:r w:rsidRPr="009F018F">
                        <w:rPr>
                          <w:rFonts w:ascii="Arial" w:hAnsi="Arial" w:cs="Arial"/>
                          <w:color w:val="222222"/>
                          <w:sz w:val="20"/>
                          <w:szCs w:val="20"/>
                          <w:shd w:val="clear" w:color="auto" w:fill="FFFFFF"/>
                        </w:rPr>
                        <w:t>Terheijdenseweg 350</w:t>
                      </w:r>
                      <w:r w:rsidRPr="009F018F">
                        <w:rPr>
                          <w:rFonts w:ascii="Arial" w:hAnsi="Arial" w:cs="Arial"/>
                          <w:color w:val="222222"/>
                          <w:sz w:val="20"/>
                          <w:szCs w:val="20"/>
                          <w:shd w:val="clear" w:color="auto" w:fill="FFFFFF"/>
                        </w:rPr>
                        <w:br/>
                        <w:t xml:space="preserve"> 4826 AA Breda</w:t>
                      </w:r>
                    </w:p>
                    <w:p w:rsidR="009F018F" w:rsidRPr="00250FB9" w:rsidRDefault="009F018F" w:rsidP="009F018F">
                      <w:pPr>
                        <w:spacing w:line="240" w:lineRule="auto"/>
                        <w:jc w:val="right"/>
                        <w:rPr>
                          <w:b/>
                          <w:sz w:val="40"/>
                          <w:szCs w:val="40"/>
                        </w:rPr>
                      </w:pPr>
                      <w:r w:rsidRPr="00250FB9">
                        <w:rPr>
                          <w:rFonts w:ascii="Arial" w:hAnsi="Arial" w:cs="Arial"/>
                          <w:color w:val="222222"/>
                          <w:sz w:val="20"/>
                          <w:szCs w:val="20"/>
                          <w:shd w:val="clear" w:color="auto" w:fill="FFFFFF"/>
                        </w:rPr>
                        <w:t>KvK nr:</w:t>
                      </w:r>
                      <w:r w:rsidRPr="00250FB9">
                        <w:rPr>
                          <w:rFonts w:ascii="Arial" w:hAnsi="Arial" w:cs="Arial"/>
                          <w:color w:val="222222"/>
                          <w:sz w:val="20"/>
                          <w:szCs w:val="20"/>
                          <w:shd w:val="clear" w:color="auto" w:fill="FFFFFF"/>
                        </w:rPr>
                        <w:tab/>
                        <w:t xml:space="preserve">   </w:t>
                      </w:r>
                      <w:r w:rsidRPr="00250FB9">
                        <w:rPr>
                          <w:rFonts w:ascii="Arial" w:hAnsi="Arial" w:cs="Arial"/>
                          <w:color w:val="222222"/>
                          <w:sz w:val="20"/>
                          <w:szCs w:val="20"/>
                          <w:shd w:val="clear" w:color="auto" w:fill="FFFFFF"/>
                        </w:rPr>
                        <w:tab/>
                      </w:r>
                      <w:r w:rsidRPr="00250FB9">
                        <w:rPr>
                          <w:rFonts w:ascii="Arial" w:hAnsi="Arial" w:cs="Arial"/>
                          <w:color w:val="222222"/>
                          <w:sz w:val="20"/>
                          <w:szCs w:val="20"/>
                          <w:shd w:val="clear" w:color="auto" w:fill="FFFFFF"/>
                        </w:rPr>
                        <w:tab/>
                        <w:t xml:space="preserve"> 12345678</w:t>
                      </w:r>
                      <w:r w:rsidRPr="00250FB9">
                        <w:rPr>
                          <w:rFonts w:ascii="Arial" w:hAnsi="Arial" w:cs="Arial"/>
                          <w:color w:val="222222"/>
                          <w:sz w:val="20"/>
                          <w:szCs w:val="20"/>
                          <w:shd w:val="clear" w:color="auto" w:fill="FFFFFF"/>
                        </w:rPr>
                        <w:br/>
                        <w:t>BTW nr:</w:t>
                      </w:r>
                      <w:r w:rsidRPr="00250FB9">
                        <w:rPr>
                          <w:rFonts w:ascii="Arial" w:hAnsi="Arial" w:cs="Arial"/>
                          <w:color w:val="222222"/>
                          <w:sz w:val="20"/>
                          <w:szCs w:val="20"/>
                          <w:shd w:val="clear" w:color="auto" w:fill="FFFFFF"/>
                        </w:rPr>
                        <w:tab/>
                        <w:t>NL123456ABDSA9</w:t>
                      </w:r>
                      <w:r w:rsidRPr="00250FB9">
                        <w:rPr>
                          <w:rFonts w:ascii="Arial" w:hAnsi="Arial" w:cs="Arial"/>
                          <w:color w:val="222222"/>
                          <w:sz w:val="20"/>
                          <w:szCs w:val="20"/>
                          <w:shd w:val="clear" w:color="auto" w:fill="FFFFFF"/>
                        </w:rPr>
                        <w:br/>
                        <w:t>Tel:</w:t>
                      </w:r>
                      <w:r w:rsidRPr="00250FB9">
                        <w:rPr>
                          <w:rFonts w:ascii="Arial" w:hAnsi="Arial" w:cs="Arial"/>
                          <w:color w:val="222222"/>
                          <w:sz w:val="20"/>
                          <w:szCs w:val="20"/>
                          <w:shd w:val="clear" w:color="auto" w:fill="FFFFFF"/>
                        </w:rPr>
                        <w:tab/>
                      </w:r>
                      <w:r w:rsidRPr="00250FB9">
                        <w:rPr>
                          <w:rFonts w:ascii="Arial" w:hAnsi="Arial" w:cs="Arial"/>
                          <w:color w:val="222222"/>
                          <w:sz w:val="20"/>
                          <w:szCs w:val="20"/>
                          <w:shd w:val="clear" w:color="auto" w:fill="FFFFFF"/>
                        </w:rPr>
                        <w:tab/>
                        <w:t>+31681083977</w:t>
                      </w:r>
                      <w:r w:rsidRPr="00250FB9">
                        <w:rPr>
                          <w:rFonts w:ascii="Arial" w:hAnsi="Arial" w:cs="Arial"/>
                          <w:color w:val="222222"/>
                          <w:sz w:val="20"/>
                          <w:szCs w:val="20"/>
                          <w:shd w:val="clear" w:color="auto" w:fill="FFFFFF"/>
                        </w:rPr>
                        <w:br/>
                        <w:t>E-mail:</w:t>
                      </w:r>
                      <w:r w:rsidRPr="00250FB9">
                        <w:rPr>
                          <w:rFonts w:ascii="Arial" w:hAnsi="Arial" w:cs="Arial"/>
                          <w:color w:val="222222"/>
                          <w:sz w:val="20"/>
                          <w:szCs w:val="20"/>
                          <w:shd w:val="clear" w:color="auto" w:fill="FFFFFF"/>
                        </w:rPr>
                        <w:tab/>
                        <w:t xml:space="preserve">   D210612@edu.rocwb.nl</w:t>
                      </w:r>
                    </w:p>
                    <w:p w:rsidR="009F018F" w:rsidRPr="00250FB9" w:rsidRDefault="009F018F" w:rsidP="009F018F"/>
                  </w:txbxContent>
                </v:textbox>
                <w10:wrap type="square"/>
              </v:shape>
            </w:pict>
          </mc:Fallback>
        </mc:AlternateContent>
      </w:r>
      <w:r w:rsidRPr="009F018F">
        <w:rPr>
          <w:b/>
          <w:sz w:val="40"/>
          <w:szCs w:val="40"/>
        </w:rPr>
        <w:t xml:space="preserve">Offerte </w:t>
      </w:r>
      <w:r w:rsidRPr="009F018F">
        <w:rPr>
          <w:b/>
          <w:sz w:val="40"/>
          <w:szCs w:val="40"/>
        </w:rPr>
        <w:tab/>
      </w:r>
    </w:p>
    <w:p w:rsidR="009F018F" w:rsidRPr="009F018F" w:rsidRDefault="009F018F" w:rsidP="009F018F">
      <w:pPr>
        <w:tabs>
          <w:tab w:val="right" w:pos="9072"/>
        </w:tabs>
        <w:spacing w:line="240" w:lineRule="auto"/>
      </w:pPr>
      <w:r w:rsidRPr="009F018F">
        <w:t>Aan:</w:t>
      </w:r>
      <w:r w:rsidRPr="009F018F">
        <w:rPr>
          <w:sz w:val="40"/>
          <w:szCs w:val="40"/>
        </w:rPr>
        <w:t xml:space="preserve"> </w:t>
      </w:r>
      <w:r w:rsidRPr="009F018F">
        <w:t>BARROC IT.</w:t>
      </w:r>
      <w:r w:rsidRPr="009F018F">
        <w:br/>
        <w:t xml:space="preserve">          H. C. M. van Bueren</w:t>
      </w:r>
      <w:r w:rsidRPr="009F018F">
        <w:br/>
        <w:t xml:space="preserve">          </w:t>
      </w:r>
      <w:r w:rsidRPr="009F018F">
        <w:rPr>
          <w:rFonts w:ascii="Arial" w:hAnsi="Arial" w:cs="Arial"/>
          <w:color w:val="222222"/>
          <w:sz w:val="20"/>
          <w:szCs w:val="20"/>
          <w:shd w:val="clear" w:color="auto" w:fill="FFFFFF"/>
        </w:rPr>
        <w:t>Terheijdenseweg 350</w:t>
      </w:r>
      <w:r w:rsidRPr="009F018F">
        <w:rPr>
          <w:rFonts w:ascii="Arial" w:hAnsi="Arial" w:cs="Arial"/>
          <w:color w:val="222222"/>
          <w:sz w:val="20"/>
          <w:szCs w:val="20"/>
          <w:shd w:val="clear" w:color="auto" w:fill="FFFFFF"/>
        </w:rPr>
        <w:br/>
        <w:t xml:space="preserve">         4826 AA Breda</w:t>
      </w:r>
      <w:r w:rsidRPr="009F018F">
        <w:rPr>
          <w:b/>
          <w:sz w:val="40"/>
          <w:szCs w:val="40"/>
        </w:rPr>
        <w:tab/>
      </w:r>
    </w:p>
    <w:p w:rsidR="009F018F" w:rsidRPr="009F018F" w:rsidRDefault="009F018F" w:rsidP="009F018F">
      <w:pPr>
        <w:tabs>
          <w:tab w:val="right" w:pos="9072"/>
        </w:tabs>
        <w:spacing w:line="240" w:lineRule="auto"/>
      </w:pPr>
      <w:r w:rsidRPr="009F018F">
        <w:t>Betreft:                    Offerte applicatie</w:t>
      </w:r>
      <w:r w:rsidRPr="009F018F">
        <w:br/>
        <w:t>Offertenummer:    100923</w:t>
      </w:r>
      <w:r w:rsidRPr="009F018F">
        <w:br/>
        <w:t>Reactietermijn:      14-09-2017</w:t>
      </w:r>
    </w:p>
    <w:p w:rsidR="009F018F" w:rsidRPr="00575D0F" w:rsidRDefault="009F018F" w:rsidP="009F018F">
      <w:pPr>
        <w:tabs>
          <w:tab w:val="right" w:pos="9072"/>
        </w:tabs>
        <w:spacing w:line="240" w:lineRule="auto"/>
      </w:pPr>
      <w:r w:rsidRPr="00575D0F">
        <w:t>Breda, 10-09-2017</w:t>
      </w:r>
    </w:p>
    <w:p w:rsidR="009F018F" w:rsidRPr="00575D0F" w:rsidRDefault="009F018F" w:rsidP="009F018F">
      <w:pPr>
        <w:tabs>
          <w:tab w:val="right" w:pos="9072"/>
        </w:tabs>
        <w:spacing w:line="240" w:lineRule="auto"/>
      </w:pPr>
    </w:p>
    <w:p w:rsidR="009F018F" w:rsidRPr="00575D0F" w:rsidRDefault="009F018F" w:rsidP="009F018F">
      <w:pPr>
        <w:tabs>
          <w:tab w:val="right" w:pos="9072"/>
        </w:tabs>
        <w:spacing w:line="240" w:lineRule="auto"/>
      </w:pPr>
      <w:r w:rsidRPr="00575D0F">
        <w:t>Geachte heer van Bueren,</w:t>
      </w:r>
    </w:p>
    <w:p w:rsidR="009F018F" w:rsidRPr="009F018F" w:rsidRDefault="009F018F" w:rsidP="009F018F">
      <w:pPr>
        <w:tabs>
          <w:tab w:val="right" w:pos="9072"/>
        </w:tabs>
        <w:spacing w:line="240" w:lineRule="auto"/>
      </w:pPr>
      <w:r w:rsidRPr="009F018F">
        <w:t>Naar aanleiding van ons gesprek, zijn wij tot conclusie gekomen dat de communicatie tussen verschillende afdelingen niet vlekkeloos loopt. Daarom zijn wij allebei tot conclusie gekomen hiervoor een webapplicatie voor te gaan maken.  Wij zijn natuurlijk erg blij dat u ons hiervoor de mogelijkheid biedt om hiermee aan de slag te gaan.</w:t>
      </w:r>
    </w:p>
    <w:p w:rsidR="009F018F" w:rsidRPr="009F018F" w:rsidRDefault="009F018F" w:rsidP="009F018F">
      <w:pPr>
        <w:tabs>
          <w:tab w:val="right" w:pos="9072"/>
        </w:tabs>
        <w:spacing w:line="240" w:lineRule="auto"/>
      </w:pPr>
    </w:p>
    <w:p w:rsidR="009F018F" w:rsidRPr="009F018F" w:rsidRDefault="009F018F" w:rsidP="009F018F">
      <w:pPr>
        <w:tabs>
          <w:tab w:val="right" w:pos="9072"/>
        </w:tabs>
        <w:spacing w:line="240" w:lineRule="auto"/>
      </w:pPr>
      <w:r w:rsidRPr="009F018F">
        <w:t>In ons gesprek is het duidelijk geworden dat de communicatie tussen de afdeling Development, Sales en Finance</w:t>
      </w:r>
      <w:r w:rsidRPr="009F018F">
        <w:rPr>
          <w:b/>
        </w:rPr>
        <w:t xml:space="preserve"> </w:t>
      </w:r>
      <w:r w:rsidRPr="009F018F">
        <w:t xml:space="preserve">niet op de goede manier verloopt. Wij zijn van mening dat dit ook niet de juiste manier verloopt en bieden wij daarom graag onze hulp aan om hier een juiste oplossing voor te vinden. U verwacht daarom dan ook van ons dat wij hier een efficiënte oplossing hier voor zullen vinden. </w:t>
      </w:r>
    </w:p>
    <w:p w:rsidR="009F018F" w:rsidRPr="009F018F" w:rsidRDefault="009F018F" w:rsidP="009F018F">
      <w:pPr>
        <w:tabs>
          <w:tab w:val="right" w:pos="9072"/>
        </w:tabs>
        <w:spacing w:line="240" w:lineRule="auto"/>
      </w:pPr>
      <w:r w:rsidRPr="009F018F">
        <w:t>Doormiddel van een gesprek met de afdeling Sales hebben wij een goede analyse kunnen maken over wat er precies fout gaat en waar het precies fout gaat. Zij hebben dan ook aangeven waar de problemen liggen en wat er precies verholpen moet worden.</w:t>
      </w:r>
    </w:p>
    <w:p w:rsidR="009F018F" w:rsidRDefault="009F018F" w:rsidP="009F018F">
      <w:pPr>
        <w:tabs>
          <w:tab w:val="right" w:pos="9072"/>
        </w:tabs>
        <w:spacing w:line="240" w:lineRule="auto"/>
      </w:pPr>
      <w:r w:rsidRPr="009F018F">
        <w:t xml:space="preserve">Wij hebben hierdoor ook gekozen om er een standalone webapplicatie voor te zullen gaan maken, wat er voor zorgt dat de communicatie tussen de afdelingen automatisch en probleemloos zal verlopen. </w:t>
      </w:r>
      <w:r>
        <w:t>We zullen h</w:t>
      </w:r>
      <w:r w:rsidR="00575D0F">
        <w:t>ierv</w:t>
      </w:r>
      <w:r>
        <w:t>oor het volgende aan u opleveren:</w:t>
      </w:r>
    </w:p>
    <w:p w:rsidR="009F018F" w:rsidRDefault="009F018F" w:rsidP="009F018F">
      <w:pPr>
        <w:tabs>
          <w:tab w:val="right" w:pos="9072"/>
        </w:tabs>
        <w:spacing w:line="240" w:lineRule="auto"/>
      </w:pPr>
    </w:p>
    <w:tbl>
      <w:tblPr>
        <w:tblStyle w:val="Tabelraster"/>
        <w:tblW w:w="0" w:type="auto"/>
        <w:tblLook w:val="04A0" w:firstRow="1" w:lastRow="0" w:firstColumn="1" w:lastColumn="0" w:noHBand="0" w:noVBand="1"/>
      </w:tblPr>
      <w:tblGrid>
        <w:gridCol w:w="3020"/>
        <w:gridCol w:w="3021"/>
      </w:tblGrid>
      <w:tr w:rsidR="009F018F" w:rsidTr="00B500FF">
        <w:tc>
          <w:tcPr>
            <w:tcW w:w="3020" w:type="dxa"/>
          </w:tcPr>
          <w:p w:rsidR="009F018F" w:rsidRPr="009033AC" w:rsidRDefault="009F018F" w:rsidP="00B500FF">
            <w:pPr>
              <w:tabs>
                <w:tab w:val="right" w:pos="9072"/>
              </w:tabs>
              <w:rPr>
                <w:sz w:val="24"/>
              </w:rPr>
            </w:pPr>
            <w:r w:rsidRPr="009033AC">
              <w:rPr>
                <w:sz w:val="24"/>
              </w:rPr>
              <w:t>Datum oplevering:</w:t>
            </w:r>
          </w:p>
        </w:tc>
        <w:tc>
          <w:tcPr>
            <w:tcW w:w="3021" w:type="dxa"/>
          </w:tcPr>
          <w:p w:rsidR="009F018F" w:rsidRPr="009033AC" w:rsidRDefault="009F018F" w:rsidP="00B500FF">
            <w:pPr>
              <w:tabs>
                <w:tab w:val="right" w:pos="9072"/>
              </w:tabs>
              <w:rPr>
                <w:sz w:val="24"/>
              </w:rPr>
            </w:pPr>
            <w:r w:rsidRPr="009033AC">
              <w:rPr>
                <w:sz w:val="24"/>
              </w:rPr>
              <w:t>Oplevering:</w:t>
            </w:r>
          </w:p>
        </w:tc>
      </w:tr>
      <w:tr w:rsidR="009F018F" w:rsidTr="00B500FF">
        <w:tc>
          <w:tcPr>
            <w:tcW w:w="3020" w:type="dxa"/>
          </w:tcPr>
          <w:p w:rsidR="009F018F" w:rsidRDefault="009F018F" w:rsidP="00B500FF">
            <w:pPr>
              <w:tabs>
                <w:tab w:val="right" w:pos="9072"/>
              </w:tabs>
            </w:pPr>
            <w:r>
              <w:t>14-11-2017</w:t>
            </w:r>
          </w:p>
        </w:tc>
        <w:tc>
          <w:tcPr>
            <w:tcW w:w="3021" w:type="dxa"/>
          </w:tcPr>
          <w:p w:rsidR="009F018F" w:rsidRDefault="009F018F" w:rsidP="00B500FF">
            <w:pPr>
              <w:tabs>
                <w:tab w:val="right" w:pos="9072"/>
              </w:tabs>
            </w:pPr>
            <w:r>
              <w:t>Adviesrapport</w:t>
            </w:r>
          </w:p>
        </w:tc>
      </w:tr>
      <w:tr w:rsidR="009F018F" w:rsidTr="00B500FF">
        <w:tc>
          <w:tcPr>
            <w:tcW w:w="3020" w:type="dxa"/>
          </w:tcPr>
          <w:p w:rsidR="009F018F" w:rsidRDefault="009F018F" w:rsidP="00B500FF">
            <w:pPr>
              <w:tabs>
                <w:tab w:val="right" w:pos="9072"/>
              </w:tabs>
            </w:pPr>
            <w:r>
              <w:t>15-11-2017</w:t>
            </w:r>
          </w:p>
        </w:tc>
        <w:tc>
          <w:tcPr>
            <w:tcW w:w="3021" w:type="dxa"/>
          </w:tcPr>
          <w:p w:rsidR="009F018F" w:rsidRDefault="009F018F" w:rsidP="00B500FF">
            <w:pPr>
              <w:tabs>
                <w:tab w:val="right" w:pos="9072"/>
              </w:tabs>
            </w:pPr>
            <w:r>
              <w:t>Plan van aanpak</w:t>
            </w:r>
          </w:p>
        </w:tc>
      </w:tr>
      <w:tr w:rsidR="009F018F" w:rsidTr="00B500FF">
        <w:tc>
          <w:tcPr>
            <w:tcW w:w="3020" w:type="dxa"/>
          </w:tcPr>
          <w:p w:rsidR="009F018F" w:rsidRDefault="009F018F" w:rsidP="00B500FF">
            <w:pPr>
              <w:tabs>
                <w:tab w:val="right" w:pos="9072"/>
              </w:tabs>
              <w:jc w:val="both"/>
            </w:pPr>
            <w:r>
              <w:t>18-11-2017</w:t>
            </w:r>
          </w:p>
        </w:tc>
        <w:tc>
          <w:tcPr>
            <w:tcW w:w="3021" w:type="dxa"/>
          </w:tcPr>
          <w:p w:rsidR="009F018F" w:rsidRDefault="009F018F" w:rsidP="00B500FF">
            <w:pPr>
              <w:tabs>
                <w:tab w:val="right" w:pos="9072"/>
              </w:tabs>
            </w:pPr>
            <w:r>
              <w:t>Prototypes gebaseerd op adviesrapport</w:t>
            </w:r>
          </w:p>
        </w:tc>
      </w:tr>
    </w:tbl>
    <w:p w:rsidR="009F018F" w:rsidRDefault="009F018F" w:rsidP="009F018F">
      <w:pPr>
        <w:tabs>
          <w:tab w:val="right" w:pos="9072"/>
        </w:tabs>
        <w:spacing w:line="240" w:lineRule="auto"/>
      </w:pPr>
    </w:p>
    <w:p w:rsidR="009F018F" w:rsidRPr="009F018F" w:rsidRDefault="009F018F" w:rsidP="009F018F">
      <w:pPr>
        <w:tabs>
          <w:tab w:val="right" w:pos="9072"/>
        </w:tabs>
        <w:spacing w:line="240" w:lineRule="auto"/>
      </w:pPr>
      <w:r w:rsidRPr="009F018F">
        <w:lastRenderedPageBreak/>
        <w:t>Wij zullen dit project uitvoeren met onze groep, die bestaat uit: Jean Pierre Slimmen, Lukasz Tatarczyk, Youssef el Jaddaoui. We leveren de applicatie op 28-10-2017 in.</w:t>
      </w:r>
    </w:p>
    <w:p w:rsidR="009F018F" w:rsidRDefault="009F018F" w:rsidP="009F018F">
      <w:pPr>
        <w:tabs>
          <w:tab w:val="right" w:pos="9072"/>
        </w:tabs>
        <w:spacing w:line="240" w:lineRule="auto"/>
        <w:rPr>
          <w:rFonts w:cstheme="minorHAnsi"/>
          <w:color w:val="000000"/>
        </w:rPr>
      </w:pPr>
      <w:r w:rsidRPr="009F018F">
        <w:rPr>
          <w:rFonts w:cstheme="minorHAnsi"/>
          <w:color w:val="000000"/>
        </w:rPr>
        <w:t xml:space="preserve">De totaalprijs voor een nieuwe website/applicatie die de communicatie zal verbeteren bedraagt € 2420,-. Dit is inclusief ontwerp, technische ondersteuning voor 6 maanden en domeinbeheer voor 3 maanden. </w:t>
      </w:r>
    </w:p>
    <w:p w:rsidR="009F018F" w:rsidRPr="009F018F" w:rsidRDefault="009F018F" w:rsidP="009F018F">
      <w:pPr>
        <w:tabs>
          <w:tab w:val="right" w:pos="9072"/>
        </w:tabs>
        <w:spacing w:line="240" w:lineRule="auto"/>
      </w:pPr>
    </w:p>
    <w:tbl>
      <w:tblPr>
        <w:tblStyle w:val="Tabelraster"/>
        <w:tblW w:w="0" w:type="auto"/>
        <w:tblLook w:val="04A0" w:firstRow="1" w:lastRow="0" w:firstColumn="1" w:lastColumn="0" w:noHBand="0" w:noVBand="1"/>
      </w:tblPr>
      <w:tblGrid>
        <w:gridCol w:w="3260"/>
        <w:gridCol w:w="3260"/>
      </w:tblGrid>
      <w:tr w:rsidR="009F018F" w:rsidTr="00B500FF">
        <w:trPr>
          <w:trHeight w:val="251"/>
        </w:trPr>
        <w:tc>
          <w:tcPr>
            <w:tcW w:w="3260" w:type="dxa"/>
          </w:tcPr>
          <w:p w:rsidR="009F018F" w:rsidRPr="00772846" w:rsidRDefault="009F018F" w:rsidP="00B500FF">
            <w:pPr>
              <w:tabs>
                <w:tab w:val="right" w:pos="9072"/>
              </w:tabs>
              <w:jc w:val="center"/>
              <w:rPr>
                <w:sz w:val="24"/>
              </w:rPr>
            </w:pPr>
            <w:r w:rsidRPr="00772846">
              <w:rPr>
                <w:sz w:val="24"/>
              </w:rPr>
              <w:t>Beschrijving:</w:t>
            </w:r>
          </w:p>
        </w:tc>
        <w:tc>
          <w:tcPr>
            <w:tcW w:w="3260" w:type="dxa"/>
          </w:tcPr>
          <w:p w:rsidR="009F018F" w:rsidRPr="00772846" w:rsidRDefault="009F018F" w:rsidP="00B500FF">
            <w:pPr>
              <w:tabs>
                <w:tab w:val="right" w:pos="9072"/>
              </w:tabs>
              <w:jc w:val="center"/>
              <w:rPr>
                <w:sz w:val="24"/>
              </w:rPr>
            </w:pPr>
            <w:r w:rsidRPr="00772846">
              <w:rPr>
                <w:sz w:val="24"/>
              </w:rPr>
              <w:t>Prijs:</w:t>
            </w:r>
          </w:p>
        </w:tc>
      </w:tr>
      <w:tr w:rsidR="009F018F" w:rsidTr="00B500FF">
        <w:trPr>
          <w:trHeight w:val="251"/>
        </w:trPr>
        <w:tc>
          <w:tcPr>
            <w:tcW w:w="3260" w:type="dxa"/>
          </w:tcPr>
          <w:p w:rsidR="009F018F" w:rsidRPr="009F018F" w:rsidRDefault="009F018F" w:rsidP="00B500FF">
            <w:pPr>
              <w:tabs>
                <w:tab w:val="right" w:pos="9072"/>
              </w:tabs>
              <w:rPr>
                <w:lang w:val="nl-NL"/>
              </w:rPr>
            </w:pPr>
            <w:r w:rsidRPr="009F018F">
              <w:rPr>
                <w:lang w:val="nl-NL"/>
              </w:rPr>
              <w:t>Loon 3 werknemers per dagdeel (4 uur)</w:t>
            </w:r>
          </w:p>
        </w:tc>
        <w:tc>
          <w:tcPr>
            <w:tcW w:w="3260" w:type="dxa"/>
          </w:tcPr>
          <w:p w:rsidR="009F018F" w:rsidRDefault="009F018F" w:rsidP="00B500FF">
            <w:pPr>
              <w:tabs>
                <w:tab w:val="right" w:pos="9072"/>
              </w:tabs>
            </w:pPr>
            <w:r>
              <w:t xml:space="preserve">€ 46,875,- x 32 Dagdelen = </w:t>
            </w:r>
          </w:p>
          <w:p w:rsidR="009F018F" w:rsidRDefault="009F018F" w:rsidP="00B500FF">
            <w:pPr>
              <w:tabs>
                <w:tab w:val="right" w:pos="9072"/>
              </w:tabs>
            </w:pPr>
            <w:r>
              <w:t>€ 1500,00,-</w:t>
            </w:r>
          </w:p>
        </w:tc>
      </w:tr>
      <w:tr w:rsidR="009F018F" w:rsidTr="00B500FF">
        <w:trPr>
          <w:trHeight w:val="228"/>
        </w:trPr>
        <w:tc>
          <w:tcPr>
            <w:tcW w:w="3260" w:type="dxa"/>
          </w:tcPr>
          <w:p w:rsidR="009F018F" w:rsidRPr="008D757F" w:rsidRDefault="009F018F" w:rsidP="00B500FF">
            <w:pPr>
              <w:tabs>
                <w:tab w:val="right" w:pos="9072"/>
              </w:tabs>
            </w:pPr>
            <w:r w:rsidRPr="008D757F">
              <w:t>Applicatie</w:t>
            </w:r>
          </w:p>
        </w:tc>
        <w:tc>
          <w:tcPr>
            <w:tcW w:w="3260" w:type="dxa"/>
          </w:tcPr>
          <w:p w:rsidR="009F018F" w:rsidRPr="008D757F" w:rsidRDefault="009F018F" w:rsidP="00B500FF">
            <w:pPr>
              <w:tabs>
                <w:tab w:val="right" w:pos="9072"/>
              </w:tabs>
            </w:pPr>
            <w:r>
              <w:t>€ 500,00,-</w:t>
            </w:r>
          </w:p>
        </w:tc>
      </w:tr>
      <w:tr w:rsidR="009F018F" w:rsidTr="00B500FF">
        <w:trPr>
          <w:trHeight w:val="262"/>
        </w:trPr>
        <w:tc>
          <w:tcPr>
            <w:tcW w:w="3260" w:type="dxa"/>
          </w:tcPr>
          <w:p w:rsidR="009F018F" w:rsidRPr="008D757F" w:rsidRDefault="009F018F" w:rsidP="00B500FF">
            <w:pPr>
              <w:tabs>
                <w:tab w:val="right" w:pos="9072"/>
              </w:tabs>
            </w:pPr>
            <w:r w:rsidRPr="008D757F">
              <w:t>Totaal</w:t>
            </w:r>
          </w:p>
        </w:tc>
        <w:tc>
          <w:tcPr>
            <w:tcW w:w="3260" w:type="dxa"/>
          </w:tcPr>
          <w:p w:rsidR="009F018F" w:rsidRDefault="009F018F" w:rsidP="00B500FF">
            <w:pPr>
              <w:tabs>
                <w:tab w:val="right" w:pos="9072"/>
              </w:tabs>
            </w:pPr>
            <w:r>
              <w:t xml:space="preserve">€ 2000,00,- </w:t>
            </w:r>
            <w:r w:rsidRPr="00443433">
              <w:t>excl. BTW</w:t>
            </w:r>
          </w:p>
          <w:p w:rsidR="009F018F" w:rsidRPr="008D757F" w:rsidRDefault="009F018F" w:rsidP="00B500FF">
            <w:pPr>
              <w:tabs>
                <w:tab w:val="right" w:pos="9072"/>
              </w:tabs>
            </w:pPr>
            <w:r>
              <w:t>€ 2420,00,- in</w:t>
            </w:r>
            <w:r w:rsidRPr="00443433">
              <w:t>cl. BTW</w:t>
            </w:r>
          </w:p>
        </w:tc>
      </w:tr>
    </w:tbl>
    <w:p w:rsidR="009F018F" w:rsidRDefault="009F018F" w:rsidP="009F018F">
      <w:pPr>
        <w:tabs>
          <w:tab w:val="right" w:pos="9072"/>
        </w:tabs>
        <w:spacing w:line="240" w:lineRule="auto"/>
      </w:pPr>
    </w:p>
    <w:p w:rsidR="005E5822" w:rsidRPr="009F018F" w:rsidRDefault="005E5822" w:rsidP="005E5822">
      <w:pPr>
        <w:tabs>
          <w:tab w:val="right" w:pos="9072"/>
        </w:tabs>
        <w:spacing w:line="240" w:lineRule="auto"/>
        <w:rPr>
          <w:rFonts w:cstheme="minorHAnsi"/>
        </w:rPr>
      </w:pPr>
      <w:r>
        <w:rPr>
          <w:rFonts w:cstheme="minorHAnsi"/>
          <w:color w:val="000000"/>
        </w:rPr>
        <w:t>Als we gaan vergelijken met onze concurrenten kunt u zien dat we minder vragen voor uw gewenste applicatie, daarnaast leveren we service die ons concurrenten aanbieden voor een hogere prijs zoals de technische</w:t>
      </w:r>
      <w:r>
        <w:rPr>
          <w:rFonts w:cstheme="minorHAnsi"/>
          <w:color w:val="000000"/>
        </w:rPr>
        <w:t xml:space="preserve"> ondersteuning. Ook de 3 maanden domeinbeheer zal handig zijn. Kortom een eerlijke prijs voor veel werk!</w:t>
      </w:r>
    </w:p>
    <w:p w:rsidR="005E5822" w:rsidRDefault="005E5822" w:rsidP="009F018F">
      <w:pPr>
        <w:tabs>
          <w:tab w:val="right" w:pos="9072"/>
        </w:tabs>
        <w:spacing w:line="240" w:lineRule="auto"/>
      </w:pPr>
    </w:p>
    <w:p w:rsidR="009F018F" w:rsidRPr="009F018F" w:rsidRDefault="009F018F" w:rsidP="009F018F">
      <w:pPr>
        <w:tabs>
          <w:tab w:val="right" w:pos="9072"/>
        </w:tabs>
        <w:spacing w:line="240" w:lineRule="auto"/>
      </w:pPr>
      <w:r w:rsidRPr="009F018F">
        <w:t>Wij willen graag een bijdrage geven aan een verbeterde werksfeer op uw afdelingen. Op dinsdag 12-9-2017 zullen wij contact met u opnemen om de offerte te bespreken. Mocht u in de tussentijd eventuele vragen of opmerkingen hebben kunt u gerust contact met ons opnemen.</w:t>
      </w:r>
    </w:p>
    <w:p w:rsidR="009F018F" w:rsidRPr="009F018F" w:rsidRDefault="009F018F" w:rsidP="009F018F">
      <w:pPr>
        <w:tabs>
          <w:tab w:val="right" w:pos="9072"/>
        </w:tabs>
        <w:spacing w:line="240" w:lineRule="auto"/>
      </w:pPr>
    </w:p>
    <w:p w:rsidR="009F018F" w:rsidRPr="009F018F" w:rsidRDefault="009F018F" w:rsidP="009F018F">
      <w:pPr>
        <w:tabs>
          <w:tab w:val="right" w:pos="9072"/>
        </w:tabs>
        <w:spacing w:line="240" w:lineRule="auto"/>
      </w:pPr>
      <w:r w:rsidRPr="009F018F">
        <w:t xml:space="preserve">Naam: </w:t>
      </w:r>
      <w:bookmarkStart w:id="2" w:name="OLE_LINK9"/>
      <w:bookmarkStart w:id="3" w:name="OLE_LINK10"/>
      <w:bookmarkStart w:id="4" w:name="OLE_LINK11"/>
      <w:r w:rsidRPr="009F018F">
        <w:t xml:space="preserve">.......................................  </w:t>
      </w:r>
      <w:bookmarkEnd w:id="2"/>
      <w:bookmarkEnd w:id="3"/>
      <w:bookmarkEnd w:id="4"/>
      <w:r w:rsidRPr="009F018F">
        <w:t xml:space="preserve">    </w:t>
      </w:r>
      <w:r w:rsidRPr="009F018F">
        <w:tab/>
        <w:t xml:space="preserve">Datum: .......................................  </w:t>
      </w:r>
    </w:p>
    <w:p w:rsidR="009F018F" w:rsidRPr="009F018F" w:rsidRDefault="009F018F" w:rsidP="009F018F">
      <w:pPr>
        <w:tabs>
          <w:tab w:val="right" w:pos="9072"/>
        </w:tabs>
        <w:spacing w:line="240" w:lineRule="auto"/>
      </w:pPr>
    </w:p>
    <w:p w:rsidR="009F018F" w:rsidRPr="009F018F" w:rsidRDefault="009F018F" w:rsidP="009F018F">
      <w:pPr>
        <w:tabs>
          <w:tab w:val="right" w:pos="9072"/>
        </w:tabs>
        <w:spacing w:line="240" w:lineRule="auto"/>
      </w:pPr>
      <w:r w:rsidRPr="009F018F">
        <w:t>Handtekening voor akkoord:</w:t>
      </w:r>
    </w:p>
    <w:p w:rsidR="009F018F" w:rsidRPr="00461024" w:rsidRDefault="009F018F" w:rsidP="009F018F">
      <w:pPr>
        <w:tabs>
          <w:tab w:val="right" w:pos="9072"/>
        </w:tabs>
        <w:spacing w:line="240" w:lineRule="auto"/>
      </w:pPr>
      <w:r w:rsidRPr="009F018F">
        <w:br/>
      </w:r>
      <w:r>
        <w:t>..............................................................................</w:t>
      </w:r>
    </w:p>
    <w:p w:rsidR="009F018F" w:rsidRPr="00461024" w:rsidRDefault="009F018F" w:rsidP="009F018F">
      <w:pPr>
        <w:tabs>
          <w:tab w:val="right" w:pos="9072"/>
        </w:tabs>
        <w:spacing w:line="240" w:lineRule="auto"/>
      </w:pPr>
    </w:p>
    <w:p w:rsidR="009F018F" w:rsidRPr="00461024" w:rsidRDefault="009F018F" w:rsidP="009F018F">
      <w:pPr>
        <w:tabs>
          <w:tab w:val="right" w:pos="9072"/>
        </w:tabs>
      </w:pPr>
    </w:p>
    <w:p w:rsidR="0060730C" w:rsidRPr="00830D72" w:rsidRDefault="0060730C"/>
    <w:sectPr w:rsidR="0060730C" w:rsidRPr="00830D72" w:rsidSect="00575D0F">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475" w:rsidRDefault="00C76475">
      <w:pPr>
        <w:spacing w:after="0" w:line="240" w:lineRule="auto"/>
      </w:pPr>
      <w:r>
        <w:separator/>
      </w:r>
    </w:p>
  </w:endnote>
  <w:endnote w:type="continuationSeparator" w:id="0">
    <w:p w:rsidR="00C76475" w:rsidRDefault="00C7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sidR="00575D0F" w:rsidRPr="00575D0F">
      <w:rPr>
        <w:noProof/>
      </w:rPr>
      <w:t>2</w:t>
    </w:r>
    <w:r>
      <w:rPr>
        <w:noProof/>
      </w:rPr>
      <w:fldChar w:fldCharType="end"/>
    </w:r>
    <w:r>
      <w:t xml:space="preserve"> </w:t>
    </w:r>
    <w:r>
      <w:rPr>
        <w:color w:val="E68422" w:themeColor="accent3"/>
      </w:rPr>
      <w:sym w:font="Wingdings 2" w:char="F097"/>
    </w:r>
    <w:r>
      <w:t xml:space="preserve"> </w:t>
    </w:r>
  </w:p>
  <w:p w:rsidR="0060730C" w:rsidRDefault="005B6A43">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389594"/>
      <w:docPartObj>
        <w:docPartGallery w:val="Page Numbers (Bottom of Page)"/>
        <w:docPartUnique/>
      </w:docPartObj>
    </w:sdtPr>
    <w:sdtContent>
      <w:p w:rsidR="00011B20" w:rsidRDefault="00011B20">
        <w:pPr>
          <w:pStyle w:val="Voettekst"/>
          <w:jc w:val="right"/>
        </w:pPr>
        <w:r>
          <w:fldChar w:fldCharType="begin"/>
        </w:r>
        <w:r>
          <w:instrText>PAGE   \* MERGEFORMAT</w:instrText>
        </w:r>
        <w:r>
          <w:fldChar w:fldCharType="separate"/>
        </w:r>
        <w:r w:rsidR="001B7DA9">
          <w:rPr>
            <w:noProof/>
          </w:rPr>
          <w:t>1</w:t>
        </w:r>
        <w:r>
          <w:fldChar w:fldCharType="end"/>
        </w:r>
      </w:p>
    </w:sdtContent>
  </w:sdt>
  <w:p w:rsidR="00575D0F" w:rsidRPr="00575D0F" w:rsidRDefault="00575D0F" w:rsidP="00575D0F">
    <w:pPr>
      <w:pStyle w:val="Voettekst"/>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475" w:rsidRDefault="00C76475">
      <w:pPr>
        <w:spacing w:after="0" w:line="240" w:lineRule="auto"/>
      </w:pPr>
      <w:r>
        <w:separator/>
      </w:r>
    </w:p>
  </w:footnote>
  <w:footnote w:type="continuationSeparator" w:id="0">
    <w:p w:rsidR="00C76475" w:rsidRDefault="00C76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9F018F">
        <w:pPr>
          <w:spacing w:after="0"/>
          <w:jc w:val="center"/>
          <w:rPr>
            <w:color w:val="E4E9EF" w:themeColor="background2"/>
          </w:rPr>
        </w:pPr>
        <w:r>
          <w:rPr>
            <w:color w:val="6076B4" w:themeColor="accent1"/>
          </w:rPr>
          <w:t>Offerte</w:t>
        </w:r>
      </w:p>
    </w:sdtContent>
  </w:sdt>
  <w:p w:rsidR="0060730C" w:rsidRDefault="005B6A4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011B20"/>
    <w:rsid w:val="00161998"/>
    <w:rsid w:val="00194D97"/>
    <w:rsid w:val="001B7DA9"/>
    <w:rsid w:val="002706A3"/>
    <w:rsid w:val="002D075F"/>
    <w:rsid w:val="00575D0F"/>
    <w:rsid w:val="005B4FBF"/>
    <w:rsid w:val="005B6A43"/>
    <w:rsid w:val="005E5822"/>
    <w:rsid w:val="0060730C"/>
    <w:rsid w:val="00713B4C"/>
    <w:rsid w:val="00830D72"/>
    <w:rsid w:val="008F640E"/>
    <w:rsid w:val="009E67DF"/>
    <w:rsid w:val="009F018F"/>
    <w:rsid w:val="00C76475"/>
    <w:rsid w:val="00DE69C9"/>
    <w:rsid w:val="00FC70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656D1"/>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39"/>
    <w:rsid w:val="009F018F"/>
    <w:pPr>
      <w:spacing w:after="0" w:line="240" w:lineRule="auto"/>
    </w:pPr>
    <w:rPr>
      <w:rFonts w:eastAsiaTheme="minorHAns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575D0F"/>
    <w:pPr>
      <w:spacing w:after="100"/>
    </w:pPr>
  </w:style>
  <w:style w:type="character" w:styleId="Hyperlink">
    <w:name w:val="Hyperlink"/>
    <w:basedOn w:val="Standaardalinea-lettertype"/>
    <w:uiPriority w:val="99"/>
    <w:unhideWhenUsed/>
    <w:rsid w:val="00575D0F"/>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2F0565"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2F0565"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2F0565"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2F0565"/>
    <w:rsid w:val="007422DE"/>
    <w:rsid w:val="0088051B"/>
    <w:rsid w:val="00BB74BE"/>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3B5A0AC0-E7E3-4ECA-8829-5BC40606E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22</TotalTime>
  <Pages>4</Pages>
  <Words>561</Words>
  <Characters>3090</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Offerte</vt: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Offerte aan de opdrachtgever .(nl)</dc:subject>
  <dc:creator>Windows-gebruiker</dc:creator>
  <cp:keywords/>
  <cp:lastModifiedBy>Youssef El Jaddaoui</cp:lastModifiedBy>
  <cp:revision>12</cp:revision>
  <cp:lastPrinted>2009-08-05T20:41:00Z</cp:lastPrinted>
  <dcterms:created xsi:type="dcterms:W3CDTF">2017-09-11T16:56:00Z</dcterms:created>
  <dcterms:modified xsi:type="dcterms:W3CDTF">2017-09-13T16:51:00Z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