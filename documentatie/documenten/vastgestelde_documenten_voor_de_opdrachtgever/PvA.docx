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4A56DE" w:rsidRDefault="004A56DE"/>
        <w:tbl>
          <w:tblPr>
            <w:tblpPr w:leftFromText="187" w:rightFromText="187" w:bottomFromText="720" w:horzAnchor="page" w:tblpXSpec="center" w:tblpYSpec="bottom"/>
            <w:tblW w:w="4600" w:type="pct"/>
            <w:tblCellMar>
              <w:left w:w="288" w:type="dxa"/>
              <w:right w:w="288" w:type="dxa"/>
            </w:tblCellMar>
            <w:tblLook w:val="04A0" w:firstRow="1" w:lastRow="0" w:firstColumn="1" w:lastColumn="0" w:noHBand="0" w:noVBand="1"/>
          </w:tblPr>
          <w:tblGrid>
            <w:gridCol w:w="9274"/>
          </w:tblGrid>
          <w:tr w:rsidR="004A56DE">
            <w:tc>
              <w:tcPr>
                <w:tcW w:w="9576" w:type="dxa"/>
              </w:tcPr>
              <w:sdt>
                <w:sdtPr>
                  <w:rPr>
                    <w:sz w:val="96"/>
                  </w:rPr>
                  <w:alias w:val="Titel"/>
                  <w:id w:val="-308007970"/>
                  <w:placeholder>
                    <w:docPart w:val="655F440578EC432EB12E8C3F4F926C64"/>
                  </w:placeholder>
                  <w:dataBinding w:prefixMappings="xmlns:ns0='http://schemas.openxmlformats.org/package/2006/metadata/core-properties' xmlns:ns1='http://purl.org/dc/elements/1.1/'" w:xpath="/ns0:coreProperties[1]/ns1:title[1]" w:storeItemID="{6C3C8BC8-F283-45AE-878A-BAB7291924A1}"/>
                  <w:text/>
                </w:sdtPr>
                <w:sdtEndPr/>
                <w:sdtContent>
                  <w:p w:rsidR="004A56DE" w:rsidRDefault="00CF1380" w:rsidP="003E1A23">
                    <w:pPr>
                      <w:pStyle w:val="Titel"/>
                      <w:jc w:val="center"/>
                      <w:rPr>
                        <w:sz w:val="96"/>
                      </w:rPr>
                    </w:pPr>
                    <w:r w:rsidRPr="00E72D81">
                      <w:rPr>
                        <w:sz w:val="96"/>
                      </w:rPr>
                      <w:t>P</w:t>
                    </w:r>
                    <w:r w:rsidR="003E1A23">
                      <w:rPr>
                        <w:sz w:val="96"/>
                      </w:rPr>
                      <w:t>lan of attack</w:t>
                    </w:r>
                  </w:p>
                </w:sdtContent>
              </w:sdt>
            </w:tc>
          </w:tr>
          <w:tr w:rsidR="004A56DE">
            <w:tc>
              <w:tcPr>
                <w:tcW w:w="0" w:type="auto"/>
                <w:vAlign w:val="bottom"/>
              </w:tcPr>
              <w:sdt>
                <w:sdtPr>
                  <w:rPr>
                    <w:sz w:val="36"/>
                    <w:szCs w:val="36"/>
                  </w:rPr>
                  <w:alias w:val="Ondertitel"/>
                  <w:id w:val="758173203"/>
                  <w:placeholder>
                    <w:docPart w:val="793ADA1E008A4539965A2E9CF24B4568"/>
                  </w:placeholder>
                  <w:dataBinding w:prefixMappings="xmlns:ns0='http://schemas.openxmlformats.org/package/2006/metadata/core-properties' xmlns:ns1='http://purl.org/dc/elements/1.1/'" w:xpath="/ns0:coreProperties[1]/ns1:subject[1]" w:storeItemID="{6C3C8BC8-F283-45AE-878A-BAB7291924A1}"/>
                  <w:text/>
                </w:sdtPr>
                <w:sdtEndPr/>
                <w:sdtContent>
                  <w:p w:rsidR="004A56DE" w:rsidRDefault="00F043F7" w:rsidP="003E184A">
                    <w:pPr>
                      <w:pStyle w:val="Ondertitel"/>
                      <w:jc w:val="center"/>
                      <w:rPr>
                        <w:sz w:val="36"/>
                        <w:szCs w:val="36"/>
                      </w:rPr>
                    </w:pPr>
                    <w:r w:rsidRPr="003E184A">
                      <w:rPr>
                        <w:sz w:val="36"/>
                        <w:szCs w:val="36"/>
                      </w:rPr>
                      <w:t xml:space="preserve">Our plan to make this a </w:t>
                    </w:r>
                    <w:r w:rsidR="003E184A" w:rsidRPr="003E184A">
                      <w:rPr>
                        <w:sz w:val="36"/>
                        <w:szCs w:val="36"/>
                      </w:rPr>
                      <w:t>succes</w:t>
                    </w:r>
                    <w:r w:rsidR="003E184A">
                      <w:rPr>
                        <w:sz w:val="36"/>
                        <w:szCs w:val="36"/>
                      </w:rPr>
                      <w:t>sful</w:t>
                    </w:r>
                    <w:r w:rsidRPr="003E184A">
                      <w:rPr>
                        <w:sz w:val="36"/>
                        <w:szCs w:val="36"/>
                      </w:rPr>
                      <w:t xml:space="preserve"> project</w:t>
                    </w:r>
                    <w:r w:rsidR="00CC4ACD" w:rsidRPr="003E184A">
                      <w:rPr>
                        <w:sz w:val="36"/>
                        <w:szCs w:val="36"/>
                      </w:rPr>
                      <w:t xml:space="preserve"> .(eng)</w:t>
                    </w:r>
                  </w:p>
                </w:sdtContent>
              </w:sdt>
            </w:tc>
          </w:tr>
          <w:tr w:rsidR="004A56DE">
            <w:tc>
              <w:tcPr>
                <w:tcW w:w="0" w:type="auto"/>
                <w:vAlign w:val="bottom"/>
              </w:tcPr>
              <w:p w:rsidR="004A56DE" w:rsidRDefault="004A56DE"/>
            </w:tc>
          </w:tr>
          <w:tr w:rsidR="004A56DE">
            <w:tc>
              <w:tcPr>
                <w:tcW w:w="0" w:type="auto"/>
                <w:vAlign w:val="bottom"/>
              </w:tcPr>
              <w:sdt>
                <w:sdtPr>
                  <w:alias w:val="Samenvatting"/>
                  <w:id w:val="553592755"/>
                  <w:placeholder>
                    <w:docPart w:val="E757C4BF6BDF4D8FB4D05EE9976B4C5B"/>
                  </w:placeholder>
                  <w:dataBinding w:prefixMappings="xmlns:ns0='http://schemas.microsoft.com/office/2006/coverPageProps'" w:xpath="/ns0:CoverPageProperties[1]/ns0:Abstract[1]" w:storeItemID="{55AF091B-3C7A-41E3-B477-F2FDAA23CFDA}"/>
                  <w:text/>
                </w:sdtPr>
                <w:sdtEndPr/>
                <w:sdtContent>
                  <w:p w:rsidR="004A56DE" w:rsidRDefault="002F14FD">
                    <w:pPr>
                      <w:jc w:val="center"/>
                    </w:pPr>
                    <w:r>
                      <w:t xml:space="preserve"> Group</w:t>
                    </w:r>
                    <w:r w:rsidR="00061471" w:rsidRPr="00061471">
                      <w:t xml:space="preserve"> 2: Jean-Pierre / Lukasz / Youssef </w:t>
                    </w:r>
                  </w:p>
                </w:sdtContent>
              </w:sdt>
            </w:tc>
          </w:tr>
          <w:tr w:rsidR="004A56DE">
            <w:tc>
              <w:tcPr>
                <w:tcW w:w="0" w:type="auto"/>
                <w:vAlign w:val="bottom"/>
              </w:tcPr>
              <w:p w:rsidR="004A56DE" w:rsidRDefault="004A56DE">
                <w:pPr>
                  <w:jc w:val="center"/>
                </w:pPr>
              </w:p>
            </w:tc>
          </w:tr>
        </w:tbl>
        <w:p w:rsidR="004A56DE" w:rsidRDefault="004D0F14">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CF1380" w:rsidRPr="00CF1380" w:rsidRDefault="000C7206" w:rsidP="00CF1380">
      <w:pPr>
        <w:pStyle w:val="Titel"/>
        <w:jc w:val="center"/>
        <w:rPr>
          <w:rStyle w:val="Kop1Char"/>
          <w:sz w:val="80"/>
          <w:szCs w:val="80"/>
        </w:rPr>
      </w:pPr>
      <w:bookmarkStart w:id="0" w:name="_Toc492834458"/>
      <w:bookmarkStart w:id="1" w:name="_Toc493535602"/>
      <w:bookmarkStart w:id="2" w:name="OLE_LINK1"/>
      <w:bookmarkStart w:id="3" w:name="OLE_LINK2"/>
      <w:r>
        <w:rPr>
          <w:rStyle w:val="Kop1Char"/>
          <w:sz w:val="80"/>
          <w:szCs w:val="80"/>
        </w:rPr>
        <w:lastRenderedPageBreak/>
        <w:t>Plan of a</w:t>
      </w:r>
      <w:bookmarkEnd w:id="0"/>
      <w:r w:rsidR="005D47D9">
        <w:rPr>
          <w:rStyle w:val="Kop1Char"/>
          <w:sz w:val="80"/>
          <w:szCs w:val="80"/>
        </w:rPr>
        <w:t>ttack</w:t>
      </w:r>
      <w:bookmarkEnd w:id="1"/>
    </w:p>
    <w:bookmarkEnd w:id="2"/>
    <w:bookmarkEnd w:id="3"/>
    <w:p w:rsidR="00CF1380" w:rsidRDefault="00CF1380" w:rsidP="00CF1380">
      <w:pPr>
        <w:pStyle w:val="Titel"/>
        <w:jc w:val="center"/>
      </w:pPr>
    </w:p>
    <w:p w:rsidR="004A56DE" w:rsidRDefault="00CF1380" w:rsidP="00CF1380">
      <w:pPr>
        <w:pStyle w:val="Titel"/>
        <w:jc w:val="center"/>
      </w:pPr>
      <w:r>
        <w:rPr>
          <w:noProof/>
          <w:lang w:val="nl-NL"/>
        </w:rPr>
        <w:drawing>
          <wp:inline distT="0" distB="0" distL="0" distR="0" wp14:anchorId="428BF0E9" wp14:editId="0DA5EBDF">
            <wp:extent cx="6144595" cy="4338084"/>
            <wp:effectExtent l="0" t="0" r="8890" b="5715"/>
            <wp:docPr id="1" name="Afbeelding 1" descr="Afbeeldingsresultaat voor zakeli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zakelij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8599" cy="4347971"/>
                    </a:xfrm>
                    <a:prstGeom prst="rect">
                      <a:avLst/>
                    </a:prstGeom>
                    <a:ln>
                      <a:noFill/>
                    </a:ln>
                    <a:effectLst>
                      <a:softEdge rad="112500"/>
                    </a:effectLst>
                  </pic:spPr>
                </pic:pic>
              </a:graphicData>
            </a:graphic>
          </wp:inline>
        </w:drawing>
      </w:r>
    </w:p>
    <w:p w:rsidR="000C7206" w:rsidRPr="00297ED7" w:rsidRDefault="00145567" w:rsidP="000C7206">
      <w:pPr>
        <w:tabs>
          <w:tab w:val="left" w:pos="3684"/>
        </w:tabs>
        <w:rPr>
          <w:sz w:val="32"/>
          <w:szCs w:val="28"/>
        </w:rPr>
      </w:pPr>
      <w:r w:rsidRPr="00297ED7">
        <w:rPr>
          <w:sz w:val="32"/>
          <w:szCs w:val="28"/>
        </w:rPr>
        <w:t>Organization</w:t>
      </w:r>
      <w:r w:rsidR="001A7866" w:rsidRPr="00297ED7">
        <w:rPr>
          <w:sz w:val="32"/>
          <w:szCs w:val="28"/>
        </w:rPr>
        <w:t xml:space="preserve"> name</w:t>
      </w:r>
      <w:r w:rsidR="000C7206" w:rsidRPr="00297ED7">
        <w:rPr>
          <w:sz w:val="32"/>
          <w:szCs w:val="28"/>
        </w:rPr>
        <w:t>: Barroc-it</w:t>
      </w:r>
      <w:r w:rsidR="000C7206" w:rsidRPr="00297ED7">
        <w:rPr>
          <w:sz w:val="32"/>
          <w:szCs w:val="28"/>
        </w:rPr>
        <w:tab/>
      </w:r>
    </w:p>
    <w:p w:rsidR="000C7206" w:rsidRPr="00297ED7" w:rsidRDefault="000C7206" w:rsidP="000C7206">
      <w:pPr>
        <w:tabs>
          <w:tab w:val="left" w:pos="3684"/>
        </w:tabs>
        <w:rPr>
          <w:sz w:val="32"/>
          <w:szCs w:val="28"/>
        </w:rPr>
      </w:pPr>
      <w:r w:rsidRPr="00297ED7">
        <w:rPr>
          <w:sz w:val="32"/>
          <w:szCs w:val="28"/>
        </w:rPr>
        <w:t>Client</w:t>
      </w:r>
      <w:r w:rsidR="001A7866" w:rsidRPr="00297ED7">
        <w:rPr>
          <w:sz w:val="32"/>
          <w:szCs w:val="28"/>
        </w:rPr>
        <w:t xml:space="preserve"> name</w:t>
      </w:r>
      <w:r w:rsidRPr="00297ED7">
        <w:rPr>
          <w:sz w:val="32"/>
          <w:szCs w:val="28"/>
        </w:rPr>
        <w:t xml:space="preserve">: </w:t>
      </w:r>
      <w:r w:rsidR="001A7866" w:rsidRPr="00297ED7">
        <w:rPr>
          <w:sz w:val="32"/>
          <w:szCs w:val="28"/>
        </w:rPr>
        <w:t>Mr. van Bueren</w:t>
      </w:r>
    </w:p>
    <w:p w:rsidR="000C7206" w:rsidRPr="00297ED7" w:rsidRDefault="000C7206" w:rsidP="000C7206">
      <w:pPr>
        <w:rPr>
          <w:sz w:val="32"/>
          <w:szCs w:val="28"/>
        </w:rPr>
      </w:pPr>
      <w:r w:rsidRPr="00297ED7">
        <w:rPr>
          <w:sz w:val="32"/>
          <w:szCs w:val="28"/>
        </w:rPr>
        <w:t>Date and place: 10-9-2017, Breda</w:t>
      </w:r>
    </w:p>
    <w:p w:rsidR="000C7206" w:rsidRPr="00297ED7" w:rsidRDefault="000C7206" w:rsidP="000C7206">
      <w:pPr>
        <w:rPr>
          <w:sz w:val="32"/>
          <w:szCs w:val="28"/>
        </w:rPr>
      </w:pPr>
      <w:r w:rsidRPr="00297ED7">
        <w:rPr>
          <w:sz w:val="32"/>
          <w:szCs w:val="28"/>
        </w:rPr>
        <w:t>Contractors: Jean-Pierre Slimmen, Lukasz</w:t>
      </w:r>
      <w:r w:rsidRPr="00297ED7">
        <w:rPr>
          <w:rFonts w:ascii="Arial" w:hAnsi="Arial"/>
          <w:b/>
          <w:sz w:val="32"/>
          <w:szCs w:val="28"/>
        </w:rPr>
        <w:t xml:space="preserve"> </w:t>
      </w:r>
      <w:r w:rsidR="00145567">
        <w:rPr>
          <w:sz w:val="32"/>
          <w:szCs w:val="28"/>
        </w:rPr>
        <w:t>Tatarczyk and</w:t>
      </w:r>
      <w:r w:rsidRPr="00297ED7">
        <w:rPr>
          <w:sz w:val="32"/>
          <w:szCs w:val="28"/>
        </w:rPr>
        <w:t xml:space="preserve"> Youssef el Jaddaoui</w:t>
      </w:r>
    </w:p>
    <w:p w:rsidR="001A7866" w:rsidRPr="00F70E8F" w:rsidRDefault="001A7866" w:rsidP="000C7206">
      <w:pPr>
        <w:rPr>
          <w:sz w:val="32"/>
          <w:szCs w:val="28"/>
        </w:rPr>
      </w:pPr>
      <w:r w:rsidRPr="00297ED7">
        <w:rPr>
          <w:sz w:val="32"/>
          <w:szCs w:val="28"/>
        </w:rPr>
        <w:t>Group: 2</w:t>
      </w:r>
    </w:p>
    <w:p w:rsidR="00CF1380" w:rsidRPr="00CF1380" w:rsidRDefault="00145567" w:rsidP="00297ED7">
      <w:pPr>
        <w:pStyle w:val="Titel"/>
        <w:jc w:val="center"/>
        <w:rPr>
          <w:rStyle w:val="Kop1Char"/>
          <w:sz w:val="80"/>
          <w:szCs w:val="80"/>
        </w:rPr>
      </w:pPr>
      <w:bookmarkStart w:id="4" w:name="_Toc493535603"/>
      <w:r>
        <w:rPr>
          <w:rStyle w:val="Kop1Char"/>
          <w:sz w:val="80"/>
          <w:szCs w:val="80"/>
        </w:rPr>
        <w:lastRenderedPageBreak/>
        <w:t>Table of contents</w:t>
      </w:r>
      <w:bookmarkEnd w:id="4"/>
    </w:p>
    <w:sdt>
      <w:sdtPr>
        <w:id w:val="-1096168737"/>
        <w:docPartObj>
          <w:docPartGallery w:val="Table of Contents"/>
          <w:docPartUnique/>
        </w:docPartObj>
      </w:sdtPr>
      <w:sdtEndPr>
        <w:rPr>
          <w:b/>
          <w:bCs/>
        </w:rPr>
      </w:sdtEndPr>
      <w:sdtContent>
        <w:p w:rsidR="00B97939" w:rsidRPr="00B97939" w:rsidRDefault="006A22CE">
          <w:pPr>
            <w:pStyle w:val="Inhopg1"/>
            <w:tabs>
              <w:tab w:val="right" w:leader="dot" w:pos="10070"/>
            </w:tabs>
            <w:rPr>
              <w:noProof/>
            </w:rPr>
          </w:pPr>
          <w:r>
            <w:fldChar w:fldCharType="begin"/>
          </w:r>
          <w:r>
            <w:instrText xml:space="preserve"> TOC \o "1-3" \h \z \u </w:instrText>
          </w:r>
          <w:r>
            <w:fldChar w:fldCharType="separate"/>
          </w:r>
          <w:hyperlink w:anchor="_Toc493535602" w:history="1">
            <w:r w:rsidR="00B97939" w:rsidRPr="00FB715F">
              <w:rPr>
                <w:rStyle w:val="Hyperlink"/>
                <w:noProof/>
                <w:spacing w:val="5"/>
                <w:kern w:val="28"/>
                <w14:ligatures w14:val="standardContextual"/>
                <w14:cntxtAlts/>
              </w:rPr>
              <w:t>Plan of attack</w:t>
            </w:r>
            <w:r w:rsidR="00B97939">
              <w:rPr>
                <w:noProof/>
                <w:webHidden/>
              </w:rPr>
              <w:tab/>
            </w:r>
            <w:r w:rsidR="00B97939">
              <w:rPr>
                <w:noProof/>
                <w:webHidden/>
              </w:rPr>
              <w:fldChar w:fldCharType="begin"/>
            </w:r>
            <w:r w:rsidR="00B97939">
              <w:rPr>
                <w:noProof/>
                <w:webHidden/>
              </w:rPr>
              <w:instrText xml:space="preserve"> PAGEREF _Toc493535602 \h </w:instrText>
            </w:r>
            <w:r w:rsidR="00B97939">
              <w:rPr>
                <w:noProof/>
                <w:webHidden/>
              </w:rPr>
            </w:r>
            <w:r w:rsidR="00B97939">
              <w:rPr>
                <w:noProof/>
                <w:webHidden/>
              </w:rPr>
              <w:fldChar w:fldCharType="separate"/>
            </w:r>
            <w:r w:rsidR="00B97939">
              <w:rPr>
                <w:noProof/>
                <w:webHidden/>
              </w:rPr>
              <w:t>1</w:t>
            </w:r>
            <w:r w:rsidR="00B97939">
              <w:rPr>
                <w:noProof/>
                <w:webHidden/>
              </w:rPr>
              <w:fldChar w:fldCharType="end"/>
            </w:r>
          </w:hyperlink>
        </w:p>
        <w:p w:rsidR="00B97939" w:rsidRDefault="00CE1F33">
          <w:pPr>
            <w:pStyle w:val="Inhopg1"/>
            <w:tabs>
              <w:tab w:val="right" w:leader="dot" w:pos="10070"/>
            </w:tabs>
            <w:rPr>
              <w:noProof/>
              <w:lang w:val="nl-NL"/>
            </w:rPr>
          </w:pPr>
          <w:hyperlink w:anchor="_Toc493535603" w:history="1">
            <w:r w:rsidR="00B97939" w:rsidRPr="00FB715F">
              <w:rPr>
                <w:rStyle w:val="Hyperlink"/>
                <w:noProof/>
                <w:spacing w:val="5"/>
                <w:kern w:val="28"/>
                <w14:ligatures w14:val="standardContextual"/>
                <w14:cntxtAlts/>
              </w:rPr>
              <w:t>Table of contents</w:t>
            </w:r>
            <w:r w:rsidR="00B97939">
              <w:rPr>
                <w:noProof/>
                <w:webHidden/>
              </w:rPr>
              <w:tab/>
            </w:r>
            <w:r w:rsidR="00B97939">
              <w:rPr>
                <w:noProof/>
                <w:webHidden/>
              </w:rPr>
              <w:fldChar w:fldCharType="begin"/>
            </w:r>
            <w:r w:rsidR="00B97939">
              <w:rPr>
                <w:noProof/>
                <w:webHidden/>
              </w:rPr>
              <w:instrText xml:space="preserve"> PAGEREF _Toc493535603 \h </w:instrText>
            </w:r>
            <w:r w:rsidR="00B97939">
              <w:rPr>
                <w:noProof/>
                <w:webHidden/>
              </w:rPr>
            </w:r>
            <w:r w:rsidR="00B97939">
              <w:rPr>
                <w:noProof/>
                <w:webHidden/>
              </w:rPr>
              <w:fldChar w:fldCharType="separate"/>
            </w:r>
            <w:r w:rsidR="00B97939">
              <w:rPr>
                <w:noProof/>
                <w:webHidden/>
              </w:rPr>
              <w:t>2</w:t>
            </w:r>
            <w:r w:rsidR="00B97939">
              <w:rPr>
                <w:noProof/>
                <w:webHidden/>
              </w:rPr>
              <w:fldChar w:fldCharType="end"/>
            </w:r>
          </w:hyperlink>
        </w:p>
        <w:p w:rsidR="00B97939" w:rsidRDefault="00CE1F33">
          <w:pPr>
            <w:pStyle w:val="Inhopg1"/>
            <w:tabs>
              <w:tab w:val="right" w:leader="dot" w:pos="10070"/>
            </w:tabs>
            <w:rPr>
              <w:noProof/>
              <w:lang w:val="nl-NL"/>
            </w:rPr>
          </w:pPr>
          <w:hyperlink w:anchor="_Toc493535604" w:history="1">
            <w:r w:rsidR="00B97939" w:rsidRPr="00FB715F">
              <w:rPr>
                <w:rStyle w:val="Hyperlink"/>
                <w:noProof/>
              </w:rPr>
              <w:t>1.Our background</w:t>
            </w:r>
            <w:r w:rsidR="00B97939">
              <w:rPr>
                <w:noProof/>
                <w:webHidden/>
              </w:rPr>
              <w:tab/>
            </w:r>
            <w:r w:rsidR="00B97939">
              <w:rPr>
                <w:noProof/>
                <w:webHidden/>
              </w:rPr>
              <w:fldChar w:fldCharType="begin"/>
            </w:r>
            <w:r w:rsidR="00B97939">
              <w:rPr>
                <w:noProof/>
                <w:webHidden/>
              </w:rPr>
              <w:instrText xml:space="preserve"> PAGEREF _Toc493535604 \h </w:instrText>
            </w:r>
            <w:r w:rsidR="00B97939">
              <w:rPr>
                <w:noProof/>
                <w:webHidden/>
              </w:rPr>
            </w:r>
            <w:r w:rsidR="00B97939">
              <w:rPr>
                <w:noProof/>
                <w:webHidden/>
              </w:rPr>
              <w:fldChar w:fldCharType="separate"/>
            </w:r>
            <w:r w:rsidR="00B97939">
              <w:rPr>
                <w:noProof/>
                <w:webHidden/>
              </w:rPr>
              <w:t>3</w:t>
            </w:r>
            <w:r w:rsidR="00B97939">
              <w:rPr>
                <w:noProof/>
                <w:webHidden/>
              </w:rPr>
              <w:fldChar w:fldCharType="end"/>
            </w:r>
          </w:hyperlink>
        </w:p>
        <w:p w:rsidR="00B97939" w:rsidRDefault="00CE1F33">
          <w:pPr>
            <w:pStyle w:val="Inhopg1"/>
            <w:tabs>
              <w:tab w:val="right" w:leader="dot" w:pos="10070"/>
            </w:tabs>
            <w:rPr>
              <w:noProof/>
              <w:lang w:val="nl-NL"/>
            </w:rPr>
          </w:pPr>
          <w:hyperlink w:anchor="_Toc493535605" w:history="1">
            <w:r w:rsidR="00B97939" w:rsidRPr="00FB715F">
              <w:rPr>
                <w:rStyle w:val="Hyperlink"/>
                <w:noProof/>
                <w:lang w:val="en-GB"/>
              </w:rPr>
              <w:t>2.Our</w:t>
            </w:r>
            <w:r w:rsidR="00B97939" w:rsidRPr="00FB715F">
              <w:rPr>
                <w:rStyle w:val="Hyperlink"/>
                <w:noProof/>
              </w:rPr>
              <w:t xml:space="preserve"> goals</w:t>
            </w:r>
            <w:r w:rsidR="00B97939">
              <w:rPr>
                <w:noProof/>
                <w:webHidden/>
              </w:rPr>
              <w:tab/>
            </w:r>
            <w:r w:rsidR="00B97939">
              <w:rPr>
                <w:noProof/>
                <w:webHidden/>
              </w:rPr>
              <w:fldChar w:fldCharType="begin"/>
            </w:r>
            <w:r w:rsidR="00B97939">
              <w:rPr>
                <w:noProof/>
                <w:webHidden/>
              </w:rPr>
              <w:instrText xml:space="preserve"> PAGEREF _Toc493535605 \h </w:instrText>
            </w:r>
            <w:r w:rsidR="00B97939">
              <w:rPr>
                <w:noProof/>
                <w:webHidden/>
              </w:rPr>
            </w:r>
            <w:r w:rsidR="00B97939">
              <w:rPr>
                <w:noProof/>
                <w:webHidden/>
              </w:rPr>
              <w:fldChar w:fldCharType="separate"/>
            </w:r>
            <w:r w:rsidR="00B97939">
              <w:rPr>
                <w:noProof/>
                <w:webHidden/>
              </w:rPr>
              <w:t>3</w:t>
            </w:r>
            <w:r w:rsidR="00B97939">
              <w:rPr>
                <w:noProof/>
                <w:webHidden/>
              </w:rPr>
              <w:fldChar w:fldCharType="end"/>
            </w:r>
          </w:hyperlink>
        </w:p>
        <w:p w:rsidR="00B97939" w:rsidRDefault="00CE1F33">
          <w:pPr>
            <w:pStyle w:val="Inhopg1"/>
            <w:tabs>
              <w:tab w:val="right" w:leader="dot" w:pos="10070"/>
            </w:tabs>
            <w:rPr>
              <w:noProof/>
              <w:lang w:val="nl-NL"/>
            </w:rPr>
          </w:pPr>
          <w:hyperlink w:anchor="_Toc493535606" w:history="1">
            <w:r w:rsidR="00B97939" w:rsidRPr="00FB715F">
              <w:rPr>
                <w:rStyle w:val="Hyperlink"/>
                <w:noProof/>
              </w:rPr>
              <w:t>Project</w:t>
            </w:r>
            <w:r w:rsidR="00B97939" w:rsidRPr="00FB715F">
              <w:rPr>
                <w:rStyle w:val="Hyperlink"/>
                <w:noProof/>
                <w:lang w:val="en-GB"/>
              </w:rPr>
              <w:t xml:space="preserve"> assignments</w:t>
            </w:r>
            <w:r w:rsidR="00B97939">
              <w:rPr>
                <w:noProof/>
                <w:webHidden/>
              </w:rPr>
              <w:tab/>
            </w:r>
            <w:r w:rsidR="00B97939">
              <w:rPr>
                <w:noProof/>
                <w:webHidden/>
              </w:rPr>
              <w:fldChar w:fldCharType="begin"/>
            </w:r>
            <w:r w:rsidR="00B97939">
              <w:rPr>
                <w:noProof/>
                <w:webHidden/>
              </w:rPr>
              <w:instrText xml:space="preserve"> PAGEREF _Toc493535606 \h </w:instrText>
            </w:r>
            <w:r w:rsidR="00B97939">
              <w:rPr>
                <w:noProof/>
                <w:webHidden/>
              </w:rPr>
            </w:r>
            <w:r w:rsidR="00B97939">
              <w:rPr>
                <w:noProof/>
                <w:webHidden/>
              </w:rPr>
              <w:fldChar w:fldCharType="separate"/>
            </w:r>
            <w:r w:rsidR="00B97939">
              <w:rPr>
                <w:noProof/>
                <w:webHidden/>
              </w:rPr>
              <w:t>4</w:t>
            </w:r>
            <w:r w:rsidR="00B97939">
              <w:rPr>
                <w:noProof/>
                <w:webHidden/>
              </w:rPr>
              <w:fldChar w:fldCharType="end"/>
            </w:r>
          </w:hyperlink>
        </w:p>
        <w:p w:rsidR="00B97939" w:rsidRDefault="00CE1F33">
          <w:pPr>
            <w:pStyle w:val="Inhopg2"/>
            <w:tabs>
              <w:tab w:val="right" w:leader="dot" w:pos="10070"/>
            </w:tabs>
            <w:rPr>
              <w:noProof/>
              <w:lang w:val="nl-NL"/>
            </w:rPr>
          </w:pPr>
          <w:hyperlink w:anchor="_Toc493535607" w:history="1">
            <w:r w:rsidR="00B97939" w:rsidRPr="00FB715F">
              <w:rPr>
                <w:rStyle w:val="Hyperlink"/>
                <w:noProof/>
                <w:shd w:val="clear" w:color="auto" w:fill="FFFFFF"/>
              </w:rPr>
              <w:t>Communication problem</w:t>
            </w:r>
            <w:r w:rsidR="00B97939">
              <w:rPr>
                <w:noProof/>
                <w:webHidden/>
              </w:rPr>
              <w:tab/>
            </w:r>
            <w:r w:rsidR="00B97939">
              <w:rPr>
                <w:noProof/>
                <w:webHidden/>
              </w:rPr>
              <w:fldChar w:fldCharType="begin"/>
            </w:r>
            <w:r w:rsidR="00B97939">
              <w:rPr>
                <w:noProof/>
                <w:webHidden/>
              </w:rPr>
              <w:instrText xml:space="preserve"> PAGEREF _Toc493535607 \h </w:instrText>
            </w:r>
            <w:r w:rsidR="00B97939">
              <w:rPr>
                <w:noProof/>
                <w:webHidden/>
              </w:rPr>
            </w:r>
            <w:r w:rsidR="00B97939">
              <w:rPr>
                <w:noProof/>
                <w:webHidden/>
              </w:rPr>
              <w:fldChar w:fldCharType="separate"/>
            </w:r>
            <w:r w:rsidR="00B97939">
              <w:rPr>
                <w:noProof/>
                <w:webHidden/>
              </w:rPr>
              <w:t>4</w:t>
            </w:r>
            <w:r w:rsidR="00B97939">
              <w:rPr>
                <w:noProof/>
                <w:webHidden/>
              </w:rPr>
              <w:fldChar w:fldCharType="end"/>
            </w:r>
          </w:hyperlink>
        </w:p>
        <w:p w:rsidR="00B97939" w:rsidRDefault="00CE1F33">
          <w:pPr>
            <w:pStyle w:val="Inhopg1"/>
            <w:tabs>
              <w:tab w:val="right" w:leader="dot" w:pos="10070"/>
            </w:tabs>
            <w:rPr>
              <w:noProof/>
              <w:lang w:val="nl-NL"/>
            </w:rPr>
          </w:pPr>
          <w:hyperlink w:anchor="_Toc493535608" w:history="1">
            <w:r w:rsidR="00B97939" w:rsidRPr="00FB715F">
              <w:rPr>
                <w:rStyle w:val="Hyperlink"/>
                <w:noProof/>
              </w:rPr>
              <w:t>Project activities</w:t>
            </w:r>
            <w:r w:rsidR="00B97939">
              <w:rPr>
                <w:noProof/>
                <w:webHidden/>
              </w:rPr>
              <w:tab/>
            </w:r>
            <w:r w:rsidR="00B97939">
              <w:rPr>
                <w:noProof/>
                <w:webHidden/>
              </w:rPr>
              <w:fldChar w:fldCharType="begin"/>
            </w:r>
            <w:r w:rsidR="00B97939">
              <w:rPr>
                <w:noProof/>
                <w:webHidden/>
              </w:rPr>
              <w:instrText xml:space="preserve"> PAGEREF _Toc493535608 \h </w:instrText>
            </w:r>
            <w:r w:rsidR="00B97939">
              <w:rPr>
                <w:noProof/>
                <w:webHidden/>
              </w:rPr>
            </w:r>
            <w:r w:rsidR="00B97939">
              <w:rPr>
                <w:noProof/>
                <w:webHidden/>
              </w:rPr>
              <w:fldChar w:fldCharType="separate"/>
            </w:r>
            <w:r w:rsidR="00B97939">
              <w:rPr>
                <w:noProof/>
                <w:webHidden/>
              </w:rPr>
              <w:t>4</w:t>
            </w:r>
            <w:r w:rsidR="00B97939">
              <w:rPr>
                <w:noProof/>
                <w:webHidden/>
              </w:rPr>
              <w:fldChar w:fldCharType="end"/>
            </w:r>
          </w:hyperlink>
        </w:p>
        <w:p w:rsidR="00B97939" w:rsidRDefault="00CE1F33">
          <w:pPr>
            <w:pStyle w:val="Inhopg1"/>
            <w:tabs>
              <w:tab w:val="right" w:leader="dot" w:pos="10070"/>
            </w:tabs>
            <w:rPr>
              <w:noProof/>
              <w:lang w:val="nl-NL"/>
            </w:rPr>
          </w:pPr>
          <w:hyperlink w:anchor="_Toc493535609" w:history="1">
            <w:r w:rsidR="00B97939" w:rsidRPr="00FB715F">
              <w:rPr>
                <w:rStyle w:val="Hyperlink"/>
                <w:noProof/>
              </w:rPr>
              <w:t>Project confines</w:t>
            </w:r>
            <w:r w:rsidR="00B97939">
              <w:rPr>
                <w:noProof/>
                <w:webHidden/>
              </w:rPr>
              <w:tab/>
            </w:r>
            <w:r w:rsidR="00B97939">
              <w:rPr>
                <w:noProof/>
                <w:webHidden/>
              </w:rPr>
              <w:fldChar w:fldCharType="begin"/>
            </w:r>
            <w:r w:rsidR="00B97939">
              <w:rPr>
                <w:noProof/>
                <w:webHidden/>
              </w:rPr>
              <w:instrText xml:space="preserve"> PAGEREF _Toc493535609 \h </w:instrText>
            </w:r>
            <w:r w:rsidR="00B97939">
              <w:rPr>
                <w:noProof/>
                <w:webHidden/>
              </w:rPr>
            </w:r>
            <w:r w:rsidR="00B97939">
              <w:rPr>
                <w:noProof/>
                <w:webHidden/>
              </w:rPr>
              <w:fldChar w:fldCharType="separate"/>
            </w:r>
            <w:r w:rsidR="00B97939">
              <w:rPr>
                <w:noProof/>
                <w:webHidden/>
              </w:rPr>
              <w:t>5</w:t>
            </w:r>
            <w:r w:rsidR="00B97939">
              <w:rPr>
                <w:noProof/>
                <w:webHidden/>
              </w:rPr>
              <w:fldChar w:fldCharType="end"/>
            </w:r>
          </w:hyperlink>
        </w:p>
        <w:p w:rsidR="00B97939" w:rsidRDefault="00CE1F33">
          <w:pPr>
            <w:pStyle w:val="Inhopg1"/>
            <w:tabs>
              <w:tab w:val="right" w:leader="dot" w:pos="10070"/>
            </w:tabs>
            <w:rPr>
              <w:noProof/>
              <w:lang w:val="nl-NL"/>
            </w:rPr>
          </w:pPr>
          <w:hyperlink w:anchor="_Toc493535610" w:history="1">
            <w:r w:rsidR="00B97939" w:rsidRPr="00FB715F">
              <w:rPr>
                <w:rStyle w:val="Hyperlink"/>
                <w:noProof/>
              </w:rPr>
              <w:t>Products</w:t>
            </w:r>
            <w:r w:rsidR="00B97939">
              <w:rPr>
                <w:noProof/>
                <w:webHidden/>
              </w:rPr>
              <w:tab/>
            </w:r>
            <w:r w:rsidR="00B97939">
              <w:rPr>
                <w:noProof/>
                <w:webHidden/>
              </w:rPr>
              <w:fldChar w:fldCharType="begin"/>
            </w:r>
            <w:r w:rsidR="00B97939">
              <w:rPr>
                <w:noProof/>
                <w:webHidden/>
              </w:rPr>
              <w:instrText xml:space="preserve"> PAGEREF _Toc493535610 \h </w:instrText>
            </w:r>
            <w:r w:rsidR="00B97939">
              <w:rPr>
                <w:noProof/>
                <w:webHidden/>
              </w:rPr>
            </w:r>
            <w:r w:rsidR="00B97939">
              <w:rPr>
                <w:noProof/>
                <w:webHidden/>
              </w:rPr>
              <w:fldChar w:fldCharType="separate"/>
            </w:r>
            <w:r w:rsidR="00B97939">
              <w:rPr>
                <w:noProof/>
                <w:webHidden/>
              </w:rPr>
              <w:t>6</w:t>
            </w:r>
            <w:r w:rsidR="00B97939">
              <w:rPr>
                <w:noProof/>
                <w:webHidden/>
              </w:rPr>
              <w:fldChar w:fldCharType="end"/>
            </w:r>
          </w:hyperlink>
        </w:p>
        <w:p w:rsidR="00B97939" w:rsidRDefault="00CE1F33">
          <w:pPr>
            <w:pStyle w:val="Inhopg1"/>
            <w:tabs>
              <w:tab w:val="right" w:leader="dot" w:pos="10070"/>
            </w:tabs>
            <w:rPr>
              <w:noProof/>
              <w:lang w:val="nl-NL"/>
            </w:rPr>
          </w:pPr>
          <w:hyperlink w:anchor="_Toc493535611" w:history="1">
            <w:r w:rsidR="00B97939" w:rsidRPr="00FB715F">
              <w:rPr>
                <w:rStyle w:val="Hyperlink"/>
                <w:noProof/>
              </w:rPr>
              <w:t>Quality</w:t>
            </w:r>
            <w:r w:rsidR="00B97939">
              <w:rPr>
                <w:noProof/>
                <w:webHidden/>
              </w:rPr>
              <w:tab/>
            </w:r>
            <w:r w:rsidR="00B97939">
              <w:rPr>
                <w:noProof/>
                <w:webHidden/>
              </w:rPr>
              <w:fldChar w:fldCharType="begin"/>
            </w:r>
            <w:r w:rsidR="00B97939">
              <w:rPr>
                <w:noProof/>
                <w:webHidden/>
              </w:rPr>
              <w:instrText xml:space="preserve"> PAGEREF _Toc493535611 \h </w:instrText>
            </w:r>
            <w:r w:rsidR="00B97939">
              <w:rPr>
                <w:noProof/>
                <w:webHidden/>
              </w:rPr>
            </w:r>
            <w:r w:rsidR="00B97939">
              <w:rPr>
                <w:noProof/>
                <w:webHidden/>
              </w:rPr>
              <w:fldChar w:fldCharType="separate"/>
            </w:r>
            <w:r w:rsidR="00B97939">
              <w:rPr>
                <w:noProof/>
                <w:webHidden/>
              </w:rPr>
              <w:t>7</w:t>
            </w:r>
            <w:r w:rsidR="00B97939">
              <w:rPr>
                <w:noProof/>
                <w:webHidden/>
              </w:rPr>
              <w:fldChar w:fldCharType="end"/>
            </w:r>
          </w:hyperlink>
        </w:p>
        <w:p w:rsidR="00B97939" w:rsidRDefault="00CE1F33">
          <w:pPr>
            <w:pStyle w:val="Inhopg1"/>
            <w:tabs>
              <w:tab w:val="right" w:leader="dot" w:pos="10070"/>
            </w:tabs>
            <w:rPr>
              <w:noProof/>
              <w:lang w:val="nl-NL"/>
            </w:rPr>
          </w:pPr>
          <w:hyperlink w:anchor="_Toc493535612" w:history="1">
            <w:r w:rsidR="00B97939" w:rsidRPr="00FB715F">
              <w:rPr>
                <w:rStyle w:val="Hyperlink"/>
                <w:noProof/>
              </w:rPr>
              <w:t>Project organization</w:t>
            </w:r>
            <w:r w:rsidR="00B97939">
              <w:rPr>
                <w:noProof/>
                <w:webHidden/>
              </w:rPr>
              <w:tab/>
            </w:r>
            <w:r w:rsidR="00B97939">
              <w:rPr>
                <w:noProof/>
                <w:webHidden/>
              </w:rPr>
              <w:fldChar w:fldCharType="begin"/>
            </w:r>
            <w:r w:rsidR="00B97939">
              <w:rPr>
                <w:noProof/>
                <w:webHidden/>
              </w:rPr>
              <w:instrText xml:space="preserve"> PAGEREF _Toc493535612 \h </w:instrText>
            </w:r>
            <w:r w:rsidR="00B97939">
              <w:rPr>
                <w:noProof/>
                <w:webHidden/>
              </w:rPr>
            </w:r>
            <w:r w:rsidR="00B97939">
              <w:rPr>
                <w:noProof/>
                <w:webHidden/>
              </w:rPr>
              <w:fldChar w:fldCharType="separate"/>
            </w:r>
            <w:r w:rsidR="00B97939">
              <w:rPr>
                <w:noProof/>
                <w:webHidden/>
              </w:rPr>
              <w:t>7</w:t>
            </w:r>
            <w:r w:rsidR="00B97939">
              <w:rPr>
                <w:noProof/>
                <w:webHidden/>
              </w:rPr>
              <w:fldChar w:fldCharType="end"/>
            </w:r>
          </w:hyperlink>
        </w:p>
        <w:p w:rsidR="00B97939" w:rsidRDefault="00CE1F33">
          <w:pPr>
            <w:pStyle w:val="Inhopg1"/>
            <w:tabs>
              <w:tab w:val="right" w:leader="dot" w:pos="10070"/>
            </w:tabs>
            <w:rPr>
              <w:noProof/>
              <w:lang w:val="nl-NL"/>
            </w:rPr>
          </w:pPr>
          <w:hyperlink w:anchor="_Toc493535613" w:history="1">
            <w:r w:rsidR="00B97939" w:rsidRPr="00FB715F">
              <w:rPr>
                <w:rStyle w:val="Hyperlink"/>
                <w:noProof/>
              </w:rPr>
              <w:t>Schedule</w:t>
            </w:r>
            <w:r w:rsidR="00B97939">
              <w:rPr>
                <w:noProof/>
                <w:webHidden/>
              </w:rPr>
              <w:tab/>
            </w:r>
            <w:r w:rsidR="00B97939">
              <w:rPr>
                <w:noProof/>
                <w:webHidden/>
              </w:rPr>
              <w:fldChar w:fldCharType="begin"/>
            </w:r>
            <w:r w:rsidR="00B97939">
              <w:rPr>
                <w:noProof/>
                <w:webHidden/>
              </w:rPr>
              <w:instrText xml:space="preserve"> PAGEREF _Toc493535613 \h </w:instrText>
            </w:r>
            <w:r w:rsidR="00B97939">
              <w:rPr>
                <w:noProof/>
                <w:webHidden/>
              </w:rPr>
            </w:r>
            <w:r w:rsidR="00B97939">
              <w:rPr>
                <w:noProof/>
                <w:webHidden/>
              </w:rPr>
              <w:fldChar w:fldCharType="separate"/>
            </w:r>
            <w:r w:rsidR="00B97939">
              <w:rPr>
                <w:noProof/>
                <w:webHidden/>
              </w:rPr>
              <w:t>8</w:t>
            </w:r>
            <w:r w:rsidR="00B97939">
              <w:rPr>
                <w:noProof/>
                <w:webHidden/>
              </w:rPr>
              <w:fldChar w:fldCharType="end"/>
            </w:r>
          </w:hyperlink>
        </w:p>
        <w:p w:rsidR="00B97939" w:rsidRDefault="00CE1F33">
          <w:pPr>
            <w:pStyle w:val="Inhopg1"/>
            <w:tabs>
              <w:tab w:val="right" w:leader="dot" w:pos="10070"/>
            </w:tabs>
            <w:rPr>
              <w:noProof/>
              <w:lang w:val="nl-NL"/>
            </w:rPr>
          </w:pPr>
          <w:hyperlink w:anchor="_Toc493535614" w:history="1">
            <w:r w:rsidR="00B97939" w:rsidRPr="00FB715F">
              <w:rPr>
                <w:rStyle w:val="Hyperlink"/>
                <w:noProof/>
              </w:rPr>
              <w:t>Costs and benefits</w:t>
            </w:r>
            <w:r w:rsidR="00B97939">
              <w:rPr>
                <w:noProof/>
                <w:webHidden/>
              </w:rPr>
              <w:tab/>
            </w:r>
            <w:r w:rsidR="00B97939">
              <w:rPr>
                <w:noProof/>
                <w:webHidden/>
              </w:rPr>
              <w:fldChar w:fldCharType="begin"/>
            </w:r>
            <w:r w:rsidR="00B97939">
              <w:rPr>
                <w:noProof/>
                <w:webHidden/>
              </w:rPr>
              <w:instrText xml:space="preserve"> PAGEREF _Toc493535614 \h </w:instrText>
            </w:r>
            <w:r w:rsidR="00B97939">
              <w:rPr>
                <w:noProof/>
                <w:webHidden/>
              </w:rPr>
            </w:r>
            <w:r w:rsidR="00B97939">
              <w:rPr>
                <w:noProof/>
                <w:webHidden/>
              </w:rPr>
              <w:fldChar w:fldCharType="separate"/>
            </w:r>
            <w:r w:rsidR="00B97939">
              <w:rPr>
                <w:noProof/>
                <w:webHidden/>
              </w:rPr>
              <w:t>8</w:t>
            </w:r>
            <w:r w:rsidR="00B97939">
              <w:rPr>
                <w:noProof/>
                <w:webHidden/>
              </w:rPr>
              <w:fldChar w:fldCharType="end"/>
            </w:r>
          </w:hyperlink>
        </w:p>
        <w:p w:rsidR="00B97939" w:rsidRDefault="00CE1F33">
          <w:pPr>
            <w:pStyle w:val="Inhopg1"/>
            <w:tabs>
              <w:tab w:val="right" w:leader="dot" w:pos="10070"/>
            </w:tabs>
            <w:rPr>
              <w:noProof/>
              <w:lang w:val="nl-NL"/>
            </w:rPr>
          </w:pPr>
          <w:hyperlink w:anchor="_Toc493535615" w:history="1">
            <w:r w:rsidR="00B97939" w:rsidRPr="00FB715F">
              <w:rPr>
                <w:rStyle w:val="Hyperlink"/>
                <w:noProof/>
              </w:rPr>
              <w:t>Risks</w:t>
            </w:r>
            <w:r w:rsidR="00B97939">
              <w:rPr>
                <w:noProof/>
                <w:webHidden/>
              </w:rPr>
              <w:tab/>
            </w:r>
            <w:r w:rsidR="00B97939">
              <w:rPr>
                <w:noProof/>
                <w:webHidden/>
              </w:rPr>
              <w:fldChar w:fldCharType="begin"/>
            </w:r>
            <w:r w:rsidR="00B97939">
              <w:rPr>
                <w:noProof/>
                <w:webHidden/>
              </w:rPr>
              <w:instrText xml:space="preserve"> PAGEREF _Toc493535615 \h </w:instrText>
            </w:r>
            <w:r w:rsidR="00B97939">
              <w:rPr>
                <w:noProof/>
                <w:webHidden/>
              </w:rPr>
            </w:r>
            <w:r w:rsidR="00B97939">
              <w:rPr>
                <w:noProof/>
                <w:webHidden/>
              </w:rPr>
              <w:fldChar w:fldCharType="separate"/>
            </w:r>
            <w:r w:rsidR="00B97939">
              <w:rPr>
                <w:noProof/>
                <w:webHidden/>
              </w:rPr>
              <w:t>9</w:t>
            </w:r>
            <w:r w:rsidR="00B97939">
              <w:rPr>
                <w:noProof/>
                <w:webHidden/>
              </w:rPr>
              <w:fldChar w:fldCharType="end"/>
            </w:r>
          </w:hyperlink>
        </w:p>
        <w:p w:rsidR="006A22CE" w:rsidRDefault="006A22CE">
          <w:r>
            <w:rPr>
              <w:b/>
              <w:bCs/>
            </w:rPr>
            <w:fldChar w:fldCharType="end"/>
          </w:r>
        </w:p>
      </w:sdtContent>
    </w:sdt>
    <w:p w:rsidR="00CF1380" w:rsidRDefault="00CF1380" w:rsidP="00CF1380">
      <w:pPr>
        <w:rPr>
          <w:sz w:val="32"/>
        </w:rPr>
      </w:pP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6A22CE" w:rsidRDefault="00497640" w:rsidP="00497640">
      <w:pPr>
        <w:tabs>
          <w:tab w:val="left" w:pos="8824"/>
        </w:tabs>
        <w:rPr>
          <w:sz w:val="32"/>
        </w:rPr>
      </w:pPr>
      <w:r>
        <w:rPr>
          <w:sz w:val="32"/>
        </w:rPr>
        <w:tab/>
      </w:r>
    </w:p>
    <w:p w:rsidR="006A22CE" w:rsidRDefault="006A22CE" w:rsidP="00CF1380">
      <w:pPr>
        <w:rPr>
          <w:sz w:val="32"/>
        </w:rPr>
      </w:pPr>
    </w:p>
    <w:p w:rsidR="006A22CE" w:rsidRDefault="006A22CE" w:rsidP="00CF1380">
      <w:pPr>
        <w:rPr>
          <w:sz w:val="32"/>
        </w:rPr>
      </w:pPr>
    </w:p>
    <w:p w:rsidR="006A22CE" w:rsidRDefault="006A22CE" w:rsidP="00CF1380">
      <w:pPr>
        <w:rPr>
          <w:sz w:val="32"/>
        </w:rPr>
      </w:pPr>
    </w:p>
    <w:p w:rsidR="00297ED7" w:rsidRDefault="00B97939" w:rsidP="006A22CE">
      <w:pPr>
        <w:pStyle w:val="Kop1"/>
        <w:rPr>
          <w:sz w:val="52"/>
        </w:rPr>
      </w:pPr>
      <w:bookmarkStart w:id="5" w:name="_Toc493535604"/>
      <w:r>
        <w:rPr>
          <w:sz w:val="52"/>
        </w:rPr>
        <w:t>1.</w:t>
      </w:r>
      <w:r w:rsidR="00497640">
        <w:rPr>
          <w:sz w:val="52"/>
        </w:rPr>
        <w:t>Our b</w:t>
      </w:r>
      <w:r w:rsidR="006A22CE" w:rsidRPr="006A22CE">
        <w:rPr>
          <w:sz w:val="52"/>
        </w:rPr>
        <w:t>ackground</w:t>
      </w:r>
      <w:bookmarkEnd w:id="5"/>
    </w:p>
    <w:p w:rsidR="00297ED7" w:rsidRDefault="00297ED7" w:rsidP="00297ED7"/>
    <w:p w:rsidR="00CC7D1C" w:rsidRDefault="00CC7D1C" w:rsidP="00297ED7">
      <w:r w:rsidRPr="00CC7D1C">
        <w:t>Lukasz, Jean-Pierre and I have worked for a long time on Radius College with success. After months have worked with each other, we believed it was time to make a serious project group to continue o</w:t>
      </w:r>
      <w:r w:rsidR="001E5946">
        <w:t>u</w:t>
      </w:r>
      <w:r w:rsidRPr="00CC7D1C">
        <w:t>r success. </w:t>
      </w:r>
    </w:p>
    <w:p w:rsidR="00297ED7" w:rsidRPr="00BD173B" w:rsidRDefault="00CC7D1C" w:rsidP="00297ED7">
      <w:r>
        <w:t xml:space="preserve">8 March </w:t>
      </w:r>
      <w:r w:rsidR="00C52D42">
        <w:t>2017 we decided to create</w:t>
      </w:r>
      <w:r w:rsidRPr="00CC7D1C">
        <w:t xml:space="preserve"> a group and together to work on </w:t>
      </w:r>
      <w:r w:rsidR="00C52D42">
        <w:t>school</w:t>
      </w:r>
      <w:r w:rsidR="00C52D42" w:rsidRPr="00CC7D1C">
        <w:t xml:space="preserve"> projects</w:t>
      </w:r>
      <w:r w:rsidRPr="00CC7D1C">
        <w:t xml:space="preserve">. Since then we have completed projects created with each other that are successful. We are a group who are looking for new and refreshing challenges to constantly full </w:t>
      </w:r>
      <w:r>
        <w:t xml:space="preserve">our </w:t>
      </w:r>
      <w:r w:rsidR="00C52D42">
        <w:t>surprises</w:t>
      </w:r>
      <w:r>
        <w:t>.</w:t>
      </w:r>
      <w:r w:rsidRPr="00CC7D1C">
        <w:t xml:space="preserve"> One of such a refreshing challenge is this project. </w:t>
      </w:r>
      <w:r w:rsidR="00C52D42">
        <w:t>We never made an application like that</w:t>
      </w:r>
      <w:r w:rsidR="00961340">
        <w:t xml:space="preserve"> but, we are confined to finish the project successfully</w:t>
      </w:r>
      <w:r w:rsidR="00C52D42">
        <w:t xml:space="preserve">. </w:t>
      </w:r>
      <w:r w:rsidRPr="00CC7D1C">
        <w:t>This sounds to us like a new and refreshing challenge, therefore we would like this project.</w:t>
      </w:r>
      <w:r w:rsidR="00D717FD">
        <w:t xml:space="preserve"> </w:t>
      </w:r>
      <w:r w:rsidR="001E0AC2">
        <w:t xml:space="preserve">Click </w:t>
      </w:r>
      <w:hyperlink w:anchor="_Appendix_1" w:history="1">
        <w:r w:rsidR="001E0AC2" w:rsidRPr="001E0AC2">
          <w:rPr>
            <w:rStyle w:val="Hyperlink"/>
          </w:rPr>
          <w:t>here</w:t>
        </w:r>
      </w:hyperlink>
      <w:r w:rsidR="001E0AC2">
        <w:t xml:space="preserve"> to get more information about us </w:t>
      </w:r>
      <w:r w:rsidR="001E0AC2">
        <w:t>(Dutch).</w:t>
      </w:r>
    </w:p>
    <w:p w:rsidR="001E69DD" w:rsidRPr="00BD173B" w:rsidRDefault="001E69DD" w:rsidP="00297ED7"/>
    <w:p w:rsidR="006A22CE" w:rsidRDefault="00B97939" w:rsidP="006A22CE">
      <w:pPr>
        <w:pStyle w:val="Kop1"/>
        <w:rPr>
          <w:sz w:val="52"/>
        </w:rPr>
      </w:pPr>
      <w:bookmarkStart w:id="6" w:name="_Toc493535605"/>
      <w:r>
        <w:rPr>
          <w:sz w:val="52"/>
          <w:lang w:val="en-GB"/>
        </w:rPr>
        <w:t>2.</w:t>
      </w:r>
      <w:r w:rsidR="006A22CE" w:rsidRPr="00E72D81">
        <w:rPr>
          <w:sz w:val="52"/>
          <w:lang w:val="en-GB"/>
        </w:rPr>
        <w:t>Our</w:t>
      </w:r>
      <w:r w:rsidR="006A22CE" w:rsidRPr="006A22CE">
        <w:rPr>
          <w:sz w:val="52"/>
        </w:rPr>
        <w:t xml:space="preserve"> goals</w:t>
      </w:r>
      <w:bookmarkEnd w:id="6"/>
    </w:p>
    <w:p w:rsidR="00BD173B" w:rsidRPr="00BD173B" w:rsidRDefault="00BD173B" w:rsidP="00BD173B"/>
    <w:p w:rsidR="006D5E3B" w:rsidRDefault="00BD173B" w:rsidP="00B66883">
      <w:r w:rsidRPr="00447BE1">
        <w:t xml:space="preserve">We </w:t>
      </w:r>
      <w:r w:rsidR="00474A81">
        <w:t>as group like to face the problem and find a solution for it. In this case t</w:t>
      </w:r>
      <w:r>
        <w:t xml:space="preserve">he departments Sales, Development and Finance don’t give the customers info to the other departments or they give the </w:t>
      </w:r>
      <w:r w:rsidR="006D5E3B">
        <w:t xml:space="preserve">information </w:t>
      </w:r>
      <w:r>
        <w:t>too late</w:t>
      </w:r>
      <w:r w:rsidR="006D5E3B">
        <w:t xml:space="preserve"> which make mistakes in the invoices and propositions</w:t>
      </w:r>
      <w:r>
        <w:t>.  The employees</w:t>
      </w:r>
      <w:r w:rsidR="00B66883">
        <w:t xml:space="preserve"> aren’t getting the updated customers information, </w:t>
      </w:r>
      <w:r w:rsidR="00EF03C4">
        <w:t>that’s</w:t>
      </w:r>
      <w:r w:rsidR="00B66883">
        <w:t xml:space="preserve"> why we are willing to </w:t>
      </w:r>
      <w:r w:rsidR="00474A81">
        <w:t>help every department in your company</w:t>
      </w:r>
      <w:r w:rsidR="00B66883">
        <w:t xml:space="preserve">. </w:t>
      </w:r>
    </w:p>
    <w:p w:rsidR="00BD173B" w:rsidRDefault="00F537F2" w:rsidP="00B66883">
      <w:r w:rsidRPr="00474A81">
        <w:t xml:space="preserve">Our goal is to make </w:t>
      </w:r>
      <w:r w:rsidR="00474A81">
        <w:t xml:space="preserve">the departments work better together than before. </w:t>
      </w:r>
      <w:r>
        <w:t>We’re going to program the application tha</w:t>
      </w:r>
      <w:r w:rsidR="002B69E5">
        <w:t xml:space="preserve">t even other Developers like us can upgrade the program further or even </w:t>
      </w:r>
      <w:r w:rsidR="006D5E3B">
        <w:t>change</w:t>
      </w:r>
      <w:r w:rsidR="002B69E5">
        <w:t xml:space="preserve"> </w:t>
      </w:r>
      <w:r w:rsidR="00447BE1">
        <w:t>certain</w:t>
      </w:r>
      <w:r w:rsidR="002B69E5">
        <w:t xml:space="preserve"> things in it. </w:t>
      </w:r>
      <w:r>
        <w:t xml:space="preserve"> </w:t>
      </w:r>
      <w:r w:rsidR="002B69E5">
        <w:t xml:space="preserve">We like to work efficient and </w:t>
      </w:r>
      <w:r w:rsidR="004F75F6">
        <w:t xml:space="preserve">as </w:t>
      </w:r>
      <w:r w:rsidR="002B69E5">
        <w:t xml:space="preserve">quick as </w:t>
      </w:r>
      <w:r w:rsidR="001E69DD">
        <w:t>possible to reduce the waiting time</w:t>
      </w:r>
      <w:r w:rsidR="006D5E3B">
        <w:t xml:space="preserve"> </w:t>
      </w:r>
      <w:r w:rsidR="002F6F7B">
        <w:t xml:space="preserve">for </w:t>
      </w:r>
      <w:r w:rsidR="006D5E3B">
        <w:t>our</w:t>
      </w:r>
      <w:r w:rsidR="002F6F7B">
        <w:t xml:space="preserve"> customers. </w:t>
      </w:r>
    </w:p>
    <w:p w:rsidR="002F6F7B" w:rsidRDefault="002F6F7B" w:rsidP="00B66883"/>
    <w:p w:rsidR="006A22CE" w:rsidRPr="00B97939" w:rsidRDefault="002F6F7B" w:rsidP="006A22CE">
      <w:r>
        <w:t xml:space="preserve">It’s difficult to choose the right </w:t>
      </w:r>
      <w:r w:rsidR="00EF03C4">
        <w:t>company</w:t>
      </w:r>
      <w:r>
        <w:t xml:space="preserve"> to fulfil your expectations, that’s why we appreciate your interest in our company.</w:t>
      </w:r>
    </w:p>
    <w:p w:rsidR="00743B1D" w:rsidRPr="00191DC3" w:rsidRDefault="006468E9" w:rsidP="00191DC3">
      <w:pPr>
        <w:pStyle w:val="Kop1"/>
        <w:rPr>
          <w:sz w:val="52"/>
        </w:rPr>
      </w:pPr>
      <w:bookmarkStart w:id="7" w:name="_Toc493535606"/>
      <w:r>
        <w:rPr>
          <w:sz w:val="52"/>
        </w:rPr>
        <w:lastRenderedPageBreak/>
        <w:t xml:space="preserve">3. </w:t>
      </w:r>
      <w:r w:rsidR="006A22CE" w:rsidRPr="006A22CE">
        <w:rPr>
          <w:sz w:val="52"/>
        </w:rPr>
        <w:t>Project</w:t>
      </w:r>
      <w:r w:rsidR="006A22CE" w:rsidRPr="00E72D81">
        <w:rPr>
          <w:sz w:val="52"/>
          <w:lang w:val="en-GB"/>
        </w:rPr>
        <w:t xml:space="preserve"> assignments</w:t>
      </w:r>
      <w:bookmarkEnd w:id="7"/>
    </w:p>
    <w:p w:rsidR="006A22CE" w:rsidRDefault="00743B1D" w:rsidP="00743B1D">
      <w:pPr>
        <w:pStyle w:val="Kop2"/>
        <w:rPr>
          <w:shd w:val="clear" w:color="auto" w:fill="FFFFFF"/>
        </w:rPr>
      </w:pPr>
      <w:bookmarkStart w:id="8" w:name="_Toc493535607"/>
      <w:r>
        <w:rPr>
          <w:shd w:val="clear" w:color="auto" w:fill="FFFFFF"/>
        </w:rPr>
        <w:t>Communication problem</w:t>
      </w:r>
      <w:bookmarkEnd w:id="8"/>
    </w:p>
    <w:p w:rsidR="00743B1D" w:rsidRDefault="00743B1D" w:rsidP="00743B1D"/>
    <w:p w:rsidR="000660A2" w:rsidRPr="000660A2" w:rsidRDefault="000660A2" w:rsidP="000660A2">
      <w:pPr>
        <w:pStyle w:val="Kop3"/>
      </w:pPr>
      <w:r>
        <w:t>Specific</w:t>
      </w:r>
    </w:p>
    <w:p w:rsidR="000660A2" w:rsidRDefault="000660A2" w:rsidP="000660A2">
      <w:r>
        <w:t xml:space="preserve">Mr. van </w:t>
      </w:r>
      <w:proofErr w:type="spellStart"/>
      <w:r>
        <w:t>Bueren</w:t>
      </w:r>
      <w:proofErr w:type="spellEnd"/>
      <w:r>
        <w:t xml:space="preserve"> is our employer, he told us what’s going wrong. Also his colleague Mr. </w:t>
      </w:r>
      <w:proofErr w:type="spellStart"/>
      <w:r>
        <w:t>Vorselaars</w:t>
      </w:r>
      <w:proofErr w:type="spellEnd"/>
      <w:r>
        <w:t xml:space="preserve"> told us more about the situation. Mr. van </w:t>
      </w:r>
      <w:proofErr w:type="spellStart"/>
      <w:r>
        <w:t>Bueren’s</w:t>
      </w:r>
      <w:proofErr w:type="spellEnd"/>
      <w:r>
        <w:t xml:space="preserve"> departments don’t communicate with each other very well.  Jean-Pierre, Lukasz and Youssef are going to fix this problem. </w:t>
      </w:r>
      <w:r>
        <w:t>It’s necessary to solve this problem because it can do damage to the company’s image.</w:t>
      </w:r>
    </w:p>
    <w:p w:rsidR="00D717FD" w:rsidRPr="009A0FC2" w:rsidRDefault="00D717FD" w:rsidP="00D717FD">
      <w:pPr>
        <w:pStyle w:val="Kop3"/>
      </w:pPr>
      <w:r w:rsidRPr="009A0FC2">
        <w:t>Measurable</w:t>
      </w:r>
    </w:p>
    <w:p w:rsidR="00D717FD" w:rsidRDefault="00D717FD" w:rsidP="00D717FD">
      <w:r>
        <w:t xml:space="preserve">In the application that Jean-Pierre, Lukasz and Youssef are going to make you are able to create a customer, make invoices, create projects and much more. </w:t>
      </w:r>
      <w:r>
        <w:t>Jean-Pierre, Lukasz and Youssef</w:t>
      </w:r>
      <w:r>
        <w:t xml:space="preserve"> talked with the departments Sales, Development and Finance to know what the application can do.</w:t>
      </w:r>
      <w:r w:rsidR="009A0FC2">
        <w:t xml:space="preserve"> To get more knowledge about the application click </w:t>
      </w:r>
      <w:hyperlink w:anchor="_Appendix_2" w:history="1">
        <w:r w:rsidR="009A0FC2" w:rsidRPr="009A0FC2">
          <w:rPr>
            <w:rStyle w:val="Hyperlink"/>
          </w:rPr>
          <w:t>here</w:t>
        </w:r>
      </w:hyperlink>
      <w:r w:rsidR="009A0FC2">
        <w:t xml:space="preserve"> (Dutch).</w:t>
      </w:r>
    </w:p>
    <w:p w:rsidR="009A0FC2" w:rsidRDefault="009A0FC2" w:rsidP="009A0FC2">
      <w:pPr>
        <w:pStyle w:val="Kop3"/>
      </w:pPr>
      <w:r>
        <w:t>Attainable</w:t>
      </w:r>
    </w:p>
    <w:p w:rsidR="008B4A63" w:rsidRDefault="002D15C9" w:rsidP="00743B1D">
      <w:r>
        <w:t>We’re going to make space in our server to store all Mr. van Bueren’s customers and offers.</w:t>
      </w:r>
      <w:r w:rsidR="008B4A63">
        <w:t xml:space="preserve"> Then, we’re going to make a concept of the problem what we’re going to make. W</w:t>
      </w:r>
      <w:r w:rsidR="00CF7292">
        <w:t>e will inform our employer in which he will</w:t>
      </w:r>
      <w:r w:rsidR="008B4A63">
        <w:t xml:space="preserve"> agrees with how the application looks. After that, Jean-Pierre, Lukasz and Youssef will create the application. If the application is done we’re </w:t>
      </w:r>
      <w:bookmarkStart w:id="9" w:name="_GoBack"/>
      <w:bookmarkEnd w:id="9"/>
      <w:r w:rsidR="008B4A63">
        <w:t>going to test it to make sure that everything works correctly</w:t>
      </w:r>
      <w:r w:rsidR="00CF7292">
        <w:t xml:space="preserve"> and is secure</w:t>
      </w:r>
      <w:r w:rsidR="008B4A63">
        <w:t>. I</w:t>
      </w:r>
      <w:r w:rsidR="00191DC3">
        <w:t xml:space="preserve">f the test is negative, we will deliver the application to the departments Sales, Development and Finance. If the test is </w:t>
      </w:r>
      <w:r w:rsidR="00CF7292">
        <w:t>positive</w:t>
      </w:r>
      <w:r w:rsidR="00191DC3">
        <w:t>, we’re going to fix the issue and test it again to make sure that everything works.</w:t>
      </w:r>
    </w:p>
    <w:p w:rsidR="009A0FC2" w:rsidRDefault="009A0FC2" w:rsidP="009A0FC2">
      <w:pPr>
        <w:pStyle w:val="Kop3"/>
      </w:pPr>
      <w:r>
        <w:t>Relevant</w:t>
      </w:r>
    </w:p>
    <w:p w:rsidR="009A0FC2" w:rsidRDefault="009A0FC2" w:rsidP="009A0FC2">
      <w:r>
        <w:t xml:space="preserve">We have 8 weeks for this project, for our documentation and the application. With our skills, motivation and knowledge we’re </w:t>
      </w:r>
      <w:r w:rsidR="002F0E60">
        <w:t xml:space="preserve">confident to make our documentation good as possible and to create the application that </w:t>
      </w:r>
      <w:proofErr w:type="spellStart"/>
      <w:r w:rsidR="002F0E60">
        <w:t>Barroc</w:t>
      </w:r>
      <w:proofErr w:type="spellEnd"/>
      <w:r w:rsidR="002F0E60">
        <w:t>-IT needs. It does take patience to create the program because it’s not an easy job to implement the wishes of the departments.</w:t>
      </w:r>
    </w:p>
    <w:p w:rsidR="002F0E60" w:rsidRDefault="002F0E60" w:rsidP="002F0E60">
      <w:pPr>
        <w:pStyle w:val="Kop3"/>
      </w:pPr>
      <w:r>
        <w:t>Time-Based</w:t>
      </w:r>
    </w:p>
    <w:p w:rsidR="002F0E60" w:rsidRPr="002F0E60" w:rsidRDefault="002F0E60" w:rsidP="002F0E60">
      <w:r>
        <w:t>This project starts 4-9-2017 (Monday) and ends on 3-11-2017 (Friday), which means that we have 8 weeks for this project.</w:t>
      </w:r>
      <w:r w:rsidR="001E0AC2">
        <w:t xml:space="preserve"> This project will be finished if the submission date has been expired or if all the documents with the application has been delivered to Mr. van </w:t>
      </w:r>
      <w:proofErr w:type="spellStart"/>
      <w:r w:rsidR="001E0AC2">
        <w:t>Bueren</w:t>
      </w:r>
      <w:proofErr w:type="spellEnd"/>
      <w:r w:rsidR="001E0AC2">
        <w:t xml:space="preserve"> and his departments.</w:t>
      </w:r>
    </w:p>
    <w:p w:rsidR="002F0E60" w:rsidRDefault="002F0E60" w:rsidP="009A0FC2"/>
    <w:p w:rsidR="006A22CE" w:rsidRPr="006A22CE" w:rsidRDefault="006A22CE" w:rsidP="006A22CE">
      <w:pPr>
        <w:rPr>
          <w:sz w:val="40"/>
        </w:rPr>
      </w:pPr>
    </w:p>
    <w:p w:rsidR="006A22CE" w:rsidRPr="006A22CE" w:rsidRDefault="006468E9" w:rsidP="006A22CE">
      <w:pPr>
        <w:pStyle w:val="Kop1"/>
        <w:rPr>
          <w:sz w:val="52"/>
        </w:rPr>
      </w:pPr>
      <w:bookmarkStart w:id="10" w:name="_Toc493535608"/>
      <w:r>
        <w:rPr>
          <w:sz w:val="52"/>
        </w:rPr>
        <w:lastRenderedPageBreak/>
        <w:t xml:space="preserve">4. </w:t>
      </w:r>
      <w:r w:rsidR="006A22CE" w:rsidRPr="006A22CE">
        <w:rPr>
          <w:sz w:val="52"/>
        </w:rPr>
        <w:t>Project activities</w:t>
      </w:r>
      <w:bookmarkEnd w:id="10"/>
    </w:p>
    <w:p w:rsidR="006A22CE" w:rsidRPr="006A22CE" w:rsidRDefault="006A22CE" w:rsidP="006A22CE">
      <w:pPr>
        <w:rPr>
          <w:sz w:val="40"/>
        </w:rPr>
      </w:pPr>
    </w:p>
    <w:p w:rsidR="00FC4078" w:rsidRDefault="002D689F" w:rsidP="002D689F">
      <w:r>
        <w:t xml:space="preserve">During our interview with Mr. van </w:t>
      </w:r>
      <w:proofErr w:type="spellStart"/>
      <w:r>
        <w:t>Bueren</w:t>
      </w:r>
      <w:proofErr w:type="spellEnd"/>
      <w:r>
        <w:t xml:space="preserve"> it became fairly</w:t>
      </w:r>
      <w:r w:rsidR="00FC4078">
        <w:t xml:space="preserve"> clear on what sort of project this was g</w:t>
      </w:r>
      <w:r w:rsidR="006468E9">
        <w:t xml:space="preserve">oing to </w:t>
      </w:r>
      <w:r w:rsidR="00FC4078">
        <w:t xml:space="preserve">be. The main problem our customer has is that the communication between the different departments isn’t going as it should be. There for we have to make </w:t>
      </w:r>
      <w:r w:rsidR="002F0E60">
        <w:t>an</w:t>
      </w:r>
      <w:r w:rsidR="00FC4078">
        <w:t xml:space="preserve"> application in order to tackle that problem and make sure the communication between de departments will be in the right way.</w:t>
      </w:r>
    </w:p>
    <w:p w:rsidR="006A22CE" w:rsidRDefault="00FC4078" w:rsidP="002D689F">
      <w:r>
        <w:t xml:space="preserve">There for we have chosen that we will be making a web application because we have the most experience with that and therefore it well be more structured and faster as a windows application </w:t>
      </w:r>
      <w:r w:rsidR="00B97939">
        <w:t>itself</w:t>
      </w:r>
      <w:r>
        <w:t>.</w:t>
      </w:r>
    </w:p>
    <w:p w:rsidR="002068CD" w:rsidRDefault="002068CD" w:rsidP="002D689F">
      <w:r>
        <w:t>Activities we have to execute:</w:t>
      </w:r>
    </w:p>
    <w:p w:rsidR="002068CD" w:rsidRDefault="002068CD" w:rsidP="002068CD">
      <w:pPr>
        <w:pStyle w:val="Lijstalinea"/>
        <w:numPr>
          <w:ilvl w:val="0"/>
          <w:numId w:val="6"/>
        </w:numPr>
      </w:pPr>
      <w:r>
        <w:t>Making the documents needed to get a clear r</w:t>
      </w:r>
      <w:r w:rsidR="006468E9">
        <w:t xml:space="preserve">ealization of what have to make like the </w:t>
      </w:r>
      <w:proofErr w:type="spellStart"/>
      <w:r w:rsidR="006468E9">
        <w:t>PvA</w:t>
      </w:r>
      <w:proofErr w:type="spellEnd"/>
      <w:r w:rsidR="006468E9">
        <w:t>.</w:t>
      </w:r>
    </w:p>
    <w:p w:rsidR="002068CD" w:rsidRDefault="00B97939" w:rsidP="002068CD">
      <w:pPr>
        <w:pStyle w:val="Lijstalinea"/>
        <w:numPr>
          <w:ilvl w:val="0"/>
          <w:numId w:val="6"/>
        </w:numPr>
      </w:pPr>
      <w:r>
        <w:t>Making wireframes and UML</w:t>
      </w:r>
      <w:r w:rsidR="002068CD">
        <w:t xml:space="preserve"> diagrams </w:t>
      </w:r>
      <w:r w:rsidR="00503BD9">
        <w:t>to get a clear view on how it supposed to look like in a rough form.</w:t>
      </w:r>
    </w:p>
    <w:p w:rsidR="00503BD9" w:rsidRDefault="00503BD9" w:rsidP="002068CD">
      <w:pPr>
        <w:pStyle w:val="Lijstalinea"/>
        <w:numPr>
          <w:ilvl w:val="0"/>
          <w:numId w:val="6"/>
        </w:numPr>
      </w:pPr>
      <w:r>
        <w:t>Then we will be making a concept of the application.</w:t>
      </w:r>
    </w:p>
    <w:p w:rsidR="00503BD9" w:rsidRDefault="00503BD9" w:rsidP="002068CD">
      <w:pPr>
        <w:pStyle w:val="Lijstalinea"/>
        <w:numPr>
          <w:ilvl w:val="0"/>
          <w:numId w:val="6"/>
        </w:numPr>
      </w:pPr>
      <w:r>
        <w:t>We will be making a acceptance test.</w:t>
      </w:r>
    </w:p>
    <w:p w:rsidR="00503BD9" w:rsidRDefault="00503BD9" w:rsidP="002068CD">
      <w:pPr>
        <w:pStyle w:val="Lijstalinea"/>
        <w:numPr>
          <w:ilvl w:val="0"/>
          <w:numId w:val="6"/>
        </w:numPr>
      </w:pPr>
      <w:r>
        <w:t>A functional test, technical test.</w:t>
      </w:r>
    </w:p>
    <w:p w:rsidR="00503BD9" w:rsidRDefault="00503BD9" w:rsidP="002068CD">
      <w:pPr>
        <w:pStyle w:val="Lijstalinea"/>
        <w:numPr>
          <w:ilvl w:val="0"/>
          <w:numId w:val="6"/>
        </w:numPr>
      </w:pPr>
      <w:r>
        <w:t>Then we will start writhing the application.</w:t>
      </w:r>
    </w:p>
    <w:p w:rsidR="00503BD9" w:rsidRDefault="00503BD9" w:rsidP="002068CD">
      <w:pPr>
        <w:pStyle w:val="Lijstalinea"/>
        <w:numPr>
          <w:ilvl w:val="0"/>
          <w:numId w:val="6"/>
        </w:numPr>
      </w:pPr>
      <w:r>
        <w:t xml:space="preserve">During the project time we will have different meetings to </w:t>
      </w:r>
      <w:r w:rsidR="00255987">
        <w:t>discuss</w:t>
      </w:r>
      <w:r>
        <w:t xml:space="preserve"> different problems we face during that time span and try to find a fix for it.</w:t>
      </w:r>
    </w:p>
    <w:p w:rsidR="00503BD9" w:rsidRDefault="00503BD9" w:rsidP="002068CD">
      <w:pPr>
        <w:pStyle w:val="Lijstalinea"/>
        <w:numPr>
          <w:ilvl w:val="0"/>
          <w:numId w:val="6"/>
        </w:numPr>
      </w:pPr>
      <w:r>
        <w:t>When the application has been made we will test it trough and make sure there are no errors, crashes, mistakes, and make sure it all works fine (if there are errors or any mistakes will fix it as soon as possible to make sure we have a working version).</w:t>
      </w:r>
    </w:p>
    <w:p w:rsidR="00503BD9" w:rsidRDefault="00255987" w:rsidP="002068CD">
      <w:pPr>
        <w:pStyle w:val="Lijstalinea"/>
        <w:numPr>
          <w:ilvl w:val="0"/>
          <w:numId w:val="6"/>
        </w:numPr>
      </w:pPr>
      <w:r>
        <w:t xml:space="preserve">If everything is correct we will discuss with Mr. van </w:t>
      </w:r>
      <w:proofErr w:type="spellStart"/>
      <w:r>
        <w:t>Bueren</w:t>
      </w:r>
      <w:proofErr w:type="spellEnd"/>
      <w:r>
        <w:t xml:space="preserve"> if the application is ready for deployment and if everything is in it(if not this will be taken into a count and add/delete different things).</w:t>
      </w:r>
    </w:p>
    <w:p w:rsidR="006A22CE" w:rsidRPr="006468E9" w:rsidRDefault="00255987" w:rsidP="006468E9">
      <w:pPr>
        <w:ind w:left="360"/>
      </w:pPr>
      <w:r>
        <w:t>For the full version of the planning please t</w:t>
      </w:r>
      <w:r w:rsidR="006468E9">
        <w:t>ake a look at the planning file</w:t>
      </w:r>
    </w:p>
    <w:p w:rsidR="006A22CE" w:rsidRPr="006A22CE" w:rsidRDefault="006468E9" w:rsidP="006A22CE">
      <w:pPr>
        <w:pStyle w:val="Kop1"/>
        <w:rPr>
          <w:sz w:val="52"/>
        </w:rPr>
      </w:pPr>
      <w:bookmarkStart w:id="11" w:name="_Toc493535609"/>
      <w:r>
        <w:rPr>
          <w:sz w:val="52"/>
        </w:rPr>
        <w:t xml:space="preserve">5. </w:t>
      </w:r>
      <w:r w:rsidR="006A22CE" w:rsidRPr="006A22CE">
        <w:rPr>
          <w:sz w:val="52"/>
        </w:rPr>
        <w:t>Project confines</w:t>
      </w:r>
      <w:bookmarkEnd w:id="11"/>
    </w:p>
    <w:p w:rsidR="006A22CE" w:rsidRPr="006A22CE" w:rsidRDefault="006A22CE" w:rsidP="006A22CE">
      <w:pPr>
        <w:rPr>
          <w:sz w:val="40"/>
        </w:rPr>
      </w:pPr>
    </w:p>
    <w:p w:rsidR="006A22CE" w:rsidRDefault="00792BAC" w:rsidP="00BD1091">
      <w:r>
        <w:t>Aft</w:t>
      </w:r>
      <w:r w:rsidR="00BD1091">
        <w:t xml:space="preserve">er our </w:t>
      </w:r>
      <w:r w:rsidR="00922723">
        <w:t xml:space="preserve">conversation with the CEO of </w:t>
      </w:r>
      <w:proofErr w:type="spellStart"/>
      <w:r w:rsidR="00BD1091">
        <w:t>Barroc</w:t>
      </w:r>
      <w:proofErr w:type="spellEnd"/>
      <w:r w:rsidR="00922723">
        <w:t>-IT</w:t>
      </w:r>
      <w:r w:rsidR="00BD1091">
        <w:t xml:space="preserve"> things were </w:t>
      </w:r>
      <w:r>
        <w:t>really</w:t>
      </w:r>
      <w:r w:rsidR="00BD1091">
        <w:t xml:space="preserve"> clear to us a</w:t>
      </w:r>
      <w:r w:rsidR="0056682B">
        <w:t>bout what the application must</w:t>
      </w:r>
      <w:r w:rsidR="00BD1091">
        <w:t xml:space="preserve"> have and what not. </w:t>
      </w:r>
      <w:r>
        <w:t>Now</w:t>
      </w:r>
      <w:r w:rsidR="00BD1091">
        <w:t xml:space="preserve"> the following information is what we know:</w:t>
      </w:r>
    </w:p>
    <w:p w:rsidR="00BD1091" w:rsidRDefault="00BD1091" w:rsidP="00BD1091">
      <w:pPr>
        <w:pStyle w:val="Lijstalinea"/>
        <w:numPr>
          <w:ilvl w:val="0"/>
          <w:numId w:val="4"/>
        </w:numPr>
      </w:pPr>
      <w:r>
        <w:t xml:space="preserve">Start/end date: start date 4 September 2017 with </w:t>
      </w:r>
      <w:r w:rsidR="00BD75BF">
        <w:t>the</w:t>
      </w:r>
      <w:r>
        <w:t xml:space="preserve"> end date of: 3 </w:t>
      </w:r>
      <w:r w:rsidR="00BD75BF">
        <w:t>November 2017</w:t>
      </w:r>
    </w:p>
    <w:p w:rsidR="00BD1091" w:rsidRDefault="00BD75BF" w:rsidP="00BD1091">
      <w:pPr>
        <w:pStyle w:val="Lijstalinea"/>
        <w:numPr>
          <w:ilvl w:val="0"/>
          <w:numId w:val="4"/>
        </w:numPr>
      </w:pPr>
      <w:r>
        <w:lastRenderedPageBreak/>
        <w:t>A login system for only the administrator and the different departments with only one username / password for each. This means we don’t want to make account for each employee on the different departments.</w:t>
      </w:r>
    </w:p>
    <w:p w:rsidR="00BD75BF" w:rsidRDefault="00BD75BF" w:rsidP="00BD1091">
      <w:pPr>
        <w:pStyle w:val="Lijstalinea"/>
        <w:numPr>
          <w:ilvl w:val="0"/>
          <w:numId w:val="4"/>
        </w:numPr>
      </w:pPr>
      <w:r>
        <w:t>We</w:t>
      </w:r>
      <w:r w:rsidR="00792BAC">
        <w:t xml:space="preserve"> must</w:t>
      </w:r>
      <w:r>
        <w:t xml:space="preserve"> make a databa</w:t>
      </w:r>
      <w:r w:rsidR="000B6377">
        <w:t>se for all of the custo</w:t>
      </w:r>
      <w:r>
        <w:t>mer’s information. That means we don’t have to use external databases to get to that information.</w:t>
      </w:r>
    </w:p>
    <w:p w:rsidR="00BD75BF" w:rsidRDefault="00BD75BF" w:rsidP="00BD75BF">
      <w:pPr>
        <w:pStyle w:val="Lijstalinea"/>
        <w:numPr>
          <w:ilvl w:val="0"/>
          <w:numId w:val="4"/>
        </w:numPr>
      </w:pPr>
      <w:r>
        <w:t>The help function only needs to be in Dutch/</w:t>
      </w:r>
      <w:r w:rsidR="000B6377">
        <w:t xml:space="preserve">English </w:t>
      </w:r>
      <w:r>
        <w:t xml:space="preserve">and not in other </w:t>
      </w:r>
      <w:r w:rsidRPr="00BD75BF">
        <w:t>languages</w:t>
      </w:r>
      <w:r>
        <w:t>.</w:t>
      </w:r>
    </w:p>
    <w:p w:rsidR="00BD75BF" w:rsidRDefault="00BD75BF" w:rsidP="00BD75BF">
      <w:pPr>
        <w:pStyle w:val="Lijstalinea"/>
        <w:numPr>
          <w:ilvl w:val="0"/>
          <w:numId w:val="4"/>
        </w:numPr>
      </w:pPr>
      <w:r>
        <w:t>A alert function in the application which will only appear when customer info is changed or update and about payments that are not in time, and not for other sort of information</w:t>
      </w:r>
    </w:p>
    <w:p w:rsidR="00BD75BF" w:rsidRDefault="00BD75BF" w:rsidP="00BD75BF">
      <w:pPr>
        <w:pStyle w:val="Lijstalinea"/>
        <w:numPr>
          <w:ilvl w:val="0"/>
          <w:numId w:val="4"/>
        </w:numPr>
      </w:pPr>
      <w:r>
        <w:t>The application also needs to have permission which mains the different dep</w:t>
      </w:r>
      <w:r w:rsidR="0056682B">
        <w:t>art</w:t>
      </w:r>
      <w:r w:rsidR="00922723">
        <w:t>ments won’t be able to change custo</w:t>
      </w:r>
      <w:r w:rsidR="0056682B">
        <w:t xml:space="preserve">mer information or be able </w:t>
      </w:r>
      <w:r w:rsidR="00922723">
        <w:t>to view al information of the custo</w:t>
      </w:r>
      <w:r w:rsidR="0056682B">
        <w:t>mer. So, we don’t have to and won’t include everything about it</w:t>
      </w:r>
    </w:p>
    <w:p w:rsidR="00E9749D" w:rsidRDefault="0056682B" w:rsidP="00792BAC">
      <w:pPr>
        <w:pStyle w:val="Lijstalinea"/>
        <w:numPr>
          <w:ilvl w:val="0"/>
          <w:numId w:val="4"/>
        </w:numPr>
      </w:pPr>
      <w:r>
        <w:t xml:space="preserve">The </w:t>
      </w:r>
      <w:r w:rsidRPr="0056682B">
        <w:t>Debtors administration</w:t>
      </w:r>
      <w:r>
        <w:t xml:space="preserve"> information must be in there, we won’t have to make it for all the costumers the company has.</w:t>
      </w:r>
    </w:p>
    <w:p w:rsidR="00792BAC" w:rsidRDefault="00E9749D" w:rsidP="00792BAC">
      <w:r>
        <w:t>T</w:t>
      </w:r>
      <w:r w:rsidR="00792BAC">
        <w:t>he following information is what we really don’t want to get our hand on in terms of project realization and time:</w:t>
      </w:r>
    </w:p>
    <w:p w:rsidR="00792BAC" w:rsidRDefault="00792BAC" w:rsidP="00792BAC">
      <w:pPr>
        <w:pStyle w:val="Lijstalinea"/>
        <w:numPr>
          <w:ilvl w:val="0"/>
          <w:numId w:val="5"/>
        </w:numPr>
      </w:pPr>
      <w:r>
        <w:t>A log file about update’s / or added items.</w:t>
      </w:r>
    </w:p>
    <w:p w:rsidR="00792BAC" w:rsidRDefault="00792BAC" w:rsidP="00792BAC">
      <w:pPr>
        <w:pStyle w:val="Lijstalinea"/>
        <w:numPr>
          <w:ilvl w:val="0"/>
          <w:numId w:val="5"/>
        </w:numPr>
      </w:pPr>
      <w:r>
        <w:t>A live chat between the different apartments to communicate with each other during work.</w:t>
      </w:r>
    </w:p>
    <w:p w:rsidR="00792BAC" w:rsidRDefault="00792BAC" w:rsidP="00792BAC">
      <w:pPr>
        <w:pStyle w:val="Lijstalinea"/>
        <w:numPr>
          <w:ilvl w:val="0"/>
          <w:numId w:val="5"/>
        </w:numPr>
      </w:pPr>
      <w:r>
        <w:t>A responsive design because the application will only be for personal computers and not for mobile phones.</w:t>
      </w:r>
    </w:p>
    <w:p w:rsidR="00503BD9" w:rsidRDefault="00503BD9" w:rsidP="00503BD9">
      <w:pPr>
        <w:pStyle w:val="Lijstalinea"/>
        <w:ind w:left="720" w:firstLine="0"/>
      </w:pPr>
    </w:p>
    <w:p w:rsidR="00792BAC" w:rsidRDefault="00060429" w:rsidP="00060429">
      <w:r>
        <w:t>The following information is a about budget and project realization:</w:t>
      </w:r>
    </w:p>
    <w:p w:rsidR="00060429" w:rsidRDefault="00060429" w:rsidP="00060429">
      <w:pPr>
        <w:ind w:left="720"/>
      </w:pPr>
      <w:r>
        <w:t>The budget for this project is: € 2420,00. This is for the time and the size of the project and off course the size of our team at this moment.</w:t>
      </w:r>
    </w:p>
    <w:p w:rsidR="00060429" w:rsidRPr="006A22CE" w:rsidRDefault="00060429" w:rsidP="00060429">
      <w:pPr>
        <w:ind w:left="720"/>
      </w:pPr>
      <w:r>
        <w:t>This project is do</w:t>
      </w:r>
      <w:r w:rsidR="00C66B8F">
        <w:t xml:space="preserve"> </w:t>
      </w:r>
      <w:r>
        <w:t xml:space="preserve">able in the follow time span: </w:t>
      </w:r>
      <w:r w:rsidRPr="00060429">
        <w:t>4 September 2017 with the end date of: 3 November 2017</w:t>
      </w:r>
      <w:r>
        <w:t xml:space="preserve">, between this time we have to consider the downtime we have due </w:t>
      </w:r>
      <w:r w:rsidR="00C66B8F">
        <w:t>to vacation/holi</w:t>
      </w:r>
      <w:r w:rsidR="00AB2A7C">
        <w:t xml:space="preserve">days and group member who will not always be available because of illness. </w:t>
      </w:r>
    </w:p>
    <w:p w:rsidR="0056682B" w:rsidRDefault="0056682B" w:rsidP="0056682B">
      <w:pPr>
        <w:pStyle w:val="Lijstalinea"/>
        <w:ind w:left="720" w:firstLine="0"/>
      </w:pPr>
    </w:p>
    <w:p w:rsidR="006A22CE" w:rsidRPr="006A22CE" w:rsidRDefault="006A22CE" w:rsidP="006A22CE">
      <w:pPr>
        <w:rPr>
          <w:sz w:val="40"/>
        </w:rPr>
      </w:pPr>
    </w:p>
    <w:p w:rsidR="006A22CE" w:rsidRPr="006A22CE" w:rsidRDefault="00E9749D" w:rsidP="006A22CE">
      <w:pPr>
        <w:pStyle w:val="Kop1"/>
        <w:rPr>
          <w:sz w:val="52"/>
        </w:rPr>
      </w:pPr>
      <w:bookmarkStart w:id="12" w:name="_Toc493535610"/>
      <w:r>
        <w:rPr>
          <w:sz w:val="52"/>
        </w:rPr>
        <w:t xml:space="preserve">6. </w:t>
      </w:r>
      <w:r w:rsidR="006A22CE" w:rsidRPr="006A22CE">
        <w:rPr>
          <w:sz w:val="52"/>
        </w:rPr>
        <w:t>Products</w:t>
      </w:r>
      <w:bookmarkEnd w:id="12"/>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E9749D" w:rsidP="006A22CE">
      <w:pPr>
        <w:pStyle w:val="Kop1"/>
        <w:rPr>
          <w:sz w:val="52"/>
        </w:rPr>
      </w:pPr>
      <w:bookmarkStart w:id="13" w:name="_Toc493535611"/>
      <w:r>
        <w:rPr>
          <w:sz w:val="52"/>
        </w:rPr>
        <w:t xml:space="preserve">7. </w:t>
      </w:r>
      <w:r w:rsidR="006A22CE" w:rsidRPr="006A22CE">
        <w:rPr>
          <w:sz w:val="52"/>
        </w:rPr>
        <w:t>Quality</w:t>
      </w:r>
      <w:bookmarkEnd w:id="13"/>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E9749D" w:rsidP="006A22CE">
      <w:pPr>
        <w:pStyle w:val="Kop1"/>
        <w:rPr>
          <w:sz w:val="52"/>
        </w:rPr>
      </w:pPr>
      <w:bookmarkStart w:id="14" w:name="_Toc493535612"/>
      <w:r>
        <w:rPr>
          <w:sz w:val="52"/>
        </w:rPr>
        <w:t xml:space="preserve">8. </w:t>
      </w:r>
      <w:r w:rsidR="006A22CE" w:rsidRPr="006A22CE">
        <w:rPr>
          <w:sz w:val="52"/>
        </w:rPr>
        <w:t>Project organization</w:t>
      </w:r>
      <w:bookmarkEnd w:id="14"/>
    </w:p>
    <w:p w:rsidR="00571419" w:rsidRPr="00571419" w:rsidRDefault="00571419" w:rsidP="00571419"/>
    <w:p w:rsidR="00954787" w:rsidRDefault="00571419" w:rsidP="00571419">
      <w:r>
        <w:t xml:space="preserve">Jean-Pierre </w:t>
      </w:r>
      <w:r w:rsidR="0031582B">
        <w:t xml:space="preserve">Slimmen </w:t>
      </w:r>
      <w:r>
        <w:t xml:space="preserve">is the group leader, and Youssef </w:t>
      </w:r>
      <w:r w:rsidR="0031582B">
        <w:t xml:space="preserve">el Jaddaoui </w:t>
      </w:r>
      <w:r>
        <w:t xml:space="preserve">is our </w:t>
      </w:r>
      <w:r w:rsidR="00B947A3">
        <w:t xml:space="preserve">note taker. </w:t>
      </w:r>
      <w:r w:rsidR="00062D33">
        <w:t>We</w:t>
      </w:r>
      <w:r w:rsidR="00B947A3">
        <w:t xml:space="preserve"> are available from Monday to Friday</w:t>
      </w:r>
      <w:r w:rsidR="00DF537C">
        <w:t xml:space="preserve"> between 08:00 AM to 10:00 PM. </w:t>
      </w:r>
    </w:p>
    <w:p w:rsidR="00954787" w:rsidRDefault="00954787" w:rsidP="00571419">
      <w:r>
        <w:t>Our contact details:</w:t>
      </w:r>
    </w:p>
    <w:tbl>
      <w:tblPr>
        <w:tblW w:w="100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7"/>
        <w:gridCol w:w="3336"/>
        <w:gridCol w:w="5942"/>
      </w:tblGrid>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1.</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 xml:space="preserve">Jean-Pierre </w:t>
            </w:r>
            <w:proofErr w:type="spellStart"/>
            <w:r w:rsidRPr="00954787">
              <w:rPr>
                <w:rFonts w:ascii="Arial" w:hAnsi="Arial"/>
                <w:b/>
                <w:sz w:val="24"/>
              </w:rPr>
              <w:t>Slimmen</w:t>
            </w:r>
            <w:proofErr w:type="spellEnd"/>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sz w:val="24"/>
              </w:rPr>
            </w:pPr>
            <w:r w:rsidRPr="00954787">
              <w:rPr>
                <w:rFonts w:ascii="Arial" w:hAnsi="Arial"/>
                <w:b/>
                <w:sz w:val="24"/>
              </w:rPr>
              <w:t>Email:</w:t>
            </w:r>
            <w:r w:rsidRPr="00954787">
              <w:rPr>
                <w:rFonts w:ascii="Arial" w:hAnsi="Arial"/>
                <w:sz w:val="24"/>
              </w:rPr>
              <w:t xml:space="preserve"> </w:t>
            </w:r>
            <w:r w:rsidRPr="00954787">
              <w:rPr>
                <w:rFonts w:ascii="Arial" w:hAnsi="Arial"/>
                <w:b/>
                <w:sz w:val="24"/>
              </w:rPr>
              <w:t>d210612@edu.rocwb.nl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0681083977</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2.</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 xml:space="preserve">Lukasz </w:t>
            </w:r>
            <w:proofErr w:type="spellStart"/>
            <w:r w:rsidRPr="00954787">
              <w:rPr>
                <w:rFonts w:ascii="Arial" w:hAnsi="Arial"/>
                <w:b/>
                <w:sz w:val="24"/>
              </w:rPr>
              <w:t>Tatarczyk</w:t>
            </w:r>
            <w:proofErr w:type="spellEnd"/>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d172336@edu.rocwb.nl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Tel: 0614178272</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r w:rsidR="00954787" w:rsidRPr="00954787" w:rsidTr="002F0ABF">
        <w:trPr>
          <w:trHeight w:val="567"/>
        </w:trPr>
        <w:tc>
          <w:tcPr>
            <w:tcW w:w="722" w:type="dxa"/>
            <w:vMerge w:val="restart"/>
            <w:tcBorders>
              <w:top w:val="single" w:sz="4" w:space="0" w:color="auto"/>
              <w:left w:val="single" w:sz="4" w:space="0" w:color="auto"/>
              <w:bottom w:val="single" w:sz="4" w:space="0" w:color="auto"/>
              <w:right w:val="single" w:sz="4" w:space="0" w:color="auto"/>
            </w:tcBorders>
          </w:tcPr>
          <w:p w:rsidR="00954787" w:rsidRDefault="00954787" w:rsidP="002F0ABF">
            <w:pPr>
              <w:rPr>
                <w:rFonts w:ascii="Arial" w:hAnsi="Arial"/>
                <w:b/>
                <w:sz w:val="32"/>
              </w:rPr>
            </w:pPr>
          </w:p>
          <w:p w:rsidR="00954787" w:rsidRDefault="00954787" w:rsidP="002F0ABF">
            <w:pPr>
              <w:rPr>
                <w:rFonts w:ascii="Arial" w:hAnsi="Arial"/>
                <w:b/>
                <w:sz w:val="32"/>
              </w:rPr>
            </w:pPr>
            <w:r>
              <w:rPr>
                <w:rFonts w:ascii="Arial" w:hAnsi="Arial"/>
                <w:b/>
                <w:sz w:val="32"/>
              </w:rPr>
              <w:t>3.</w:t>
            </w:r>
          </w:p>
        </w:tc>
        <w:tc>
          <w:tcPr>
            <w:tcW w:w="3313" w:type="dxa"/>
            <w:vMerge w:val="restart"/>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Youssef el Jaddaoui</w:t>
            </w: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sz w:val="24"/>
              </w:rPr>
            </w:pPr>
            <w:r w:rsidRPr="00954787">
              <w:rPr>
                <w:rFonts w:ascii="Arial" w:hAnsi="Arial"/>
                <w:b/>
                <w:sz w:val="24"/>
              </w:rPr>
              <w:t>Email: d183422@edu.rocwb.nl</w:t>
            </w:r>
          </w:p>
        </w:tc>
      </w:tr>
      <w:tr w:rsidR="00954787" w:rsidRPr="00954787" w:rsidTr="002F0ABF">
        <w:trPr>
          <w:trHeight w:val="567"/>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Pr="00A8050D"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cs="Arial"/>
                <w:b/>
                <w:sz w:val="24"/>
              </w:rPr>
            </w:pPr>
            <w:r w:rsidRPr="00954787">
              <w:rPr>
                <w:rFonts w:ascii="Arial" w:hAnsi="Arial" w:cs="Arial"/>
                <w:b/>
                <w:sz w:val="24"/>
              </w:rPr>
              <w:t>Tel: 0651553825</w:t>
            </w:r>
          </w:p>
        </w:tc>
      </w:tr>
      <w:tr w:rsidR="00954787" w:rsidRPr="00954787" w:rsidTr="002F0ABF">
        <w:trPr>
          <w:trHeight w:val="683"/>
        </w:trPr>
        <w:tc>
          <w:tcPr>
            <w:tcW w:w="722" w:type="dxa"/>
            <w:vMerge/>
            <w:tcBorders>
              <w:top w:val="single" w:sz="4" w:space="0" w:color="auto"/>
              <w:left w:val="single" w:sz="4" w:space="0" w:color="auto"/>
              <w:bottom w:val="single" w:sz="4" w:space="0" w:color="auto"/>
              <w:right w:val="single" w:sz="4" w:space="0" w:color="auto"/>
            </w:tcBorders>
            <w:vAlign w:val="center"/>
            <w:hideMark/>
          </w:tcPr>
          <w:p w:rsidR="00954787" w:rsidRDefault="00954787" w:rsidP="002F0ABF">
            <w:pPr>
              <w:spacing w:after="0" w:line="240" w:lineRule="auto"/>
              <w:rPr>
                <w:rFonts w:ascii="Arial" w:hAnsi="Arial"/>
                <w:b/>
                <w:sz w:val="32"/>
              </w:rPr>
            </w:pPr>
          </w:p>
        </w:tc>
        <w:tc>
          <w:tcPr>
            <w:tcW w:w="3313" w:type="dxa"/>
            <w:vMerge/>
            <w:tcBorders>
              <w:top w:val="single" w:sz="4" w:space="0" w:color="auto"/>
              <w:left w:val="single" w:sz="4" w:space="0" w:color="auto"/>
              <w:bottom w:val="single" w:sz="4" w:space="0" w:color="auto"/>
              <w:right w:val="single" w:sz="4" w:space="0" w:color="auto"/>
            </w:tcBorders>
            <w:vAlign w:val="center"/>
            <w:hideMark/>
          </w:tcPr>
          <w:p w:rsidR="00954787" w:rsidRPr="00954787" w:rsidRDefault="00954787" w:rsidP="002F0ABF">
            <w:pPr>
              <w:spacing w:after="0" w:line="240" w:lineRule="auto"/>
              <w:rPr>
                <w:rFonts w:ascii="Arial" w:hAnsi="Arial"/>
                <w:b/>
                <w:sz w:val="24"/>
              </w:rPr>
            </w:pPr>
          </w:p>
        </w:tc>
        <w:tc>
          <w:tcPr>
            <w:tcW w:w="5900" w:type="dxa"/>
            <w:tcBorders>
              <w:top w:val="single" w:sz="4" w:space="0" w:color="auto"/>
              <w:left w:val="single" w:sz="4" w:space="0" w:color="auto"/>
              <w:bottom w:val="single" w:sz="4" w:space="0" w:color="auto"/>
              <w:right w:val="single" w:sz="4" w:space="0" w:color="auto"/>
            </w:tcBorders>
            <w:hideMark/>
          </w:tcPr>
          <w:p w:rsidR="00954787" w:rsidRPr="00954787" w:rsidRDefault="00954787" w:rsidP="002F0ABF">
            <w:pPr>
              <w:rPr>
                <w:rFonts w:ascii="Arial" w:hAnsi="Arial"/>
                <w:b/>
                <w:i/>
                <w:sz w:val="24"/>
              </w:rPr>
            </w:pPr>
            <w:proofErr w:type="spellStart"/>
            <w:r w:rsidRPr="00954787">
              <w:rPr>
                <w:rFonts w:ascii="Arial" w:hAnsi="Arial"/>
                <w:b/>
                <w:i/>
                <w:sz w:val="24"/>
              </w:rPr>
              <w:t>Bereikbaar</w:t>
            </w:r>
            <w:proofErr w:type="spellEnd"/>
            <w:r w:rsidRPr="00954787">
              <w:rPr>
                <w:rFonts w:ascii="Arial" w:hAnsi="Arial"/>
                <w:b/>
                <w:i/>
                <w:sz w:val="24"/>
              </w:rPr>
              <w:t xml:space="preserve"> </w:t>
            </w:r>
            <w:proofErr w:type="spellStart"/>
            <w:r w:rsidRPr="00954787">
              <w:rPr>
                <w:rFonts w:ascii="Arial" w:hAnsi="Arial"/>
                <w:b/>
                <w:i/>
                <w:sz w:val="24"/>
              </w:rPr>
              <w:t>tussen</w:t>
            </w:r>
            <w:proofErr w:type="spellEnd"/>
            <w:r w:rsidRPr="00954787">
              <w:rPr>
                <w:rFonts w:ascii="Arial" w:hAnsi="Arial"/>
                <w:b/>
                <w:i/>
                <w:sz w:val="24"/>
              </w:rPr>
              <w:t>: 8:00/22:00</w:t>
            </w:r>
          </w:p>
        </w:tc>
      </w:tr>
    </w:tbl>
    <w:p w:rsidR="00954787" w:rsidRDefault="00954787" w:rsidP="00571419"/>
    <w:p w:rsidR="00571419" w:rsidRDefault="00DF537C" w:rsidP="00571419">
      <w:r>
        <w:t>Youssef is responsible for almost every document. Jean-Pierre is responsible for the interview, PvA, schedule and the program.  Lukasz is responsible for the code convention, PvE, PvA advise rapport and the program.</w:t>
      </w:r>
    </w:p>
    <w:p w:rsidR="00DF537C" w:rsidRDefault="003E0635" w:rsidP="00571419">
      <w:r>
        <w:t xml:space="preserve">We’re keeping an eye on each other to make sure that everyone is doing their task, because there is </w:t>
      </w:r>
      <w:r w:rsidR="0031582B">
        <w:t xml:space="preserve">an off </w:t>
      </w:r>
      <w:r w:rsidR="000B6377">
        <w:t>work to</w:t>
      </w:r>
      <w:r>
        <w:t xml:space="preserve"> do. We have a logbook and hours list for us to know what we did and for how long. We trying to contact our </w:t>
      </w:r>
      <w:r w:rsidR="00062D33">
        <w:t xml:space="preserve">employer in the beginning stage as much as possible to get the most results. We’re keeping </w:t>
      </w:r>
      <w:r w:rsidR="000B6377">
        <w:t>every</w:t>
      </w:r>
      <w:r w:rsidR="00062D33">
        <w:t xml:space="preserve"> Monday/Friday a meeting to keep each other up to date. Every meeting starts </w:t>
      </w:r>
      <w:r w:rsidR="00CF7292">
        <w:t>at 10:45 AM. Youssef makes a notule form each meeting.</w:t>
      </w:r>
    </w:p>
    <w:p w:rsidR="006A22CE" w:rsidRPr="006A22CE" w:rsidRDefault="006A22CE" w:rsidP="006A22CE">
      <w:pPr>
        <w:rPr>
          <w:sz w:val="40"/>
        </w:rPr>
      </w:pPr>
    </w:p>
    <w:p w:rsidR="006A22CE" w:rsidRPr="006A22CE" w:rsidRDefault="006A22CE" w:rsidP="006A22CE">
      <w:pPr>
        <w:rPr>
          <w:sz w:val="40"/>
        </w:rPr>
      </w:pPr>
    </w:p>
    <w:p w:rsidR="006A22CE" w:rsidRPr="006A22CE" w:rsidRDefault="00E9749D" w:rsidP="006A22CE">
      <w:pPr>
        <w:pStyle w:val="Kop1"/>
        <w:rPr>
          <w:sz w:val="52"/>
        </w:rPr>
      </w:pPr>
      <w:bookmarkStart w:id="15" w:name="_Toc493535613"/>
      <w:r>
        <w:rPr>
          <w:sz w:val="52"/>
        </w:rPr>
        <w:t xml:space="preserve">9. </w:t>
      </w:r>
      <w:r w:rsidR="006A22CE" w:rsidRPr="006A22CE">
        <w:rPr>
          <w:sz w:val="52"/>
        </w:rPr>
        <w:t>Schedule</w:t>
      </w:r>
      <w:bookmarkEnd w:id="15"/>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E9749D" w:rsidP="006A22CE">
      <w:pPr>
        <w:pStyle w:val="Kop1"/>
        <w:rPr>
          <w:sz w:val="52"/>
        </w:rPr>
      </w:pPr>
      <w:bookmarkStart w:id="16" w:name="_Toc493535614"/>
      <w:r>
        <w:rPr>
          <w:sz w:val="52"/>
        </w:rPr>
        <w:t>10.</w:t>
      </w:r>
      <w:r w:rsidR="008E6FD8">
        <w:rPr>
          <w:sz w:val="52"/>
        </w:rPr>
        <w:t xml:space="preserve"> </w:t>
      </w:r>
      <w:r w:rsidR="006A22CE" w:rsidRPr="006A22CE">
        <w:rPr>
          <w:sz w:val="52"/>
        </w:rPr>
        <w:t>Costs and benefits</w:t>
      </w:r>
      <w:bookmarkEnd w:id="16"/>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Pr="006A22CE" w:rsidRDefault="006A22CE" w:rsidP="006A22CE">
      <w:pPr>
        <w:rPr>
          <w:sz w:val="40"/>
        </w:rPr>
      </w:pPr>
    </w:p>
    <w:p w:rsidR="006A22CE" w:rsidRDefault="00E9749D" w:rsidP="006A22CE">
      <w:pPr>
        <w:pStyle w:val="Kop1"/>
        <w:rPr>
          <w:sz w:val="52"/>
        </w:rPr>
      </w:pPr>
      <w:bookmarkStart w:id="17" w:name="_Toc493535615"/>
      <w:r>
        <w:rPr>
          <w:sz w:val="52"/>
        </w:rPr>
        <w:t>11</w:t>
      </w:r>
      <w:r w:rsidR="008E6FD8">
        <w:rPr>
          <w:sz w:val="52"/>
        </w:rPr>
        <w:t xml:space="preserve"> </w:t>
      </w:r>
      <w:r>
        <w:rPr>
          <w:sz w:val="52"/>
        </w:rPr>
        <w:t>.</w:t>
      </w:r>
      <w:r w:rsidR="006A22CE" w:rsidRPr="006A22CE">
        <w:rPr>
          <w:sz w:val="52"/>
        </w:rPr>
        <w:t>Risks</w:t>
      </w:r>
      <w:bookmarkEnd w:id="17"/>
    </w:p>
    <w:p w:rsidR="008E6FD8" w:rsidRDefault="008E6FD8" w:rsidP="008E6FD8"/>
    <w:p w:rsidR="008E6FD8" w:rsidRDefault="008E6FD8" w:rsidP="008E6FD8"/>
    <w:p w:rsidR="008E6FD8" w:rsidRDefault="008E6FD8" w:rsidP="008E6FD8"/>
    <w:p w:rsidR="008E6FD8" w:rsidRDefault="008E6FD8" w:rsidP="008E6FD8"/>
    <w:p w:rsidR="008E6FD8" w:rsidRDefault="008E6FD8" w:rsidP="008E6FD8"/>
    <w:p w:rsidR="008E6FD8" w:rsidRDefault="008E6FD8" w:rsidP="008E6FD8"/>
    <w:p w:rsidR="008E6FD8" w:rsidRDefault="008E6FD8" w:rsidP="008E6FD8"/>
    <w:p w:rsidR="008E6FD8" w:rsidRDefault="008E6FD8" w:rsidP="008E6FD8">
      <w:pPr>
        <w:pStyle w:val="Kop1"/>
        <w:rPr>
          <w:rFonts w:asciiTheme="minorHAnsi" w:eastAsiaTheme="minorEastAsia" w:hAnsiTheme="minorHAnsi" w:cstheme="minorBidi"/>
          <w:bCs w:val="0"/>
          <w:i w:val="0"/>
          <w:color w:val="auto"/>
          <w:sz w:val="22"/>
          <w:szCs w:val="22"/>
        </w:rPr>
      </w:pPr>
    </w:p>
    <w:p w:rsidR="008E6FD8" w:rsidRDefault="008E6FD8">
      <w:r>
        <w:br w:type="page"/>
      </w:r>
    </w:p>
    <w:p w:rsidR="008E6FD8" w:rsidRDefault="008E6FD8" w:rsidP="008E6FD8">
      <w:pPr>
        <w:pStyle w:val="Kop1"/>
        <w:rPr>
          <w:sz w:val="52"/>
        </w:rPr>
      </w:pPr>
      <w:r>
        <w:rPr>
          <w:sz w:val="52"/>
        </w:rPr>
        <w:lastRenderedPageBreak/>
        <w:t>12. Appendix</w:t>
      </w:r>
    </w:p>
    <w:p w:rsidR="008E6FD8" w:rsidRPr="00D717FD" w:rsidRDefault="00D717FD" w:rsidP="00D717FD">
      <w:pPr>
        <w:pStyle w:val="Kop2"/>
        <w:rPr>
          <w:b/>
          <w:sz w:val="40"/>
        </w:rPr>
      </w:pPr>
      <w:bookmarkStart w:id="18" w:name="_Appendix_1"/>
      <w:bookmarkEnd w:id="18"/>
      <w:r w:rsidRPr="00D717FD">
        <w:rPr>
          <w:b/>
          <w:sz w:val="40"/>
        </w:rPr>
        <w:t>Appendix 1</w:t>
      </w:r>
    </w:p>
    <w:p w:rsidR="00AD4BBA" w:rsidRPr="00AD4BBA" w:rsidRDefault="00AD4BBA" w:rsidP="00AD4BBA">
      <w:pPr>
        <w:pStyle w:val="Kop2"/>
        <w:rPr>
          <w:lang w:val="nl-NL"/>
        </w:rPr>
      </w:pPr>
      <w:proofErr w:type="spellStart"/>
      <w:r w:rsidRPr="00AD4BBA">
        <w:rPr>
          <w:sz w:val="36"/>
          <w:lang w:val="nl-NL"/>
        </w:rPr>
        <w:t>Barroc</w:t>
      </w:r>
      <w:proofErr w:type="spellEnd"/>
      <w:r w:rsidRPr="00AD4BBA">
        <w:rPr>
          <w:sz w:val="36"/>
          <w:lang w:val="nl-NL"/>
        </w:rPr>
        <w:t>-IT</w:t>
      </w:r>
    </w:p>
    <w:p w:rsidR="00AD4BBA" w:rsidRPr="00AD4BBA" w:rsidRDefault="00AD4BBA" w:rsidP="00AD4BBA">
      <w:pPr>
        <w:rPr>
          <w:lang w:val="nl-NL"/>
        </w:rPr>
      </w:pPr>
    </w:p>
    <w:p w:rsidR="00AD4BBA" w:rsidRPr="00AD4BBA" w:rsidRDefault="00AD4BBA" w:rsidP="00AD4BBA">
      <w:pPr>
        <w:rPr>
          <w:lang w:val="nl-NL"/>
        </w:rPr>
      </w:pPr>
      <w:r w:rsidRPr="00AD4BBA">
        <w:rPr>
          <w:lang w:val="nl-NL"/>
        </w:rPr>
        <w:t xml:space="preserve">Het bedrijf </w:t>
      </w:r>
      <w:proofErr w:type="spellStart"/>
      <w:r w:rsidRPr="00AD4BBA">
        <w:rPr>
          <w:lang w:val="nl-NL"/>
        </w:rPr>
        <w:t>Barroc</w:t>
      </w:r>
      <w:proofErr w:type="spellEnd"/>
      <w:r w:rsidRPr="00AD4BBA">
        <w:rPr>
          <w:lang w:val="nl-NL"/>
        </w:rPr>
        <w:t xml:space="preserve">-IT is een softwarebedrijf dat software maakt voor klanten. De CEO van dit bedrijf is H. C. M. van Bueren. Dit bedrijf heeft de volgende afdelingen: Development, Finance, Sales, R&amp;D en </w:t>
      </w:r>
      <w:r w:rsidRPr="00AD4BBA">
        <w:rPr>
          <w:lang w:val="nl-NL"/>
        </w:rPr>
        <w:br/>
        <w:t>Legal. De afdelingen Development, Sales en Finance zijn de sleutel tot succes in bedrijf.</w:t>
      </w:r>
    </w:p>
    <w:p w:rsidR="00AD4BBA" w:rsidRPr="00AD4BBA" w:rsidRDefault="00AD4BBA" w:rsidP="00AD4BBA">
      <w:pPr>
        <w:pStyle w:val="Kop2"/>
        <w:rPr>
          <w:sz w:val="36"/>
          <w:lang w:val="nl-NL"/>
        </w:rPr>
      </w:pPr>
      <w:r w:rsidRPr="00AD4BBA">
        <w:rPr>
          <w:sz w:val="36"/>
          <w:lang w:val="nl-NL"/>
        </w:rPr>
        <w:t>Analyse casus</w:t>
      </w:r>
    </w:p>
    <w:p w:rsidR="00AD4BBA" w:rsidRPr="00AD4BBA" w:rsidRDefault="00AD4BBA" w:rsidP="00AD4BBA">
      <w:pPr>
        <w:rPr>
          <w:lang w:val="nl-NL"/>
        </w:rPr>
      </w:pPr>
    </w:p>
    <w:p w:rsidR="00AD4BBA" w:rsidRPr="00AD4BBA" w:rsidRDefault="00AD4BBA" w:rsidP="00AD4BBA">
      <w:pPr>
        <w:rPr>
          <w:lang w:val="nl-NL"/>
        </w:rPr>
      </w:pPr>
      <w:r w:rsidRPr="00AD4BBA">
        <w:rPr>
          <w:lang w:val="nl-NL"/>
        </w:rPr>
        <w:t>De communicatie tussen de afdeling Sales, Development en Finance verloopt niet goed. De afdelingen krijgen nauwelijks of te late informatie doorgegeven waardoor leidt tot fouten in de klantenadministratie. Dit valt op te lossen door een automatische koppeling van administraties.</w:t>
      </w:r>
    </w:p>
    <w:p w:rsidR="00AD4BBA" w:rsidRPr="00AD4BBA" w:rsidRDefault="00AD4BBA" w:rsidP="00AD4BBA">
      <w:pPr>
        <w:rPr>
          <w:lang w:val="nl-NL"/>
        </w:rPr>
      </w:pPr>
    </w:p>
    <w:p w:rsidR="00AD4BBA" w:rsidRPr="00AD4BBA" w:rsidRDefault="00AD4BBA" w:rsidP="00AD4BBA">
      <w:pPr>
        <w:rPr>
          <w:lang w:val="nl-NL"/>
        </w:rPr>
      </w:pPr>
      <w:r w:rsidRPr="00AD4BBA">
        <w:rPr>
          <w:lang w:val="nl-NL"/>
        </w:rPr>
        <w:t xml:space="preserve">De opdrachtgever kan op dit moment geen mensen vrij maken om dat te realiseren. Daarom heeft de opdrachtgever besloten om het aan ons (Jean-Pierre Slimmen, </w:t>
      </w:r>
      <w:proofErr w:type="spellStart"/>
      <w:r w:rsidRPr="00AD4BBA">
        <w:rPr>
          <w:lang w:val="nl-NL"/>
        </w:rPr>
        <w:t>Lukasz</w:t>
      </w:r>
      <w:proofErr w:type="spellEnd"/>
      <w:r w:rsidRPr="00AD4BBA">
        <w:rPr>
          <w:lang w:val="nl-NL"/>
        </w:rPr>
        <w:t xml:space="preserve"> </w:t>
      </w:r>
      <w:proofErr w:type="spellStart"/>
      <w:r w:rsidRPr="00AD4BBA">
        <w:rPr>
          <w:lang w:val="nl-NL"/>
        </w:rPr>
        <w:t>Tatarczyk</w:t>
      </w:r>
      <w:proofErr w:type="spellEnd"/>
      <w:r w:rsidRPr="00AD4BBA">
        <w:rPr>
          <w:lang w:val="nl-NL"/>
        </w:rPr>
        <w:t xml:space="preserve"> en Youssef el Jaddaoui, beter bekent als groep 2) over te laten. Gezien het internationale karakter van het bedrijf wordt de applicatie geheel in het Engels ontwikkeld. De helpfunctie moet zowel Nederlands als Engels beschikbaar zijn.</w:t>
      </w:r>
    </w:p>
    <w:p w:rsidR="00AD4BBA" w:rsidRDefault="00AD4BBA" w:rsidP="00AD4BBA">
      <w:pPr>
        <w:rPr>
          <w:lang w:val="nl-NL"/>
        </w:rPr>
      </w:pPr>
      <w:r w:rsidRPr="00AD4BBA">
        <w:rPr>
          <w:lang w:val="nl-NL"/>
        </w:rPr>
        <w:t>Dit standalone applicatie wordt samen met EXACT gedraaid. De standalone applicatie wordt gebruikt om de data van klanten netjes op te slaan.</w:t>
      </w: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Default="009A0FC2" w:rsidP="00AD4BBA">
      <w:pPr>
        <w:rPr>
          <w:lang w:val="nl-NL"/>
        </w:rPr>
      </w:pPr>
    </w:p>
    <w:p w:rsidR="009A0FC2" w:rsidRPr="00AD4BBA" w:rsidRDefault="009A0FC2" w:rsidP="00AD4BBA">
      <w:pPr>
        <w:rPr>
          <w:lang w:val="nl-NL"/>
        </w:rPr>
      </w:pPr>
    </w:p>
    <w:p w:rsidR="009A0FC2" w:rsidRPr="00D717FD" w:rsidRDefault="009A0FC2" w:rsidP="009A0FC2">
      <w:pPr>
        <w:pStyle w:val="Kop2"/>
        <w:rPr>
          <w:b/>
          <w:sz w:val="40"/>
        </w:rPr>
      </w:pPr>
      <w:bookmarkStart w:id="19" w:name="_Appendix_2"/>
      <w:bookmarkEnd w:id="19"/>
      <w:r w:rsidRPr="00D717FD">
        <w:rPr>
          <w:b/>
          <w:sz w:val="40"/>
        </w:rPr>
        <w:lastRenderedPageBreak/>
        <w:t xml:space="preserve">Appendix </w:t>
      </w:r>
      <w:r>
        <w:rPr>
          <w:b/>
          <w:sz w:val="40"/>
        </w:rPr>
        <w:t>2</w:t>
      </w:r>
    </w:p>
    <w:tbl>
      <w:tblPr>
        <w:tblStyle w:val="Tabelraster"/>
        <w:tblW w:w="0" w:type="auto"/>
        <w:tblLook w:val="04A0" w:firstRow="1" w:lastRow="0" w:firstColumn="1" w:lastColumn="0" w:noHBand="0" w:noVBand="1"/>
      </w:tblPr>
      <w:tblGrid>
        <w:gridCol w:w="4453"/>
        <w:gridCol w:w="1917"/>
        <w:gridCol w:w="1156"/>
        <w:gridCol w:w="2544"/>
      </w:tblGrid>
      <w:tr w:rsidR="009A0FC2" w:rsidRPr="009A0FC2" w:rsidTr="009A0FC2">
        <w:trPr>
          <w:trHeight w:val="525"/>
        </w:trPr>
        <w:tc>
          <w:tcPr>
            <w:tcW w:w="5900" w:type="dxa"/>
            <w:noWrap/>
            <w:hideMark/>
          </w:tcPr>
          <w:p w:rsidR="009A0FC2" w:rsidRPr="009A0FC2" w:rsidRDefault="009A0FC2" w:rsidP="009A0FC2">
            <w:pPr>
              <w:rPr>
                <w:lang w:val="nl-NL"/>
              </w:rPr>
            </w:pPr>
            <w:r w:rsidRPr="009A0FC2">
              <w:t> </w:t>
            </w:r>
          </w:p>
        </w:tc>
        <w:tc>
          <w:tcPr>
            <w:tcW w:w="2045" w:type="dxa"/>
            <w:noWrap/>
            <w:hideMark/>
          </w:tcPr>
          <w:p w:rsidR="009A0FC2" w:rsidRPr="009A0FC2" w:rsidRDefault="009A0FC2" w:rsidP="009A0FC2">
            <w:r w:rsidRPr="009A0FC2">
              <w:t> </w:t>
            </w:r>
          </w:p>
        </w:tc>
        <w:tc>
          <w:tcPr>
            <w:tcW w:w="1480" w:type="dxa"/>
            <w:noWrap/>
            <w:hideMark/>
          </w:tcPr>
          <w:p w:rsidR="009A0FC2" w:rsidRPr="009A0FC2" w:rsidRDefault="009A0FC2" w:rsidP="009A0FC2">
            <w:r w:rsidRPr="009A0FC2">
              <w:t> </w:t>
            </w:r>
          </w:p>
        </w:tc>
        <w:tc>
          <w:tcPr>
            <w:tcW w:w="3345" w:type="dxa"/>
            <w:noWrap/>
            <w:hideMark/>
          </w:tcPr>
          <w:p w:rsidR="009A0FC2" w:rsidRPr="009A0FC2" w:rsidRDefault="009A0FC2" w:rsidP="009A0FC2">
            <w:r w:rsidRPr="009A0FC2">
              <w:t> </w:t>
            </w:r>
          </w:p>
        </w:tc>
      </w:tr>
      <w:tr w:rsidR="009A0FC2" w:rsidRPr="009A0FC2" w:rsidTr="009A0FC2">
        <w:trPr>
          <w:trHeight w:val="510"/>
        </w:trPr>
        <w:tc>
          <w:tcPr>
            <w:tcW w:w="7945" w:type="dxa"/>
            <w:gridSpan w:val="2"/>
            <w:noWrap/>
            <w:hideMark/>
          </w:tcPr>
          <w:p w:rsidR="009A0FC2" w:rsidRPr="009A0FC2" w:rsidRDefault="009A0FC2">
            <w:r w:rsidRPr="009A0FC2">
              <w:rPr>
                <w:lang w:val="nl-NL"/>
              </w:rPr>
              <w:drawing>
                <wp:anchor distT="0" distB="0" distL="114300" distR="114300" simplePos="0" relativeHeight="251659264" behindDoc="0" locked="0" layoutInCell="1" allowOverlap="1">
                  <wp:simplePos x="0" y="0"/>
                  <wp:positionH relativeFrom="column">
                    <wp:posOffset>3648075</wp:posOffset>
                  </wp:positionH>
                  <wp:positionV relativeFrom="paragraph">
                    <wp:posOffset>114300</wp:posOffset>
                  </wp:positionV>
                  <wp:extent cx="1743075" cy="323850"/>
                  <wp:effectExtent l="0" t="0" r="9525" b="0"/>
                  <wp:wrapNone/>
                  <wp:docPr id="5" name="Afbeelding 5">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picture">
                      <pic:pic xmlns:pic="http://schemas.openxmlformats.org/drawingml/2006/picture">
                        <pic:nvPicPr>
                          <pic:cNvPr id="3" name="Afbeelding 2">
                            <a:extLst>
                              <a:ext uri="{FF2B5EF4-FFF2-40B4-BE49-F238E27FC236}">
                                <a16:creationId xmlns:a16="http://schemas.microsoft.com/office/drawing/2014/main" id="{00000000-0008-0000-0000-000003000000}"/>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50895" cy="31813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6144"/>
            </w:tblGrid>
            <w:tr w:rsidR="009A0FC2" w:rsidRPr="009A0FC2">
              <w:trPr>
                <w:trHeight w:val="510"/>
                <w:tblCellSpacing w:w="0" w:type="dxa"/>
              </w:trPr>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A0FC2" w:rsidRPr="009A0FC2" w:rsidRDefault="009A0FC2" w:rsidP="009A0FC2">
                  <w:proofErr w:type="spellStart"/>
                  <w:r w:rsidRPr="009A0FC2">
                    <w:rPr>
                      <w:b/>
                      <w:bCs/>
                    </w:rPr>
                    <w:t>Voorzitter</w:t>
                  </w:r>
                  <w:proofErr w:type="spellEnd"/>
                  <w:r w:rsidRPr="009A0FC2">
                    <w:t xml:space="preserve">: Jean-Pierre </w:t>
                  </w:r>
                  <w:proofErr w:type="spellStart"/>
                  <w:r w:rsidRPr="009A0FC2">
                    <w:t>Slimmen</w:t>
                  </w:r>
                  <w:proofErr w:type="spellEnd"/>
                </w:p>
              </w:tc>
            </w:tr>
          </w:tbl>
          <w:p w:rsidR="009A0FC2" w:rsidRPr="009A0FC2" w:rsidRDefault="009A0FC2"/>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7945" w:type="dxa"/>
            <w:gridSpan w:val="2"/>
            <w:hideMark/>
          </w:tcPr>
          <w:p w:rsidR="009A0FC2" w:rsidRPr="009A0FC2" w:rsidRDefault="009A0FC2" w:rsidP="009A0FC2">
            <w:proofErr w:type="spellStart"/>
            <w:r w:rsidRPr="009A0FC2">
              <w:rPr>
                <w:b/>
                <w:bCs/>
              </w:rPr>
              <w:t>Notulist</w:t>
            </w:r>
            <w:proofErr w:type="spellEnd"/>
            <w:r w:rsidRPr="009A0FC2">
              <w:rPr>
                <w:b/>
                <w:bCs/>
              </w:rPr>
              <w:t xml:space="preserve">: </w:t>
            </w:r>
            <w:r w:rsidRPr="009A0FC2">
              <w:t>Youssef el Jaddaoui</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7945" w:type="dxa"/>
            <w:gridSpan w:val="2"/>
            <w:hideMark/>
          </w:tcPr>
          <w:p w:rsidR="009A0FC2" w:rsidRPr="009A0FC2" w:rsidRDefault="009A0FC2" w:rsidP="009A0FC2">
            <w:pPr>
              <w:rPr>
                <w:b/>
                <w:bCs/>
              </w:rPr>
            </w:pPr>
            <w:proofErr w:type="spellStart"/>
            <w:r w:rsidRPr="009A0FC2">
              <w:rPr>
                <w:b/>
                <w:bCs/>
              </w:rPr>
              <w:t>Locatie</w:t>
            </w:r>
            <w:proofErr w:type="spellEnd"/>
            <w:r w:rsidRPr="009A0FC2">
              <w:rPr>
                <w:b/>
                <w:bCs/>
              </w:rPr>
              <w:t xml:space="preserve">: </w:t>
            </w:r>
            <w:proofErr w:type="spellStart"/>
            <w:r w:rsidRPr="009A0FC2">
              <w:t>Terheijdenseweg</w:t>
            </w:r>
            <w:proofErr w:type="spellEnd"/>
            <w:r w:rsidRPr="009A0FC2">
              <w:t xml:space="preserve"> 350, 4826 AA Breda</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5900" w:type="dxa"/>
            <w:hideMark/>
          </w:tcPr>
          <w:p w:rsidR="009A0FC2" w:rsidRPr="009A0FC2" w:rsidRDefault="009A0FC2" w:rsidP="009A0FC2">
            <w:proofErr w:type="spellStart"/>
            <w:r w:rsidRPr="009A0FC2">
              <w:rPr>
                <w:b/>
                <w:bCs/>
              </w:rPr>
              <w:t>Plaats</w:t>
            </w:r>
            <w:proofErr w:type="spellEnd"/>
            <w:r w:rsidRPr="009A0FC2">
              <w:rPr>
                <w:b/>
                <w:bCs/>
              </w:rPr>
              <w:t xml:space="preserve">: </w:t>
            </w:r>
            <w:r w:rsidRPr="009A0FC2">
              <w:t xml:space="preserve">Radius college, </w:t>
            </w:r>
            <w:proofErr w:type="spellStart"/>
            <w:r w:rsidRPr="009A0FC2">
              <w:t>lokaal</w:t>
            </w:r>
            <w:proofErr w:type="spellEnd"/>
            <w:r w:rsidRPr="009A0FC2">
              <w:t xml:space="preserve"> 314</w:t>
            </w:r>
          </w:p>
        </w:tc>
        <w:tc>
          <w:tcPr>
            <w:tcW w:w="2045" w:type="dxa"/>
            <w:hideMark/>
          </w:tcPr>
          <w:p w:rsidR="009A0FC2" w:rsidRPr="009A0FC2" w:rsidRDefault="009A0FC2" w:rsidP="009A0FC2">
            <w:r w:rsidRPr="009A0FC2">
              <w:t> </w:t>
            </w:r>
          </w:p>
        </w:tc>
        <w:tc>
          <w:tcPr>
            <w:tcW w:w="1480" w:type="dxa"/>
            <w:hideMark/>
          </w:tcPr>
          <w:p w:rsidR="009A0FC2" w:rsidRPr="009A0FC2" w:rsidRDefault="009A0FC2" w:rsidP="009A0FC2">
            <w:r w:rsidRPr="009A0FC2">
              <w:t> </w:t>
            </w:r>
          </w:p>
        </w:tc>
        <w:tc>
          <w:tcPr>
            <w:tcW w:w="3345" w:type="dxa"/>
            <w:hideMark/>
          </w:tcPr>
          <w:p w:rsidR="009A0FC2" w:rsidRPr="009A0FC2" w:rsidRDefault="009A0FC2" w:rsidP="009A0FC2">
            <w:r w:rsidRPr="009A0FC2">
              <w:t> </w:t>
            </w:r>
          </w:p>
        </w:tc>
      </w:tr>
      <w:tr w:rsidR="009A0FC2" w:rsidRPr="009A0FC2" w:rsidTr="009A0FC2">
        <w:trPr>
          <w:trHeight w:val="300"/>
        </w:trPr>
        <w:tc>
          <w:tcPr>
            <w:tcW w:w="5900" w:type="dxa"/>
            <w:hideMark/>
          </w:tcPr>
          <w:p w:rsidR="009A0FC2" w:rsidRPr="009A0FC2" w:rsidRDefault="009A0FC2" w:rsidP="009A0FC2">
            <w:pPr>
              <w:rPr>
                <w:b/>
                <w:bCs/>
              </w:rPr>
            </w:pPr>
            <w:proofErr w:type="spellStart"/>
            <w:r w:rsidRPr="009A0FC2">
              <w:rPr>
                <w:b/>
                <w:bCs/>
              </w:rPr>
              <w:t>Besproken</w:t>
            </w:r>
            <w:proofErr w:type="spellEnd"/>
          </w:p>
        </w:tc>
        <w:tc>
          <w:tcPr>
            <w:tcW w:w="2045" w:type="dxa"/>
            <w:hideMark/>
          </w:tcPr>
          <w:p w:rsidR="009A0FC2" w:rsidRPr="009A0FC2" w:rsidRDefault="009A0FC2" w:rsidP="009A0FC2">
            <w:pPr>
              <w:rPr>
                <w:b/>
                <w:bCs/>
              </w:rPr>
            </w:pPr>
            <w:proofErr w:type="spellStart"/>
            <w:r w:rsidRPr="009A0FC2">
              <w:rPr>
                <w:b/>
                <w:bCs/>
              </w:rPr>
              <w:t>Afspraak</w:t>
            </w:r>
            <w:proofErr w:type="spellEnd"/>
          </w:p>
        </w:tc>
        <w:tc>
          <w:tcPr>
            <w:tcW w:w="1480" w:type="dxa"/>
            <w:hideMark/>
          </w:tcPr>
          <w:p w:rsidR="009A0FC2" w:rsidRPr="009A0FC2" w:rsidRDefault="009A0FC2" w:rsidP="009A0FC2">
            <w:pPr>
              <w:rPr>
                <w:b/>
                <w:bCs/>
              </w:rPr>
            </w:pPr>
            <w:proofErr w:type="spellStart"/>
            <w:r w:rsidRPr="009A0FC2">
              <w:rPr>
                <w:b/>
                <w:bCs/>
              </w:rPr>
              <w:t>Wie</w:t>
            </w:r>
            <w:proofErr w:type="spellEnd"/>
          </w:p>
        </w:tc>
        <w:tc>
          <w:tcPr>
            <w:tcW w:w="3345" w:type="dxa"/>
            <w:hideMark/>
          </w:tcPr>
          <w:p w:rsidR="009A0FC2" w:rsidRPr="009A0FC2" w:rsidRDefault="009A0FC2" w:rsidP="009A0FC2">
            <w:pPr>
              <w:rPr>
                <w:b/>
                <w:bCs/>
              </w:rPr>
            </w:pPr>
            <w:proofErr w:type="spellStart"/>
            <w:r w:rsidRPr="009A0FC2">
              <w:rPr>
                <w:b/>
                <w:bCs/>
              </w:rPr>
              <w:t>Wanneer</w:t>
            </w:r>
            <w:proofErr w:type="spellEnd"/>
          </w:p>
        </w:tc>
      </w:tr>
      <w:tr w:rsidR="009A0FC2" w:rsidRPr="009A0FC2" w:rsidTr="009A0FC2">
        <w:trPr>
          <w:trHeight w:val="675"/>
        </w:trPr>
        <w:tc>
          <w:tcPr>
            <w:tcW w:w="5900" w:type="dxa"/>
            <w:hideMark/>
          </w:tcPr>
          <w:p w:rsidR="009A0FC2" w:rsidRPr="009A0FC2" w:rsidRDefault="009A0FC2">
            <w:pPr>
              <w:rPr>
                <w:lang w:val="nl-NL"/>
              </w:rPr>
            </w:pPr>
            <w:r w:rsidRPr="009A0FC2">
              <w:rPr>
                <w:lang w:val="nl-NL"/>
              </w:rPr>
              <w:t>Ieder groepslid stelt zich voor</w:t>
            </w:r>
          </w:p>
        </w:tc>
        <w:tc>
          <w:tcPr>
            <w:tcW w:w="2045" w:type="dxa"/>
            <w:hideMark/>
          </w:tcPr>
          <w:p w:rsidR="009A0FC2" w:rsidRPr="009A0FC2" w:rsidRDefault="009A0FC2">
            <w:proofErr w:type="spellStart"/>
            <w:r w:rsidRPr="009A0FC2">
              <w:t>Geen</w:t>
            </w:r>
            <w:proofErr w:type="spellEnd"/>
          </w:p>
        </w:tc>
        <w:tc>
          <w:tcPr>
            <w:tcW w:w="1480" w:type="dxa"/>
            <w:hideMark/>
          </w:tcPr>
          <w:p w:rsidR="009A0FC2" w:rsidRPr="009A0FC2" w:rsidRDefault="009A0FC2" w:rsidP="009A0FC2">
            <w:pPr>
              <w:rPr>
                <w:lang w:val="nl-NL"/>
              </w:rPr>
            </w:pPr>
            <w:r w:rsidRPr="009A0FC2">
              <w:rPr>
                <w:lang w:val="nl-NL"/>
              </w:rPr>
              <w:t xml:space="preserve">Jean-Pierre, </w:t>
            </w:r>
            <w:proofErr w:type="spellStart"/>
            <w:r w:rsidRPr="009A0FC2">
              <w:rPr>
                <w:lang w:val="nl-NL"/>
              </w:rPr>
              <w:t>Lukasz</w:t>
            </w:r>
            <w:proofErr w:type="spellEnd"/>
            <w:r w:rsidRPr="009A0FC2">
              <w:rPr>
                <w:lang w:val="nl-NL"/>
              </w:rPr>
              <w:t xml:space="preserve"> en Youssef </w:t>
            </w:r>
          </w:p>
        </w:tc>
        <w:tc>
          <w:tcPr>
            <w:tcW w:w="3345" w:type="dxa"/>
            <w:noWrap/>
            <w:hideMark/>
          </w:tcPr>
          <w:p w:rsidR="009A0FC2" w:rsidRPr="009A0FC2" w:rsidRDefault="009A0FC2" w:rsidP="009A0FC2">
            <w:proofErr w:type="spellStart"/>
            <w:r w:rsidRPr="009A0FC2">
              <w:t>Geen</w:t>
            </w:r>
            <w:proofErr w:type="spellEnd"/>
          </w:p>
        </w:tc>
      </w:tr>
      <w:tr w:rsidR="009A0FC2" w:rsidRPr="009A0FC2" w:rsidTr="009A0FC2">
        <w:trPr>
          <w:trHeight w:val="450"/>
        </w:trPr>
        <w:tc>
          <w:tcPr>
            <w:tcW w:w="5900" w:type="dxa"/>
            <w:hideMark/>
          </w:tcPr>
          <w:p w:rsidR="009A0FC2" w:rsidRPr="009A0FC2" w:rsidRDefault="009A0FC2">
            <w:proofErr w:type="spellStart"/>
            <w:r w:rsidRPr="009A0FC2">
              <w:t>Functie</w:t>
            </w:r>
            <w:proofErr w:type="spellEnd"/>
            <w:r w:rsidRPr="009A0FC2">
              <w:t xml:space="preserve"> in het </w:t>
            </w:r>
            <w:proofErr w:type="spellStart"/>
            <w:r w:rsidRPr="009A0FC2">
              <w:t>bedrijf</w:t>
            </w:r>
            <w:proofErr w:type="spellEnd"/>
          </w:p>
        </w:tc>
        <w:tc>
          <w:tcPr>
            <w:tcW w:w="2045" w:type="dxa"/>
            <w:hideMark/>
          </w:tcPr>
          <w:p w:rsidR="009A0FC2" w:rsidRPr="009A0FC2" w:rsidRDefault="009A0FC2">
            <w:proofErr w:type="spellStart"/>
            <w:r w:rsidRPr="009A0FC2">
              <w:t>Geen</w:t>
            </w:r>
            <w:proofErr w:type="spellEnd"/>
          </w:p>
        </w:tc>
        <w:tc>
          <w:tcPr>
            <w:tcW w:w="1480" w:type="dxa"/>
            <w:hideMark/>
          </w:tcPr>
          <w:p w:rsidR="009A0FC2" w:rsidRPr="009A0FC2" w:rsidRDefault="009A0FC2" w:rsidP="009A0FC2">
            <w:r w:rsidRPr="009A0FC2">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roofErr w:type="spellStart"/>
            <w:r w:rsidRPr="009A0FC2">
              <w:t>Geen</w:t>
            </w:r>
            <w:proofErr w:type="spellEnd"/>
          </w:p>
        </w:tc>
      </w:tr>
      <w:tr w:rsidR="009A0FC2" w:rsidRPr="009A0FC2" w:rsidTr="009A0FC2">
        <w:trPr>
          <w:trHeight w:val="5865"/>
        </w:trPr>
        <w:tc>
          <w:tcPr>
            <w:tcW w:w="5900" w:type="dxa"/>
            <w:hideMark/>
          </w:tcPr>
          <w:p w:rsidR="009A0FC2" w:rsidRPr="009A0FC2" w:rsidRDefault="009A0FC2">
            <w:pPr>
              <w:rPr>
                <w:lang w:val="nl-NL"/>
              </w:rPr>
            </w:pPr>
            <w:r w:rsidRPr="009A0FC2">
              <w:rPr>
                <w:lang w:val="nl-NL"/>
              </w:rPr>
              <w:t>Uitleg over sommige functies die in de applicatie voorkomen</w:t>
            </w:r>
          </w:p>
        </w:tc>
        <w:tc>
          <w:tcPr>
            <w:tcW w:w="2045" w:type="dxa"/>
            <w:hideMark/>
          </w:tcPr>
          <w:p w:rsidR="009A0FC2" w:rsidRPr="009A0FC2" w:rsidRDefault="009A0FC2">
            <w:pPr>
              <w:rPr>
                <w:lang w:val="nl-NL"/>
              </w:rPr>
            </w:pPr>
            <w:r w:rsidRPr="009A0FC2">
              <w:rPr>
                <w:lang w:val="nl-NL"/>
              </w:rPr>
              <w:t xml:space="preserve">Doorgeven als er niet betaald wordt moet de productie worden stopgezet. Development krijgt op het scherm te zien dat de ontwikkeling is stop gezet bij een </w:t>
            </w:r>
            <w:proofErr w:type="spellStart"/>
            <w:r w:rsidRPr="009A0FC2">
              <w:rPr>
                <w:lang w:val="nl-NL"/>
              </w:rPr>
              <w:t>betalings</w:t>
            </w:r>
            <w:proofErr w:type="spellEnd"/>
            <w:r w:rsidRPr="009A0FC2">
              <w:rPr>
                <w:lang w:val="nl-NL"/>
              </w:rPr>
              <w:t xml:space="preserve"> achterstand. Sales krijgt op het scherm te zien dat er contact moet worden opgenomen met het bedrijf dat de achterstand heeft. </w:t>
            </w:r>
            <w:proofErr w:type="spellStart"/>
            <w:r w:rsidRPr="009A0FC2">
              <w:rPr>
                <w:lang w:val="nl-NL"/>
              </w:rPr>
              <w:t>Financien</w:t>
            </w:r>
            <w:proofErr w:type="spellEnd"/>
            <w:r w:rsidRPr="009A0FC2">
              <w:rPr>
                <w:lang w:val="nl-NL"/>
              </w:rPr>
              <w:t xml:space="preserve"> kan zien of er </w:t>
            </w:r>
            <w:r w:rsidRPr="009A0FC2">
              <w:rPr>
                <w:lang w:val="nl-NL"/>
              </w:rPr>
              <w:lastRenderedPageBreak/>
              <w:t>betaald is, als er betaald is wordt Development ingelicht (vinkje) dat er weer geprogrammeerd kan worden.</w:t>
            </w:r>
          </w:p>
        </w:tc>
        <w:tc>
          <w:tcPr>
            <w:tcW w:w="1480" w:type="dxa"/>
            <w:hideMark/>
          </w:tcPr>
          <w:p w:rsidR="009A0FC2" w:rsidRPr="009A0FC2" w:rsidRDefault="009A0FC2" w:rsidP="009A0FC2">
            <w:r w:rsidRPr="009A0FC2">
              <w:lastRenderedPageBreak/>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roofErr w:type="spellStart"/>
            <w:r w:rsidRPr="009A0FC2">
              <w:t>Geen</w:t>
            </w:r>
            <w:proofErr w:type="spellEnd"/>
          </w:p>
        </w:tc>
      </w:tr>
      <w:tr w:rsidR="009A0FC2" w:rsidRPr="009A0FC2" w:rsidTr="009A0FC2">
        <w:trPr>
          <w:trHeight w:val="1530"/>
        </w:trPr>
        <w:tc>
          <w:tcPr>
            <w:tcW w:w="5900" w:type="dxa"/>
            <w:hideMark/>
          </w:tcPr>
          <w:p w:rsidR="009A0FC2" w:rsidRPr="009A0FC2" w:rsidRDefault="009A0FC2">
            <w:proofErr w:type="spellStart"/>
            <w:r w:rsidRPr="009A0FC2">
              <w:lastRenderedPageBreak/>
              <w:t>Beginschermen</w:t>
            </w:r>
            <w:proofErr w:type="spellEnd"/>
            <w:r w:rsidRPr="009A0FC2">
              <w:t xml:space="preserve"> per </w:t>
            </w:r>
            <w:proofErr w:type="spellStart"/>
            <w:r w:rsidRPr="009A0FC2">
              <w:t>afdelingen</w:t>
            </w:r>
            <w:proofErr w:type="spellEnd"/>
          </w:p>
        </w:tc>
        <w:tc>
          <w:tcPr>
            <w:tcW w:w="2045" w:type="dxa"/>
            <w:hideMark/>
          </w:tcPr>
          <w:p w:rsidR="009A0FC2" w:rsidRPr="009A0FC2" w:rsidRDefault="009A0FC2">
            <w:pPr>
              <w:rPr>
                <w:lang w:val="nl-NL"/>
              </w:rPr>
            </w:pPr>
            <w:r w:rsidRPr="009A0FC2">
              <w:rPr>
                <w:lang w:val="nl-NL"/>
              </w:rPr>
              <w:t>Sales krijgt te zien welke klanten "rood" staan. Development krijgt te zien of er doorgewerkt mag worden per klant.</w:t>
            </w:r>
          </w:p>
        </w:tc>
        <w:tc>
          <w:tcPr>
            <w:tcW w:w="1480" w:type="dxa"/>
            <w:hideMark/>
          </w:tcPr>
          <w:p w:rsidR="009A0FC2" w:rsidRPr="009A0FC2" w:rsidRDefault="009A0FC2" w:rsidP="009A0FC2">
            <w:r w:rsidRPr="009A0FC2">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A0FC2" w:rsidTr="009A0FC2">
        <w:trPr>
          <w:trHeight w:val="2040"/>
        </w:trPr>
        <w:tc>
          <w:tcPr>
            <w:tcW w:w="5900" w:type="dxa"/>
            <w:hideMark/>
          </w:tcPr>
          <w:p w:rsidR="009A0FC2" w:rsidRPr="009A0FC2" w:rsidRDefault="009A0FC2">
            <w:r w:rsidRPr="009A0FC2">
              <w:t xml:space="preserve">Database met </w:t>
            </w:r>
            <w:proofErr w:type="spellStart"/>
            <w:r w:rsidRPr="009A0FC2">
              <w:t>klantengegevens</w:t>
            </w:r>
            <w:proofErr w:type="spellEnd"/>
          </w:p>
        </w:tc>
        <w:tc>
          <w:tcPr>
            <w:tcW w:w="2045" w:type="dxa"/>
            <w:hideMark/>
          </w:tcPr>
          <w:p w:rsidR="009A0FC2" w:rsidRPr="009A0FC2" w:rsidRDefault="009A0FC2">
            <w:r w:rsidRPr="009A0FC2">
              <w:rPr>
                <w:lang w:val="nl-NL"/>
              </w:rPr>
              <w:t xml:space="preserve">Geen klanten gegevens beschikbaar, er wordt met een schone lei gewerkt. </w:t>
            </w:r>
            <w:proofErr w:type="spellStart"/>
            <w:r w:rsidRPr="009A0FC2">
              <w:t>Schatting</w:t>
            </w:r>
            <w:proofErr w:type="spellEnd"/>
            <w:r w:rsidRPr="009A0FC2">
              <w:t xml:space="preserve"> </w:t>
            </w:r>
            <w:proofErr w:type="spellStart"/>
            <w:r w:rsidRPr="009A0FC2">
              <w:t>dat</w:t>
            </w:r>
            <w:proofErr w:type="spellEnd"/>
            <w:r w:rsidRPr="009A0FC2">
              <w:t xml:space="preserve"> </w:t>
            </w:r>
            <w:proofErr w:type="spellStart"/>
            <w:r w:rsidRPr="009A0FC2">
              <w:t>er</w:t>
            </w:r>
            <w:proofErr w:type="spellEnd"/>
            <w:r w:rsidRPr="009A0FC2">
              <w:t xml:space="preserve"> </w:t>
            </w:r>
            <w:proofErr w:type="spellStart"/>
            <w:r w:rsidRPr="009A0FC2">
              <w:t>rond</w:t>
            </w:r>
            <w:proofErr w:type="spellEnd"/>
            <w:r w:rsidRPr="009A0FC2">
              <w:t xml:space="preserve"> de 500 </w:t>
            </w:r>
            <w:proofErr w:type="spellStart"/>
            <w:r w:rsidRPr="009A0FC2">
              <w:t>klanten</w:t>
            </w:r>
            <w:proofErr w:type="spellEnd"/>
            <w:r w:rsidRPr="009A0FC2">
              <w:t xml:space="preserve"> </w:t>
            </w:r>
            <w:proofErr w:type="spellStart"/>
            <w:r w:rsidRPr="009A0FC2">
              <w:t>zullen</w:t>
            </w:r>
            <w:proofErr w:type="spellEnd"/>
            <w:r w:rsidRPr="009A0FC2">
              <w:t xml:space="preserve"> </w:t>
            </w:r>
            <w:proofErr w:type="spellStart"/>
            <w:r w:rsidRPr="009A0FC2">
              <w:t>inzitten</w:t>
            </w:r>
            <w:proofErr w:type="spellEnd"/>
            <w:r w:rsidRPr="009A0FC2">
              <w:t>.</w:t>
            </w:r>
          </w:p>
        </w:tc>
        <w:tc>
          <w:tcPr>
            <w:tcW w:w="1480" w:type="dxa"/>
            <w:hideMark/>
          </w:tcPr>
          <w:p w:rsidR="009A0FC2" w:rsidRPr="009A0FC2" w:rsidRDefault="009A0FC2" w:rsidP="009A0FC2">
            <w:r w:rsidRPr="009A0FC2">
              <w:t>Lukasz</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A0FC2" w:rsidTr="009A0FC2">
        <w:trPr>
          <w:trHeight w:val="1020"/>
        </w:trPr>
        <w:tc>
          <w:tcPr>
            <w:tcW w:w="5900" w:type="dxa"/>
            <w:hideMark/>
          </w:tcPr>
          <w:p w:rsidR="009A0FC2" w:rsidRPr="009A0FC2" w:rsidRDefault="009A0FC2">
            <w:pPr>
              <w:rPr>
                <w:lang w:val="nl-NL"/>
              </w:rPr>
            </w:pPr>
            <w:r w:rsidRPr="009A0FC2">
              <w:rPr>
                <w:lang w:val="nl-NL"/>
              </w:rPr>
              <w:t>Omgeving waar de applicatie zal draaien</w:t>
            </w:r>
          </w:p>
        </w:tc>
        <w:tc>
          <w:tcPr>
            <w:tcW w:w="2045" w:type="dxa"/>
            <w:hideMark/>
          </w:tcPr>
          <w:p w:rsidR="009A0FC2" w:rsidRPr="009A0FC2" w:rsidRDefault="009A0FC2">
            <w:pPr>
              <w:rPr>
                <w:lang w:val="nl-NL"/>
              </w:rPr>
            </w:pPr>
            <w:r w:rsidRPr="009A0FC2">
              <w:rPr>
                <w:lang w:val="nl-NL"/>
              </w:rPr>
              <w:t xml:space="preserve">Geen voorkeur in wat voor platform, gaat </w:t>
            </w:r>
            <w:r w:rsidRPr="009A0FC2">
              <w:rPr>
                <w:lang w:val="nl-NL"/>
              </w:rPr>
              <w:lastRenderedPageBreak/>
              <w:t>alleen om functionaliteit.</w:t>
            </w:r>
          </w:p>
        </w:tc>
        <w:tc>
          <w:tcPr>
            <w:tcW w:w="1480" w:type="dxa"/>
            <w:hideMark/>
          </w:tcPr>
          <w:p w:rsidR="009A0FC2" w:rsidRPr="009A0FC2" w:rsidRDefault="009A0FC2" w:rsidP="009A0FC2">
            <w:r w:rsidRPr="009A0FC2">
              <w:lastRenderedPageBreak/>
              <w:t>Jean-Pierre</w:t>
            </w:r>
          </w:p>
        </w:tc>
        <w:tc>
          <w:tcPr>
            <w:tcW w:w="3345" w:type="dxa"/>
            <w:noWrap/>
            <w:hideMark/>
          </w:tcPr>
          <w:p w:rsidR="009A0FC2" w:rsidRPr="009A0FC2" w:rsidRDefault="009A0FC2" w:rsidP="009A0FC2">
            <w:pPr>
              <w:rPr>
                <w:lang w:val="nl-NL"/>
              </w:rPr>
            </w:pPr>
            <w:r w:rsidRPr="009A0FC2">
              <w:rPr>
                <w:lang w:val="nl-NL"/>
              </w:rPr>
              <w:t>Voor de ontwikkeling van de applicatie</w:t>
            </w:r>
          </w:p>
        </w:tc>
      </w:tr>
      <w:tr w:rsidR="009A0FC2" w:rsidRPr="009A0FC2" w:rsidTr="009A0FC2">
        <w:trPr>
          <w:trHeight w:val="1020"/>
        </w:trPr>
        <w:tc>
          <w:tcPr>
            <w:tcW w:w="5900" w:type="dxa"/>
            <w:hideMark/>
          </w:tcPr>
          <w:p w:rsidR="009A0FC2" w:rsidRPr="009A0FC2" w:rsidRDefault="009A0FC2">
            <w:pPr>
              <w:rPr>
                <w:lang w:val="nl-NL"/>
              </w:rPr>
            </w:pPr>
            <w:r w:rsidRPr="009A0FC2">
              <w:rPr>
                <w:lang w:val="nl-NL"/>
              </w:rPr>
              <w:lastRenderedPageBreak/>
              <w:t>Help pagina voor een gebruiker die er voor het eerst de applicatie gebruikt.</w:t>
            </w:r>
          </w:p>
        </w:tc>
        <w:tc>
          <w:tcPr>
            <w:tcW w:w="2045" w:type="dxa"/>
            <w:hideMark/>
          </w:tcPr>
          <w:p w:rsidR="009A0FC2" w:rsidRPr="009A0FC2" w:rsidRDefault="009A0FC2">
            <w:pPr>
              <w:rPr>
                <w:lang w:val="nl-NL"/>
              </w:rPr>
            </w:pPr>
            <w:r w:rsidRPr="009A0FC2">
              <w:rPr>
                <w:lang w:val="nl-NL"/>
              </w:rPr>
              <w:t>Uitleg over functies en velden.</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A0FC2" w:rsidTr="009A0FC2">
        <w:trPr>
          <w:trHeight w:val="1020"/>
        </w:trPr>
        <w:tc>
          <w:tcPr>
            <w:tcW w:w="5900" w:type="dxa"/>
            <w:hideMark/>
          </w:tcPr>
          <w:p w:rsidR="009A0FC2" w:rsidRPr="009A0FC2" w:rsidRDefault="009A0FC2">
            <w:pPr>
              <w:rPr>
                <w:lang w:val="nl-NL"/>
              </w:rPr>
            </w:pPr>
            <w:r w:rsidRPr="009A0FC2">
              <w:rPr>
                <w:lang w:val="nl-NL"/>
              </w:rPr>
              <w:t>Data dat niet aanpasbaar mag zijn en data afschermen van sommige afdelingen</w:t>
            </w:r>
          </w:p>
        </w:tc>
        <w:tc>
          <w:tcPr>
            <w:tcW w:w="2045" w:type="dxa"/>
            <w:hideMark/>
          </w:tcPr>
          <w:p w:rsidR="009A0FC2" w:rsidRPr="009A0FC2" w:rsidRDefault="009A0FC2">
            <w:pPr>
              <w:rPr>
                <w:lang w:val="nl-NL"/>
              </w:rPr>
            </w:pPr>
            <w:r w:rsidRPr="009A0FC2">
              <w:rPr>
                <w:lang w:val="nl-NL"/>
              </w:rPr>
              <w:t xml:space="preserve">Dikgedrukt woorden  zijn </w:t>
            </w:r>
            <w:proofErr w:type="spellStart"/>
            <w:r w:rsidRPr="009A0FC2">
              <w:rPr>
                <w:lang w:val="nl-NL"/>
              </w:rPr>
              <w:t>zichbaar</w:t>
            </w:r>
            <w:proofErr w:type="spellEnd"/>
            <w:r w:rsidRPr="009A0FC2">
              <w:rPr>
                <w:lang w:val="nl-NL"/>
              </w:rPr>
              <w:t xml:space="preserve"> voor alle afdelingen, de rest niet.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A0FC2" w:rsidTr="009A0FC2">
        <w:trPr>
          <w:trHeight w:val="1020"/>
        </w:trPr>
        <w:tc>
          <w:tcPr>
            <w:tcW w:w="5900" w:type="dxa"/>
            <w:hideMark/>
          </w:tcPr>
          <w:p w:rsidR="009A0FC2" w:rsidRPr="009A0FC2" w:rsidRDefault="009A0FC2">
            <w:pPr>
              <w:rPr>
                <w:lang w:val="nl-NL"/>
              </w:rPr>
            </w:pPr>
            <w:r w:rsidRPr="009A0FC2">
              <w:rPr>
                <w:lang w:val="nl-NL"/>
              </w:rPr>
              <w:t>Noodzakelijkheden van Debiteuren en Crediteuren vastleggen</w:t>
            </w:r>
          </w:p>
        </w:tc>
        <w:tc>
          <w:tcPr>
            <w:tcW w:w="2045" w:type="dxa"/>
            <w:hideMark/>
          </w:tcPr>
          <w:p w:rsidR="009A0FC2" w:rsidRPr="009A0FC2" w:rsidRDefault="009A0FC2">
            <w:pPr>
              <w:rPr>
                <w:lang w:val="nl-NL"/>
              </w:rPr>
            </w:pPr>
            <w:r w:rsidRPr="009A0FC2">
              <w:rPr>
                <w:lang w:val="nl-NL"/>
              </w:rPr>
              <w:t>Debiteuren is noodzakelijk, Crediteuren is niet noodzakelijk.</w:t>
            </w:r>
          </w:p>
        </w:tc>
        <w:tc>
          <w:tcPr>
            <w:tcW w:w="1480" w:type="dxa"/>
            <w:hideMark/>
          </w:tcPr>
          <w:p w:rsidR="009A0FC2" w:rsidRPr="009A0FC2" w:rsidRDefault="009A0FC2" w:rsidP="009A0FC2">
            <w:r w:rsidRPr="009A0FC2">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A0FC2" w:rsidTr="009A0FC2">
        <w:trPr>
          <w:trHeight w:val="8190"/>
        </w:trPr>
        <w:tc>
          <w:tcPr>
            <w:tcW w:w="5900" w:type="dxa"/>
            <w:hideMark/>
          </w:tcPr>
          <w:p w:rsidR="009A0FC2" w:rsidRPr="009A0FC2" w:rsidRDefault="009A0FC2">
            <w:pPr>
              <w:rPr>
                <w:lang w:val="nl-NL"/>
              </w:rPr>
            </w:pPr>
            <w:r w:rsidRPr="009A0FC2">
              <w:rPr>
                <w:lang w:val="nl-NL"/>
              </w:rPr>
              <w:lastRenderedPageBreak/>
              <w:t>Uitleg over velden in het programma</w:t>
            </w:r>
          </w:p>
        </w:tc>
        <w:tc>
          <w:tcPr>
            <w:tcW w:w="2045" w:type="dxa"/>
            <w:hideMark/>
          </w:tcPr>
          <w:p w:rsidR="009A0FC2" w:rsidRPr="009A0FC2" w:rsidRDefault="009A0FC2">
            <w:pPr>
              <w:rPr>
                <w:lang w:val="nl-NL"/>
              </w:rPr>
            </w:pPr>
            <w:proofErr w:type="spellStart"/>
            <w:r w:rsidRPr="009A0FC2">
              <w:rPr>
                <w:lang w:val="nl-NL"/>
              </w:rPr>
              <w:t>Bkr</w:t>
            </w:r>
            <w:proofErr w:type="spellEnd"/>
            <w:r w:rsidRPr="009A0FC2">
              <w:rPr>
                <w:lang w:val="nl-NL"/>
              </w:rPr>
              <w:t xml:space="preserve">- veld moet nog toegevoegd worden om te checken of een klant schulden heeft, als de klant schulden heeft zal de klant geen </w:t>
            </w:r>
            <w:proofErr w:type="spellStart"/>
            <w:r w:rsidRPr="009A0FC2">
              <w:rPr>
                <w:lang w:val="nl-NL"/>
              </w:rPr>
              <w:t>officele</w:t>
            </w:r>
            <w:proofErr w:type="spellEnd"/>
            <w:r w:rsidRPr="009A0FC2">
              <w:rPr>
                <w:lang w:val="nl-NL"/>
              </w:rPr>
              <w:t xml:space="preserve"> kant worden. Saldo is het openstaande bedrag dat nog betaald moet worden. Limiet is de som dat de klant "rood" mag staan. De limiet is per klant </w:t>
            </w:r>
            <w:proofErr w:type="spellStart"/>
            <w:r w:rsidRPr="009A0FC2">
              <w:rPr>
                <w:lang w:val="nl-NL"/>
              </w:rPr>
              <w:t>versteldbaar</w:t>
            </w:r>
            <w:proofErr w:type="spellEnd"/>
            <w:r w:rsidRPr="009A0FC2">
              <w:rPr>
                <w:lang w:val="nl-NL"/>
              </w:rPr>
              <w:t xml:space="preserve">. Laatste communicatieveld om bij te houden wanneer er voor het laatst is gebeld/gemaild. Het bankrekeningnummer is een 10-cijferig nummer. Het saldo bevat de som van alle openstaande rekeningen. Het aantal facturen komt overeen met het aantal openstaande facturen. Het omzetbedrag is de som van alle facturen, </w:t>
            </w:r>
            <w:r w:rsidRPr="009A0FC2">
              <w:rPr>
                <w:lang w:val="nl-NL"/>
              </w:rPr>
              <w:lastRenderedPageBreak/>
              <w:t xml:space="preserve">hiermee kunnen we aan het einde van het jaar zien hoeveel omzet er is gemaakt per klant. Het Grootboekingsnummer is een 10-cijferig nummer. Bij het </w:t>
            </w:r>
            <w:proofErr w:type="spellStart"/>
            <w:r w:rsidRPr="009A0FC2">
              <w:rPr>
                <w:lang w:val="nl-NL"/>
              </w:rPr>
              <w:t>BTW-code</w:t>
            </w:r>
            <w:proofErr w:type="spellEnd"/>
            <w:r w:rsidRPr="009A0FC2">
              <w:rPr>
                <w:lang w:val="nl-NL"/>
              </w:rPr>
              <w:t xml:space="preserve"> hanteren we wettelijke verplichte </w:t>
            </w:r>
            <w:proofErr w:type="spellStart"/>
            <w:r w:rsidRPr="009A0FC2">
              <w:rPr>
                <w:lang w:val="nl-NL"/>
              </w:rPr>
              <w:t>BTW-percentage</w:t>
            </w:r>
            <w:proofErr w:type="spellEnd"/>
            <w:r w:rsidRPr="009A0FC2">
              <w:rPr>
                <w:lang w:val="nl-NL"/>
              </w:rPr>
              <w:t>.</w:t>
            </w:r>
          </w:p>
        </w:tc>
        <w:tc>
          <w:tcPr>
            <w:tcW w:w="1480" w:type="dxa"/>
            <w:hideMark/>
          </w:tcPr>
          <w:p w:rsidR="009A0FC2" w:rsidRPr="009A0FC2" w:rsidRDefault="009A0FC2" w:rsidP="009A0FC2">
            <w:r w:rsidRPr="009A0FC2">
              <w:lastRenderedPageBreak/>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Pr>
              <w:rPr>
                <w:lang w:val="nl-NL"/>
              </w:rPr>
            </w:pPr>
            <w:r w:rsidRPr="009A0FC2">
              <w:rPr>
                <w:lang w:val="nl-NL"/>
              </w:rPr>
              <w:t>Tijdens de ontwikkeling van de applicatie</w:t>
            </w:r>
          </w:p>
        </w:tc>
      </w:tr>
      <w:tr w:rsidR="009A0FC2" w:rsidRPr="009A0FC2" w:rsidTr="009A0FC2">
        <w:trPr>
          <w:trHeight w:val="1020"/>
        </w:trPr>
        <w:tc>
          <w:tcPr>
            <w:tcW w:w="5900" w:type="dxa"/>
            <w:hideMark/>
          </w:tcPr>
          <w:p w:rsidR="009A0FC2" w:rsidRPr="009A0FC2" w:rsidRDefault="009A0FC2">
            <w:pPr>
              <w:rPr>
                <w:lang w:val="nl-NL"/>
              </w:rPr>
            </w:pPr>
            <w:r w:rsidRPr="009A0FC2">
              <w:rPr>
                <w:lang w:val="nl-NL"/>
              </w:rPr>
              <w:lastRenderedPageBreak/>
              <w:t>Logboek per klant waarbij er naar gekeken wordt of er voorgaande facturen is betaald.</w:t>
            </w:r>
          </w:p>
        </w:tc>
        <w:tc>
          <w:tcPr>
            <w:tcW w:w="2045" w:type="dxa"/>
            <w:hideMark/>
          </w:tcPr>
          <w:p w:rsidR="009A0FC2" w:rsidRPr="009A0FC2" w:rsidRDefault="009A0FC2">
            <w:pPr>
              <w:rPr>
                <w:lang w:val="nl-NL"/>
              </w:rPr>
            </w:pPr>
            <w:r w:rsidRPr="009A0FC2">
              <w:rPr>
                <w:lang w:val="nl-NL"/>
              </w:rPr>
              <w:t>Handig om te voorkomen dat er fouten worden gemaakt.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A0FC2" w:rsidTr="009A0FC2">
        <w:trPr>
          <w:trHeight w:val="2040"/>
        </w:trPr>
        <w:tc>
          <w:tcPr>
            <w:tcW w:w="5900" w:type="dxa"/>
            <w:hideMark/>
          </w:tcPr>
          <w:p w:rsidR="009A0FC2" w:rsidRPr="009A0FC2" w:rsidRDefault="009A0FC2">
            <w:pPr>
              <w:rPr>
                <w:lang w:val="nl-NL"/>
              </w:rPr>
            </w:pPr>
            <w:r w:rsidRPr="009A0FC2">
              <w:rPr>
                <w:lang w:val="nl-NL"/>
              </w:rPr>
              <w:t>De klant "verwijderen" als er een lange tijd geen opdracht wordt geboekt</w:t>
            </w:r>
          </w:p>
        </w:tc>
        <w:tc>
          <w:tcPr>
            <w:tcW w:w="2045" w:type="dxa"/>
            <w:hideMark/>
          </w:tcPr>
          <w:p w:rsidR="009A0FC2" w:rsidRPr="009A0FC2" w:rsidRDefault="009A0FC2">
            <w:pPr>
              <w:rPr>
                <w:lang w:val="nl-NL"/>
              </w:rPr>
            </w:pPr>
            <w:r w:rsidRPr="009A0FC2">
              <w:rPr>
                <w:lang w:val="nl-NL"/>
              </w:rPr>
              <w:t>Er worden geen klanten uit de database verwijdert. De klant wordt op inactief gezet. Zodra de klant weer een opdracht boekt wordt de klant weer actief.</w:t>
            </w:r>
          </w:p>
        </w:tc>
        <w:tc>
          <w:tcPr>
            <w:tcW w:w="1480" w:type="dxa"/>
            <w:hideMark/>
          </w:tcPr>
          <w:p w:rsidR="009A0FC2" w:rsidRPr="009A0FC2" w:rsidRDefault="009A0FC2" w:rsidP="009A0FC2">
            <w:r w:rsidRPr="009A0FC2">
              <w:t xml:space="preserve">De </w:t>
            </w:r>
            <w:proofErr w:type="spellStart"/>
            <w:r w:rsidRPr="009A0FC2">
              <w:t>heer</w:t>
            </w:r>
            <w:proofErr w:type="spellEnd"/>
            <w:r w:rsidRPr="009A0FC2">
              <w:t xml:space="preserve"> </w:t>
            </w:r>
            <w:proofErr w:type="spellStart"/>
            <w:r w:rsidRPr="009A0FC2">
              <w:t>Vorselaars</w:t>
            </w:r>
            <w:proofErr w:type="spellEnd"/>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A0FC2" w:rsidTr="009A0FC2">
        <w:trPr>
          <w:trHeight w:val="1275"/>
        </w:trPr>
        <w:tc>
          <w:tcPr>
            <w:tcW w:w="5900" w:type="dxa"/>
            <w:hideMark/>
          </w:tcPr>
          <w:p w:rsidR="009A0FC2" w:rsidRPr="009A0FC2" w:rsidRDefault="009A0FC2">
            <w:proofErr w:type="spellStart"/>
            <w:r w:rsidRPr="009A0FC2">
              <w:lastRenderedPageBreak/>
              <w:t>Toekomst</w:t>
            </w:r>
            <w:proofErr w:type="spellEnd"/>
            <w:r w:rsidRPr="009A0FC2">
              <w:t xml:space="preserve"> </w:t>
            </w:r>
            <w:proofErr w:type="spellStart"/>
            <w:r w:rsidRPr="009A0FC2">
              <w:t>bijprogramma's</w:t>
            </w:r>
            <w:proofErr w:type="spellEnd"/>
            <w:r w:rsidRPr="009A0FC2">
              <w:t xml:space="preserve"> </w:t>
            </w:r>
          </w:p>
        </w:tc>
        <w:tc>
          <w:tcPr>
            <w:tcW w:w="2045" w:type="dxa"/>
            <w:hideMark/>
          </w:tcPr>
          <w:p w:rsidR="009A0FC2" w:rsidRPr="009A0FC2" w:rsidRDefault="009A0FC2">
            <w:pPr>
              <w:rPr>
                <w:lang w:val="nl-NL"/>
              </w:rPr>
            </w:pPr>
            <w:r w:rsidRPr="009A0FC2">
              <w:rPr>
                <w:lang w:val="nl-NL"/>
              </w:rPr>
              <w:t xml:space="preserve">Switchen naar ons "pakket". Word en Excel wordt niet meer gebruikt om te </w:t>
            </w:r>
            <w:proofErr w:type="spellStart"/>
            <w:r w:rsidRPr="009A0FC2">
              <w:rPr>
                <w:lang w:val="nl-NL"/>
              </w:rPr>
              <w:t>administrateren</w:t>
            </w:r>
            <w:proofErr w:type="spellEnd"/>
            <w:r w:rsidRPr="009A0FC2">
              <w:rPr>
                <w:lang w:val="nl-NL"/>
              </w:rPr>
              <w:t>.</w:t>
            </w:r>
          </w:p>
        </w:tc>
        <w:tc>
          <w:tcPr>
            <w:tcW w:w="1480" w:type="dxa"/>
            <w:hideMark/>
          </w:tcPr>
          <w:p w:rsidR="009A0FC2" w:rsidRPr="009A0FC2" w:rsidRDefault="009A0FC2" w:rsidP="009A0FC2">
            <w:r w:rsidRPr="009A0FC2">
              <w:t>Jean-Pierre</w:t>
            </w:r>
          </w:p>
        </w:tc>
        <w:tc>
          <w:tcPr>
            <w:tcW w:w="3345" w:type="dxa"/>
            <w:noWrap/>
            <w:hideMark/>
          </w:tcPr>
          <w:p w:rsidR="009A0FC2" w:rsidRPr="009A0FC2" w:rsidRDefault="009A0FC2" w:rsidP="009A0FC2">
            <w:pPr>
              <w:rPr>
                <w:lang w:val="nl-NL"/>
              </w:rPr>
            </w:pPr>
            <w:r w:rsidRPr="009A0FC2">
              <w:rPr>
                <w:lang w:val="nl-NL"/>
              </w:rPr>
              <w:t>Na de ontwikkeling van de applicatie</w:t>
            </w:r>
          </w:p>
        </w:tc>
      </w:tr>
      <w:tr w:rsidR="009A0FC2" w:rsidRPr="009A0FC2" w:rsidTr="009A0FC2">
        <w:trPr>
          <w:trHeight w:val="510"/>
        </w:trPr>
        <w:tc>
          <w:tcPr>
            <w:tcW w:w="5900" w:type="dxa"/>
            <w:hideMark/>
          </w:tcPr>
          <w:p w:rsidR="009A0FC2" w:rsidRPr="009A0FC2" w:rsidRDefault="009A0FC2">
            <w:proofErr w:type="spellStart"/>
            <w:r w:rsidRPr="009A0FC2">
              <w:t>Ontvangst</w:t>
            </w:r>
            <w:proofErr w:type="spellEnd"/>
            <w:r w:rsidRPr="009A0FC2">
              <w:t xml:space="preserve"> </w:t>
            </w:r>
            <w:proofErr w:type="spellStart"/>
            <w:r w:rsidRPr="009A0FC2">
              <w:t>notule</w:t>
            </w:r>
            <w:proofErr w:type="spellEnd"/>
          </w:p>
        </w:tc>
        <w:tc>
          <w:tcPr>
            <w:tcW w:w="2045" w:type="dxa"/>
            <w:hideMark/>
          </w:tcPr>
          <w:p w:rsidR="009A0FC2" w:rsidRPr="009A0FC2" w:rsidRDefault="009A0FC2">
            <w:proofErr w:type="spellStart"/>
            <w:r w:rsidRPr="009A0FC2">
              <w:t>Terugkoppeling</w:t>
            </w:r>
            <w:proofErr w:type="spellEnd"/>
            <w:r w:rsidRPr="009A0FC2">
              <w:t xml:space="preserve"> </w:t>
            </w:r>
            <w:proofErr w:type="spellStart"/>
            <w:r w:rsidRPr="009A0FC2">
              <w:t>sturen</w:t>
            </w:r>
            <w:proofErr w:type="spellEnd"/>
            <w:r w:rsidRPr="009A0FC2">
              <w:t>.</w:t>
            </w:r>
          </w:p>
        </w:tc>
        <w:tc>
          <w:tcPr>
            <w:tcW w:w="1480" w:type="dxa"/>
            <w:hideMark/>
          </w:tcPr>
          <w:p w:rsidR="009A0FC2" w:rsidRPr="009A0FC2" w:rsidRDefault="009A0FC2" w:rsidP="009A0FC2">
            <w:r w:rsidRPr="009A0FC2">
              <w:t xml:space="preserve">Youssef </w:t>
            </w:r>
          </w:p>
        </w:tc>
        <w:tc>
          <w:tcPr>
            <w:tcW w:w="3345" w:type="dxa"/>
            <w:noWrap/>
            <w:hideMark/>
          </w:tcPr>
          <w:p w:rsidR="009A0FC2" w:rsidRPr="009A0FC2" w:rsidRDefault="009A0FC2" w:rsidP="009A0FC2">
            <w:r w:rsidRPr="009A0FC2">
              <w:t>11-9-2017</w:t>
            </w:r>
          </w:p>
        </w:tc>
      </w:tr>
      <w:tr w:rsidR="009A0FC2" w:rsidRPr="009A0FC2" w:rsidTr="009A0FC2">
        <w:trPr>
          <w:trHeight w:val="675"/>
        </w:trPr>
        <w:tc>
          <w:tcPr>
            <w:tcW w:w="5900" w:type="dxa"/>
            <w:hideMark/>
          </w:tcPr>
          <w:p w:rsidR="009A0FC2" w:rsidRPr="009A0FC2" w:rsidRDefault="009A0FC2">
            <w:proofErr w:type="spellStart"/>
            <w:r w:rsidRPr="009A0FC2">
              <w:t>Afronding</w:t>
            </w:r>
            <w:proofErr w:type="spellEnd"/>
            <w:r w:rsidRPr="009A0FC2">
              <w:t xml:space="preserve"> </w:t>
            </w:r>
            <w:proofErr w:type="spellStart"/>
            <w:r w:rsidRPr="009A0FC2">
              <w:t>gesprek</w:t>
            </w:r>
            <w:proofErr w:type="spellEnd"/>
          </w:p>
        </w:tc>
        <w:tc>
          <w:tcPr>
            <w:tcW w:w="2045" w:type="dxa"/>
            <w:hideMark/>
          </w:tcPr>
          <w:p w:rsidR="009A0FC2" w:rsidRPr="009A0FC2" w:rsidRDefault="009A0FC2">
            <w:proofErr w:type="spellStart"/>
            <w:r w:rsidRPr="009A0FC2">
              <w:t>Geen</w:t>
            </w:r>
            <w:proofErr w:type="spellEnd"/>
          </w:p>
        </w:tc>
        <w:tc>
          <w:tcPr>
            <w:tcW w:w="1480" w:type="dxa"/>
            <w:hideMark/>
          </w:tcPr>
          <w:p w:rsidR="009A0FC2" w:rsidRPr="009A0FC2" w:rsidRDefault="009A0FC2" w:rsidP="009A0FC2">
            <w:pPr>
              <w:rPr>
                <w:lang w:val="nl-NL"/>
              </w:rPr>
            </w:pPr>
            <w:r w:rsidRPr="009A0FC2">
              <w:rPr>
                <w:lang w:val="nl-NL"/>
              </w:rPr>
              <w:t xml:space="preserve">Jean-Pierre, </w:t>
            </w:r>
            <w:proofErr w:type="spellStart"/>
            <w:r w:rsidRPr="009A0FC2">
              <w:rPr>
                <w:lang w:val="nl-NL"/>
              </w:rPr>
              <w:t>Lukasz</w:t>
            </w:r>
            <w:proofErr w:type="spellEnd"/>
            <w:r w:rsidRPr="009A0FC2">
              <w:rPr>
                <w:lang w:val="nl-NL"/>
              </w:rPr>
              <w:t xml:space="preserve"> en Youssef </w:t>
            </w:r>
          </w:p>
        </w:tc>
        <w:tc>
          <w:tcPr>
            <w:tcW w:w="3345" w:type="dxa"/>
            <w:noWrap/>
            <w:hideMark/>
          </w:tcPr>
          <w:p w:rsidR="009A0FC2" w:rsidRPr="009A0FC2" w:rsidRDefault="009A0FC2" w:rsidP="009A0FC2">
            <w:proofErr w:type="spellStart"/>
            <w:r w:rsidRPr="009A0FC2">
              <w:t>Geen</w:t>
            </w:r>
            <w:proofErr w:type="spellEnd"/>
          </w:p>
        </w:tc>
      </w:tr>
    </w:tbl>
    <w:p w:rsidR="006A22CE" w:rsidRPr="00AD4BBA" w:rsidRDefault="006A22CE" w:rsidP="006A22CE">
      <w:pPr>
        <w:rPr>
          <w:lang w:val="nl-NL"/>
        </w:rPr>
      </w:pPr>
    </w:p>
    <w:sectPr w:rsidR="006A22CE" w:rsidRPr="00AD4BBA" w:rsidSect="00E72D81">
      <w:headerReference w:type="default" r:id="rId13"/>
      <w:footerReference w:type="even" r:id="rId14"/>
      <w:footerReference w:type="default" r:id="rId15"/>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F33" w:rsidRDefault="00CE1F33">
      <w:pPr>
        <w:spacing w:after="0" w:line="240" w:lineRule="auto"/>
      </w:pPr>
      <w:r>
        <w:separator/>
      </w:r>
    </w:p>
  </w:endnote>
  <w:endnote w:type="continuationSeparator" w:id="0">
    <w:p w:rsidR="00CE1F33" w:rsidRDefault="00CE1F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BD9" w:rsidRDefault="00503BD9">
    <w:pPr>
      <w:jc w:val="right"/>
    </w:pPr>
  </w:p>
  <w:p w:rsidR="00503BD9" w:rsidRDefault="00503BD9">
    <w:pPr>
      <w:jc w:val="right"/>
    </w:pPr>
    <w:r>
      <w:fldChar w:fldCharType="begin"/>
    </w:r>
    <w:r>
      <w:instrText>PAGE   \* MERGEFORMAT</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503BD9" w:rsidRDefault="00503BD9">
    <w:pPr>
      <w:jc w:val="right"/>
    </w:pPr>
    <w:r>
      <w:rPr>
        <w:noProof/>
        <w:lang w:val="nl-NL"/>
      </w:rPr>
      <mc:AlternateContent>
        <mc:Choice Requires="wpg">
          <w:drawing>
            <wp:inline distT="0" distB="0" distL="0" distR="0" wp14:editId="104A847E">
              <wp:extent cx="2327910" cy="45085"/>
              <wp:effectExtent l="9525" t="9525" r="15240" b="12065"/>
              <wp:docPr id="3" name="Groe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3FB346BC" id="Groe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v4EA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Or/r+B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03BD9" w:rsidRDefault="00503BD9">
    <w:pPr>
      <w:pStyle w:val="Geenafstand"/>
      <w:rPr>
        <w:sz w:val="2"/>
        <w:szCs w:val="2"/>
      </w:rPr>
    </w:pPr>
  </w:p>
  <w:p w:rsidR="00503BD9" w:rsidRDefault="00503BD9"/>
  <w:p w:rsidR="00503BD9" w:rsidRDefault="00503BD9"/>
  <w:p w:rsidR="00503BD9" w:rsidRDefault="00503BD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8602985"/>
      <w:docPartObj>
        <w:docPartGallery w:val="Page Numbers (Bottom of Page)"/>
        <w:docPartUnique/>
      </w:docPartObj>
    </w:sdtPr>
    <w:sdtEndPr/>
    <w:sdtContent>
      <w:p w:rsidR="00503BD9" w:rsidRDefault="00503BD9">
        <w:pPr>
          <w:pStyle w:val="Voettekst"/>
          <w:jc w:val="right"/>
        </w:pPr>
        <w:r>
          <w:fldChar w:fldCharType="begin"/>
        </w:r>
        <w:r>
          <w:instrText>PAGE   \* MERGEFORMAT</w:instrText>
        </w:r>
        <w:r>
          <w:fldChar w:fldCharType="separate"/>
        </w:r>
        <w:r w:rsidR="006A2127">
          <w:rPr>
            <w:noProof/>
          </w:rPr>
          <w:t>5</w:t>
        </w:r>
        <w:r>
          <w:fldChar w:fldCharType="end"/>
        </w:r>
      </w:p>
    </w:sdtContent>
  </w:sdt>
  <w:p w:rsidR="00503BD9" w:rsidRDefault="00503BD9" w:rsidP="00297ED7">
    <w:pPr>
      <w:pStyle w:val="Voettekst"/>
      <w:tabs>
        <w:tab w:val="clear" w:pos="4680"/>
        <w:tab w:val="clear" w:pos="9360"/>
        <w:tab w:val="left" w:pos="6932"/>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F33" w:rsidRDefault="00CE1F33">
      <w:pPr>
        <w:spacing w:after="0" w:line="240" w:lineRule="auto"/>
      </w:pPr>
      <w:r>
        <w:separator/>
      </w:r>
    </w:p>
  </w:footnote>
  <w:footnote w:type="continuationSeparator" w:id="0">
    <w:p w:rsidR="00CE1F33" w:rsidRDefault="00CE1F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6076B4" w:themeColor="accent1"/>
      </w:rPr>
      <w:alias w:val="Titel"/>
      <w:id w:val="-1396499233"/>
      <w:dataBinding w:prefixMappings="xmlns:ns0='http://schemas.openxmlformats.org/package/2006/metadata/core-properties' xmlns:ns1='http://purl.org/dc/elements/1.1/'" w:xpath="/ns0:coreProperties[1]/ns1:title[1]" w:storeItemID="{6C3C8BC8-F283-45AE-878A-BAB7291924A1}"/>
      <w:text/>
    </w:sdtPr>
    <w:sdtEndPr/>
    <w:sdtContent>
      <w:p w:rsidR="00503BD9" w:rsidRDefault="00503BD9">
        <w:pPr>
          <w:spacing w:after="0"/>
          <w:jc w:val="center"/>
          <w:rPr>
            <w:color w:val="E4E9EF" w:themeColor="background2"/>
          </w:rPr>
        </w:pPr>
        <w:r>
          <w:rPr>
            <w:color w:val="6076B4" w:themeColor="accent1"/>
            <w:lang w:val="nl-NL"/>
          </w:rPr>
          <w:t>Plan of attack</w:t>
        </w:r>
      </w:p>
    </w:sdtContent>
  </w:sdt>
  <w:p w:rsidR="00503BD9" w:rsidRDefault="00503BD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279DD"/>
    <w:multiLevelType w:val="hybridMultilevel"/>
    <w:tmpl w:val="0A8C1C26"/>
    <w:lvl w:ilvl="0" w:tplc="61A8D4A2">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2E7621B"/>
    <w:multiLevelType w:val="hybridMultilevel"/>
    <w:tmpl w:val="5352DFAC"/>
    <w:lvl w:ilvl="0" w:tplc="39AE33C4">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2A7B5A"/>
    <w:multiLevelType w:val="hybridMultilevel"/>
    <w:tmpl w:val="EA8EE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D86E98"/>
    <w:multiLevelType w:val="hybridMultilevel"/>
    <w:tmpl w:val="1914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5B0A76"/>
    <w:multiLevelType w:val="hybridMultilevel"/>
    <w:tmpl w:val="9096468C"/>
    <w:lvl w:ilvl="0" w:tplc="6F38437E">
      <w:start w:val="1"/>
      <w:numFmt w:val="decimal"/>
      <w:lvlText w:val="%1."/>
      <w:lvlJc w:val="left"/>
      <w:pPr>
        <w:ind w:left="720" w:hanging="360"/>
      </w:pPr>
      <w:rPr>
        <w:rFonts w:hint="default"/>
        <w:sz w:val="2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BAD71F2"/>
    <w:multiLevelType w:val="hybridMultilevel"/>
    <w:tmpl w:val="3E1AC5A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19"/>
    <w:rsid w:val="00034C06"/>
    <w:rsid w:val="0005714A"/>
    <w:rsid w:val="00060429"/>
    <w:rsid w:val="00061471"/>
    <w:rsid w:val="000614AE"/>
    <w:rsid w:val="00062D33"/>
    <w:rsid w:val="000660A2"/>
    <w:rsid w:val="00073A91"/>
    <w:rsid w:val="000B6377"/>
    <w:rsid w:val="000C7206"/>
    <w:rsid w:val="00145567"/>
    <w:rsid w:val="00191DC3"/>
    <w:rsid w:val="00195C82"/>
    <w:rsid w:val="001A3E65"/>
    <w:rsid w:val="001A7866"/>
    <w:rsid w:val="001D741D"/>
    <w:rsid w:val="001E0AC2"/>
    <w:rsid w:val="001E5946"/>
    <w:rsid w:val="001E69DD"/>
    <w:rsid w:val="002068CD"/>
    <w:rsid w:val="002257E0"/>
    <w:rsid w:val="00255987"/>
    <w:rsid w:val="00266CCE"/>
    <w:rsid w:val="00297ED7"/>
    <w:rsid w:val="002B69E5"/>
    <w:rsid w:val="002D15C9"/>
    <w:rsid w:val="002D689F"/>
    <w:rsid w:val="002F0E60"/>
    <w:rsid w:val="002F14FD"/>
    <w:rsid w:val="002F6F7B"/>
    <w:rsid w:val="00302771"/>
    <w:rsid w:val="0031582B"/>
    <w:rsid w:val="00387D9D"/>
    <w:rsid w:val="003E0635"/>
    <w:rsid w:val="003E184A"/>
    <w:rsid w:val="003E1A23"/>
    <w:rsid w:val="0040097B"/>
    <w:rsid w:val="00413B89"/>
    <w:rsid w:val="00447BE1"/>
    <w:rsid w:val="00474A81"/>
    <w:rsid w:val="00476CB2"/>
    <w:rsid w:val="00497640"/>
    <w:rsid w:val="004A56DE"/>
    <w:rsid w:val="004D0F14"/>
    <w:rsid w:val="004F75F6"/>
    <w:rsid w:val="00503BD9"/>
    <w:rsid w:val="00561FB4"/>
    <w:rsid w:val="0056682B"/>
    <w:rsid w:val="00571419"/>
    <w:rsid w:val="005D47D9"/>
    <w:rsid w:val="006468E9"/>
    <w:rsid w:val="00691242"/>
    <w:rsid w:val="006A2127"/>
    <w:rsid w:val="006A22CE"/>
    <w:rsid w:val="006B2A52"/>
    <w:rsid w:val="006C3923"/>
    <w:rsid w:val="006D358C"/>
    <w:rsid w:val="006D5E3B"/>
    <w:rsid w:val="00721F90"/>
    <w:rsid w:val="00743B1D"/>
    <w:rsid w:val="00777838"/>
    <w:rsid w:val="00792BAC"/>
    <w:rsid w:val="007B173F"/>
    <w:rsid w:val="008222DE"/>
    <w:rsid w:val="0083316E"/>
    <w:rsid w:val="00884A90"/>
    <w:rsid w:val="008B4A63"/>
    <w:rsid w:val="008E6FD8"/>
    <w:rsid w:val="008F2F4B"/>
    <w:rsid w:val="00922723"/>
    <w:rsid w:val="00954787"/>
    <w:rsid w:val="00961340"/>
    <w:rsid w:val="00964CE3"/>
    <w:rsid w:val="009A0FC2"/>
    <w:rsid w:val="009F7DF6"/>
    <w:rsid w:val="00A462C3"/>
    <w:rsid w:val="00A6797F"/>
    <w:rsid w:val="00A7083A"/>
    <w:rsid w:val="00A87B6E"/>
    <w:rsid w:val="00AB1E6B"/>
    <w:rsid w:val="00AB2A7C"/>
    <w:rsid w:val="00AD35A2"/>
    <w:rsid w:val="00AD4BBA"/>
    <w:rsid w:val="00B26122"/>
    <w:rsid w:val="00B43719"/>
    <w:rsid w:val="00B66883"/>
    <w:rsid w:val="00B947A3"/>
    <w:rsid w:val="00B947D2"/>
    <w:rsid w:val="00B97939"/>
    <w:rsid w:val="00BD1091"/>
    <w:rsid w:val="00BD173B"/>
    <w:rsid w:val="00BD75BF"/>
    <w:rsid w:val="00C027E7"/>
    <w:rsid w:val="00C52D42"/>
    <w:rsid w:val="00C66B8F"/>
    <w:rsid w:val="00CC4ACD"/>
    <w:rsid w:val="00CC7D1C"/>
    <w:rsid w:val="00CD142B"/>
    <w:rsid w:val="00CE1F33"/>
    <w:rsid w:val="00CE6FCD"/>
    <w:rsid w:val="00CF1380"/>
    <w:rsid w:val="00CF7292"/>
    <w:rsid w:val="00D25429"/>
    <w:rsid w:val="00D717FD"/>
    <w:rsid w:val="00DF537C"/>
    <w:rsid w:val="00E72D81"/>
    <w:rsid w:val="00E9749D"/>
    <w:rsid w:val="00EC5A11"/>
    <w:rsid w:val="00EF03C4"/>
    <w:rsid w:val="00F043F7"/>
    <w:rsid w:val="00F41BE9"/>
    <w:rsid w:val="00F537F2"/>
    <w:rsid w:val="00F70E8F"/>
    <w:rsid w:val="00FC407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406B9"/>
  <w15:docId w15:val="{E99EE290-8456-45F4-8228-7F36D6A2E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US"/>
    </w:rPr>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Kop4">
    <w:name w:val="heading 4"/>
    <w:basedOn w:val="Standaard"/>
    <w:next w:val="Standaard"/>
    <w:link w:val="Kop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Kop5">
    <w:name w:val="heading 5"/>
    <w:basedOn w:val="Standaard"/>
    <w:next w:val="Standaard"/>
    <w:link w:val="Kop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Kop6">
    <w:name w:val="heading 6"/>
    <w:basedOn w:val="Standaard"/>
    <w:next w:val="Standaard"/>
    <w:link w:val="Kop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Kop7">
    <w:name w:val="heading 7"/>
    <w:basedOn w:val="Standaard"/>
    <w:next w:val="Standaard"/>
    <w:link w:val="Kop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Kop8">
    <w:name w:val="heading 8"/>
    <w:basedOn w:val="Standaard"/>
    <w:next w:val="Standaard"/>
    <w:link w:val="Kop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Kop9">
    <w:name w:val="heading 9"/>
    <w:basedOn w:val="Standaard"/>
    <w:next w:val="Standaard"/>
    <w:link w:val="Kop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i/>
      <w:color w:val="auto"/>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auto"/>
      <w:sz w:val="28"/>
      <w:szCs w:val="26"/>
    </w:rPr>
  </w:style>
  <w:style w:type="character" w:customStyle="1" w:styleId="Kop3Char">
    <w:name w:val="Kop 3 Char"/>
    <w:basedOn w:val="Standaardalinea-lettertype"/>
    <w:link w:val="Kop3"/>
    <w:uiPriority w:val="9"/>
    <w:rPr>
      <w:rFonts w:asciiTheme="majorHAnsi" w:eastAsiaTheme="majorEastAsia" w:hAnsiTheme="majorHAnsi" w:cstheme="majorBidi"/>
      <w:bCs/>
      <w:i/>
      <w:color w:val="auto"/>
      <w:sz w:val="23"/>
    </w:rPr>
  </w:style>
  <w:style w:type="paragraph" w:styleId="Titel">
    <w:name w:val="Title"/>
    <w:basedOn w:val="Standaard"/>
    <w:next w:val="Standaard"/>
    <w:link w:val="Titel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elChar">
    <w:name w:val="Titel Char"/>
    <w:basedOn w:val="Standaardalinea-lettertype"/>
    <w:link w:val="Titel"/>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Ondertitel">
    <w:name w:val="Subtitle"/>
    <w:basedOn w:val="Standaard"/>
    <w:next w:val="Standaard"/>
    <w:link w:val="OndertitelChar"/>
    <w:uiPriority w:val="11"/>
    <w:qFormat/>
    <w:pPr>
      <w:numPr>
        <w:ilvl w:val="1"/>
      </w:numPr>
    </w:pPr>
    <w:rPr>
      <w:rFonts w:eastAsiaTheme="majorEastAsia" w:cstheme="majorBidi"/>
      <w:iCs/>
      <w:color w:val="000000" w:themeColor="text1"/>
      <w:spacing w:val="15"/>
      <w:sz w:val="24"/>
      <w:szCs w:val="24"/>
    </w:rPr>
  </w:style>
  <w:style w:type="character" w:customStyle="1" w:styleId="OndertitelChar">
    <w:name w:val="Ondertitel Char"/>
    <w:basedOn w:val="Standaardalinea-lettertype"/>
    <w:link w:val="Ondertitel"/>
    <w:uiPriority w:val="11"/>
    <w:rPr>
      <w:rFonts w:eastAsiaTheme="majorEastAsia" w:cstheme="majorBidi"/>
      <w:iCs/>
      <w:color w:val="auto"/>
      <w:spacing w:val="15"/>
      <w:sz w:val="24"/>
      <w:szCs w:val="24"/>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eastAsiaTheme="minorEastAsia"/>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eastAsiaTheme="minorEastAsia" w:hAnsi="Tahoma" w:cs="Tahoma"/>
      <w:sz w:val="16"/>
      <w:szCs w:val="16"/>
    </w:rPr>
  </w:style>
  <w:style w:type="character" w:customStyle="1" w:styleId="Kop4Char">
    <w:name w:val="Kop 4 Char"/>
    <w:basedOn w:val="Standaardalinea-lettertype"/>
    <w:link w:val="Kop4"/>
    <w:uiPriority w:val="9"/>
    <w:semiHidden/>
    <w:rPr>
      <w:rFonts w:asciiTheme="majorHAnsi" w:eastAsiaTheme="majorEastAsia" w:hAnsiTheme="majorHAnsi" w:cstheme="majorBidi"/>
      <w:bCs/>
      <w:i/>
      <w:iCs/>
      <w:color w:val="auto"/>
      <w:sz w:val="23"/>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0000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00000"/>
      <w:sz w:val="21"/>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000000"/>
      <w:sz w:val="21"/>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000000"/>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000000"/>
      <w:sz w:val="20"/>
      <w:szCs w:val="20"/>
    </w:rPr>
  </w:style>
  <w:style w:type="paragraph" w:styleId="Bijschrift">
    <w:name w:val="caption"/>
    <w:basedOn w:val="Standaard"/>
    <w:next w:val="Standaard"/>
    <w:uiPriority w:val="35"/>
    <w:semiHidden/>
    <w:unhideWhenUsed/>
    <w:qFormat/>
    <w:pPr>
      <w:spacing w:line="240" w:lineRule="auto"/>
    </w:pPr>
    <w:rPr>
      <w:b/>
      <w:bCs/>
      <w:color w:val="2F5897" w:themeColor="text2"/>
      <w:sz w:val="18"/>
      <w:szCs w:val="18"/>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color w:val="auto"/>
    </w:rPr>
  </w:style>
  <w:style w:type="paragraph" w:styleId="Lijstalinea">
    <w:name w:val="List Paragraph"/>
    <w:basedOn w:val="Standaard"/>
    <w:uiPriority w:val="34"/>
    <w:qFormat/>
    <w:pPr>
      <w:spacing w:after="160" w:line="240" w:lineRule="auto"/>
      <w:ind w:left="1008" w:hanging="288"/>
      <w:contextualSpacing/>
    </w:pPr>
    <w:rPr>
      <w:rFonts w:eastAsiaTheme="minorHAnsi"/>
      <w:sz w:val="21"/>
    </w:rPr>
  </w:style>
  <w:style w:type="paragraph" w:styleId="Citaat">
    <w:name w:val="Quote"/>
    <w:basedOn w:val="Standaard"/>
    <w:next w:val="Standaard"/>
    <w:link w:val="CitaatCh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atChar">
    <w:name w:val="Citaat Char"/>
    <w:basedOn w:val="Standaardalinea-lettertype"/>
    <w:link w:val="Citaat"/>
    <w:uiPriority w:val="29"/>
    <w:rPr>
      <w:rFonts w:asciiTheme="majorHAnsi" w:hAnsiTheme="majorHAnsi"/>
      <w:i/>
      <w:iCs/>
      <w:color w:val="auto"/>
      <w:sz w:val="24"/>
    </w:rPr>
  </w:style>
  <w:style w:type="paragraph" w:styleId="Duidelijkcitaat">
    <w:name w:val="Intense Quote"/>
    <w:basedOn w:val="Standaard"/>
    <w:next w:val="Standaard"/>
    <w:link w:val="Duidelijkcitaat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DuidelijkcitaatChar">
    <w:name w:val="Duidelijk citaat Char"/>
    <w:basedOn w:val="Standaardalinea-lettertype"/>
    <w:link w:val="Duidelijkcitaat"/>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Subtielebenadrukking">
    <w:name w:val="Subtle Emphasis"/>
    <w:basedOn w:val="Standaardalinea-lettertype"/>
    <w:uiPriority w:val="19"/>
    <w:qFormat/>
    <w:rPr>
      <w:i/>
      <w:iCs/>
      <w:color w:val="auto"/>
    </w:rPr>
  </w:style>
  <w:style w:type="character" w:styleId="Intensievebenadrukking">
    <w:name w:val="Intense Emphasis"/>
    <w:basedOn w:val="Standaardalinea-lettertype"/>
    <w:uiPriority w:val="21"/>
    <w:qFormat/>
    <w:rPr>
      <w:b/>
      <w:bCs/>
      <w:i/>
      <w:iCs/>
      <w:caps w:val="0"/>
      <w:smallCaps w:val="0"/>
      <w:color w:val="auto"/>
    </w:rPr>
  </w:style>
  <w:style w:type="character" w:styleId="Subtieleverwijzing">
    <w:name w:val="Subtle Reference"/>
    <w:basedOn w:val="Standaardalinea-lettertype"/>
    <w:uiPriority w:val="31"/>
    <w:qFormat/>
    <w:rPr>
      <w:smallCaps/>
      <w:color w:val="auto"/>
      <w:u w:val="single"/>
    </w:rPr>
  </w:style>
  <w:style w:type="character" w:styleId="Intensieveverwijzing">
    <w:name w:val="Intense Reference"/>
    <w:basedOn w:val="Standaardalinea-lettertype"/>
    <w:uiPriority w:val="32"/>
    <w:qFormat/>
    <w:rPr>
      <w:b/>
      <w:bCs/>
      <w:caps w:val="0"/>
      <w:smallCaps w:val="0"/>
      <w:color w:val="auto"/>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76" w:lineRule="auto"/>
      <w:outlineLvl w:val="9"/>
    </w:pPr>
    <w:rPr>
      <w:b/>
      <w:i w:val="0"/>
      <w:sz w:val="28"/>
      <w:szCs w:val="2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paragraph" w:styleId="Inhopg1">
    <w:name w:val="toc 1"/>
    <w:basedOn w:val="Standaard"/>
    <w:next w:val="Standaard"/>
    <w:autoRedefine/>
    <w:uiPriority w:val="39"/>
    <w:unhideWhenUsed/>
    <w:rsid w:val="006A22CE"/>
    <w:pPr>
      <w:spacing w:after="100"/>
    </w:pPr>
  </w:style>
  <w:style w:type="paragraph" w:styleId="Inhopg2">
    <w:name w:val="toc 2"/>
    <w:basedOn w:val="Standaard"/>
    <w:next w:val="Standaard"/>
    <w:autoRedefine/>
    <w:uiPriority w:val="39"/>
    <w:unhideWhenUsed/>
    <w:rsid w:val="006A22CE"/>
    <w:pPr>
      <w:spacing w:after="100"/>
      <w:ind w:left="220"/>
    </w:pPr>
  </w:style>
  <w:style w:type="character" w:styleId="Hyperlink">
    <w:name w:val="Hyperlink"/>
    <w:basedOn w:val="Standaardalinea-lettertype"/>
    <w:uiPriority w:val="99"/>
    <w:unhideWhenUsed/>
    <w:rsid w:val="006A22CE"/>
    <w:rPr>
      <w:color w:val="3399FF" w:themeColor="hyperlink"/>
      <w:u w:val="single"/>
    </w:rPr>
  </w:style>
  <w:style w:type="paragraph" w:styleId="Inhopg3">
    <w:name w:val="toc 3"/>
    <w:basedOn w:val="Standaard"/>
    <w:next w:val="Standaard"/>
    <w:autoRedefine/>
    <w:uiPriority w:val="39"/>
    <w:unhideWhenUsed/>
    <w:rsid w:val="006A22CE"/>
    <w:pPr>
      <w:spacing w:after="100" w:line="259" w:lineRule="auto"/>
      <w:ind w:left="440"/>
    </w:pPr>
    <w:rPr>
      <w:rFonts w:cs="Times New Roman"/>
    </w:rPr>
  </w:style>
  <w:style w:type="table" w:styleId="Tabelraster">
    <w:name w:val="Table Grid"/>
    <w:basedOn w:val="Standaardtabel"/>
    <w:uiPriority w:val="59"/>
    <w:rsid w:val="009A0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GevolgdeHyperlink">
    <w:name w:val="FollowedHyperlink"/>
    <w:basedOn w:val="Standaardalinea-lettertype"/>
    <w:uiPriority w:val="99"/>
    <w:semiHidden/>
    <w:unhideWhenUsed/>
    <w:rsid w:val="009A0FC2"/>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767534">
      <w:bodyDiv w:val="1"/>
      <w:marLeft w:val="0"/>
      <w:marRight w:val="0"/>
      <w:marTop w:val="0"/>
      <w:marBottom w:val="0"/>
      <w:divBdr>
        <w:top w:val="none" w:sz="0" w:space="0" w:color="auto"/>
        <w:left w:val="none" w:sz="0" w:space="0" w:color="auto"/>
        <w:bottom w:val="none" w:sz="0" w:space="0" w:color="auto"/>
        <w:right w:val="none" w:sz="0" w:space="0" w:color="auto"/>
      </w:divBdr>
    </w:div>
    <w:div w:id="589312214">
      <w:bodyDiv w:val="1"/>
      <w:marLeft w:val="0"/>
      <w:marRight w:val="0"/>
      <w:marTop w:val="0"/>
      <w:marBottom w:val="0"/>
      <w:divBdr>
        <w:top w:val="none" w:sz="0" w:space="0" w:color="auto"/>
        <w:left w:val="none" w:sz="0" w:space="0" w:color="auto"/>
        <w:bottom w:val="none" w:sz="0" w:space="0" w:color="auto"/>
        <w:right w:val="none" w:sz="0" w:space="0" w:color="auto"/>
      </w:divBdr>
    </w:div>
    <w:div w:id="752969736">
      <w:bodyDiv w:val="1"/>
      <w:marLeft w:val="0"/>
      <w:marRight w:val="0"/>
      <w:marTop w:val="0"/>
      <w:marBottom w:val="0"/>
      <w:divBdr>
        <w:top w:val="none" w:sz="0" w:space="0" w:color="auto"/>
        <w:left w:val="none" w:sz="0" w:space="0" w:color="auto"/>
        <w:bottom w:val="none" w:sz="0" w:space="0" w:color="auto"/>
        <w:right w:val="none" w:sz="0" w:space="0" w:color="auto"/>
      </w:divBdr>
    </w:div>
    <w:div w:id="1070079238">
      <w:bodyDiv w:val="1"/>
      <w:marLeft w:val="0"/>
      <w:marRight w:val="0"/>
      <w:marTop w:val="0"/>
      <w:marBottom w:val="0"/>
      <w:divBdr>
        <w:top w:val="none" w:sz="0" w:space="0" w:color="auto"/>
        <w:left w:val="none" w:sz="0" w:space="0" w:color="auto"/>
        <w:bottom w:val="none" w:sz="0" w:space="0" w:color="auto"/>
        <w:right w:val="none" w:sz="0" w:space="0" w:color="auto"/>
      </w:divBdr>
    </w:div>
    <w:div w:id="1225943626">
      <w:bodyDiv w:val="1"/>
      <w:marLeft w:val="0"/>
      <w:marRight w:val="0"/>
      <w:marTop w:val="0"/>
      <w:marBottom w:val="0"/>
      <w:divBdr>
        <w:top w:val="none" w:sz="0" w:space="0" w:color="auto"/>
        <w:left w:val="none" w:sz="0" w:space="0" w:color="auto"/>
        <w:bottom w:val="none" w:sz="0" w:space="0" w:color="auto"/>
        <w:right w:val="none" w:sz="0" w:space="0" w:color="auto"/>
      </w:divBdr>
    </w:div>
    <w:div w:id="1531410759">
      <w:bodyDiv w:val="1"/>
      <w:marLeft w:val="0"/>
      <w:marRight w:val="0"/>
      <w:marTop w:val="0"/>
      <w:marBottom w:val="0"/>
      <w:divBdr>
        <w:top w:val="none" w:sz="0" w:space="0" w:color="auto"/>
        <w:left w:val="none" w:sz="0" w:space="0" w:color="auto"/>
        <w:bottom w:val="none" w:sz="0" w:space="0" w:color="auto"/>
        <w:right w:val="none" w:sz="0" w:space="0" w:color="auto"/>
      </w:divBdr>
    </w:div>
    <w:div w:id="212765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oussef\AppData\Roaming\Microsoft\Sjablonen\Rapport%20(ontwerp%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5F440578EC432EB12E8C3F4F926C64"/>
        <w:category>
          <w:name w:val="Algemeen"/>
          <w:gallery w:val="placeholder"/>
        </w:category>
        <w:types>
          <w:type w:val="bbPlcHdr"/>
        </w:types>
        <w:behaviors>
          <w:behavior w:val="content"/>
        </w:behaviors>
        <w:guid w:val="{101F963B-B278-4108-85A0-8BB6C970E689}"/>
      </w:docPartPr>
      <w:docPartBody>
        <w:p w:rsidR="0073594C" w:rsidRDefault="000F26D7">
          <w:pPr>
            <w:pStyle w:val="655F440578EC432EB12E8C3F4F926C64"/>
          </w:pPr>
          <w:r>
            <w:rPr>
              <w:rFonts w:asciiTheme="majorHAnsi" w:eastAsiaTheme="majorEastAsia" w:hAnsiTheme="majorHAnsi" w:cstheme="majorBidi"/>
              <w:sz w:val="80"/>
              <w:szCs w:val="80"/>
            </w:rPr>
            <w:t>[Geef de titel van het document op]</w:t>
          </w:r>
        </w:p>
      </w:docPartBody>
    </w:docPart>
    <w:docPart>
      <w:docPartPr>
        <w:name w:val="793ADA1E008A4539965A2E9CF24B4568"/>
        <w:category>
          <w:name w:val="Algemeen"/>
          <w:gallery w:val="placeholder"/>
        </w:category>
        <w:types>
          <w:type w:val="bbPlcHdr"/>
        </w:types>
        <w:behaviors>
          <w:behavior w:val="content"/>
        </w:behaviors>
        <w:guid w:val="{50896A29-50F8-477C-9C59-92442E603DB9}"/>
      </w:docPartPr>
      <w:docPartBody>
        <w:p w:rsidR="0073594C" w:rsidRDefault="000F26D7">
          <w:pPr>
            <w:pStyle w:val="793ADA1E008A4539965A2E9CF24B4568"/>
          </w:pPr>
          <w:r>
            <w:rPr>
              <w:rFonts w:asciiTheme="majorHAnsi" w:eastAsiaTheme="majorEastAsia" w:hAnsiTheme="majorHAnsi" w:cstheme="majorBidi"/>
              <w:sz w:val="44"/>
              <w:szCs w:val="44"/>
            </w:rPr>
            <w:t>[Geef de ondertitel van het document op]</w:t>
          </w:r>
        </w:p>
      </w:docPartBody>
    </w:docPart>
    <w:docPart>
      <w:docPartPr>
        <w:name w:val="E757C4BF6BDF4D8FB4D05EE9976B4C5B"/>
        <w:category>
          <w:name w:val="Algemeen"/>
          <w:gallery w:val="placeholder"/>
        </w:category>
        <w:types>
          <w:type w:val="bbPlcHdr"/>
        </w:types>
        <w:behaviors>
          <w:behavior w:val="content"/>
        </w:behaviors>
        <w:guid w:val="{EE9FD097-F129-4A02-B9A0-584924D41DD5}"/>
      </w:docPartPr>
      <w:docPartBody>
        <w:p w:rsidR="0073594C" w:rsidRDefault="000F26D7">
          <w:pPr>
            <w:pStyle w:val="E757C4BF6BDF4D8FB4D05EE9976B4C5B"/>
          </w:pPr>
          <w: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6D7"/>
    <w:rsid w:val="000319A3"/>
    <w:rsid w:val="000F26D7"/>
    <w:rsid w:val="003218B5"/>
    <w:rsid w:val="004C71D2"/>
    <w:rsid w:val="00532FC1"/>
    <w:rsid w:val="00575C8E"/>
    <w:rsid w:val="005763AB"/>
    <w:rsid w:val="00734823"/>
    <w:rsid w:val="0073594C"/>
    <w:rsid w:val="007F7C1A"/>
    <w:rsid w:val="00920FC5"/>
    <w:rsid w:val="00964B04"/>
    <w:rsid w:val="00A26344"/>
    <w:rsid w:val="00B2554F"/>
    <w:rsid w:val="00C473CF"/>
    <w:rsid w:val="00C47F5A"/>
    <w:rsid w:val="00C522F9"/>
    <w:rsid w:val="00CB0350"/>
    <w:rsid w:val="00EA7448"/>
    <w:rsid w:val="00ED179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55F440578EC432EB12E8C3F4F926C64">
    <w:name w:val="655F440578EC432EB12E8C3F4F926C64"/>
  </w:style>
  <w:style w:type="paragraph" w:customStyle="1" w:styleId="793ADA1E008A4539965A2E9CF24B4568">
    <w:name w:val="793ADA1E008A4539965A2E9CF24B4568"/>
  </w:style>
  <w:style w:type="paragraph" w:customStyle="1" w:styleId="E757C4BF6BDF4D8FB4D05EE9976B4C5B">
    <w:name w:val="E757C4BF6BDF4D8FB4D05EE9976B4C5B"/>
  </w:style>
  <w:style w:type="character" w:customStyle="1" w:styleId="Kop1Char">
    <w:name w:val="Kop 1 Char"/>
    <w:basedOn w:val="Standaardalinea-lettertype"/>
    <w:link w:val="Kop1"/>
    <w:uiPriority w:val="9"/>
    <w:rPr>
      <w:rFonts w:asciiTheme="majorHAnsi" w:eastAsiaTheme="majorEastAsia" w:hAnsiTheme="majorHAnsi" w:cstheme="majorBidi"/>
      <w:bCs/>
      <w:i/>
      <w:color w:val="5B9BD5" w:themeColor="accent1"/>
      <w:sz w:val="32"/>
      <w:szCs w:val="32"/>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8818C004829142E8A38C7B37A2311C85">
    <w:name w:val="8818C004829142E8A38C7B37A2311C85"/>
  </w:style>
  <w:style w:type="paragraph" w:customStyle="1" w:styleId="E8CF8EC110DA4AA599C14DB3C1B0C98C">
    <w:name w:val="E8CF8EC110DA4AA599C14DB3C1B0C98C"/>
    <w:rsid w:val="0073594C"/>
  </w:style>
  <w:style w:type="paragraph" w:customStyle="1" w:styleId="8C9D800923D14EAF98D4DB9E42DBD4B6">
    <w:name w:val="8C9D800923D14EAF98D4DB9E42DBD4B6"/>
    <w:rsid w:val="0073594C"/>
  </w:style>
  <w:style w:type="paragraph" w:customStyle="1" w:styleId="161604CE60EF4B41B26B64CBB87EDE88">
    <w:name w:val="161604CE60EF4B41B26B64CBB87EDE88"/>
    <w:rsid w:val="0073594C"/>
  </w:style>
  <w:style w:type="paragraph" w:customStyle="1" w:styleId="E3B222847501485FB43B89543386F3E0">
    <w:name w:val="E3B222847501485FB43B89543386F3E0"/>
    <w:rsid w:val="0073594C"/>
  </w:style>
  <w:style w:type="paragraph" w:customStyle="1" w:styleId="41A2AD1096DF4575A04423E1FF2C9F46">
    <w:name w:val="41A2AD1096DF4575A04423E1FF2C9F46"/>
    <w:rsid w:val="0073594C"/>
  </w:style>
  <w:style w:type="paragraph" w:customStyle="1" w:styleId="AA4F05688D764E6DB51112D7E720489B">
    <w:name w:val="AA4F05688D764E6DB51112D7E720489B"/>
    <w:rsid w:val="0073594C"/>
  </w:style>
  <w:style w:type="paragraph" w:customStyle="1" w:styleId="E8E85BCC7BF34C5FA044E88329EE5377">
    <w:name w:val="E8E85BCC7BF34C5FA044E88329EE5377"/>
    <w:rsid w:val="00964B04"/>
  </w:style>
  <w:style w:type="paragraph" w:customStyle="1" w:styleId="07C47CE1A306493DA003964257E19773">
    <w:name w:val="07C47CE1A306493DA003964257E19773"/>
    <w:rsid w:val="00964B04"/>
  </w:style>
  <w:style w:type="paragraph" w:customStyle="1" w:styleId="527709C17D4A47F5AA54F0931B8EAAE2">
    <w:name w:val="527709C17D4A47F5AA54F0931B8EAAE2"/>
    <w:rsid w:val="00964B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Group 2: Jean-Pierre / Lukasz / Youssef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8A0457-9299-40B0-AE86-77B91C72FBD2}">
  <ds:schemaRefs>
    <ds:schemaRef ds:uri="http://schemas.microsoft.com/sharepoint/v3/contenttype/forms"/>
  </ds:schemaRefs>
</ds:datastoreItem>
</file>

<file path=customXml/itemProps3.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4.xml><?xml version="1.0" encoding="utf-8"?>
<ds:datastoreItem xmlns:ds="http://schemas.openxmlformats.org/officeDocument/2006/customXml" ds:itemID="{6F3AAC44-190D-430D-B46C-A36BCED61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Executive).dotx</Template>
  <TotalTime>848</TotalTime>
  <Pages>18</Pages>
  <Words>2332</Words>
  <Characters>12828</Characters>
  <Application>Microsoft Office Word</Application>
  <DocSecurity>0</DocSecurity>
  <Lines>106</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Plan of attack</vt:lpstr>
      <vt:lpstr/>
    </vt:vector>
  </TitlesOfParts>
  <Company/>
  <LinksUpToDate>false</LinksUpToDate>
  <CharactersWithSpaces>15130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of attack</dc:title>
  <dc:subject>Our plan to make this a successful project .(eng)</dc:subject>
  <dc:creator>Windows-gebruiker</dc:creator>
  <cp:keywords/>
  <cp:lastModifiedBy>Youssef El Jaddaoui</cp:lastModifiedBy>
  <cp:revision>62</cp:revision>
  <cp:lastPrinted>2009-08-05T20:41:00Z</cp:lastPrinted>
  <dcterms:created xsi:type="dcterms:W3CDTF">2017-09-07T08:58:00Z</dcterms:created>
  <dcterms:modified xsi:type="dcterms:W3CDTF">2017-09-19T08:12:00Z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