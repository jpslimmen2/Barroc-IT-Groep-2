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w:t>
                    </w:r>
                    <w:proofErr w:type="spellStart"/>
                    <w:r w:rsidR="00CC4ACD" w:rsidRPr="003E184A">
                      <w:rPr>
                        <w:sz w:val="36"/>
                        <w:szCs w:val="36"/>
                      </w:rPr>
                      <w:t>eng</w:t>
                    </w:r>
                    <w:proofErr w:type="spellEnd"/>
                    <w:r w:rsidR="00CC4ACD" w:rsidRPr="003E184A">
                      <w:rPr>
                        <w:sz w:val="36"/>
                        <w:szCs w:val="36"/>
                      </w:rPr>
                      <w:t>)</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r>
        <w:rPr>
          <w:rStyle w:val="Kop1Char"/>
          <w:sz w:val="80"/>
          <w:szCs w:val="80"/>
        </w:rPr>
        <w:lastRenderedPageBreak/>
        <w:t>Plan of a</w:t>
      </w:r>
      <w:bookmarkEnd w:id="0"/>
      <w:r w:rsidR="005D47D9">
        <w:rPr>
          <w:rStyle w:val="Kop1Char"/>
          <w:sz w:val="80"/>
          <w:szCs w:val="80"/>
        </w:rPr>
        <w:t>ttack</w:t>
      </w:r>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xml:space="preserve">: </w:t>
      </w:r>
      <w:proofErr w:type="spellStart"/>
      <w:r w:rsidR="000C7206" w:rsidRPr="00297ED7">
        <w:rPr>
          <w:sz w:val="32"/>
          <w:szCs w:val="28"/>
        </w:rPr>
        <w:t>Barroc</w:t>
      </w:r>
      <w:proofErr w:type="spellEnd"/>
      <w:r w:rsidR="000C7206" w:rsidRPr="00297ED7">
        <w:rPr>
          <w:sz w:val="32"/>
          <w:szCs w:val="28"/>
        </w:rPr>
        <w:t>-it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 xml:space="preserve">Mr. van </w:t>
      </w:r>
      <w:proofErr w:type="spellStart"/>
      <w:r w:rsidR="001A7866" w:rsidRPr="00297ED7">
        <w:rPr>
          <w:sz w:val="32"/>
          <w:szCs w:val="28"/>
        </w:rPr>
        <w:t>Bueren</w:t>
      </w:r>
      <w:proofErr w:type="spellEnd"/>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 xml:space="preserve">Contractors: Jean-Pierre </w:t>
      </w:r>
      <w:proofErr w:type="spellStart"/>
      <w:r w:rsidRPr="00297ED7">
        <w:rPr>
          <w:sz w:val="32"/>
          <w:szCs w:val="28"/>
        </w:rPr>
        <w:t>Slimmen</w:t>
      </w:r>
      <w:proofErr w:type="spellEnd"/>
      <w:r w:rsidRPr="00297ED7">
        <w:rPr>
          <w:sz w:val="32"/>
          <w:szCs w:val="28"/>
        </w:rPr>
        <w:t>, Lukasz</w:t>
      </w:r>
      <w:r w:rsidRPr="00297ED7">
        <w:rPr>
          <w:rFonts w:ascii="Arial" w:hAnsi="Arial"/>
          <w:b/>
          <w:sz w:val="32"/>
          <w:szCs w:val="28"/>
        </w:rPr>
        <w:t xml:space="preserve"> </w:t>
      </w:r>
      <w:proofErr w:type="spellStart"/>
      <w:r w:rsidR="00145567">
        <w:rPr>
          <w:sz w:val="32"/>
          <w:szCs w:val="28"/>
        </w:rPr>
        <w:t>Tatarczyk</w:t>
      </w:r>
      <w:proofErr w:type="spellEnd"/>
      <w:r w:rsidR="00145567">
        <w:rPr>
          <w:sz w:val="32"/>
          <w:szCs w:val="28"/>
        </w:rPr>
        <w:t xml:space="preserve">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83316E">
          <w:pPr>
            <w:pStyle w:val="Inhopg1"/>
            <w:tabs>
              <w:tab w:val="right" w:leader="dot" w:pos="10070"/>
            </w:tabs>
            <w:rPr>
              <w:noProof/>
            </w:rPr>
          </w:pPr>
          <w:r>
            <w:t xml:space="preserve">1. </w:t>
          </w:r>
          <w:r w:rsidR="006A22CE">
            <w:fldChar w:fldCharType="begin"/>
          </w:r>
          <w:r w:rsidR="006A22CE">
            <w:instrText xml:space="preserve"> TOC \o "1-3" \h \z \u </w:instrText>
          </w:r>
          <w:r w:rsidR="006A22CE">
            <w:fldChar w:fldCharType="separate"/>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31582B">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0031582B">
              <w:rPr>
                <w:noProof/>
                <w:webHidden/>
              </w:rPr>
              <w:t>3</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bookmarkStart w:id="3" w:name="_GoBack"/>
            <w:bookmarkEnd w:id="3"/>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0031582B">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0031582B">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0031582B">
              <w:rPr>
                <w:noProof/>
                <w:webHidden/>
              </w:rPr>
              <w:t>9</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4" w:name="_Toc492834460"/>
      <w:r>
        <w:rPr>
          <w:sz w:val="52"/>
        </w:rPr>
        <w:lastRenderedPageBreak/>
        <w:t>Our b</w:t>
      </w:r>
      <w:r w:rsidR="006A22CE" w:rsidRPr="006A22CE">
        <w:rPr>
          <w:sz w:val="52"/>
        </w:rPr>
        <w:t>ackground</w:t>
      </w:r>
      <w:bookmarkEnd w:id="4"/>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p>
    <w:p w:rsidR="00297ED7" w:rsidRDefault="00297ED7" w:rsidP="00297ED7"/>
    <w:p w:rsidR="001E69DD" w:rsidRPr="00BD173B" w:rsidRDefault="001E69DD" w:rsidP="00297ED7"/>
    <w:p w:rsidR="006A22CE" w:rsidRDefault="006A22CE" w:rsidP="006A22CE">
      <w:pPr>
        <w:pStyle w:val="Kop1"/>
        <w:rPr>
          <w:sz w:val="52"/>
        </w:rPr>
      </w:pPr>
      <w:bookmarkStart w:id="5" w:name="_Toc492834461"/>
      <w:r w:rsidRPr="00E72D81">
        <w:rPr>
          <w:sz w:val="52"/>
          <w:lang w:val="en-GB"/>
        </w:rPr>
        <w:t>Our</w:t>
      </w:r>
      <w:r w:rsidRPr="006A22CE">
        <w:rPr>
          <w:sz w:val="52"/>
        </w:rPr>
        <w:t xml:space="preserve"> goals</w:t>
      </w:r>
      <w:bookmarkEnd w:id="5"/>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2F6F7B" w:rsidRPr="00BD173B" w:rsidRDefault="002F6F7B" w:rsidP="00B66883">
      <w:r>
        <w:t xml:space="preserve">It’s difficult to choose the right </w:t>
      </w:r>
      <w:r w:rsidR="00EF03C4">
        <w:t>company</w:t>
      </w:r>
      <w:r>
        <w:t xml:space="preserve"> to fulfil your expectations, that’s why we appreciate your interest in our company.</w:t>
      </w:r>
    </w:p>
    <w:p w:rsidR="006A22CE" w:rsidRPr="006A22CE" w:rsidRDefault="006A22CE" w:rsidP="006A22CE">
      <w:pPr>
        <w:rPr>
          <w:sz w:val="40"/>
        </w:rPr>
      </w:pPr>
    </w:p>
    <w:p w:rsidR="00743B1D" w:rsidRPr="00191DC3" w:rsidRDefault="006A22CE" w:rsidP="00191DC3">
      <w:pPr>
        <w:pStyle w:val="Kop1"/>
        <w:rPr>
          <w:sz w:val="52"/>
        </w:rPr>
      </w:pPr>
      <w:bookmarkStart w:id="6" w:name="_Toc492834462"/>
      <w:r w:rsidRPr="006A22CE">
        <w:rPr>
          <w:sz w:val="52"/>
        </w:rPr>
        <w:lastRenderedPageBreak/>
        <w:t>Project</w:t>
      </w:r>
      <w:r w:rsidRPr="00E72D81">
        <w:rPr>
          <w:sz w:val="52"/>
          <w:lang w:val="en-GB"/>
        </w:rPr>
        <w:t xml:space="preserve"> assignments</w:t>
      </w:r>
      <w:bookmarkEnd w:id="6"/>
    </w:p>
    <w:p w:rsidR="006A22CE" w:rsidRDefault="00743B1D" w:rsidP="00743B1D">
      <w:pPr>
        <w:pStyle w:val="Kop2"/>
        <w:rPr>
          <w:shd w:val="clear" w:color="auto" w:fill="FFFFFF"/>
        </w:rPr>
      </w:pPr>
      <w:r>
        <w:rPr>
          <w:shd w:val="clear" w:color="auto" w:fill="FFFFFF"/>
        </w:rPr>
        <w:t>Communication problem</w:t>
      </w:r>
    </w:p>
    <w:p w:rsidR="00743B1D" w:rsidRPr="00743B1D" w:rsidRDefault="00743B1D" w:rsidP="00743B1D"/>
    <w:p w:rsidR="00743B1D" w:rsidRDefault="00743B1D" w:rsidP="00743B1D">
      <w:r>
        <w:t xml:space="preserve">Mr. van </w:t>
      </w:r>
      <w:proofErr w:type="spellStart"/>
      <w:r>
        <w:t>Bueren</w:t>
      </w:r>
      <w:proofErr w:type="spellEnd"/>
      <w:r>
        <w:t xml:space="preserve"> is our </w:t>
      </w:r>
      <w:r w:rsidR="002D15C9">
        <w:t>employer, he told us what’s going wrong.</w:t>
      </w:r>
      <w:r w:rsidR="00191DC3">
        <w:t xml:space="preserve"> Also his colleague Mr. Vorselaars told us more about the situation. Mr. van </w:t>
      </w:r>
      <w:proofErr w:type="spellStart"/>
      <w:r w:rsidR="00191DC3">
        <w:t>Bueren’s</w:t>
      </w:r>
      <w:proofErr w:type="spellEnd"/>
      <w:r w:rsidR="00191DC3">
        <w:t xml:space="preserve"> </w:t>
      </w:r>
      <w:r w:rsidR="002D15C9">
        <w:t>departments don’t communicate with each other very well.  Jean-Pierre, Lukasz and Youssef are going to fix this problem. We’re going to do it as follows:</w:t>
      </w:r>
    </w:p>
    <w:p w:rsidR="008B4A63" w:rsidRDefault="002D15C9" w:rsidP="00743B1D">
      <w:r>
        <w:t xml:space="preserve">We’re going to make space in our server to store all Mr. van </w:t>
      </w:r>
      <w:proofErr w:type="spellStart"/>
      <w:r>
        <w:t>Bueren’s</w:t>
      </w:r>
      <w:proofErr w:type="spellEnd"/>
      <w:r>
        <w:t xml:space="preserve">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6A22CE" w:rsidRPr="006A22CE" w:rsidRDefault="006A22CE" w:rsidP="006A22CE">
      <w:pPr>
        <w:rPr>
          <w:sz w:val="40"/>
        </w:rPr>
      </w:pPr>
    </w:p>
    <w:p w:rsidR="006A22CE" w:rsidRPr="006A22CE" w:rsidRDefault="006A22CE" w:rsidP="006A22CE">
      <w:pPr>
        <w:pStyle w:val="Kop1"/>
        <w:rPr>
          <w:sz w:val="52"/>
        </w:rPr>
      </w:pPr>
      <w:bookmarkStart w:id="7" w:name="_Toc492834463"/>
      <w:r w:rsidRPr="006A22CE">
        <w:rPr>
          <w:sz w:val="52"/>
        </w:rPr>
        <w:t>Project activities</w:t>
      </w:r>
      <w:bookmarkEnd w:id="7"/>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8" w:name="_Toc492834464"/>
      <w:r w:rsidRPr="006A22CE">
        <w:rPr>
          <w:sz w:val="52"/>
        </w:rPr>
        <w:lastRenderedPageBreak/>
        <w:t>Project confines</w:t>
      </w:r>
      <w:bookmarkEnd w:id="8"/>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9" w:name="_Toc492834465"/>
      <w:r w:rsidRPr="006A22CE">
        <w:rPr>
          <w:sz w:val="52"/>
        </w:rPr>
        <w:t>Products</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0" w:name="_Toc492834466"/>
      <w:r w:rsidRPr="006A22CE">
        <w:rPr>
          <w:sz w:val="52"/>
        </w:rPr>
        <w:lastRenderedPageBreak/>
        <w:t>Quality</w:t>
      </w:r>
      <w:bookmarkEnd w:id="10"/>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Default="006A22CE" w:rsidP="006A22CE">
      <w:pPr>
        <w:pStyle w:val="Kop1"/>
        <w:rPr>
          <w:sz w:val="52"/>
        </w:rPr>
      </w:pPr>
      <w:bookmarkStart w:id="11" w:name="_Toc492834467"/>
      <w:r w:rsidRPr="006A22CE">
        <w:rPr>
          <w:sz w:val="52"/>
        </w:rPr>
        <w:t>Project organization</w:t>
      </w:r>
      <w:bookmarkEnd w:id="11"/>
    </w:p>
    <w:p w:rsidR="00571419" w:rsidRPr="00571419" w:rsidRDefault="00571419" w:rsidP="00571419"/>
    <w:p w:rsidR="00571419" w:rsidRDefault="00571419" w:rsidP="00571419">
      <w:r>
        <w:t xml:space="preserve">Jean-Pierre </w:t>
      </w:r>
      <w:proofErr w:type="spellStart"/>
      <w:r w:rsidR="0031582B">
        <w:t>Slimmen</w:t>
      </w:r>
      <w:proofErr w:type="spellEnd"/>
      <w:r w:rsidR="0031582B">
        <w:t xml:space="preserve">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Youssef is responsible for almost every document. Jean-Pierre is responsible for the interview, </w:t>
      </w:r>
      <w:proofErr w:type="spellStart"/>
      <w:r w:rsidR="00DF537C">
        <w:t>PvA</w:t>
      </w:r>
      <w:proofErr w:type="spellEnd"/>
      <w:r w:rsidR="00DF537C">
        <w:t xml:space="preserve">, schedule and the program.  Lukasz is responsible for the code convention, </w:t>
      </w:r>
      <w:proofErr w:type="spellStart"/>
      <w:r w:rsidR="00DF537C">
        <w:t>PvE</w:t>
      </w:r>
      <w:proofErr w:type="spellEnd"/>
      <w:r w:rsidR="00DF537C">
        <w:t xml:space="preserve">, </w:t>
      </w:r>
      <w:proofErr w:type="spellStart"/>
      <w:r w:rsidR="00DF537C">
        <w:t>PvA</w:t>
      </w:r>
      <w:proofErr w:type="spellEnd"/>
      <w:r w:rsidR="00DF537C">
        <w:t xml:space="preserve"> advise rapport and the program.</w:t>
      </w:r>
    </w:p>
    <w:p w:rsidR="00DF537C" w:rsidRDefault="003E0635" w:rsidP="00571419">
      <w:r>
        <w:t xml:space="preserve">We’re keeping an eye on each other to make sure that everyone is doing their task, because there is </w:t>
      </w:r>
      <w:r w:rsidR="0031582B">
        <w:t xml:space="preserve">an off work </w:t>
      </w:r>
      <w:r>
        <w:t xml:space="preserve"> to do. We have a logbook and hours list for us to know what we did and for how long. We trying to contact our </w:t>
      </w:r>
      <w:r w:rsidR="00062D33">
        <w:t xml:space="preserve">employer in the beginning stage as much as possible to get the most results. We’re keeping a every Monday/Friday a meeting to keep each other up to date. Every meeting starts </w:t>
      </w:r>
      <w:r w:rsidR="00CF7292">
        <w:t xml:space="preserve">at 10:45 AM. Youssef makes a </w:t>
      </w:r>
      <w:proofErr w:type="spellStart"/>
      <w:r w:rsidR="00CF7292">
        <w:t>notule</w:t>
      </w:r>
      <w:proofErr w:type="spellEnd"/>
      <w:r w:rsidR="00CF7292">
        <w:t xml:space="preserve"> form each meeting.</w:t>
      </w: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2" w:name="_Toc492834468"/>
      <w:r w:rsidRPr="006A22CE">
        <w:rPr>
          <w:sz w:val="52"/>
        </w:rPr>
        <w:lastRenderedPageBreak/>
        <w:t>Schedule</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3" w:name="_Toc492834469"/>
      <w:r w:rsidRPr="006A22CE">
        <w:rPr>
          <w:sz w:val="52"/>
        </w:rPr>
        <w:lastRenderedPageBreak/>
        <w:t>Costs and benefits</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4" w:name="_Toc492834470"/>
      <w:r w:rsidRPr="006A22CE">
        <w:rPr>
          <w:sz w:val="52"/>
        </w:rPr>
        <w:lastRenderedPageBreak/>
        <w:t>Risks</w:t>
      </w:r>
      <w:bookmarkEnd w:id="14"/>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C06" w:rsidRDefault="00034C06">
      <w:pPr>
        <w:spacing w:after="0" w:line="240" w:lineRule="auto"/>
      </w:pPr>
      <w:r>
        <w:separator/>
      </w:r>
    </w:p>
  </w:endnote>
  <w:endnote w:type="continuationSeparator" w:id="0">
    <w:p w:rsidR="00034C06" w:rsidRDefault="00034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419" w:rsidRDefault="00571419">
    <w:pPr>
      <w:jc w:val="right"/>
    </w:pPr>
  </w:p>
  <w:p w:rsidR="00571419" w:rsidRDefault="00571419">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71419" w:rsidRDefault="00571419">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71419" w:rsidRDefault="00571419">
    <w:pPr>
      <w:pStyle w:val="Geenafstand"/>
      <w:rPr>
        <w:sz w:val="2"/>
        <w:szCs w:val="2"/>
      </w:rPr>
    </w:pPr>
  </w:p>
  <w:p w:rsidR="00571419" w:rsidRDefault="00571419"/>
  <w:p w:rsidR="00571419" w:rsidRDefault="00571419"/>
  <w:p w:rsidR="00571419" w:rsidRDefault="0057141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Content>
      <w:p w:rsidR="00571419" w:rsidRDefault="00571419">
        <w:pPr>
          <w:pStyle w:val="Voettekst"/>
          <w:jc w:val="right"/>
        </w:pPr>
        <w:r>
          <w:fldChar w:fldCharType="begin"/>
        </w:r>
        <w:r>
          <w:instrText>PAGE   \* MERGEFORMAT</w:instrText>
        </w:r>
        <w:r>
          <w:fldChar w:fldCharType="separate"/>
        </w:r>
        <w:r w:rsidR="0031582B">
          <w:rPr>
            <w:noProof/>
          </w:rPr>
          <w:t>9</w:t>
        </w:r>
        <w:r>
          <w:fldChar w:fldCharType="end"/>
        </w:r>
      </w:p>
    </w:sdtContent>
  </w:sdt>
  <w:p w:rsidR="00571419" w:rsidRDefault="00571419"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C06" w:rsidRDefault="00034C06">
      <w:pPr>
        <w:spacing w:after="0" w:line="240" w:lineRule="auto"/>
      </w:pPr>
      <w:r>
        <w:separator/>
      </w:r>
    </w:p>
  </w:footnote>
  <w:footnote w:type="continuationSeparator" w:id="0">
    <w:p w:rsidR="00034C06" w:rsidRDefault="00034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rsidR="00571419" w:rsidRDefault="00571419">
        <w:pPr>
          <w:spacing w:after="0"/>
          <w:jc w:val="center"/>
          <w:rPr>
            <w:color w:val="E4E9EF" w:themeColor="background2"/>
          </w:rPr>
        </w:pPr>
        <w:r>
          <w:rPr>
            <w:color w:val="6076B4" w:themeColor="accent1"/>
            <w:lang w:val="nl-NL"/>
          </w:rPr>
          <w:t>Plan of attack</w:t>
        </w:r>
      </w:p>
    </w:sdtContent>
  </w:sdt>
  <w:p w:rsidR="00571419" w:rsidRDefault="0057141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1471"/>
    <w:rsid w:val="000614AE"/>
    <w:rsid w:val="00062D33"/>
    <w:rsid w:val="00073A91"/>
    <w:rsid w:val="000C7206"/>
    <w:rsid w:val="00145567"/>
    <w:rsid w:val="00191DC3"/>
    <w:rsid w:val="001A7866"/>
    <w:rsid w:val="001D741D"/>
    <w:rsid w:val="001E5946"/>
    <w:rsid w:val="001E69DD"/>
    <w:rsid w:val="002257E0"/>
    <w:rsid w:val="00266CCE"/>
    <w:rsid w:val="00297ED7"/>
    <w:rsid w:val="002B69E5"/>
    <w:rsid w:val="002D15C9"/>
    <w:rsid w:val="002F14FD"/>
    <w:rsid w:val="002F6F7B"/>
    <w:rsid w:val="00302771"/>
    <w:rsid w:val="0031582B"/>
    <w:rsid w:val="003E0635"/>
    <w:rsid w:val="003E184A"/>
    <w:rsid w:val="003E1A23"/>
    <w:rsid w:val="0040097B"/>
    <w:rsid w:val="00413B89"/>
    <w:rsid w:val="00447BE1"/>
    <w:rsid w:val="00474A81"/>
    <w:rsid w:val="00497640"/>
    <w:rsid w:val="004A56DE"/>
    <w:rsid w:val="004D0F14"/>
    <w:rsid w:val="004F75F6"/>
    <w:rsid w:val="00561FB4"/>
    <w:rsid w:val="00571419"/>
    <w:rsid w:val="005D47D9"/>
    <w:rsid w:val="00691242"/>
    <w:rsid w:val="006A22CE"/>
    <w:rsid w:val="006B2A52"/>
    <w:rsid w:val="006C3923"/>
    <w:rsid w:val="006D358C"/>
    <w:rsid w:val="006D5E3B"/>
    <w:rsid w:val="00721F90"/>
    <w:rsid w:val="00743B1D"/>
    <w:rsid w:val="00777838"/>
    <w:rsid w:val="007B173F"/>
    <w:rsid w:val="0083316E"/>
    <w:rsid w:val="00884A90"/>
    <w:rsid w:val="008B4A63"/>
    <w:rsid w:val="008F2F4B"/>
    <w:rsid w:val="00961340"/>
    <w:rsid w:val="00964CE3"/>
    <w:rsid w:val="009F7DF6"/>
    <w:rsid w:val="00A462C3"/>
    <w:rsid w:val="00A6797F"/>
    <w:rsid w:val="00A7083A"/>
    <w:rsid w:val="00A87B6E"/>
    <w:rsid w:val="00AD35A2"/>
    <w:rsid w:val="00B43719"/>
    <w:rsid w:val="00B66883"/>
    <w:rsid w:val="00B947A3"/>
    <w:rsid w:val="00BD173B"/>
    <w:rsid w:val="00C027E7"/>
    <w:rsid w:val="00C52D42"/>
    <w:rsid w:val="00CC4ACD"/>
    <w:rsid w:val="00CC7D1C"/>
    <w:rsid w:val="00CD142B"/>
    <w:rsid w:val="00CF1380"/>
    <w:rsid w:val="00CF7292"/>
    <w:rsid w:val="00DF537C"/>
    <w:rsid w:val="00E72D81"/>
    <w:rsid w:val="00EC5A11"/>
    <w:rsid w:val="00EF03C4"/>
    <w:rsid w:val="00F043F7"/>
    <w:rsid w:val="00F41BE9"/>
    <w:rsid w:val="00F537F2"/>
    <w:rsid w:val="00F70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1E82E"/>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3218B5"/>
    <w:rsid w:val="00532FC1"/>
    <w:rsid w:val="00575C8E"/>
    <w:rsid w:val="005763AB"/>
    <w:rsid w:val="0073594C"/>
    <w:rsid w:val="007F7C1A"/>
    <w:rsid w:val="00964B04"/>
    <w:rsid w:val="00A26344"/>
    <w:rsid w:val="00B2554F"/>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0E77252A-B27C-4667-AF96-D0910377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628</TotalTime>
  <Pages>10</Pages>
  <Words>757</Words>
  <Characters>4168</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Youssef El Jaddaoui</cp:lastModifiedBy>
  <cp:revision>46</cp:revision>
  <cp:lastPrinted>2009-08-05T20:41:00Z</cp:lastPrinted>
  <dcterms:created xsi:type="dcterms:W3CDTF">2017-09-07T08:58:00Z</dcterms:created>
  <dcterms:modified xsi:type="dcterms:W3CDTF">2017-09-14T09:48:00Z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