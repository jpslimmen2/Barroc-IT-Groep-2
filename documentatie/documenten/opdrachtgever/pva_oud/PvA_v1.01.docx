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rsidP="00CF1380">
                    <w:pPr>
                      <w:pStyle w:val="Titel"/>
                      <w:jc w:val="center"/>
                      <w:rPr>
                        <w:sz w:val="96"/>
                      </w:rPr>
                    </w:pPr>
                    <w:r w:rsidRPr="00E72D81">
                      <w:rPr>
                        <w:sz w:val="96"/>
                      </w:rPr>
                      <w:t>PvA</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.(eng)</w:t>
                    </w:r>
                  </w:p>
                </w:sdtContent>
              </w:sdt>
            </w:tc>
          </w:tr>
          <w:tr w:rsidR="004A56DE">
            <w:tc>
              <w:tcPr>
                <w:tcW w:w="0" w:type="auto"/>
                <w:vAlign w:val="bottom"/>
              </w:tcPr>
              <w:p w:rsidR="004A56DE" w:rsidRDefault="004A56DE"/>
            </w:tc>
          </w:tr>
          <w:tr w:rsidR="004A56DE">
            <w:tc>
              <w:tcPr>
                <w:tcW w:w="0" w:type="auto"/>
                <w:vAlign w:val="bottom"/>
              </w:tcPr>
              <w:sdt>
                <w:sdtPr>
                  <w:rPr>
                    <w:lang w:val="nl-NL"/>
                  </w:r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6B2A52">
                    <w:pPr>
                      <w:jc w:val="center"/>
                    </w:pPr>
                    <w:r>
                      <w:rPr>
                        <w:lang w:val="nl-NL"/>
                      </w:rPr>
                      <w:t xml:space="preserve"> Grouo</w:t>
                    </w:r>
                    <w:r w:rsidR="0040097B" w:rsidRPr="0040097B">
                      <w:rPr>
                        <w:lang w:val="nl-NL"/>
                      </w:rPr>
                      <w:t xml:space="preserve"> 2: JP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OLE_LINK1"/>
      <w:bookmarkStart w:id="2" w:name="OLE_LINK2"/>
      <w:r>
        <w:rPr>
          <w:rStyle w:val="Kop1Char"/>
          <w:sz w:val="80"/>
          <w:szCs w:val="80"/>
        </w:rPr>
        <w:lastRenderedPageBreak/>
        <w:t>Plan of a</w:t>
      </w:r>
      <w:bookmarkEnd w:id="0"/>
      <w:r w:rsidR="005D47D9">
        <w:rPr>
          <w:rStyle w:val="Kop1Char"/>
          <w:sz w:val="80"/>
          <w:szCs w:val="80"/>
        </w:rPr>
        <w:t>ttack</w:t>
      </w:r>
    </w:p>
    <w:bookmarkEnd w:id="1"/>
    <w:bookmarkEnd w:id="2"/>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320443A6" wp14:editId="68A3F2CC">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Mr. van Bueren</w:t>
      </w:r>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r w:rsidR="00145567">
        <w:rPr>
          <w:sz w:val="32"/>
          <w:szCs w:val="28"/>
        </w:rPr>
        <w:t>Tatarczyk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r>
        <w:rPr>
          <w:rStyle w:val="Kop1Char"/>
          <w:sz w:val="80"/>
          <w:szCs w:val="80"/>
        </w:rPr>
        <w:lastRenderedPageBreak/>
        <w:t>Table of contents</w:t>
      </w:r>
    </w:p>
    <w:sdt>
      <w:sdtPr>
        <w:id w:val="-1096168737"/>
        <w:docPartObj>
          <w:docPartGallery w:val="Table of Contents"/>
          <w:docPartUnique/>
        </w:docPartObj>
      </w:sdtPr>
      <w:sdtEndPr>
        <w:rPr>
          <w:b/>
          <w:bCs/>
        </w:rPr>
      </w:sdtEndPr>
      <w:sdtContent>
        <w:p w:rsidR="00497640" w:rsidRPr="00497640" w:rsidRDefault="006A22CE">
          <w:pPr>
            <w:pStyle w:val="Inhopg1"/>
            <w:tabs>
              <w:tab w:val="right" w:leader="dot" w:pos="10070"/>
            </w:tabs>
            <w:rPr>
              <w:noProof/>
            </w:rPr>
          </w:pPr>
          <w:r>
            <w:fldChar w:fldCharType="begin"/>
          </w:r>
          <w:r>
            <w:instrText xml:space="preserve"> TOC \o "1-3" \h \z \u </w:instrText>
          </w:r>
          <w:r>
            <w:fldChar w:fldCharType="separate"/>
          </w:r>
          <w:hyperlink w:anchor="_Toc492834458" w:history="1"/>
          <w:r w:rsidR="00497640" w:rsidRPr="00497640">
            <w:rPr>
              <w:rStyle w:val="Hyperlink"/>
              <w:noProof/>
              <w:color w:val="auto"/>
              <w:u w:val="none"/>
            </w:rPr>
            <w:t xml:space="preserve">1. </w:t>
          </w:r>
          <w:hyperlink w:anchor="_Toc492834460" w:history="1">
            <w:r w:rsidR="00497640" w:rsidRPr="00497640">
              <w:rPr>
                <w:rStyle w:val="Hyperlink"/>
                <w:noProof/>
                <w:color w:val="auto"/>
                <w:u w:val="none"/>
              </w:rPr>
              <w:t>Our background</w:t>
            </w:r>
            <w:r w:rsidR="00497640" w:rsidRPr="00497640">
              <w:rPr>
                <w:noProof/>
                <w:webHidden/>
              </w:rPr>
              <w:tab/>
            </w:r>
            <w:r w:rsidR="00497640">
              <w:rPr>
                <w:noProof/>
                <w:webHidden/>
              </w:rPr>
              <w:t xml:space="preserve">blz. </w:t>
            </w:r>
            <w:r w:rsidR="00497640" w:rsidRPr="00497640">
              <w:rPr>
                <w:noProof/>
                <w:webHidden/>
              </w:rPr>
              <w:fldChar w:fldCharType="begin"/>
            </w:r>
            <w:r w:rsidR="00497640" w:rsidRPr="00497640">
              <w:rPr>
                <w:noProof/>
                <w:webHidden/>
              </w:rPr>
              <w:instrText xml:space="preserve"> PAGEREF _Toc492834460 \h </w:instrText>
            </w:r>
            <w:r w:rsidR="00497640" w:rsidRPr="00497640">
              <w:rPr>
                <w:noProof/>
                <w:webHidden/>
              </w:rPr>
            </w:r>
            <w:r w:rsidR="00497640" w:rsidRPr="00497640">
              <w:rPr>
                <w:noProof/>
                <w:webHidden/>
              </w:rPr>
              <w:fldChar w:fldCharType="separate"/>
            </w:r>
            <w:r w:rsidR="00497640" w:rsidRPr="00497640">
              <w:rPr>
                <w:noProof/>
                <w:webHidden/>
              </w:rPr>
              <w:t>3</w:t>
            </w:r>
            <w:r w:rsidR="00497640"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2. </w:t>
          </w:r>
          <w:hyperlink w:anchor="_Toc492834461" w:history="1">
            <w:r w:rsidRPr="00497640">
              <w:rPr>
                <w:rStyle w:val="Hyperlink"/>
                <w:noProof/>
                <w:color w:val="auto"/>
                <w:u w:val="none"/>
                <w:lang w:val="en-GB"/>
              </w:rPr>
              <w:t>Our</w:t>
            </w:r>
            <w:r w:rsidRPr="00497640">
              <w:rPr>
                <w:rStyle w:val="Hyperlink"/>
                <w:noProof/>
                <w:color w:val="auto"/>
                <w:u w:val="none"/>
              </w:rPr>
              <w:t xml:space="preserve"> goals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_Toc492834461 \h </w:instrText>
            </w:r>
            <w:r w:rsidRPr="00497640">
              <w:rPr>
                <w:noProof/>
                <w:webHidden/>
              </w:rPr>
            </w:r>
            <w:r w:rsidRPr="00497640">
              <w:rPr>
                <w:noProof/>
                <w:webHidden/>
              </w:rPr>
              <w:fldChar w:fldCharType="separate"/>
            </w:r>
            <w:r w:rsidRPr="00497640">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3. </w:t>
          </w:r>
          <w:hyperlink w:anchor="_Toc492834462" w:history="1">
            <w:r w:rsidRPr="00497640">
              <w:rPr>
                <w:rStyle w:val="Hyperlink"/>
                <w:noProof/>
                <w:color w:val="auto"/>
                <w:u w:val="none"/>
              </w:rPr>
              <w:t>Project</w:t>
            </w:r>
            <w:r w:rsidRPr="00497640">
              <w:rPr>
                <w:rStyle w:val="Hyperlink"/>
                <w:noProof/>
                <w:color w:val="auto"/>
                <w:u w:val="none"/>
                <w:lang w:val="en-GB"/>
              </w:rPr>
              <w:t xml:space="preserve"> assignments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_Toc492834462 \h </w:instrText>
            </w:r>
            <w:r w:rsidRPr="00497640">
              <w:rPr>
                <w:noProof/>
                <w:webHidden/>
              </w:rPr>
            </w:r>
            <w:r w:rsidRPr="00497640">
              <w:rPr>
                <w:noProof/>
                <w:webHidden/>
              </w:rPr>
              <w:fldChar w:fldCharType="separate"/>
            </w:r>
            <w:r w:rsidRPr="00497640">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4. </w:t>
          </w:r>
          <w:hyperlink w:anchor="_Toc492834463" w:history="1">
            <w:r w:rsidRPr="00497640">
              <w:rPr>
                <w:rStyle w:val="Hyperlink"/>
                <w:noProof/>
                <w:color w:val="auto"/>
                <w:u w:val="none"/>
              </w:rPr>
              <w:t>Project activities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_Toc492834463 \h </w:instrText>
            </w:r>
            <w:r w:rsidRPr="00497640">
              <w:rPr>
                <w:noProof/>
                <w:webHidden/>
              </w:rPr>
            </w:r>
            <w:r w:rsidRPr="00497640">
              <w:rPr>
                <w:noProof/>
                <w:webHidden/>
              </w:rPr>
              <w:fldChar w:fldCharType="separate"/>
            </w:r>
            <w:r w:rsidRPr="00497640">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5. </w:t>
          </w:r>
          <w:hyperlink w:anchor="_Toc492834464" w:history="1">
            <w:r w:rsidRPr="00497640">
              <w:rPr>
                <w:rStyle w:val="Hyperlink"/>
                <w:noProof/>
                <w:color w:val="auto"/>
                <w:u w:val="none"/>
              </w:rPr>
              <w:t>Project confines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_Toc492834464 \h </w:instrText>
            </w:r>
            <w:r w:rsidRPr="00497640">
              <w:rPr>
                <w:noProof/>
                <w:webHidden/>
              </w:rPr>
            </w:r>
            <w:r w:rsidRPr="00497640">
              <w:rPr>
                <w:noProof/>
                <w:webHidden/>
              </w:rPr>
              <w:fldChar w:fldCharType="separate"/>
            </w:r>
            <w:r w:rsidRPr="00497640">
              <w:rPr>
                <w:noProof/>
                <w:webHidden/>
              </w:rPr>
              <w:t>7</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6. </w:t>
          </w:r>
          <w:hyperlink w:anchor="_Toc492834465" w:history="1">
            <w:r w:rsidRPr="00497640">
              <w:rPr>
                <w:rStyle w:val="Hyperlink"/>
                <w:noProof/>
                <w:color w:val="auto"/>
                <w:u w:val="none"/>
              </w:rPr>
              <w:t>Products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_Toc492834465 \h </w:instrText>
            </w:r>
            <w:r w:rsidRPr="00497640">
              <w:rPr>
                <w:noProof/>
                <w:webHidden/>
              </w:rPr>
            </w:r>
            <w:r w:rsidRPr="00497640">
              <w:rPr>
                <w:noProof/>
                <w:webHidden/>
              </w:rPr>
              <w:fldChar w:fldCharType="separate"/>
            </w:r>
            <w:r w:rsidRPr="00497640">
              <w:rPr>
                <w:noProof/>
                <w:webHidden/>
              </w:rPr>
              <w:t>8</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7. </w:t>
          </w:r>
          <w:hyperlink w:anchor="_Toc492834466" w:history="1">
            <w:r w:rsidRPr="00497640">
              <w:rPr>
                <w:rStyle w:val="Hyperlink"/>
                <w:noProof/>
                <w:color w:val="auto"/>
                <w:u w:val="none"/>
              </w:rPr>
              <w:t>Quality</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_Toc492834466 \h </w:instrText>
            </w:r>
            <w:r w:rsidRPr="00497640">
              <w:rPr>
                <w:noProof/>
                <w:webHidden/>
              </w:rPr>
            </w:r>
            <w:r w:rsidRPr="00497640">
              <w:rPr>
                <w:noProof/>
                <w:webHidden/>
              </w:rPr>
              <w:fldChar w:fldCharType="separate"/>
            </w:r>
            <w:r w:rsidRPr="00497640">
              <w:rPr>
                <w:noProof/>
                <w:webHidden/>
              </w:rPr>
              <w:t>9</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8. </w:t>
          </w:r>
          <w:hyperlink w:anchor="_Toc492834467" w:history="1">
            <w:r w:rsidRPr="00497640">
              <w:rPr>
                <w:rStyle w:val="Hyperlink"/>
                <w:noProof/>
                <w:color w:val="auto"/>
                <w:u w:val="none"/>
              </w:rPr>
              <w:t>Project organization</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_Toc492834467 \h </w:instrText>
            </w:r>
            <w:r w:rsidRPr="00497640">
              <w:rPr>
                <w:noProof/>
                <w:webHidden/>
              </w:rPr>
            </w:r>
            <w:r w:rsidRPr="00497640">
              <w:rPr>
                <w:noProof/>
                <w:webHidden/>
              </w:rPr>
              <w:fldChar w:fldCharType="separate"/>
            </w:r>
            <w:r w:rsidRPr="00497640">
              <w:rPr>
                <w:noProof/>
                <w:webHidden/>
              </w:rPr>
              <w:t>10</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9. </w:t>
          </w:r>
          <w:hyperlink w:anchor="_Toc492834468" w:history="1">
            <w:r w:rsidRPr="00497640">
              <w:rPr>
                <w:rStyle w:val="Hyperlink"/>
                <w:noProof/>
                <w:color w:val="auto"/>
                <w:u w:val="none"/>
              </w:rPr>
              <w:t>Schedule</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_Toc492834468 \h </w:instrText>
            </w:r>
            <w:r w:rsidRPr="00497640">
              <w:rPr>
                <w:noProof/>
                <w:webHidden/>
              </w:rPr>
            </w:r>
            <w:r w:rsidRPr="00497640">
              <w:rPr>
                <w:noProof/>
                <w:webHidden/>
              </w:rPr>
              <w:fldChar w:fldCharType="separate"/>
            </w:r>
            <w:r w:rsidRPr="00497640">
              <w:rPr>
                <w:noProof/>
                <w:webHidden/>
              </w:rPr>
              <w:t>11</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10. </w:t>
          </w:r>
          <w:hyperlink w:anchor="_Toc492834469" w:history="1">
            <w:r w:rsidRPr="00497640">
              <w:rPr>
                <w:rStyle w:val="Hyperlink"/>
                <w:noProof/>
                <w:color w:val="auto"/>
                <w:u w:val="none"/>
              </w:rPr>
              <w:t>Costs and benefits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_Toc492834469 \h </w:instrText>
            </w:r>
            <w:r w:rsidRPr="00497640">
              <w:rPr>
                <w:noProof/>
                <w:webHidden/>
              </w:rPr>
            </w:r>
            <w:r w:rsidRPr="00497640">
              <w:rPr>
                <w:noProof/>
                <w:webHidden/>
              </w:rPr>
              <w:fldChar w:fldCharType="separate"/>
            </w:r>
            <w:r w:rsidRPr="00497640">
              <w:rPr>
                <w:noProof/>
                <w:webHidden/>
              </w:rPr>
              <w:t>12</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11. </w:t>
          </w:r>
          <w:hyperlink w:anchor="_Toc492834470" w:history="1">
            <w:r w:rsidRPr="00497640">
              <w:rPr>
                <w:rStyle w:val="Hyperlink"/>
                <w:noProof/>
                <w:color w:val="auto"/>
                <w:u w:val="none"/>
              </w:rPr>
              <w:t>Risks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_Toc492834470 \h </w:instrText>
            </w:r>
            <w:r w:rsidRPr="00497640">
              <w:rPr>
                <w:noProof/>
                <w:webHidden/>
              </w:rPr>
            </w:r>
            <w:r w:rsidRPr="00497640">
              <w:rPr>
                <w:noProof/>
                <w:webHidden/>
              </w:rPr>
              <w:fldChar w:fldCharType="separate"/>
            </w:r>
            <w:r w:rsidRPr="00497640">
              <w:rPr>
                <w:noProof/>
                <w:webHidden/>
              </w:rPr>
              <w:t>13</w:t>
            </w:r>
            <w:r w:rsidRPr="00497640">
              <w:rPr>
                <w:noProof/>
                <w:webHidden/>
              </w:rPr>
              <w:fldChar w:fldCharType="end"/>
            </w:r>
          </w:hyperlink>
        </w:p>
        <w:p w:rsidR="006A22CE" w:rsidRDefault="006A22CE">
          <w:r>
            <w:rPr>
              <w:b/>
              <w:bCs/>
            </w:rPr>
            <w:fldChar w:fldCharType="end"/>
          </w:r>
        </w:p>
      </w:sdtContent>
    </w:sdt>
    <w:p w:rsidR="00CF1380" w:rsidRDefault="00CF1380" w:rsidP="00CF1380">
      <w:pPr>
        <w:rPr>
          <w:sz w:val="32"/>
        </w:rPr>
      </w:pP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6A22CE" w:rsidRDefault="00497640" w:rsidP="00497640">
      <w:pPr>
        <w:tabs>
          <w:tab w:val="left" w:pos="8824"/>
        </w:tabs>
        <w:rPr>
          <w:sz w:val="32"/>
        </w:rPr>
      </w:pPr>
      <w:r>
        <w:rPr>
          <w:sz w:val="32"/>
        </w:rPr>
        <w:tab/>
      </w: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297ED7" w:rsidRDefault="00497640" w:rsidP="006A22CE">
      <w:pPr>
        <w:pStyle w:val="Kop1"/>
        <w:rPr>
          <w:sz w:val="52"/>
        </w:rPr>
      </w:pPr>
      <w:bookmarkStart w:id="3" w:name="_Toc492834460"/>
      <w:r>
        <w:rPr>
          <w:sz w:val="52"/>
        </w:rPr>
        <w:lastRenderedPageBreak/>
        <w:t>Our b</w:t>
      </w:r>
      <w:r w:rsidR="006A22CE" w:rsidRPr="006A22CE">
        <w:rPr>
          <w:sz w:val="52"/>
        </w:rPr>
        <w:t>ackground</w:t>
      </w:r>
      <w:bookmarkEnd w:id="3"/>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297ED7" w:rsidRPr="00BD173B"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We never made an application like that</w:t>
      </w:r>
      <w:r w:rsidR="00961340">
        <w:t xml:space="preserve"> but, </w:t>
      </w:r>
      <w:r w:rsidR="00961340">
        <w:t>we are confined to finish the project successful</w:t>
      </w:r>
      <w:r w:rsidR="00961340">
        <w:t>ly</w:t>
      </w:r>
      <w:r w:rsidR="00C52D42">
        <w:t>.</w:t>
      </w:r>
      <w:r w:rsidR="00C52D42">
        <w:t xml:space="preserve"> </w:t>
      </w:r>
      <w:r w:rsidRPr="00CC7D1C">
        <w:t>This sounds to us like a new and refreshing challenge, therefore we would like this project.</w:t>
      </w:r>
    </w:p>
    <w:p w:rsidR="00297ED7" w:rsidRDefault="00297ED7" w:rsidP="00297ED7"/>
    <w:p w:rsidR="001E69DD" w:rsidRPr="00BD173B" w:rsidRDefault="001E69DD" w:rsidP="00297ED7"/>
    <w:p w:rsidR="006A22CE" w:rsidRDefault="006A22CE" w:rsidP="006A22CE">
      <w:pPr>
        <w:pStyle w:val="Kop1"/>
        <w:rPr>
          <w:sz w:val="52"/>
        </w:rPr>
      </w:pPr>
      <w:bookmarkStart w:id="4" w:name="_Toc492834461"/>
      <w:r w:rsidRPr="00E72D81">
        <w:rPr>
          <w:sz w:val="52"/>
          <w:lang w:val="en-GB"/>
        </w:rPr>
        <w:t>Our</w:t>
      </w:r>
      <w:r w:rsidRPr="006A22CE">
        <w:rPr>
          <w:sz w:val="52"/>
        </w:rPr>
        <w:t xml:space="preserve"> goals</w:t>
      </w:r>
      <w:bookmarkEnd w:id="4"/>
    </w:p>
    <w:p w:rsidR="00BD173B" w:rsidRPr="00BD173B" w:rsidRDefault="00BD173B" w:rsidP="00BD173B"/>
    <w:p w:rsidR="006D5E3B" w:rsidRDefault="00BD173B" w:rsidP="00B66883">
      <w:r w:rsidRPr="00447BE1">
        <w:t xml:space="preserve">We </w:t>
      </w:r>
      <w:r w:rsidR="00474A81">
        <w:t>as group like to face the problem and find a solution for it. In this case t</w:t>
      </w:r>
      <w:r>
        <w:t xml:space="preserve">he departments Sales, Development and Finance don’t give the customers info to the other departments or they give the </w:t>
      </w:r>
      <w:r w:rsidR="006D5E3B">
        <w:t xml:space="preserve">information </w:t>
      </w:r>
      <w:r>
        <w:t>too late</w:t>
      </w:r>
      <w:r w:rsidR="006D5E3B">
        <w:t xml:space="preserve"> which make mistakes in the invoices and propositions</w:t>
      </w:r>
      <w:r>
        <w:t>.  The employees</w:t>
      </w:r>
      <w:r w:rsidR="00B66883">
        <w:t xml:space="preserve"> aren’t getting the updated customers information, </w:t>
      </w:r>
      <w:r w:rsidR="00EF03C4">
        <w:t>that’s</w:t>
      </w:r>
      <w:r w:rsidR="00B66883">
        <w:t xml:space="preserve"> why we are willing to </w:t>
      </w:r>
      <w:r w:rsidR="00474A81">
        <w:t>help every department in your company</w:t>
      </w:r>
      <w:r w:rsidR="00B66883">
        <w:t xml:space="preserve">. </w:t>
      </w:r>
    </w:p>
    <w:p w:rsidR="00BD173B" w:rsidRDefault="00F537F2" w:rsidP="00B66883">
      <w:r w:rsidRPr="00474A81">
        <w:t xml:space="preserve">Our goal is to make </w:t>
      </w:r>
      <w:r w:rsidR="00474A81">
        <w:t xml:space="preserve">the departments work better together than before. </w:t>
      </w:r>
      <w:r>
        <w:t>We’re going to program the application tha</w:t>
      </w:r>
      <w:r w:rsidR="002B69E5">
        <w:t xml:space="preserve">t even other Developers like us can upgrade the program further or even </w:t>
      </w:r>
      <w:r w:rsidR="006D5E3B">
        <w:t>change</w:t>
      </w:r>
      <w:r w:rsidR="002B69E5">
        <w:t xml:space="preserve"> </w:t>
      </w:r>
      <w:r w:rsidR="00447BE1">
        <w:t>certain</w:t>
      </w:r>
      <w:r w:rsidR="002B69E5">
        <w:t xml:space="preserve"> things in it. </w:t>
      </w:r>
      <w:r>
        <w:t xml:space="preserve"> </w:t>
      </w:r>
      <w:r w:rsidR="002B69E5">
        <w:t xml:space="preserve">We like to work efficient and </w:t>
      </w:r>
      <w:r w:rsidR="004F75F6">
        <w:t xml:space="preserve">as </w:t>
      </w:r>
      <w:r w:rsidR="002B69E5">
        <w:t xml:space="preserve">quick as </w:t>
      </w:r>
      <w:r w:rsidR="001E69DD">
        <w:t>possible to reduce the waiting time</w:t>
      </w:r>
      <w:r w:rsidR="006D5E3B">
        <w:t xml:space="preserve"> </w:t>
      </w:r>
      <w:r w:rsidR="002F6F7B">
        <w:t xml:space="preserve">for </w:t>
      </w:r>
      <w:r w:rsidR="006D5E3B">
        <w:t>our</w:t>
      </w:r>
      <w:r w:rsidR="002F6F7B">
        <w:t xml:space="preserve"> customers. </w:t>
      </w:r>
    </w:p>
    <w:p w:rsidR="002F6F7B" w:rsidRDefault="002F6F7B" w:rsidP="00B66883"/>
    <w:p w:rsidR="002F6F7B" w:rsidRPr="00BD173B" w:rsidRDefault="002F6F7B" w:rsidP="00B66883">
      <w:r>
        <w:t xml:space="preserve">It’s difficult to choose the right </w:t>
      </w:r>
      <w:r w:rsidR="00EF03C4">
        <w:t>company</w:t>
      </w:r>
      <w:r>
        <w:t xml:space="preserve"> to fulfil your expectations, that’s why we appreciate your interest in our company.</w:t>
      </w:r>
    </w:p>
    <w:p w:rsidR="006A22CE" w:rsidRPr="006A22CE" w:rsidRDefault="006A22CE" w:rsidP="006A22CE">
      <w:pPr>
        <w:rPr>
          <w:sz w:val="40"/>
        </w:rPr>
      </w:pPr>
      <w:bookmarkStart w:id="5" w:name="_GoBack"/>
      <w:bookmarkEnd w:id="5"/>
    </w:p>
    <w:p w:rsidR="006A22CE" w:rsidRPr="006A22CE" w:rsidRDefault="006A22CE" w:rsidP="006A22CE">
      <w:pPr>
        <w:pStyle w:val="Kop1"/>
        <w:rPr>
          <w:sz w:val="52"/>
        </w:rPr>
      </w:pPr>
      <w:bookmarkStart w:id="6" w:name="_Toc492834462"/>
      <w:r w:rsidRPr="006A22CE">
        <w:rPr>
          <w:sz w:val="52"/>
        </w:rPr>
        <w:lastRenderedPageBreak/>
        <w:t>Project</w:t>
      </w:r>
      <w:r w:rsidRPr="00E72D81">
        <w:rPr>
          <w:sz w:val="52"/>
          <w:lang w:val="en-GB"/>
        </w:rPr>
        <w:t xml:space="preserve"> assignments</w:t>
      </w:r>
      <w:bookmarkEnd w:id="6"/>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7" w:name="_Toc492834463"/>
      <w:r w:rsidRPr="006A22CE">
        <w:rPr>
          <w:sz w:val="52"/>
        </w:rPr>
        <w:lastRenderedPageBreak/>
        <w:t>Project activities</w:t>
      </w:r>
      <w:bookmarkEnd w:id="7"/>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8" w:name="_Toc492834464"/>
      <w:r w:rsidRPr="006A22CE">
        <w:rPr>
          <w:sz w:val="52"/>
        </w:rPr>
        <w:lastRenderedPageBreak/>
        <w:t>Project confines</w:t>
      </w:r>
      <w:bookmarkEnd w:id="8"/>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9" w:name="_Toc492834465"/>
      <w:r w:rsidRPr="006A22CE">
        <w:rPr>
          <w:sz w:val="52"/>
        </w:rPr>
        <w:lastRenderedPageBreak/>
        <w:t>Products</w:t>
      </w:r>
      <w:bookmarkEnd w:id="9"/>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0" w:name="_Toc492834466"/>
      <w:r w:rsidRPr="006A22CE">
        <w:rPr>
          <w:sz w:val="52"/>
        </w:rPr>
        <w:lastRenderedPageBreak/>
        <w:t>Quality</w:t>
      </w:r>
      <w:bookmarkEnd w:id="10"/>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1" w:name="_Toc492834467"/>
      <w:r w:rsidRPr="006A22CE">
        <w:rPr>
          <w:sz w:val="52"/>
        </w:rPr>
        <w:lastRenderedPageBreak/>
        <w:t>Project organization</w:t>
      </w:r>
      <w:bookmarkEnd w:id="11"/>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2" w:name="_Toc492834468"/>
      <w:r w:rsidRPr="006A22CE">
        <w:rPr>
          <w:sz w:val="52"/>
        </w:rPr>
        <w:lastRenderedPageBreak/>
        <w:t>Schedule</w:t>
      </w:r>
      <w:bookmarkEnd w:id="12"/>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3" w:name="_Toc492834469"/>
      <w:r w:rsidRPr="006A22CE">
        <w:rPr>
          <w:sz w:val="52"/>
        </w:rPr>
        <w:lastRenderedPageBreak/>
        <w:t>Costs and benefits</w:t>
      </w:r>
      <w:bookmarkEnd w:id="13"/>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4" w:name="_Toc492834470"/>
      <w:r w:rsidRPr="006A22CE">
        <w:rPr>
          <w:sz w:val="52"/>
        </w:rPr>
        <w:lastRenderedPageBreak/>
        <w:t>Risks</w:t>
      </w:r>
      <w:bookmarkEnd w:id="14"/>
    </w:p>
    <w:p w:rsidR="006A22CE" w:rsidRPr="006A22CE" w:rsidRDefault="006A22CE" w:rsidP="006A22CE"/>
    <w:sectPr w:rsidR="006A22CE" w:rsidRPr="006A22CE" w:rsidSect="00E72D8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A90" w:rsidRDefault="00884A90">
      <w:pPr>
        <w:spacing w:after="0" w:line="240" w:lineRule="auto"/>
      </w:pPr>
      <w:r>
        <w:separator/>
      </w:r>
    </w:p>
  </w:endnote>
  <w:endnote w:type="continuationSeparator" w:id="0">
    <w:p w:rsidR="00884A90" w:rsidRDefault="00884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4D0F14">
    <w:pPr>
      <w:jc w:val="right"/>
    </w:pPr>
    <w:r>
      <w:fldChar w:fldCharType="begin"/>
    </w:r>
    <w:r>
      <w:instrText>PAGE   \* MERGEFORMAT</w:instrText>
    </w:r>
    <w:r>
      <w:fldChar w:fldCharType="separate"/>
    </w:r>
    <w:r w:rsidR="00297ED7">
      <w:rPr>
        <w:noProof/>
      </w:rPr>
      <w:t>2</w:t>
    </w:r>
    <w:r>
      <w:rPr>
        <w:noProof/>
      </w:rPr>
      <w:fldChar w:fldCharType="end"/>
    </w:r>
    <w:r>
      <w:t xml:space="preserve"> </w:t>
    </w:r>
    <w:r>
      <w:rPr>
        <w:color w:val="E68422" w:themeColor="accent3"/>
      </w:rPr>
      <w:sym w:font="Wingdings 2" w:char="F097"/>
    </w:r>
    <w:r>
      <w:t xml:space="preserve"> </w:t>
    </w:r>
  </w:p>
  <w:p w:rsidR="004A56DE" w:rsidRDefault="004D0F14">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EndPr/>
    <w:sdtContent>
      <w:p w:rsidR="00297ED7" w:rsidRDefault="00297ED7">
        <w:pPr>
          <w:pStyle w:val="Voettekst"/>
          <w:jc w:val="right"/>
        </w:pPr>
        <w:r>
          <w:fldChar w:fldCharType="begin"/>
        </w:r>
        <w:r>
          <w:instrText>PAGE   \* MERGEFORMAT</w:instrText>
        </w:r>
        <w:r>
          <w:fldChar w:fldCharType="separate"/>
        </w:r>
        <w:r w:rsidR="00073A91">
          <w:rPr>
            <w:noProof/>
          </w:rPr>
          <w:t>3</w:t>
        </w:r>
        <w:r>
          <w:fldChar w:fldCharType="end"/>
        </w:r>
      </w:p>
    </w:sdtContent>
  </w:sdt>
  <w:p w:rsidR="00297ED7" w:rsidRDefault="00297ED7"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A90" w:rsidRDefault="00884A90">
      <w:pPr>
        <w:spacing w:after="0" w:line="240" w:lineRule="auto"/>
      </w:pPr>
      <w:r>
        <w:separator/>
      </w:r>
    </w:p>
  </w:footnote>
  <w:footnote w:type="continuationSeparator" w:id="0">
    <w:p w:rsidR="00884A90" w:rsidRDefault="00884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pPr>
          <w:spacing w:after="0"/>
          <w:jc w:val="center"/>
          <w:rPr>
            <w:color w:val="E4E9EF" w:themeColor="background2"/>
          </w:rPr>
        </w:pPr>
        <w:r>
          <w:rPr>
            <w:color w:val="6076B4" w:themeColor="accent1"/>
          </w:rPr>
          <w:t>PvA</w:t>
        </w:r>
      </w:p>
    </w:sdtContent>
  </w:sdt>
  <w:p w:rsidR="004A56DE" w:rsidRDefault="004D0F1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5714A"/>
    <w:rsid w:val="000614AE"/>
    <w:rsid w:val="00073A91"/>
    <w:rsid w:val="000C7206"/>
    <w:rsid w:val="00145567"/>
    <w:rsid w:val="001A7866"/>
    <w:rsid w:val="001D741D"/>
    <w:rsid w:val="001E5946"/>
    <w:rsid w:val="001E69DD"/>
    <w:rsid w:val="002257E0"/>
    <w:rsid w:val="00266CCE"/>
    <w:rsid w:val="00297ED7"/>
    <w:rsid w:val="002B69E5"/>
    <w:rsid w:val="002F6F7B"/>
    <w:rsid w:val="00302771"/>
    <w:rsid w:val="003E184A"/>
    <w:rsid w:val="0040097B"/>
    <w:rsid w:val="00413B89"/>
    <w:rsid w:val="00447BE1"/>
    <w:rsid w:val="00474A81"/>
    <w:rsid w:val="00497640"/>
    <w:rsid w:val="004A56DE"/>
    <w:rsid w:val="004D0F14"/>
    <w:rsid w:val="004F75F6"/>
    <w:rsid w:val="00561FB4"/>
    <w:rsid w:val="005D47D9"/>
    <w:rsid w:val="00691242"/>
    <w:rsid w:val="006A22CE"/>
    <w:rsid w:val="006B2A52"/>
    <w:rsid w:val="006C3923"/>
    <w:rsid w:val="006D358C"/>
    <w:rsid w:val="006D5E3B"/>
    <w:rsid w:val="00721F90"/>
    <w:rsid w:val="00777838"/>
    <w:rsid w:val="007B173F"/>
    <w:rsid w:val="00884A90"/>
    <w:rsid w:val="008F2F4B"/>
    <w:rsid w:val="00961340"/>
    <w:rsid w:val="00964CE3"/>
    <w:rsid w:val="009F7DF6"/>
    <w:rsid w:val="00A462C3"/>
    <w:rsid w:val="00A6797F"/>
    <w:rsid w:val="00A7083A"/>
    <w:rsid w:val="00AD35A2"/>
    <w:rsid w:val="00B43719"/>
    <w:rsid w:val="00B66883"/>
    <w:rsid w:val="00BD173B"/>
    <w:rsid w:val="00C027E7"/>
    <w:rsid w:val="00C52D42"/>
    <w:rsid w:val="00CC4ACD"/>
    <w:rsid w:val="00CC7D1C"/>
    <w:rsid w:val="00CD142B"/>
    <w:rsid w:val="00CF1380"/>
    <w:rsid w:val="00E72D81"/>
    <w:rsid w:val="00EF03C4"/>
    <w:rsid w:val="00F043F7"/>
    <w:rsid w:val="00F41BE9"/>
    <w:rsid w:val="00F537F2"/>
    <w:rsid w:val="00F70E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45AB8"/>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F26D7"/>
    <w:rsid w:val="003218B5"/>
    <w:rsid w:val="00532FC1"/>
    <w:rsid w:val="00575C8E"/>
    <w:rsid w:val="005763AB"/>
    <w:rsid w:val="0073594C"/>
    <w:rsid w:val="00964B04"/>
    <w:rsid w:val="00A26344"/>
    <w:rsid w:val="00B2554F"/>
    <w:rsid w:val="00CB0350"/>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Grouo 2: JP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B3B83CF4-9DC2-49F7-8198-F8C3D71EC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515</TotalTime>
  <Pages>13</Pages>
  <Words>490</Words>
  <Characters>2699</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PvA</vt: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PvA</dc:title>
  <dc:subject>Our plan to make this a successful project .(eng)</dc:subject>
  <dc:creator>Windows-gebruiker</dc:creator>
  <cp:keywords/>
  <cp:lastModifiedBy>Youssef El Jaddaoui</cp:lastModifiedBy>
  <cp:revision>39</cp:revision>
  <cp:lastPrinted>2009-08-05T20:41:00Z</cp:lastPrinted>
  <dcterms:created xsi:type="dcterms:W3CDTF">2017-09-07T08:58:00Z</dcterms:created>
  <dcterms:modified xsi:type="dcterms:W3CDTF">2017-09-12T12:53:00Z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