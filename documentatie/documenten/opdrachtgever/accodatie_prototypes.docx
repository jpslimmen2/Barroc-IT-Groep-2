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bCs/>
          <w:i/>
          <w:color w:val="6076B4" w:themeColor="accent1"/>
          <w:sz w:val="32"/>
          <w:szCs w:val="32"/>
        </w:rPr>
      </w:sdtEndPr>
      <w:sdtContent>
        <w:p w:rsidR="0060730C" w:rsidRPr="0072183B"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2183B">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72183B" w:rsidRDefault="0072183B" w:rsidP="0072183B">
                    <w:pPr>
                      <w:pStyle w:val="Titel"/>
                      <w:jc w:val="center"/>
                      <w:rPr>
                        <w:sz w:val="96"/>
                      </w:rPr>
                    </w:pPr>
                    <w:r w:rsidRPr="0072183B">
                      <w:rPr>
                        <w:sz w:val="96"/>
                      </w:rPr>
                      <w:t>Accodatie prototypes</w:t>
                    </w:r>
                  </w:p>
                </w:sdtContent>
              </w:sdt>
            </w:tc>
          </w:tr>
          <w:tr w:rsidR="0060730C" w:rsidRPr="0072183B">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72183B" w:rsidRDefault="0072183B" w:rsidP="0072183B">
                    <w:pPr>
                      <w:pStyle w:val="Ondertitel"/>
                      <w:jc w:val="center"/>
                      <w:rPr>
                        <w:sz w:val="36"/>
                        <w:szCs w:val="36"/>
                      </w:rPr>
                    </w:pPr>
                    <w:r w:rsidRPr="0072183B">
                      <w:rPr>
                        <w:sz w:val="36"/>
                        <w:szCs w:val="36"/>
                      </w:rPr>
                      <w:t>Goedkeuring prototypes door de opdrachtgever.</w:t>
                    </w:r>
                  </w:p>
                </w:sdtContent>
              </w:sdt>
            </w:tc>
          </w:tr>
          <w:tr w:rsidR="0060730C" w:rsidRPr="0072183B">
            <w:tc>
              <w:tcPr>
                <w:tcW w:w="0" w:type="auto"/>
                <w:vAlign w:val="bottom"/>
              </w:tcPr>
              <w:p w:rsidR="0060730C" w:rsidRPr="0072183B" w:rsidRDefault="0060730C"/>
            </w:tc>
          </w:tr>
          <w:tr w:rsidR="0060730C" w:rsidRPr="0072183B">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2183B" w:rsidRDefault="007F4FA0">
                    <w:pPr>
                      <w:jc w:val="center"/>
                    </w:pPr>
                    <w:r w:rsidRPr="0072183B">
                      <w:t xml:space="preserve">Groep 2: Jean-Pierre / Lukasz / Youssef </w:t>
                    </w:r>
                  </w:p>
                </w:sdtContent>
              </w:sdt>
            </w:tc>
          </w:tr>
          <w:tr w:rsidR="0060730C" w:rsidRPr="0072183B">
            <w:tc>
              <w:tcPr>
                <w:tcW w:w="0" w:type="auto"/>
                <w:vAlign w:val="bottom"/>
              </w:tcPr>
              <w:p w:rsidR="0060730C" w:rsidRPr="0072183B" w:rsidRDefault="0060730C">
                <w:pPr>
                  <w:jc w:val="center"/>
                </w:pPr>
              </w:p>
            </w:tc>
          </w:tr>
        </w:tbl>
        <w:p w:rsidR="0072183B" w:rsidRPr="0072183B" w:rsidRDefault="005B6A43" w:rsidP="0072183B">
          <w:pPr>
            <w:pStyle w:val="Kop1"/>
          </w:pPr>
          <w:r w:rsidRPr="0072183B">
            <w:br w:type="page"/>
          </w:r>
        </w:p>
      </w:sdtContent>
    </w:sdt>
    <w:p w:rsidR="0060730C" w:rsidRPr="0072183B" w:rsidRDefault="0072183B" w:rsidP="0072183B">
      <w:pPr>
        <w:pStyle w:val="Kop1"/>
      </w:pPr>
      <w:r w:rsidRPr="0072183B">
        <w:lastRenderedPageBreak/>
        <w:t>Accodatie prototypes</w:t>
      </w:r>
    </w:p>
    <w:p w:rsidR="0072183B" w:rsidRDefault="0072183B" w:rsidP="0072183B"/>
    <w:p w:rsidR="0072183B" w:rsidRDefault="0072183B" w:rsidP="0072183B">
      <w:r>
        <w:t>Datum: 26-9-2017</w:t>
      </w:r>
    </w:p>
    <w:p w:rsidR="00D87B57" w:rsidRDefault="00D87B57" w:rsidP="0072183B">
      <w:r>
        <w:t>Opgesteld: Groep 2</w:t>
      </w:r>
    </w:p>
    <w:p w:rsidR="00D87B57" w:rsidRPr="0072183B" w:rsidRDefault="00D87B57" w:rsidP="0072183B">
      <w:r>
        <w:t xml:space="preserve">Opdrachtnemers: Jean-Pierre Slimmen, Lukasz </w:t>
      </w:r>
      <w:r w:rsidRPr="00D87B57">
        <w:t>Tatarczyk</w:t>
      </w:r>
      <w:r>
        <w:t xml:space="preserve"> en Youssef El Jaddaoui</w:t>
      </w:r>
    </w:p>
    <w:p w:rsidR="0072183B" w:rsidRDefault="0072183B" w:rsidP="0072183B">
      <w:r w:rsidRPr="0072183B">
        <w:t xml:space="preserve">Hierbij </w:t>
      </w:r>
      <w:r>
        <w:t xml:space="preserve">verklaart ………………………….. akkoord te gaan met de prototypes die besproken zijn op ………………… </w:t>
      </w:r>
    </w:p>
    <w:p w:rsidR="0072183B" w:rsidRDefault="0072183B" w:rsidP="0072183B">
      <w:r>
        <w:t>Als u hieronder uw handtekening zet verklaart u dat de applicatie</w:t>
      </w:r>
      <w:r w:rsidR="00D87B57">
        <w:t xml:space="preserve"> na de aanpassingen die kunt terug lezen,</w:t>
      </w:r>
      <w:r>
        <w:t xml:space="preserve"> er zo eruit ziet met alle opties de er bij horen. </w:t>
      </w:r>
    </w:p>
    <w:p w:rsidR="00D87B57" w:rsidRDefault="00D87B57" w:rsidP="0072183B"/>
    <w:p w:rsidR="00D87B57" w:rsidRDefault="00D87B57" w:rsidP="0072183B"/>
    <w:p w:rsidR="00D87B57" w:rsidRDefault="00D87B57" w:rsidP="0072183B">
      <w:r>
        <w:t>……………………………….</w:t>
      </w:r>
      <w:r>
        <w:tab/>
      </w:r>
      <w:r>
        <w:tab/>
      </w:r>
      <w:r>
        <w:tab/>
      </w:r>
      <w:r>
        <w:tab/>
      </w:r>
      <w:r>
        <w:tab/>
      </w:r>
      <w:r>
        <w:tab/>
        <w:t>………………………………………….</w:t>
      </w:r>
    </w:p>
    <w:p w:rsidR="00D87B57" w:rsidRDefault="00D87B57" w:rsidP="0072183B">
      <w:r>
        <w:t>Handtekening Opdrachtgever</w:t>
      </w:r>
      <w:r>
        <w:tab/>
      </w:r>
      <w:r>
        <w:tab/>
      </w:r>
      <w:r>
        <w:tab/>
      </w:r>
      <w:r>
        <w:tab/>
      </w:r>
      <w:r>
        <w:tab/>
        <w:t>Hantekening Jean-Pierre Slimmen</w:t>
      </w:r>
    </w:p>
    <w:p w:rsidR="00D87B57" w:rsidRDefault="00D87B57" w:rsidP="0072183B"/>
    <w:p w:rsidR="00D87B57" w:rsidRDefault="00D87B57" w:rsidP="0072183B">
      <w:r>
        <w:tab/>
      </w:r>
      <w:r>
        <w:tab/>
      </w:r>
      <w:r>
        <w:tab/>
      </w:r>
      <w:r>
        <w:tab/>
      </w:r>
      <w:r>
        <w:tab/>
      </w:r>
      <w:r>
        <w:tab/>
      </w:r>
      <w:r>
        <w:tab/>
      </w:r>
      <w:r>
        <w:tab/>
      </w:r>
      <w:r>
        <w:tab/>
        <w:t>………………………………………….</w:t>
      </w:r>
    </w:p>
    <w:p w:rsidR="00D87B57" w:rsidRDefault="00D87B57" w:rsidP="00D87B57">
      <w:pPr>
        <w:ind w:left="5760" w:firstLine="720"/>
      </w:pPr>
      <w:r>
        <w:t>Hantekening</w:t>
      </w:r>
      <w:r>
        <w:t xml:space="preserve"> </w:t>
      </w:r>
      <w:r>
        <w:t xml:space="preserve">Lukasz </w:t>
      </w:r>
      <w:r w:rsidRPr="00D87B57">
        <w:t>Tatarczyk</w:t>
      </w:r>
    </w:p>
    <w:p w:rsidR="00D87B57" w:rsidRDefault="00D87B57" w:rsidP="0072183B">
      <w:r>
        <w:tab/>
      </w:r>
      <w:r>
        <w:tab/>
      </w:r>
      <w:r>
        <w:tab/>
      </w:r>
      <w:r>
        <w:tab/>
      </w:r>
      <w:r>
        <w:tab/>
      </w:r>
      <w:r>
        <w:tab/>
      </w:r>
      <w:r>
        <w:tab/>
      </w:r>
      <w:r>
        <w:tab/>
      </w:r>
      <w:r>
        <w:tab/>
      </w:r>
    </w:p>
    <w:p w:rsidR="00D87B57" w:rsidRDefault="00D87B57" w:rsidP="0072183B">
      <w:r>
        <w:tab/>
      </w:r>
      <w:r>
        <w:tab/>
      </w:r>
      <w:r>
        <w:tab/>
      </w:r>
      <w:r>
        <w:tab/>
      </w:r>
      <w:r>
        <w:tab/>
      </w:r>
      <w:r>
        <w:tab/>
      </w:r>
      <w:r>
        <w:tab/>
      </w:r>
      <w:r>
        <w:tab/>
      </w:r>
      <w:r>
        <w:tab/>
        <w:t>………………………………………….</w:t>
      </w:r>
    </w:p>
    <w:p w:rsidR="00D87B57" w:rsidRPr="0072183B" w:rsidRDefault="00D87B57" w:rsidP="00D87B57">
      <w:pPr>
        <w:ind w:left="5760" w:firstLine="720"/>
      </w:pPr>
      <w:r>
        <w:t>Hantekening</w:t>
      </w:r>
      <w:r>
        <w:t xml:space="preserve"> </w:t>
      </w:r>
      <w:r>
        <w:t>Youssef El Jaddaoui</w:t>
      </w:r>
      <w:bookmarkStart w:id="0" w:name="_GoBack"/>
      <w:bookmarkEnd w:id="0"/>
    </w:p>
    <w:sectPr w:rsidR="00D87B57" w:rsidRPr="0072183B">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E9B" w:rsidRDefault="00675E9B">
      <w:pPr>
        <w:spacing w:after="0" w:line="240" w:lineRule="auto"/>
      </w:pPr>
      <w:r>
        <w:separator/>
      </w:r>
    </w:p>
  </w:endnote>
  <w:endnote w:type="continuationSeparator" w:id="0">
    <w:p w:rsidR="00675E9B" w:rsidRDefault="00675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60730C" w:rsidRDefault="005B6A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E9B" w:rsidRDefault="00675E9B">
      <w:pPr>
        <w:spacing w:after="0" w:line="240" w:lineRule="auto"/>
      </w:pPr>
      <w:r>
        <w:separator/>
      </w:r>
    </w:p>
  </w:footnote>
  <w:footnote w:type="continuationSeparator" w:id="0">
    <w:p w:rsidR="00675E9B" w:rsidRDefault="00675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60730C" w:rsidRPr="00830D72" w:rsidRDefault="0072183B">
        <w:pPr>
          <w:spacing w:after="0"/>
          <w:jc w:val="center"/>
          <w:rPr>
            <w:color w:val="E4E9EF" w:themeColor="background2"/>
          </w:rPr>
        </w:pPr>
        <w:r>
          <w:rPr>
            <w:color w:val="6076B4" w:themeColor="accent1"/>
          </w:rPr>
          <w:t>Accodatie prototypes</w:t>
        </w:r>
      </w:p>
    </w:sdtContent>
  </w:sdt>
  <w:p w:rsidR="0060730C" w:rsidRDefault="005B6A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330AAB"/>
    <w:rsid w:val="005B6A43"/>
    <w:rsid w:val="0060730C"/>
    <w:rsid w:val="00675E9B"/>
    <w:rsid w:val="0072183B"/>
    <w:rsid w:val="007F4FA0"/>
    <w:rsid w:val="00830D72"/>
    <w:rsid w:val="008F640E"/>
    <w:rsid w:val="009E67DF"/>
    <w:rsid w:val="00D87B57"/>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13ACF"/>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711855"/>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56BF72A6-4981-45D3-98BD-F8497F77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15</TotalTime>
  <Pages>2</Pages>
  <Words>114</Words>
  <Characters>629</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Accodatie prototypes</dc:title>
  <dc:subject>Goedkeuring prototypes door de opdrachtgever.</dc:subject>
  <dc:creator>Windows-gebruiker</dc:creator>
  <cp:keywords/>
  <cp:lastModifiedBy>Youssef El Jaddaoui</cp:lastModifiedBy>
  <cp:revision>6</cp:revision>
  <cp:lastPrinted>2009-08-05T20:41:00Z</cp:lastPrinted>
  <dcterms:created xsi:type="dcterms:W3CDTF">2017-09-11T16:51:00Z</dcterms:created>
  <dcterms:modified xsi:type="dcterms:W3CDTF">2017-09-26T10:01:00Z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